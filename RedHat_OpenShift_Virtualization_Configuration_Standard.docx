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060" w:type="dxa"/>
        <w:tblLayout w:type="fixed"/>
        <w:tblLook w:val="04A0" w:firstRow="1" w:lastRow="0" w:firstColumn="1" w:lastColumn="0" w:noHBand="0" w:noVBand="1"/>
      </w:tblPr>
      <w:tblGrid>
        <w:gridCol w:w="1809"/>
        <w:gridCol w:w="1697"/>
        <w:gridCol w:w="1138"/>
        <w:gridCol w:w="559"/>
        <w:gridCol w:w="1643"/>
        <w:gridCol w:w="55"/>
        <w:gridCol w:w="3159"/>
      </w:tblGrid>
      <w:tr w:rsidR="00EC4464" w:rsidRPr="007C1205" w14:paraId="6CE0C581" w14:textId="77777777" w:rsidTr="00F33FFB">
        <w:trPr>
          <w:trHeight w:val="839"/>
        </w:trPr>
        <w:tc>
          <w:tcPr>
            <w:tcW w:w="10060" w:type="dxa"/>
            <w:gridSpan w:val="7"/>
            <w:vAlign w:val="center"/>
          </w:tcPr>
          <w:p w14:paraId="6CE0C580" w14:textId="231EB8C8" w:rsidR="00DF7D1E" w:rsidRPr="007C1205" w:rsidRDefault="00A17F9E" w:rsidP="00DF7D1E">
            <w:pPr>
              <w:ind w:left="142"/>
            </w:pPr>
            <w:r w:rsidRPr="007C1205">
              <w:t>RedHat OpenShift Virtualization Services</w:t>
            </w:r>
          </w:p>
        </w:tc>
      </w:tr>
      <w:tr w:rsidR="00EC4464" w:rsidRPr="007C1205" w14:paraId="6CE0C586" w14:textId="77777777" w:rsidTr="00F33FFB">
        <w:trPr>
          <w:trHeight w:val="39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6CE0C582" w14:textId="77777777" w:rsidR="00EC4464" w:rsidRPr="007C1205" w:rsidRDefault="00EC4464" w:rsidP="00134DAC">
            <w:pPr>
              <w:jc w:val="right"/>
            </w:pPr>
            <w:r w:rsidRPr="007C1205">
              <w:t>Number</w:t>
            </w:r>
            <w:r w:rsidR="00511262" w:rsidRPr="007C1205">
              <w:t>:</w:t>
            </w:r>
          </w:p>
        </w:tc>
        <w:tc>
          <w:tcPr>
            <w:tcW w:w="2835" w:type="dxa"/>
            <w:gridSpan w:val="2"/>
            <w:vAlign w:val="center"/>
          </w:tcPr>
          <w:p w14:paraId="6CE0C583" w14:textId="7D9868E8" w:rsidR="00EC4464" w:rsidRPr="007C1205" w:rsidRDefault="00DA6D97" w:rsidP="00527AA2">
            <w:r w:rsidRPr="007C1205">
              <w:t>Local Document</w:t>
            </w:r>
          </w:p>
        </w:tc>
        <w:tc>
          <w:tcPr>
            <w:tcW w:w="2202" w:type="dxa"/>
            <w:gridSpan w:val="2"/>
            <w:shd w:val="clear" w:color="auto" w:fill="D9D9D9" w:themeFill="background1" w:themeFillShade="D9"/>
            <w:vAlign w:val="center"/>
          </w:tcPr>
          <w:p w14:paraId="6CE0C584" w14:textId="77777777" w:rsidR="00EC4464" w:rsidRPr="007C1205" w:rsidRDefault="001360FE" w:rsidP="00134DAC">
            <w:pPr>
              <w:ind w:left="34"/>
              <w:jc w:val="right"/>
            </w:pPr>
            <w:r w:rsidRPr="007C1205">
              <w:t>Status</w:t>
            </w:r>
            <w:r w:rsidR="00134DAC" w:rsidRPr="007C1205">
              <w:t>:</w:t>
            </w:r>
          </w:p>
        </w:tc>
        <w:tc>
          <w:tcPr>
            <w:tcW w:w="3214" w:type="dxa"/>
            <w:gridSpan w:val="2"/>
            <w:vAlign w:val="center"/>
          </w:tcPr>
          <w:sdt>
            <w:sdtPr>
              <w:alias w:val="Document Status"/>
              <w:tag w:val="DocumentStatus"/>
              <w:id w:val="-1483462640"/>
              <w:lock w:val="sdtLocked"/>
              <w:placeholder>
                <w:docPart w:val="A4A1F828A91C476CAF268DE001FED1AC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DocumentStatus[1]" w:storeItemID="{7B7C89D7-8F1A-46C9-977D-A723D403C4D0}"/>
              <w:dropDownList>
                <w:listItem w:displayText="Draft" w:value="Draft"/>
                <w:listItem w:displayText="Released" w:value="Released"/>
                <w:listItem w:displayText="Archived" w:value="Archived"/>
              </w:dropDownList>
            </w:sdtPr>
            <w:sdtEndPr/>
            <w:sdtContent>
              <w:p w14:paraId="6CE0C585" w14:textId="4A3AAF30" w:rsidR="00EC4464" w:rsidRPr="007C1205" w:rsidRDefault="00FD5AAC" w:rsidP="00A82BCC">
                <w:pPr>
                  <w:ind w:left="34"/>
                </w:pPr>
                <w:r w:rsidRPr="007C1205">
                  <w:t>Draft</w:t>
                </w:r>
              </w:p>
            </w:sdtContent>
          </w:sdt>
        </w:tc>
      </w:tr>
      <w:tr w:rsidR="006D1E79" w:rsidRPr="007C1205" w14:paraId="6CE0C58B" w14:textId="77777777" w:rsidTr="00F33FFB">
        <w:trPr>
          <w:trHeight w:val="39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6CE0C587" w14:textId="1767DBD0" w:rsidR="006D1E79" w:rsidRPr="007C1205" w:rsidRDefault="006D1E79" w:rsidP="006D1E79">
            <w:pPr>
              <w:jc w:val="right"/>
            </w:pPr>
            <w:r w:rsidRPr="007C1205">
              <w:t>Owner:</w:t>
            </w:r>
          </w:p>
        </w:tc>
        <w:tc>
          <w:tcPr>
            <w:tcW w:w="2835" w:type="dxa"/>
            <w:gridSpan w:val="2"/>
            <w:vAlign w:val="center"/>
          </w:tcPr>
          <w:p w14:paraId="6CE0C588" w14:textId="45929E5D" w:rsidR="00931D6C" w:rsidRPr="007C1205" w:rsidRDefault="008D094C" w:rsidP="00300025">
            <w:pPr>
              <w:ind w:left="34"/>
              <w:rPr>
                <w:highlight w:val="yellow"/>
              </w:rPr>
            </w:pPr>
            <w:r w:rsidRPr="007C1205">
              <w:t>Adrian Pohancanik</w:t>
            </w:r>
          </w:p>
        </w:tc>
        <w:tc>
          <w:tcPr>
            <w:tcW w:w="2202" w:type="dxa"/>
            <w:gridSpan w:val="2"/>
            <w:shd w:val="clear" w:color="auto" w:fill="D9D9D9" w:themeFill="background1" w:themeFillShade="D9"/>
            <w:vAlign w:val="center"/>
          </w:tcPr>
          <w:p w14:paraId="6CE0C589" w14:textId="5727E928" w:rsidR="006D1E79" w:rsidRPr="007C1205" w:rsidRDefault="006D1E79" w:rsidP="006D1E79">
            <w:pPr>
              <w:ind w:left="34"/>
              <w:jc w:val="right"/>
            </w:pPr>
            <w:r w:rsidRPr="007C1205">
              <w:t>Effective:</w:t>
            </w:r>
          </w:p>
        </w:tc>
        <w:tc>
          <w:tcPr>
            <w:tcW w:w="3214" w:type="dxa"/>
            <w:gridSpan w:val="2"/>
            <w:vAlign w:val="center"/>
          </w:tcPr>
          <w:sdt>
            <w:sdtPr>
              <w:alias w:val="Effective From"/>
              <w:tag w:val="EffectiveDate"/>
              <w:id w:val="390163096"/>
              <w:lock w:val="sdtLocked"/>
              <w:placeholder>
                <w:docPart w:val="8DC7BF5879634E70B992DC0817ED326F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EffectiveDate[1]" w:storeItemID="{7B7C89D7-8F1A-46C9-977D-A723D403C4D0}"/>
              <w:date w:fullDate="2026-04-01T00:00:00Z">
                <w:dateFormat w:val="dd. MMM yyyy"/>
                <w:lid w:val="en-US"/>
                <w:storeMappedDataAs w:val="dateTime"/>
                <w:calendar w:val="gregorian"/>
              </w:date>
            </w:sdtPr>
            <w:sdtEndPr/>
            <w:sdtContent>
              <w:p w14:paraId="6CE0C58A" w14:textId="500DB304" w:rsidR="006D1E79" w:rsidRPr="007C1205" w:rsidRDefault="006072E3" w:rsidP="00300025">
                <w:r w:rsidRPr="007C1205">
                  <w:t>01. Apr 2026</w:t>
                </w:r>
              </w:p>
            </w:sdtContent>
          </w:sdt>
        </w:tc>
      </w:tr>
      <w:tr w:rsidR="006D1E79" w:rsidRPr="007C1205" w14:paraId="6CE0C590" w14:textId="77777777" w:rsidTr="00F33FFB">
        <w:trPr>
          <w:trHeight w:val="39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6CE0C58C" w14:textId="511EF842" w:rsidR="006D1E79" w:rsidRPr="007C1205" w:rsidRDefault="006D1E79" w:rsidP="006D1E79">
            <w:pPr>
              <w:jc w:val="right"/>
            </w:pPr>
            <w:r w:rsidRPr="007C1205">
              <w:t>Doc.- type:</w:t>
            </w:r>
          </w:p>
        </w:tc>
        <w:tc>
          <w:tcPr>
            <w:tcW w:w="2835" w:type="dxa"/>
            <w:gridSpan w:val="2"/>
            <w:vAlign w:val="center"/>
          </w:tcPr>
          <w:sdt>
            <w:sdtPr>
              <w:alias w:val="Document Type"/>
              <w:tag w:val="DocumentType"/>
              <w:id w:val="-456639750"/>
              <w:lock w:val="sdtLocked"/>
              <w:placeholder>
                <w:docPart w:val="6353B1A2DE0D40D1B37F04F55E03C2F5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DocumentType[1]" w:storeItemID="{7B7C89D7-8F1A-46C9-977D-A723D403C4D0}"/>
              <w:dropDownList>
                <w:listItem w:displayText="Configuration Standard" w:value="Configuration Standard"/>
                <w:listItem w:displayText="Design" w:value="Design"/>
                <w:listItem w:displayText="Operational Handbook" w:value="Operational Handbook"/>
                <w:listItem w:displayText="Process" w:value="Process"/>
                <w:listItem w:displayText="Support" w:value="Support"/>
                <w:listItem w:displayText="SLR Service Level Request" w:value="SLR Service Level Request"/>
                <w:listItem w:displayText="Instruction" w:value="Instruction"/>
              </w:dropDownList>
            </w:sdtPr>
            <w:sdtEndPr/>
            <w:sdtContent>
              <w:p w14:paraId="6CE0C58D" w14:textId="73BEB07C" w:rsidR="006D1E79" w:rsidRPr="007C1205" w:rsidRDefault="003D721C" w:rsidP="006D1E79">
                <w:pPr>
                  <w:ind w:left="34"/>
                </w:pPr>
                <w:r w:rsidRPr="007C1205">
                  <w:t>Design</w:t>
                </w:r>
              </w:p>
            </w:sdtContent>
          </w:sdt>
        </w:tc>
        <w:tc>
          <w:tcPr>
            <w:tcW w:w="2202" w:type="dxa"/>
            <w:gridSpan w:val="2"/>
            <w:shd w:val="clear" w:color="auto" w:fill="D9D9D9" w:themeFill="background1" w:themeFillShade="D9"/>
            <w:vAlign w:val="center"/>
          </w:tcPr>
          <w:p w14:paraId="6CE0C58E" w14:textId="74753177" w:rsidR="006D1E79" w:rsidRPr="007C1205" w:rsidRDefault="006D1E79" w:rsidP="006D1E79">
            <w:pPr>
              <w:ind w:left="34"/>
              <w:jc w:val="right"/>
            </w:pPr>
            <w:r w:rsidRPr="007C1205">
              <w:t>Revision</w:t>
            </w:r>
          </w:p>
        </w:tc>
        <w:tc>
          <w:tcPr>
            <w:tcW w:w="3214" w:type="dxa"/>
            <w:gridSpan w:val="2"/>
            <w:vAlign w:val="center"/>
          </w:tcPr>
          <w:sdt>
            <w:sdtPr>
              <w:alias w:val="Revision"/>
              <w:tag w:val="Revision"/>
              <w:id w:val="1878277124"/>
              <w:lock w:val="sdtLocked"/>
              <w:placeholder>
                <w:docPart w:val="4F3B8C4E3C7F4E4BB9D5ADA7648550D4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Revision[1]" w:storeItemID="{7B7C89D7-8F1A-46C9-977D-A723D403C4D0}"/>
              <w:text/>
            </w:sdtPr>
            <w:sdtEndPr/>
            <w:sdtContent>
              <w:p w14:paraId="6CE0C58F" w14:textId="652C89F1" w:rsidR="006D1E79" w:rsidRPr="007C1205" w:rsidRDefault="00687074" w:rsidP="00353CF9">
                <w:pPr>
                  <w:ind w:left="34"/>
                </w:pPr>
                <w:r w:rsidRPr="007C1205">
                  <w:t>0.1</w:t>
                </w:r>
              </w:p>
            </w:sdtContent>
          </w:sdt>
        </w:tc>
      </w:tr>
      <w:tr w:rsidR="006D1E79" w:rsidRPr="007C1205" w14:paraId="6CE0C598" w14:textId="77777777" w:rsidTr="00F33FFB">
        <w:trPr>
          <w:trHeight w:val="397"/>
        </w:trPr>
        <w:tc>
          <w:tcPr>
            <w:tcW w:w="1809" w:type="dxa"/>
            <w:shd w:val="clear" w:color="auto" w:fill="D9D9D9" w:themeFill="background1" w:themeFillShade="D9"/>
            <w:vAlign w:val="center"/>
          </w:tcPr>
          <w:p w14:paraId="6CE0C596" w14:textId="3D9F7F96" w:rsidR="006D1E79" w:rsidRPr="007C1205" w:rsidRDefault="006D1E79" w:rsidP="006D1E79">
            <w:pPr>
              <w:jc w:val="right"/>
            </w:pPr>
            <w:r w:rsidRPr="007C1205">
              <w:t>Comments:</w:t>
            </w:r>
          </w:p>
        </w:tc>
        <w:tc>
          <w:tcPr>
            <w:tcW w:w="8251" w:type="dxa"/>
            <w:gridSpan w:val="6"/>
            <w:vAlign w:val="center"/>
          </w:tcPr>
          <w:p w14:paraId="6CE0C597" w14:textId="14CBA16F" w:rsidR="006D1E79" w:rsidRPr="007C1205" w:rsidRDefault="006D1E79" w:rsidP="006D1E79">
            <w:pPr>
              <w:ind w:left="34"/>
              <w:rPr>
                <w:bCs/>
              </w:rPr>
            </w:pPr>
          </w:p>
        </w:tc>
      </w:tr>
      <w:tr w:rsidR="00DF7D1E" w:rsidRPr="007C1205" w14:paraId="6CE0C5A0" w14:textId="77777777" w:rsidTr="00AD7E8B">
        <w:trPr>
          <w:trHeight w:val="288"/>
        </w:trPr>
        <w:tc>
          <w:tcPr>
            <w:tcW w:w="1809" w:type="dxa"/>
            <w:vMerge w:val="restart"/>
            <w:shd w:val="clear" w:color="auto" w:fill="D9D9D9" w:themeFill="background1" w:themeFillShade="D9"/>
            <w:vAlign w:val="center"/>
          </w:tcPr>
          <w:p w14:paraId="6CE0C599" w14:textId="0B6F269D" w:rsidR="00DF7D1E" w:rsidRPr="007C1205" w:rsidRDefault="00DF7D1E" w:rsidP="006D1E79">
            <w:pPr>
              <w:jc w:val="right"/>
              <w:rPr>
                <w:rFonts w:ascii="Calibri" w:hAnsi="Calibri"/>
              </w:rPr>
            </w:pPr>
            <w:r w:rsidRPr="007C1205">
              <w:t>[Authorized by:</w:t>
            </w:r>
          </w:p>
          <w:p w14:paraId="6CE0C59A" w14:textId="77777777" w:rsidR="00DF7D1E" w:rsidRPr="007C1205" w:rsidRDefault="00DF7D1E" w:rsidP="006D1E79">
            <w:pPr>
              <w:jc w:val="right"/>
            </w:pPr>
            <w:r w:rsidRPr="007C1205">
              <w:t>(Optional, delete if not required)]</w:t>
            </w:r>
          </w:p>
        </w:tc>
        <w:tc>
          <w:tcPr>
            <w:tcW w:w="1697" w:type="dxa"/>
            <w:vAlign w:val="center"/>
          </w:tcPr>
          <w:p w14:paraId="6CE0C59B" w14:textId="77777777" w:rsidR="00DF7D1E" w:rsidRPr="007C1205" w:rsidRDefault="00DF7D1E" w:rsidP="006D1E79">
            <w:pPr>
              <w:ind w:left="34"/>
            </w:pPr>
            <w:r w:rsidRPr="007C1205">
              <w:t>[Name]</w:t>
            </w:r>
          </w:p>
        </w:tc>
        <w:tc>
          <w:tcPr>
            <w:tcW w:w="1697" w:type="dxa"/>
            <w:gridSpan w:val="2"/>
            <w:vAlign w:val="center"/>
          </w:tcPr>
          <w:p w14:paraId="6CE0C59C" w14:textId="77777777" w:rsidR="00DF7D1E" w:rsidRPr="007C1205" w:rsidRDefault="00DF7D1E" w:rsidP="006D1E79">
            <w:pPr>
              <w:ind w:left="34"/>
            </w:pPr>
            <w:r w:rsidRPr="007C1205">
              <w:t>[Name]</w:t>
            </w:r>
          </w:p>
        </w:tc>
        <w:tc>
          <w:tcPr>
            <w:tcW w:w="1698" w:type="dxa"/>
            <w:gridSpan w:val="2"/>
            <w:vAlign w:val="center"/>
          </w:tcPr>
          <w:p w14:paraId="6CE0C59D" w14:textId="77777777" w:rsidR="00DF7D1E" w:rsidRPr="007C1205" w:rsidRDefault="00DF7D1E" w:rsidP="006D1E79">
            <w:pPr>
              <w:ind w:left="34"/>
            </w:pPr>
            <w:r w:rsidRPr="007C1205">
              <w:t>[Name]</w:t>
            </w:r>
          </w:p>
        </w:tc>
        <w:tc>
          <w:tcPr>
            <w:tcW w:w="3159" w:type="dxa"/>
            <w:vMerge w:val="restart"/>
            <w:vAlign w:val="center"/>
          </w:tcPr>
          <w:p w14:paraId="6CE0C59F" w14:textId="7F16415F" w:rsidR="00DF7D1E" w:rsidRPr="007C1205" w:rsidRDefault="00087DEA" w:rsidP="00081A35">
            <w:pPr>
              <w:ind w:left="34"/>
            </w:pPr>
            <w:r w:rsidRPr="007C1205">
              <w:t>IT-MIO-INFRASTRUCTURE ENGINEERING</w:t>
            </w:r>
          </w:p>
        </w:tc>
      </w:tr>
      <w:tr w:rsidR="00DF7D1E" w:rsidRPr="007C1205" w14:paraId="6CE0C5A7" w14:textId="77777777" w:rsidTr="00AD7E8B">
        <w:trPr>
          <w:trHeight w:val="288"/>
        </w:trPr>
        <w:tc>
          <w:tcPr>
            <w:tcW w:w="1809" w:type="dxa"/>
            <w:vMerge/>
            <w:shd w:val="clear" w:color="auto" w:fill="D9D9D9" w:themeFill="background1" w:themeFillShade="D9"/>
            <w:vAlign w:val="center"/>
          </w:tcPr>
          <w:p w14:paraId="6CE0C5A1" w14:textId="77777777" w:rsidR="00DF7D1E" w:rsidRPr="007C1205" w:rsidRDefault="00DF7D1E" w:rsidP="006D1E79">
            <w:pPr>
              <w:jc w:val="right"/>
            </w:pPr>
          </w:p>
        </w:tc>
        <w:tc>
          <w:tcPr>
            <w:tcW w:w="1697" w:type="dxa"/>
            <w:vAlign w:val="center"/>
          </w:tcPr>
          <w:p w14:paraId="6CE0C5A2" w14:textId="453BE033" w:rsidR="00DF7D1E" w:rsidRPr="007C1205" w:rsidRDefault="00DF7D1E" w:rsidP="00D21DC1">
            <w:pPr>
              <w:ind w:left="34"/>
            </w:pPr>
            <w:r w:rsidRPr="007C1205">
              <w:t>[Department]</w:t>
            </w:r>
          </w:p>
        </w:tc>
        <w:tc>
          <w:tcPr>
            <w:tcW w:w="1697" w:type="dxa"/>
            <w:gridSpan w:val="2"/>
            <w:vAlign w:val="center"/>
          </w:tcPr>
          <w:p w14:paraId="6CE0C5A3" w14:textId="77777777" w:rsidR="00DF7D1E" w:rsidRPr="007C1205" w:rsidRDefault="00DF7D1E" w:rsidP="006D1E79">
            <w:pPr>
              <w:ind w:left="34"/>
            </w:pPr>
            <w:r w:rsidRPr="007C1205">
              <w:t>[Department]</w:t>
            </w:r>
          </w:p>
        </w:tc>
        <w:tc>
          <w:tcPr>
            <w:tcW w:w="1698" w:type="dxa"/>
            <w:gridSpan w:val="2"/>
            <w:vAlign w:val="center"/>
          </w:tcPr>
          <w:p w14:paraId="6CE0C5A4" w14:textId="77777777" w:rsidR="00DF7D1E" w:rsidRPr="007C1205" w:rsidRDefault="00DF7D1E" w:rsidP="006D1E79">
            <w:pPr>
              <w:ind w:left="34"/>
            </w:pPr>
            <w:r w:rsidRPr="007C1205">
              <w:t>[Department]</w:t>
            </w:r>
          </w:p>
        </w:tc>
        <w:tc>
          <w:tcPr>
            <w:tcW w:w="3159" w:type="dxa"/>
            <w:vMerge/>
            <w:vAlign w:val="center"/>
          </w:tcPr>
          <w:p w14:paraId="6CE0C5A6" w14:textId="5F225404" w:rsidR="00DF7D1E" w:rsidRPr="007C1205" w:rsidRDefault="00DF7D1E" w:rsidP="006D1E79">
            <w:pPr>
              <w:ind w:left="34"/>
            </w:pPr>
          </w:p>
        </w:tc>
      </w:tr>
    </w:tbl>
    <w:p w14:paraId="6CE0C5A8" w14:textId="77777777" w:rsidR="00EC4464" w:rsidRPr="007C1205" w:rsidRDefault="00EC4464" w:rsidP="001A53F0"/>
    <w:p w14:paraId="6CE0C5A9" w14:textId="77777777" w:rsidR="00137D99" w:rsidRPr="007C1205" w:rsidRDefault="00137D99" w:rsidP="00137D99"/>
    <w:sdt>
      <w:sdtPr>
        <w:id w:val="-609738428"/>
        <w:lock w:val="sdtLocked"/>
        <w:text/>
      </w:sdtPr>
      <w:sdtEndPr/>
      <w:sdtContent>
        <w:p w14:paraId="6CE0C5AA" w14:textId="545ADF33" w:rsidR="00137D99" w:rsidRPr="007C1205" w:rsidRDefault="00137D99" w:rsidP="00137D99">
          <w:pPr>
            <w:pStyle w:val="Contentsheading"/>
          </w:pPr>
          <w:r w:rsidRPr="007C1205">
            <w:t>Tabl</w:t>
          </w:r>
          <w:r w:rsidR="00F245A8" w:rsidRPr="007C1205">
            <w:t>e</w:t>
          </w:r>
          <w:r w:rsidRPr="007C1205">
            <w:t xml:space="preserve"> of Contents</w:t>
          </w:r>
        </w:p>
      </w:sdtContent>
    </w:sdt>
    <w:p w14:paraId="6CE0C5AB" w14:textId="77777777" w:rsidR="00137D99" w:rsidRPr="007C1205" w:rsidRDefault="00137D99" w:rsidP="00F74491">
      <w:pPr>
        <w:pStyle w:val="TOC1"/>
        <w:rPr>
          <w:noProof w:val="0"/>
        </w:rPr>
      </w:pPr>
    </w:p>
    <w:p w14:paraId="075D3249" w14:textId="37F4AF7A" w:rsidR="005E3BBA" w:rsidRDefault="005E3BBA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fldChar w:fldCharType="begin"/>
      </w:r>
      <w:r w:rsidR="00EE4176">
        <w:instrText>TOC \o "1-2" \z \u</w:instrText>
      </w:r>
      <w:r>
        <w:fldChar w:fldCharType="separate"/>
      </w:r>
      <w:r w:rsidR="2D9E7A5C">
        <w:t>1.</w:t>
      </w:r>
      <w:r w:rsidR="00EE4176">
        <w:tab/>
      </w:r>
      <w:r w:rsidR="2D9E7A5C">
        <w:t>Purpose</w:t>
      </w:r>
      <w:r w:rsidR="00EE4176">
        <w:tab/>
      </w:r>
      <w:r w:rsidR="00EE4176">
        <w:fldChar w:fldCharType="begin"/>
      </w:r>
      <w:r w:rsidR="00EE4176">
        <w:instrText>PAGEREF  \h</w:instrText>
      </w:r>
      <w:r w:rsidR="00EE4176">
        <w:fldChar w:fldCharType="separate"/>
      </w:r>
      <w:r w:rsidR="2D9E7A5C">
        <w:t>1</w:t>
      </w:r>
      <w:r w:rsidR="00EE4176">
        <w:fldChar w:fldCharType="end"/>
      </w:r>
    </w:p>
    <w:p w14:paraId="1D5EBDAA" w14:textId="57DBFCA0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2.</w:t>
      </w:r>
      <w:r w:rsidR="005E3BBA">
        <w:tab/>
      </w:r>
      <w:r>
        <w:t>Scope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</w:t>
      </w:r>
      <w:r w:rsidR="005E3BBA">
        <w:fldChar w:fldCharType="end"/>
      </w:r>
    </w:p>
    <w:p w14:paraId="569EDD80" w14:textId="007EC653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3.</w:t>
      </w:r>
      <w:r w:rsidR="005E3BBA">
        <w:tab/>
      </w:r>
      <w:r>
        <w:t>Summary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</w:t>
      </w:r>
      <w:r w:rsidR="005E3BBA">
        <w:fldChar w:fldCharType="end"/>
      </w:r>
    </w:p>
    <w:p w14:paraId="27A460ED" w14:textId="1CE0D848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4.</w:t>
      </w:r>
      <w:r w:rsidR="005E3BBA">
        <w:tab/>
      </w:r>
      <w:r>
        <w:t>Technology Standard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</w:t>
      </w:r>
      <w:r w:rsidR="005E3BBA">
        <w:fldChar w:fldCharType="end"/>
      </w:r>
    </w:p>
    <w:p w14:paraId="68272D60" w14:textId="00103FF9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5.1. High Level Design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</w:t>
      </w:r>
      <w:r w:rsidR="005E3BBA">
        <w:fldChar w:fldCharType="end"/>
      </w:r>
    </w:p>
    <w:p w14:paraId="4204AE71" w14:textId="022C57C7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5.2. Version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</w:t>
      </w:r>
      <w:r w:rsidR="005E3BBA">
        <w:fldChar w:fldCharType="end"/>
      </w:r>
    </w:p>
    <w:p w14:paraId="48A4F479" w14:textId="7C68E846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 Cluster Specification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</w:t>
      </w:r>
      <w:r w:rsidR="005E3BBA">
        <w:fldChar w:fldCharType="end"/>
      </w:r>
    </w:p>
    <w:p w14:paraId="7B43B479" w14:textId="3C28F85E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5.4 Hardware Standards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</w:t>
      </w:r>
      <w:r w:rsidR="005E3BBA">
        <w:fldChar w:fldCharType="end"/>
      </w:r>
    </w:p>
    <w:p w14:paraId="6F6F8316" w14:textId="7240BA5C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5.5 Storage and performance classes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4</w:t>
      </w:r>
      <w:r w:rsidR="005E3BBA">
        <w:fldChar w:fldCharType="end"/>
      </w:r>
    </w:p>
    <w:p w14:paraId="2404CA05" w14:textId="102FD937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5.6 Automation Scripts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</w:t>
      </w:r>
      <w:r w:rsidR="005E3BBA">
        <w:fldChar w:fldCharType="end"/>
      </w:r>
    </w:p>
    <w:p w14:paraId="66C6F25D" w14:textId="75F967A2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5.7 Monitoring Defined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</w:t>
      </w:r>
      <w:r w:rsidR="005E3BBA">
        <w:fldChar w:fldCharType="end"/>
      </w:r>
    </w:p>
    <w:p w14:paraId="794CBDBC" w14:textId="6B96CA1B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5.8ITSM Integration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</w:t>
      </w:r>
      <w:r w:rsidR="005E3BBA">
        <w:fldChar w:fldCharType="end"/>
      </w:r>
    </w:p>
    <w:p w14:paraId="1017E157" w14:textId="536EBC25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5.9 Standard Changes Defined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</w:t>
      </w:r>
      <w:r w:rsidR="005E3BBA">
        <w:fldChar w:fldCharType="end"/>
      </w:r>
    </w:p>
    <w:p w14:paraId="7F2C8CCF" w14:textId="16235DFB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5.</w:t>
      </w:r>
      <w:r w:rsidR="005E3BBA">
        <w:tab/>
      </w:r>
      <w:r>
        <w:t>Configuration standard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</w:t>
      </w:r>
      <w:r w:rsidR="005E3BBA">
        <w:fldChar w:fldCharType="end"/>
      </w:r>
    </w:p>
    <w:p w14:paraId="6B22E8F8" w14:textId="218F48CC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5.1.</w:t>
      </w:r>
      <w:r w:rsidR="005E3BBA">
        <w:tab/>
      </w:r>
      <w:r>
        <w:t>OpenShift Server Deployment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</w:t>
      </w:r>
      <w:r w:rsidR="005E3BBA">
        <w:fldChar w:fldCharType="end"/>
      </w:r>
    </w:p>
    <w:p w14:paraId="35505107" w14:textId="55657BAB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5.2.</w:t>
      </w:r>
      <w:r w:rsidR="005E3BBA">
        <w:tab/>
      </w:r>
      <w:r>
        <w:t>Create Project / Namespace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14</w:t>
      </w:r>
      <w:r w:rsidR="005E3BBA">
        <w:fldChar w:fldCharType="end"/>
      </w:r>
    </w:p>
    <w:p w14:paraId="654158C6" w14:textId="52C2E9D5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5.3.</w:t>
      </w:r>
      <w:r w:rsidR="005E3BBA">
        <w:tab/>
      </w:r>
      <w:r>
        <w:t>Command VM operations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15</w:t>
      </w:r>
      <w:r w:rsidR="005E3BBA">
        <w:fldChar w:fldCharType="end"/>
      </w:r>
    </w:p>
    <w:p w14:paraId="16F79EF7" w14:textId="731F2393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5.4.</w:t>
      </w:r>
      <w:r w:rsidR="005E3BBA">
        <w:tab/>
      </w:r>
      <w:r>
        <w:t>Define Access roles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15</w:t>
      </w:r>
      <w:r w:rsidR="005E3BBA">
        <w:fldChar w:fldCharType="end"/>
      </w:r>
    </w:p>
    <w:p w14:paraId="349A26F3" w14:textId="0EBA481D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5.5.</w:t>
      </w:r>
      <w:r w:rsidR="005E3BBA">
        <w:tab/>
      </w:r>
      <w:r>
        <w:t>Grant a User Permissions in a Project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16</w:t>
      </w:r>
      <w:r w:rsidR="005E3BBA">
        <w:fldChar w:fldCharType="end"/>
      </w:r>
    </w:p>
    <w:p w14:paraId="18D4FB1E" w14:textId="58878083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OpenShift Cluster administrators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17</w:t>
      </w:r>
      <w:r w:rsidR="005E3BBA">
        <w:fldChar w:fldCharType="end"/>
      </w:r>
    </w:p>
    <w:p w14:paraId="3DB26246" w14:textId="1485ABCD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5.6.</w:t>
      </w:r>
      <w:r w:rsidR="005E3BBA">
        <w:tab/>
      </w:r>
      <w:r>
        <w:t>DN Certificate installation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18</w:t>
      </w:r>
      <w:r w:rsidR="005E3BBA">
        <w:fldChar w:fldCharType="end"/>
      </w:r>
    </w:p>
    <w:p w14:paraId="7F70EFFE" w14:textId="3BB6C2A2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5.7.</w:t>
      </w:r>
      <w:r w:rsidR="005E3BBA">
        <w:tab/>
      </w:r>
      <w:r>
        <w:t>SSO AD Loging OpenID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21</w:t>
      </w:r>
      <w:r w:rsidR="005E3BBA">
        <w:fldChar w:fldCharType="end"/>
      </w:r>
    </w:p>
    <w:p w14:paraId="2AB3D7F0" w14:textId="65F849F1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5.8.</w:t>
      </w:r>
      <w:r w:rsidR="005E3BBA">
        <w:tab/>
      </w:r>
      <w:r>
        <w:t>CPU / RAM size definition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21</w:t>
      </w:r>
      <w:r w:rsidR="005E3BBA">
        <w:fldChar w:fldCharType="end"/>
      </w:r>
    </w:p>
    <w:p w14:paraId="506FE4FC" w14:textId="087CF333" w:rsidR="005E3BBA" w:rsidRDefault="2D9E7A5C" w:rsidP="2D9E7A5C">
      <w:pPr>
        <w:pStyle w:val="TOC2"/>
        <w:tabs>
          <w:tab w:val="clear" w:pos="9781"/>
          <w:tab w:val="left" w:pos="600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5.9.</w:t>
      </w:r>
      <w:r w:rsidR="005E3BBA">
        <w:tab/>
      </w:r>
      <w:r>
        <w:t>High availability / Node Remediation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22</w:t>
      </w:r>
      <w:r w:rsidR="005E3BBA">
        <w:fldChar w:fldCharType="end"/>
      </w:r>
    </w:p>
    <w:p w14:paraId="6FB0665E" w14:textId="1DD209E3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5.10.</w:t>
      </w:r>
      <w:r w:rsidR="005E3BBA">
        <w:tab/>
      </w:r>
      <w:r>
        <w:t>DRS Descheduler Operator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22</w:t>
      </w:r>
      <w:r w:rsidR="005E3BBA">
        <w:fldChar w:fldCharType="end"/>
      </w:r>
    </w:p>
    <w:p w14:paraId="5D5427A5" w14:textId="25CA333B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5.11.</w:t>
      </w:r>
      <w:r w:rsidR="005E3BBA">
        <w:tab/>
      </w:r>
      <w:r>
        <w:t>VM Load Balancing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22</w:t>
      </w:r>
      <w:r w:rsidR="005E3BBA">
        <w:fldChar w:fldCharType="end"/>
      </w:r>
    </w:p>
    <w:p w14:paraId="0081DCC2" w14:textId="13ADED15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5.12.</w:t>
      </w:r>
      <w:r w:rsidR="005E3BBA">
        <w:tab/>
      </w:r>
      <w:r>
        <w:t>Affinity rules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22</w:t>
      </w:r>
      <w:r w:rsidR="005E3BBA">
        <w:fldChar w:fldCharType="end"/>
      </w:r>
    </w:p>
    <w:p w14:paraId="10FE9C9A" w14:textId="1F3B74EA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5.13.</w:t>
      </w:r>
      <w:r w:rsidR="005E3BBA">
        <w:tab/>
      </w:r>
      <w:r>
        <w:t>Storage definitions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24</w:t>
      </w:r>
      <w:r w:rsidR="005E3BBA">
        <w:fldChar w:fldCharType="end"/>
      </w:r>
    </w:p>
    <w:p w14:paraId="12CA742D" w14:textId="549E9244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5.14.</w:t>
      </w:r>
      <w:r w:rsidR="005E3BBA">
        <w:tab/>
      </w:r>
      <w:r>
        <w:t>Backup of VMs/Containers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29</w:t>
      </w:r>
      <w:r w:rsidR="005E3BBA">
        <w:fldChar w:fldCharType="end"/>
      </w:r>
    </w:p>
    <w:p w14:paraId="7BD7921C" w14:textId="2D2E49F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5.15.</w:t>
      </w:r>
      <w:r w:rsidR="005E3BBA">
        <w:tab/>
      </w:r>
      <w:r>
        <w:t>Creating and managing Linux and Windows virtual machines (VMs)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34</w:t>
      </w:r>
      <w:r w:rsidR="005E3BBA">
        <w:fldChar w:fldCharType="end"/>
      </w:r>
    </w:p>
    <w:p w14:paraId="180D47BB" w14:textId="02861843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5.16.</w:t>
      </w:r>
      <w:r w:rsidR="005E3BBA">
        <w:tab/>
      </w:r>
      <w:r>
        <w:t>Running Guest Agent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35</w:t>
      </w:r>
      <w:r w:rsidR="005E3BBA">
        <w:fldChar w:fldCharType="end"/>
      </w:r>
    </w:p>
    <w:p w14:paraId="50857D11" w14:textId="612077E7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5.17.</w:t>
      </w:r>
      <w:r w:rsidR="005E3BBA">
        <w:tab/>
      </w:r>
      <w:r>
        <w:t>Running POD and VM workloads alongside each other in a cluster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35</w:t>
      </w:r>
      <w:r w:rsidR="005E3BBA">
        <w:fldChar w:fldCharType="end"/>
      </w:r>
    </w:p>
    <w:p w14:paraId="2C1BCE7E" w14:textId="7D15BDF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5.18.</w:t>
      </w:r>
      <w:r w:rsidR="005E3BBA">
        <w:tab/>
      </w:r>
      <w:r>
        <w:t>Connecting to virtual machines through a variety of consoles and CLI tools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37</w:t>
      </w:r>
      <w:r w:rsidR="005E3BBA">
        <w:fldChar w:fldCharType="end"/>
      </w:r>
    </w:p>
    <w:p w14:paraId="41CD7F08" w14:textId="7F4CEC49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5.19.</w:t>
      </w:r>
      <w:r w:rsidR="005E3BBA">
        <w:tab/>
      </w:r>
      <w:r>
        <w:t>Importing and cloning existing virtual machines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38</w:t>
      </w:r>
      <w:r w:rsidR="005E3BBA">
        <w:fldChar w:fldCharType="end"/>
      </w:r>
    </w:p>
    <w:p w14:paraId="038F25C9" w14:textId="635FFED6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5.20.</w:t>
      </w:r>
      <w:r w:rsidR="005E3BBA">
        <w:tab/>
      </w:r>
      <w:r>
        <w:t>Additional network interface controllers and storage disks attached to virtual machine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38</w:t>
      </w:r>
      <w:r w:rsidR="005E3BBA">
        <w:fldChar w:fldCharType="end"/>
      </w:r>
    </w:p>
    <w:p w14:paraId="25A93543" w14:textId="1FCD61A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5.21.</w:t>
      </w:r>
      <w:r w:rsidR="005E3BBA">
        <w:tab/>
      </w:r>
      <w:r>
        <w:t>Live migrating virtual machines between nodes / DR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38</w:t>
      </w:r>
      <w:r w:rsidR="005E3BBA">
        <w:fldChar w:fldCharType="end"/>
      </w:r>
    </w:p>
    <w:p w14:paraId="676D0961" w14:textId="745B0840" w:rsidR="005E3BBA" w:rsidRDefault="2D9E7A5C" w:rsidP="2D9E7A5C">
      <w:pPr>
        <w:pStyle w:val="TOC2"/>
        <w:tabs>
          <w:tab w:val="clear" w:pos="9781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Migrate a VM using the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39</w:t>
      </w:r>
      <w:r w:rsidR="005E3BBA">
        <w:fldChar w:fldCharType="end"/>
      </w:r>
    </w:p>
    <w:p w14:paraId="5D0DB75C" w14:textId="38B90261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5.22.</w:t>
      </w:r>
      <w:r w:rsidR="005E3BBA">
        <w:tab/>
      </w:r>
      <w:r>
        <w:t>Moving a Virtual Machine Between Projects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40</w:t>
      </w:r>
      <w:r w:rsidR="005E3BBA">
        <w:fldChar w:fldCharType="end"/>
      </w:r>
    </w:p>
    <w:p w14:paraId="72403E8D" w14:textId="72A3EC0E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5.23.</w:t>
      </w:r>
      <w:r w:rsidR="005E3BBA">
        <w:tab/>
      </w:r>
      <w:r>
        <w:t>VM Migration from VMware to OpenShift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41</w:t>
      </w:r>
      <w:r w:rsidR="005E3BBA">
        <w:fldChar w:fldCharType="end"/>
      </w:r>
    </w:p>
    <w:p w14:paraId="25ACAA46" w14:textId="00D4CC40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lastRenderedPageBreak/>
        <w:t>5.24.</w:t>
      </w:r>
      <w:r w:rsidR="005E3BBA">
        <w:tab/>
      </w:r>
      <w:r>
        <w:t>VM Snapshot – Recovery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48</w:t>
      </w:r>
      <w:r w:rsidR="005E3BBA">
        <w:fldChar w:fldCharType="end"/>
      </w:r>
    </w:p>
    <w:p w14:paraId="6C0D0D6D" w14:textId="48361D26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5.25.</w:t>
      </w:r>
      <w:r w:rsidR="005E3BBA">
        <w:tab/>
      </w:r>
      <w:r>
        <w:t>Rack Level Availability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49</w:t>
      </w:r>
      <w:r w:rsidR="005E3BBA">
        <w:fldChar w:fldCharType="end"/>
      </w:r>
    </w:p>
    <w:p w14:paraId="4BC9122C" w14:textId="12EFE8B7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5.26.</w:t>
      </w:r>
      <w:r w:rsidR="005E3BBA">
        <w:tab/>
      </w:r>
      <w:r>
        <w:t>Templates deployment Windows / Linux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50</w:t>
      </w:r>
      <w:r w:rsidR="005E3BBA">
        <w:fldChar w:fldCharType="end"/>
      </w:r>
    </w:p>
    <w:p w14:paraId="7BCAFA52" w14:textId="00C4120E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5.27.</w:t>
      </w:r>
      <w:r w:rsidR="005E3BBA">
        <w:tab/>
      </w:r>
      <w:r>
        <w:t>Patching templates – Lifecycle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50</w:t>
      </w:r>
      <w:r w:rsidR="005E3BBA">
        <w:fldChar w:fldCharType="end"/>
      </w:r>
    </w:p>
    <w:p w14:paraId="34F221E9" w14:textId="351DDD14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5.28.</w:t>
      </w:r>
      <w:r w:rsidR="005E3BBA">
        <w:tab/>
      </w:r>
      <w:r>
        <w:t>OpenShift Backup and Restore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50</w:t>
      </w:r>
      <w:r w:rsidR="005E3BBA">
        <w:fldChar w:fldCharType="end"/>
      </w:r>
    </w:p>
    <w:p w14:paraId="480BC6E1" w14:textId="47B6EDB7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5.29.</w:t>
      </w:r>
      <w:r w:rsidR="005E3BBA">
        <w:tab/>
      </w:r>
      <w:r>
        <w:t>Tools installation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51</w:t>
      </w:r>
      <w:r w:rsidR="005E3BBA">
        <w:fldChar w:fldCharType="end"/>
      </w:r>
    </w:p>
    <w:p w14:paraId="06D97A69" w14:textId="64D742C2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5.30.</w:t>
      </w:r>
      <w:r w:rsidR="005E3BBA">
        <w:tab/>
      </w:r>
      <w:r>
        <w:t>OC Nodes Maintenance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52</w:t>
      </w:r>
      <w:r w:rsidR="005E3BBA">
        <w:fldChar w:fldCharType="end"/>
      </w:r>
    </w:p>
    <w:p w14:paraId="6039CB5C" w14:textId="0D430434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5.31.</w:t>
      </w:r>
      <w:r w:rsidR="005E3BBA">
        <w:tab/>
      </w:r>
      <w:r>
        <w:t>Login to OpenShift / Token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54</w:t>
      </w:r>
      <w:r w:rsidR="005E3BBA">
        <w:fldChar w:fldCharType="end"/>
      </w:r>
    </w:p>
    <w:p w14:paraId="243B71A0" w14:textId="3A6E778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5.32.</w:t>
      </w:r>
      <w:r w:rsidR="005E3BBA">
        <w:tab/>
      </w:r>
      <w:r>
        <w:t>Checkmk Monitoring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55</w:t>
      </w:r>
      <w:r w:rsidR="005E3BBA">
        <w:fldChar w:fldCharType="end"/>
      </w:r>
    </w:p>
    <w:p w14:paraId="1782BB81" w14:textId="669D701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5.33.</w:t>
      </w:r>
      <w:r w:rsidR="005E3BBA">
        <w:tab/>
      </w:r>
      <w:r>
        <w:t>System Log monitoring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61</w:t>
      </w:r>
      <w:r w:rsidR="005E3BBA">
        <w:fldChar w:fldCharType="end"/>
      </w:r>
    </w:p>
    <w:p w14:paraId="0D5FF612" w14:textId="470B131A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5.34.</w:t>
      </w:r>
      <w:r w:rsidR="005E3BBA">
        <w:tab/>
      </w:r>
      <w:r>
        <w:t>Install the Dell CSM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62</w:t>
      </w:r>
      <w:r w:rsidR="005E3BBA">
        <w:fldChar w:fldCharType="end"/>
      </w:r>
    </w:p>
    <w:p w14:paraId="356FB87A" w14:textId="727C753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5.35.</w:t>
      </w:r>
      <w:r w:rsidR="005E3BBA">
        <w:tab/>
      </w:r>
      <w:r>
        <w:t>Enable virtualization in OpenShift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62</w:t>
      </w:r>
      <w:r w:rsidR="005E3BBA">
        <w:fldChar w:fldCharType="end"/>
      </w:r>
    </w:p>
    <w:p w14:paraId="1A04F30B" w14:textId="07E7896D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5.36.</w:t>
      </w:r>
      <w:r w:rsidR="005E3BBA">
        <w:tab/>
      </w:r>
      <w:r>
        <w:t>Enabling IOMMU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63</w:t>
      </w:r>
      <w:r w:rsidR="005E3BBA">
        <w:fldChar w:fldCharType="end"/>
      </w:r>
    </w:p>
    <w:p w14:paraId="4AECB4DA" w14:textId="16D14C01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5.37.</w:t>
      </w:r>
      <w:r w:rsidR="005E3BBA">
        <w:tab/>
      </w:r>
      <w:r>
        <w:t>Enable NUMA for a VM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64</w:t>
      </w:r>
      <w:r w:rsidR="005E3BBA">
        <w:fldChar w:fldCharType="end"/>
      </w:r>
    </w:p>
    <w:p w14:paraId="75E2F073" w14:textId="454E13A3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5.38.</w:t>
      </w:r>
      <w:r w:rsidR="005E3BBA">
        <w:tab/>
      </w:r>
      <w:r>
        <w:t>VBS enable in OpenShift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65</w:t>
      </w:r>
      <w:r w:rsidR="005E3BBA">
        <w:fldChar w:fldCharType="end"/>
      </w:r>
    </w:p>
    <w:p w14:paraId="1E2F6324" w14:textId="292B74C8" w:rsidR="005E3BBA" w:rsidRDefault="2D9E7A5C" w:rsidP="2D9E7A5C">
      <w:pPr>
        <w:pStyle w:val="TOC2"/>
        <w:tabs>
          <w:tab w:val="clear" w:pos="9781"/>
          <w:tab w:val="left" w:pos="795"/>
          <w:tab w:val="right" w:leader="dot" w:pos="9780"/>
        </w:tabs>
        <w:rPr>
          <w:rFonts w:asciiTheme="minorHAnsi" w:hAnsiTheme="minorHAnsi"/>
          <w:noProof/>
          <w:kern w:val="2"/>
          <w:sz w:val="24"/>
          <w14:ligatures w14:val="standardContextual"/>
        </w:rPr>
      </w:pPr>
      <w:r>
        <w:t>5.39.</w:t>
      </w:r>
      <w:r w:rsidR="005E3BBA">
        <w:tab/>
      </w:r>
      <w:r>
        <w:t>Migration Toolkit for Virtualization (MTV)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67</w:t>
      </w:r>
      <w:r w:rsidR="005E3BBA">
        <w:fldChar w:fldCharType="end"/>
      </w:r>
    </w:p>
    <w:p w14:paraId="1AFB1D32" w14:textId="21A44867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6.</w:t>
      </w:r>
      <w:r w:rsidR="005E3BBA">
        <w:tab/>
      </w:r>
      <w:r>
        <w:t>Security Concept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69</w:t>
      </w:r>
      <w:r w:rsidR="005E3BBA">
        <w:fldChar w:fldCharType="end"/>
      </w:r>
    </w:p>
    <w:p w14:paraId="2E9BB4B9" w14:textId="3AA4DE95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7.</w:t>
      </w:r>
      <w:r w:rsidR="005E3BBA">
        <w:tab/>
      </w:r>
      <w:r>
        <w:t>RBAC / Access Concept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69</w:t>
      </w:r>
      <w:r w:rsidR="005E3BBA">
        <w:fldChar w:fldCharType="end"/>
      </w:r>
    </w:p>
    <w:p w14:paraId="2670E178" w14:textId="48AEAFA1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8.</w:t>
      </w:r>
      <w:r w:rsidR="005E3BBA">
        <w:tab/>
      </w:r>
      <w:r>
        <w:t>Contacts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70</w:t>
      </w:r>
      <w:r w:rsidR="005E3BBA">
        <w:fldChar w:fldCharType="end"/>
      </w:r>
    </w:p>
    <w:p w14:paraId="53867E47" w14:textId="42CB7DAA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9.</w:t>
      </w:r>
      <w:r w:rsidR="005E3BBA">
        <w:tab/>
      </w:r>
      <w:r>
        <w:t>Definition / Terms and Abbreviations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70</w:t>
      </w:r>
      <w:r w:rsidR="005E3BBA">
        <w:fldChar w:fldCharType="end"/>
      </w:r>
    </w:p>
    <w:p w14:paraId="69A740C8" w14:textId="2A17E681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10.</w:t>
      </w:r>
      <w:r w:rsidR="005E3BBA">
        <w:tab/>
      </w:r>
      <w:r>
        <w:t>Employee Roles and Responsibilities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70</w:t>
      </w:r>
      <w:r w:rsidR="005E3BBA">
        <w:fldChar w:fldCharType="end"/>
      </w:r>
    </w:p>
    <w:p w14:paraId="506D3470" w14:textId="578450D0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11.</w:t>
      </w:r>
      <w:r w:rsidR="005E3BBA">
        <w:tab/>
      </w:r>
      <w:r>
        <w:t>Related Documents / References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70</w:t>
      </w:r>
      <w:r w:rsidR="005E3BBA">
        <w:fldChar w:fldCharType="end"/>
      </w:r>
    </w:p>
    <w:p w14:paraId="0881893A" w14:textId="284ABC28" w:rsidR="005E3BBA" w:rsidRDefault="2D9E7A5C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14:ligatures w14:val="standardContextual"/>
        </w:rPr>
      </w:pPr>
      <w:r>
        <w:t>12.</w:t>
      </w:r>
      <w:r w:rsidR="005E3BBA">
        <w:tab/>
      </w:r>
      <w:r>
        <w:t>History</w:t>
      </w:r>
      <w:r w:rsidR="005E3BBA">
        <w:tab/>
      </w:r>
      <w:r w:rsidR="005E3BBA">
        <w:fldChar w:fldCharType="begin"/>
      </w:r>
      <w:r w:rsidR="005E3BBA">
        <w:instrText>PAGEREF  \h</w:instrText>
      </w:r>
      <w:r w:rsidR="005E3BBA">
        <w:fldChar w:fldCharType="separate"/>
      </w:r>
      <w:r>
        <w:t>70</w:t>
      </w:r>
      <w:r w:rsidR="005E3BBA">
        <w:fldChar w:fldCharType="end"/>
      </w:r>
      <w:r w:rsidR="005E3BBA">
        <w:fldChar w:fldCharType="end"/>
      </w:r>
    </w:p>
    <w:p w14:paraId="48489192" w14:textId="6C7A360F" w:rsidR="00EE4176" w:rsidRDefault="00EE4176" w:rsidP="2D9E7A5C">
      <w:pPr>
        <w:pStyle w:val="TOC1"/>
        <w:tabs>
          <w:tab w:val="clear" w:pos="9781"/>
          <w:tab w:val="left" w:pos="435"/>
          <w:tab w:val="right" w:leader="dot" w:pos="9780"/>
        </w:tabs>
        <w:rPr>
          <w:rFonts w:asciiTheme="minorHAnsi" w:hAnsiTheme="minorHAnsi"/>
          <w:kern w:val="2"/>
          <w:sz w:val="24"/>
          <w:szCs w:val="24"/>
          <w:lang w:val="en-GB" w:eastAsia="en-GB"/>
          <w14:ligatures w14:val="standardContextual"/>
        </w:rPr>
      </w:pPr>
    </w:p>
    <w:p w14:paraId="6CE0C5B7" w14:textId="4262A8A0" w:rsidR="00137D99" w:rsidRPr="007C1205" w:rsidRDefault="00137D99" w:rsidP="00F74491">
      <w:pPr>
        <w:pStyle w:val="TOC1"/>
        <w:rPr>
          <w:noProof w:val="0"/>
        </w:rPr>
      </w:pPr>
    </w:p>
    <w:p w14:paraId="6CE0C5B8" w14:textId="77777777" w:rsidR="00AB1193" w:rsidRPr="007C1205" w:rsidRDefault="002C2558" w:rsidP="007A5E8A">
      <w:pPr>
        <w:pStyle w:val="Heading1"/>
      </w:pPr>
      <w:bookmarkStart w:id="0" w:name="_Toc471901146"/>
      <w:bookmarkStart w:id="1" w:name="_Toc220678752"/>
      <w:bookmarkStart w:id="2" w:name="_Toc221842927"/>
      <w:r w:rsidRPr="007C1205">
        <w:t>Purpose</w:t>
      </w:r>
      <w:bookmarkEnd w:id="0"/>
      <w:bookmarkEnd w:id="1"/>
      <w:bookmarkEnd w:id="2"/>
    </w:p>
    <w:p w14:paraId="6CE0C5B9" w14:textId="611C0222" w:rsidR="00CA4170" w:rsidRPr="007C1205" w:rsidRDefault="00687074" w:rsidP="00F73B62">
      <w:r w:rsidRPr="007C1205">
        <w:t xml:space="preserve">The purpose of this document is to provide the set of </w:t>
      </w:r>
      <w:r w:rsidR="00781212" w:rsidRPr="007C1205">
        <w:t>minimal</w:t>
      </w:r>
      <w:r w:rsidRPr="007C1205">
        <w:t xml:space="preserve"> requirements which go together to define an IT Infrastructure Service. This is to provide additional guidance when services are created. </w:t>
      </w:r>
    </w:p>
    <w:p w14:paraId="6CE0C5BA" w14:textId="77777777" w:rsidR="00191C5E" w:rsidRPr="007C1205" w:rsidRDefault="00523169" w:rsidP="002065ED">
      <w:pPr>
        <w:pStyle w:val="Heading1"/>
      </w:pPr>
      <w:bookmarkStart w:id="3" w:name="_Toc471901147"/>
      <w:bookmarkStart w:id="4" w:name="_Toc220678753"/>
      <w:bookmarkStart w:id="5" w:name="_Toc221842928"/>
      <w:r w:rsidRPr="007C1205">
        <w:t>Scope</w:t>
      </w:r>
      <w:bookmarkEnd w:id="3"/>
      <w:bookmarkEnd w:id="4"/>
      <w:bookmarkEnd w:id="5"/>
    </w:p>
    <w:p w14:paraId="6CE0C5BB" w14:textId="73174912" w:rsidR="00191C5E" w:rsidRPr="007C1205" w:rsidRDefault="00B409F9" w:rsidP="00191C5E">
      <w:pPr>
        <w:rPr>
          <w:i/>
          <w:iCs/>
          <w:sz w:val="22"/>
        </w:rPr>
      </w:pPr>
      <w:r w:rsidRPr="007C1205">
        <w:t xml:space="preserve">The scope of this document is limited to the </w:t>
      </w:r>
      <w:r w:rsidR="00087DEA" w:rsidRPr="007C1205">
        <w:t>IT-MIO-INFRASTRUCTURE ENGINEERING.</w:t>
      </w:r>
    </w:p>
    <w:p w14:paraId="6CE0C5BC" w14:textId="77777777" w:rsidR="00191C5E" w:rsidRPr="007C1205" w:rsidRDefault="00523169" w:rsidP="000648F6">
      <w:pPr>
        <w:pStyle w:val="Heading1"/>
        <w:rPr>
          <w:rStyle w:val="Strong"/>
          <w:b/>
          <w:bCs/>
          <w:sz w:val="28"/>
        </w:rPr>
      </w:pPr>
      <w:bookmarkStart w:id="6" w:name="_Toc471901148"/>
      <w:bookmarkStart w:id="7" w:name="_Toc460506701"/>
      <w:bookmarkStart w:id="8" w:name="_Toc220678754"/>
      <w:bookmarkStart w:id="9" w:name="_Toc221842929"/>
      <w:r w:rsidRPr="007C1205">
        <w:t>Summary</w:t>
      </w:r>
      <w:bookmarkEnd w:id="6"/>
      <w:bookmarkEnd w:id="7"/>
      <w:bookmarkEnd w:id="8"/>
      <w:bookmarkEnd w:id="9"/>
    </w:p>
    <w:p w14:paraId="6CE0C5BE" w14:textId="7384A2E6" w:rsidR="00A23CB5" w:rsidRPr="007C1205" w:rsidRDefault="00C56AC8">
      <w:r w:rsidRPr="007C1205">
        <w:t>This document provides a definition of an IT Infrastructure Service. It is intended for IT infrastructure teams responsible for designing, configuring, and delivering services. Each block includes a clear purpose, detailed description, and proposal implementation requirements. This ensures consistency, security, compliance, and operational excellence across all infrastructure services.</w:t>
      </w:r>
    </w:p>
    <w:p w14:paraId="72044104" w14:textId="7F17D6B0" w:rsidR="49B30591" w:rsidRPr="007C1205" w:rsidRDefault="49B30591"/>
    <w:p w14:paraId="4888F4A5" w14:textId="4E249834" w:rsidR="00687074" w:rsidRPr="007C1205" w:rsidRDefault="00687074" w:rsidP="00EF126F">
      <w:pPr>
        <w:rPr>
          <w:rFonts w:eastAsiaTheme="majorEastAsia" w:cstheme="majorBidi"/>
          <w:b/>
          <w:bCs/>
          <w:color w:val="004B87"/>
          <w:sz w:val="28"/>
          <w:szCs w:val="28"/>
        </w:rPr>
      </w:pPr>
      <w:bookmarkStart w:id="10" w:name="_Toc471901157"/>
      <w:r w:rsidRPr="007C1205">
        <w:br w:type="page"/>
      </w:r>
    </w:p>
    <w:p w14:paraId="790DF3D1" w14:textId="0FCA8D8C" w:rsidR="00CA4170" w:rsidRPr="007C1205" w:rsidRDefault="006C7540" w:rsidP="006C7540">
      <w:pPr>
        <w:pStyle w:val="Heading1"/>
        <w:rPr>
          <w:rFonts w:cs="Arial"/>
        </w:rPr>
      </w:pPr>
      <w:bookmarkStart w:id="11" w:name="_Toc220678770"/>
      <w:bookmarkStart w:id="12" w:name="_Toc221842930"/>
      <w:r w:rsidRPr="007C1205">
        <w:rPr>
          <w:rFonts w:cs="Arial"/>
        </w:rPr>
        <w:lastRenderedPageBreak/>
        <w:t>Technology Standard</w:t>
      </w:r>
      <w:bookmarkEnd w:id="11"/>
      <w:bookmarkEnd w:id="12"/>
    </w:p>
    <w:p w14:paraId="0709C2A7" w14:textId="367E6E13" w:rsidR="00DA4460" w:rsidRPr="007C1205" w:rsidRDefault="00DA4460" w:rsidP="00DA4460">
      <w:pPr>
        <w:pStyle w:val="Heading2"/>
        <w:ind w:firstLine="0"/>
      </w:pPr>
      <w:bookmarkStart w:id="13" w:name="_Toc220678771"/>
      <w:bookmarkStart w:id="14" w:name="_Toc221842931"/>
      <w:r w:rsidRPr="007C1205">
        <w:t>5.1</w:t>
      </w:r>
      <w:r w:rsidR="00B0593D" w:rsidRPr="007C1205">
        <w:t>.</w:t>
      </w:r>
      <w:r w:rsidRPr="007C1205">
        <w:t xml:space="preserve"> High Level Design</w:t>
      </w:r>
      <w:bookmarkEnd w:id="13"/>
      <w:bookmarkEnd w:id="14"/>
      <w:r w:rsidRPr="007C1205">
        <w:t> </w:t>
      </w:r>
    </w:p>
    <w:p w14:paraId="773BC761" w14:textId="77777777" w:rsidR="00073CF8" w:rsidRPr="007C1205" w:rsidRDefault="00073CF8" w:rsidP="00073CF8">
      <w:pPr>
        <w:rPr>
          <w:b/>
          <w:bCs/>
        </w:rPr>
      </w:pPr>
    </w:p>
    <w:p w14:paraId="44F37FAA" w14:textId="7DBA82E0" w:rsidR="00073CF8" w:rsidRPr="00073CF8" w:rsidRDefault="00073CF8" w:rsidP="00073CF8">
      <w:r w:rsidRPr="00073CF8">
        <w:rPr>
          <w:b/>
          <w:bCs/>
        </w:rPr>
        <w:t>The Core Object Structure</w:t>
      </w:r>
      <w:r w:rsidRPr="00073CF8">
        <w:t> </w:t>
      </w:r>
      <w:r w:rsidRPr="00073CF8">
        <w:br/>
        <w:t> </w:t>
      </w:r>
    </w:p>
    <w:p w14:paraId="4C7582CF" w14:textId="77777777" w:rsidR="00073CF8" w:rsidRPr="00073CF8" w:rsidRDefault="00073CF8" w:rsidP="00073CF8">
      <w:r w:rsidRPr="00073CF8">
        <w:t>      An OpenShift VM is defined by two primary objects: </w:t>
      </w:r>
    </w:p>
    <w:p w14:paraId="5328282C" w14:textId="77777777" w:rsidR="00073CF8" w:rsidRPr="00073CF8" w:rsidRDefault="00073CF8" w:rsidP="00F035DA">
      <w:pPr>
        <w:numPr>
          <w:ilvl w:val="0"/>
          <w:numId w:val="15"/>
        </w:numPr>
      </w:pPr>
      <w:r w:rsidRPr="00073CF8">
        <w:rPr>
          <w:b/>
          <w:bCs/>
        </w:rPr>
        <w:t>VirtualMachine (VM):</w:t>
      </w:r>
      <w:r w:rsidRPr="00073CF8">
        <w:t> The "controller" (similar to a Deployment). it defines whether the VM should be running and the backup/restore policies. </w:t>
      </w:r>
    </w:p>
    <w:p w14:paraId="469A0C2E" w14:textId="77777777" w:rsidR="00073CF8" w:rsidRPr="00073CF8" w:rsidRDefault="00073CF8" w:rsidP="00F035DA">
      <w:pPr>
        <w:numPr>
          <w:ilvl w:val="0"/>
          <w:numId w:val="16"/>
        </w:numPr>
      </w:pPr>
      <w:r w:rsidRPr="00073CF8">
        <w:rPr>
          <w:b/>
          <w:bCs/>
        </w:rPr>
        <w:t>VirtualMachineInstance (VMI):</w:t>
      </w:r>
      <w:r w:rsidRPr="00073CF8">
        <w:t> The "pod" (created automatically by the VM object). It contains the actual runtime state and hardware specs. </w:t>
      </w:r>
    </w:p>
    <w:p w14:paraId="75E706CE" w14:textId="77777777" w:rsidR="00073CF8" w:rsidRPr="007C1205" w:rsidRDefault="00073CF8" w:rsidP="00073CF8"/>
    <w:p w14:paraId="1E449DD1" w14:textId="2B51A931" w:rsidR="009434C8" w:rsidRPr="007C1205" w:rsidRDefault="009434C8" w:rsidP="009434C8">
      <w:pPr>
        <w:pStyle w:val="Heading2"/>
        <w:ind w:firstLine="0"/>
      </w:pPr>
      <w:bookmarkStart w:id="15" w:name="_Toc220678772"/>
      <w:bookmarkStart w:id="16" w:name="_Toc221842932"/>
      <w:r w:rsidRPr="007C1205">
        <w:t>5.2</w:t>
      </w:r>
      <w:r w:rsidR="00B0593D" w:rsidRPr="007C1205">
        <w:t>.</w:t>
      </w:r>
      <w:r w:rsidRPr="007C1205">
        <w:t xml:space="preserve"> Version</w:t>
      </w:r>
      <w:bookmarkEnd w:id="15"/>
      <w:bookmarkEnd w:id="16"/>
      <w:r w:rsidRPr="007C1205">
        <w:t> </w:t>
      </w:r>
    </w:p>
    <w:p w14:paraId="4E74E8DD" w14:textId="77777777" w:rsidR="00B27428" w:rsidRPr="007C1205" w:rsidRDefault="00C002F7" w:rsidP="00B27428">
      <w:bookmarkStart w:id="17" w:name="_Toc220678773"/>
      <w:bookmarkStart w:id="18" w:name="_Toc221842933"/>
      <w:r w:rsidRPr="007C1205">
        <w:rPr>
          <w:rStyle w:val="Heading2Char"/>
        </w:rPr>
        <w:t>5.3 Cluster Specification</w:t>
      </w:r>
      <w:bookmarkEnd w:id="17"/>
      <w:bookmarkEnd w:id="18"/>
      <w:r w:rsidRPr="007C1205">
        <w:t> </w:t>
      </w:r>
    </w:p>
    <w:p w14:paraId="3F65E066" w14:textId="6B91ABB3" w:rsidR="00C002F7" w:rsidRPr="007C1205" w:rsidRDefault="00B27428" w:rsidP="00B27428">
      <w:pPr>
        <w:rPr>
          <w:b/>
          <w:bCs/>
        </w:rPr>
      </w:pPr>
      <w:r w:rsidRPr="007C1205">
        <w:br/>
      </w:r>
      <w:r w:rsidRPr="007C1205">
        <w:rPr>
          <w:b/>
          <w:bCs/>
        </w:rPr>
        <w:t>Production-Ready Minimal Size Cluster:</w:t>
      </w:r>
    </w:p>
    <w:p w14:paraId="6A6328E7" w14:textId="77777777" w:rsidR="00B27428" w:rsidRPr="007C1205" w:rsidRDefault="00B27428" w:rsidP="00B27428"/>
    <w:p w14:paraId="52D5BC04" w14:textId="08929226" w:rsidR="00B27428" w:rsidRPr="00B27428" w:rsidRDefault="00B27428" w:rsidP="00B27428">
      <w:r w:rsidRPr="00B27428">
        <w:t>HA-capable Minimal Cluster </w:t>
      </w:r>
      <w:r w:rsidR="00355A91">
        <w:t>6</w:t>
      </w:r>
      <w:r w:rsidRPr="00B27428">
        <w:t>x </w:t>
      </w:r>
    </w:p>
    <w:p w14:paraId="6C9ABED7" w14:textId="77777777" w:rsidR="00B27428" w:rsidRPr="00B27428" w:rsidRDefault="00B27428" w:rsidP="00F035DA">
      <w:pPr>
        <w:numPr>
          <w:ilvl w:val="0"/>
          <w:numId w:val="17"/>
        </w:numPr>
      </w:pPr>
      <w:r w:rsidRPr="00B27428">
        <w:t>3x Control plane (master) node </w:t>
      </w:r>
    </w:p>
    <w:p w14:paraId="74DDA26A" w14:textId="2508DFFA" w:rsidR="00B27428" w:rsidRPr="00B27428" w:rsidRDefault="00B27428" w:rsidP="00F035DA">
      <w:pPr>
        <w:numPr>
          <w:ilvl w:val="0"/>
          <w:numId w:val="18"/>
        </w:numPr>
      </w:pPr>
      <w:r w:rsidRPr="00B27428">
        <w:t>3x Worker (</w:t>
      </w:r>
      <w:r w:rsidR="00A075FA" w:rsidRPr="007C1205">
        <w:t>C</w:t>
      </w:r>
      <w:r w:rsidRPr="00B27428">
        <w:t>ompute) node </w:t>
      </w:r>
    </w:p>
    <w:p w14:paraId="1F17DD40" w14:textId="77777777" w:rsidR="00B27428" w:rsidRPr="007C1205" w:rsidRDefault="00B27428" w:rsidP="00B27428"/>
    <w:tbl>
      <w:tblPr>
        <w:tblW w:w="88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0"/>
        <w:gridCol w:w="3345"/>
        <w:gridCol w:w="2220"/>
        <w:gridCol w:w="1695"/>
      </w:tblGrid>
      <w:tr w:rsidR="006606BC" w:rsidRPr="006606BC" w14:paraId="53816568" w14:textId="77777777" w:rsidTr="005A2EEF">
        <w:trPr>
          <w:trHeight w:val="615"/>
        </w:trPr>
        <w:tc>
          <w:tcPr>
            <w:tcW w:w="1620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3A57139D" w14:textId="77777777" w:rsidR="006606BC" w:rsidRPr="006606BC" w:rsidRDefault="006606BC" w:rsidP="006606BC">
            <w:pPr>
              <w:rPr>
                <w:b/>
                <w:bCs/>
                <w:color w:val="FFFFFF" w:themeColor="background1"/>
              </w:rPr>
            </w:pPr>
            <w:r w:rsidRPr="006606BC">
              <w:rPr>
                <w:color w:val="FFFFFF" w:themeColor="background1"/>
              </w:rPr>
              <w:t>Nodes</w:t>
            </w:r>
            <w:r w:rsidRPr="006606BC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3345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399848C6" w14:textId="77777777" w:rsidR="006606BC" w:rsidRPr="006606BC" w:rsidRDefault="006606BC" w:rsidP="006606BC">
            <w:pPr>
              <w:rPr>
                <w:b/>
                <w:bCs/>
                <w:color w:val="FFFFFF" w:themeColor="background1"/>
              </w:rPr>
            </w:pPr>
            <w:r w:rsidRPr="006606BC">
              <w:rPr>
                <w:color w:val="FFFFFF" w:themeColor="background1"/>
              </w:rPr>
              <w:t>Purpose</w:t>
            </w:r>
            <w:r w:rsidRPr="006606BC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2220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222CAC7F" w14:textId="77777777" w:rsidR="006606BC" w:rsidRPr="006606BC" w:rsidRDefault="006606BC" w:rsidP="006606BC">
            <w:pPr>
              <w:rPr>
                <w:b/>
                <w:bCs/>
                <w:color w:val="FFFFFF" w:themeColor="background1"/>
              </w:rPr>
            </w:pPr>
            <w:r w:rsidRPr="006606BC">
              <w:rPr>
                <w:color w:val="FFFFFF" w:themeColor="background1"/>
              </w:rPr>
              <w:t>Server type</w:t>
            </w:r>
            <w:r w:rsidRPr="006606BC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1695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26E25270" w14:textId="77777777" w:rsidR="006606BC" w:rsidRPr="006606BC" w:rsidRDefault="006606BC" w:rsidP="006606BC">
            <w:pPr>
              <w:rPr>
                <w:b/>
                <w:bCs/>
              </w:rPr>
            </w:pPr>
            <w:r w:rsidRPr="006606BC">
              <w:rPr>
                <w:b/>
                <w:bCs/>
              </w:rPr>
              <w:t> </w:t>
            </w:r>
          </w:p>
        </w:tc>
      </w:tr>
      <w:tr w:rsidR="006606BC" w:rsidRPr="006606BC" w14:paraId="64AFBDDF" w14:textId="77777777" w:rsidTr="005A2EEF">
        <w:trPr>
          <w:trHeight w:val="525"/>
        </w:trPr>
        <w:tc>
          <w:tcPr>
            <w:tcW w:w="1620" w:type="dxa"/>
            <w:tcBorders>
              <w:top w:val="single" w:sz="6" w:space="0" w:color="4F81BD"/>
              <w:left w:val="single" w:sz="6" w:space="0" w:color="4F81BD"/>
              <w:bottom w:val="single" w:sz="6" w:space="0" w:color="4F81BD"/>
              <w:right w:val="single" w:sz="6" w:space="0" w:color="548DD4"/>
            </w:tcBorders>
            <w:hideMark/>
          </w:tcPr>
          <w:p w14:paraId="261C3501" w14:textId="77777777" w:rsidR="006606BC" w:rsidRPr="006606BC" w:rsidRDefault="006606BC" w:rsidP="006606BC">
            <w:pPr>
              <w:rPr>
                <w:b/>
                <w:bCs/>
              </w:rPr>
            </w:pPr>
            <w:r w:rsidRPr="006606BC">
              <w:t>3x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3345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232A2242" w14:textId="77777777" w:rsidR="006606BC" w:rsidRPr="006606BC" w:rsidRDefault="006606BC" w:rsidP="006606BC">
            <w:pPr>
              <w:rPr>
                <w:b/>
                <w:bCs/>
              </w:rPr>
            </w:pPr>
            <w:r w:rsidRPr="006606BC">
              <w:t>Control plane (master)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2220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22710EFA" w14:textId="77777777" w:rsidR="006606BC" w:rsidRPr="006606BC" w:rsidRDefault="006606BC" w:rsidP="006606BC">
            <w:pPr>
              <w:rPr>
                <w:b/>
                <w:bCs/>
              </w:rPr>
            </w:pPr>
            <w:r w:rsidRPr="006606BC">
              <w:t>Physical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1695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4F81BD"/>
            </w:tcBorders>
            <w:hideMark/>
          </w:tcPr>
          <w:p w14:paraId="66584DDB" w14:textId="77777777" w:rsidR="006606BC" w:rsidRPr="006606BC" w:rsidRDefault="006606BC" w:rsidP="006606BC">
            <w:pPr>
              <w:rPr>
                <w:b/>
                <w:bCs/>
              </w:rPr>
            </w:pPr>
            <w:r w:rsidRPr="006606BC">
              <w:rPr>
                <w:b/>
                <w:bCs/>
              </w:rPr>
              <w:t> </w:t>
            </w:r>
          </w:p>
        </w:tc>
      </w:tr>
      <w:tr w:rsidR="005A2EEF" w:rsidRPr="006606BC" w14:paraId="5BD6EB9F" w14:textId="77777777" w:rsidTr="005A2EEF">
        <w:trPr>
          <w:trHeight w:val="615"/>
        </w:trPr>
        <w:tc>
          <w:tcPr>
            <w:tcW w:w="1620" w:type="dxa"/>
            <w:tcBorders>
              <w:top w:val="single" w:sz="6" w:space="0" w:color="4F81BD"/>
              <w:left w:val="single" w:sz="6" w:space="0" w:color="4F81BD"/>
              <w:bottom w:val="single" w:sz="6" w:space="0" w:color="4F81BD"/>
              <w:right w:val="single" w:sz="6" w:space="0" w:color="548DD4"/>
            </w:tcBorders>
            <w:hideMark/>
          </w:tcPr>
          <w:p w14:paraId="451402C1" w14:textId="534E1475" w:rsidR="005A2EEF" w:rsidRPr="006606BC" w:rsidRDefault="005A2EEF" w:rsidP="006606BC">
            <w:pPr>
              <w:rPr>
                <w:b/>
                <w:bCs/>
              </w:rPr>
            </w:pPr>
            <w:r w:rsidRPr="006606BC">
              <w:t>3+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3345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2BBA91C9" w14:textId="74C66157" w:rsidR="005A2EEF" w:rsidRPr="006606BC" w:rsidRDefault="005A2EEF" w:rsidP="006606BC">
            <w:pPr>
              <w:rPr>
                <w:b/>
                <w:bCs/>
              </w:rPr>
            </w:pPr>
            <w:r w:rsidRPr="006606BC">
              <w:t>Worker (Compute) 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2220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2F77A689" w14:textId="52A463FC" w:rsidR="005A2EEF" w:rsidRPr="006606BC" w:rsidRDefault="005A2EEF" w:rsidP="006606BC">
            <w:pPr>
              <w:rPr>
                <w:b/>
                <w:bCs/>
              </w:rPr>
            </w:pPr>
            <w:r w:rsidRPr="006606BC">
              <w:t>Physical</w:t>
            </w:r>
            <w:r w:rsidRPr="006606BC">
              <w:rPr>
                <w:b/>
                <w:bCs/>
              </w:rPr>
              <w:t> </w:t>
            </w:r>
          </w:p>
        </w:tc>
        <w:tc>
          <w:tcPr>
            <w:tcW w:w="1695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4F81BD"/>
            </w:tcBorders>
            <w:hideMark/>
          </w:tcPr>
          <w:p w14:paraId="1C3C996F" w14:textId="1CB06EBE" w:rsidR="005A2EEF" w:rsidRPr="009823BC" w:rsidRDefault="005A2EEF" w:rsidP="006606BC">
            <w:pPr>
              <w:rPr>
                <w:b/>
                <w:bCs/>
              </w:rPr>
            </w:pPr>
            <w:r w:rsidRPr="009823BC">
              <w:rPr>
                <w:b/>
                <w:bCs/>
              </w:rPr>
              <w:t>512GB RAM small </w:t>
            </w:r>
            <w:r w:rsidRPr="009823BC">
              <w:rPr>
                <w:b/>
                <w:bCs/>
              </w:rPr>
              <w:br/>
              <w:t>1TB RAM </w:t>
            </w:r>
            <w:r w:rsidRPr="009823BC">
              <w:rPr>
                <w:b/>
                <w:bCs/>
              </w:rPr>
              <w:br/>
              <w:t>2x 64core </w:t>
            </w:r>
          </w:p>
        </w:tc>
      </w:tr>
    </w:tbl>
    <w:p w14:paraId="79A4F32A" w14:textId="77777777" w:rsidR="00637B79" w:rsidRPr="007C1205" w:rsidRDefault="00637B79" w:rsidP="00637B79"/>
    <w:p w14:paraId="563B217B" w14:textId="77777777" w:rsidR="00AC1C2E" w:rsidRPr="007C1205" w:rsidRDefault="00AC1C2E" w:rsidP="00AC1C2E">
      <w:pPr>
        <w:pStyle w:val="Heading2"/>
        <w:ind w:firstLine="0"/>
      </w:pPr>
      <w:bookmarkStart w:id="19" w:name="_Toc220678774"/>
      <w:bookmarkStart w:id="20" w:name="_Toc221842934"/>
      <w:r w:rsidRPr="007C1205">
        <w:t>5.4 Hardware Standards</w:t>
      </w:r>
      <w:bookmarkEnd w:id="19"/>
      <w:bookmarkEnd w:id="20"/>
    </w:p>
    <w:p w14:paraId="3F2689FB" w14:textId="77777777" w:rsidR="000028D2" w:rsidRPr="000028D2" w:rsidRDefault="000028D2" w:rsidP="000028D2">
      <w:r w:rsidRPr="000028D2"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90"/>
        <w:gridCol w:w="4440"/>
      </w:tblGrid>
      <w:tr w:rsidR="000028D2" w:rsidRPr="000028D2" w14:paraId="7FD19A62" w14:textId="77777777" w:rsidTr="67311E5E">
        <w:trPr>
          <w:trHeight w:val="300"/>
        </w:trPr>
        <w:tc>
          <w:tcPr>
            <w:tcW w:w="2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884670" w14:textId="77777777" w:rsidR="000028D2" w:rsidRPr="000028D2" w:rsidRDefault="000028D2" w:rsidP="000028D2">
            <w:r w:rsidRPr="000028D2">
              <w:t>Server Models </w:t>
            </w:r>
          </w:p>
        </w:tc>
        <w:tc>
          <w:tcPr>
            <w:tcW w:w="444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0311E0" w14:textId="3CA8AB51" w:rsidR="000028D2" w:rsidRPr="000028D2" w:rsidRDefault="000028D2" w:rsidP="000028D2">
            <w:r>
              <w:t>RedHat</w:t>
            </w:r>
            <w:r w:rsidR="4E3461A5">
              <w:t xml:space="preserve"> </w:t>
            </w:r>
            <w:r>
              <w:t>Version </w:t>
            </w:r>
          </w:p>
        </w:tc>
      </w:tr>
      <w:tr w:rsidR="000028D2" w:rsidRPr="000028D2" w14:paraId="7D2D226C" w14:textId="77777777" w:rsidTr="67311E5E">
        <w:trPr>
          <w:trHeight w:val="300"/>
        </w:trPr>
        <w:tc>
          <w:tcPr>
            <w:tcW w:w="219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1CA3E7" w14:textId="77777777" w:rsidR="000028D2" w:rsidRPr="000028D2" w:rsidRDefault="000028D2" w:rsidP="000028D2">
            <w:r w:rsidRPr="000028D2">
              <w:t>Dell PowerEdge R670 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C8A9F7" w14:textId="77777777" w:rsidR="000028D2" w:rsidRPr="000028D2" w:rsidRDefault="000028D2" w:rsidP="000028D2">
            <w:r w:rsidRPr="000028D2">
              <w:t>4.16+ </w:t>
            </w:r>
          </w:p>
        </w:tc>
      </w:tr>
    </w:tbl>
    <w:p w14:paraId="478E8431" w14:textId="77777777" w:rsidR="000028D2" w:rsidRPr="000028D2" w:rsidRDefault="000028D2" w:rsidP="000028D2">
      <w:r w:rsidRPr="000028D2">
        <w:t> </w:t>
      </w:r>
    </w:p>
    <w:p w14:paraId="4172287D" w14:textId="77777777" w:rsidR="000028D2" w:rsidRPr="000028D2" w:rsidRDefault="000028D2" w:rsidP="000028D2">
      <w:r w:rsidRPr="000028D2">
        <w:t> </w:t>
      </w:r>
    </w:p>
    <w:tbl>
      <w:tblPr>
        <w:tblW w:w="1004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2"/>
        <w:gridCol w:w="900"/>
        <w:gridCol w:w="1500"/>
        <w:gridCol w:w="5056"/>
        <w:gridCol w:w="800"/>
      </w:tblGrid>
      <w:tr w:rsidR="000028D2" w:rsidRPr="000028D2" w14:paraId="51D95B00" w14:textId="77777777" w:rsidTr="67311E5E">
        <w:trPr>
          <w:trHeight w:val="300"/>
        </w:trPr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881156" w14:textId="77777777" w:rsidR="000028D2" w:rsidRPr="000028D2" w:rsidRDefault="000028D2" w:rsidP="000028D2">
            <w:r w:rsidRPr="000028D2">
              <w:rPr>
                <w:b/>
                <w:bCs/>
              </w:rPr>
              <w:t>Product Name</w:t>
            </w:r>
            <w:r w:rsidRPr="000028D2">
              <w:t> </w:t>
            </w:r>
          </w:p>
        </w:tc>
        <w:tc>
          <w:tcPr>
            <w:tcW w:w="9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0DE67D" w14:textId="77777777" w:rsidR="000028D2" w:rsidRPr="000028D2" w:rsidRDefault="000028D2" w:rsidP="000028D2">
            <w:r w:rsidRPr="000028D2">
              <w:rPr>
                <w:b/>
                <w:bCs/>
              </w:rPr>
              <w:t>Product Quantity</w:t>
            </w:r>
            <w:r w:rsidRPr="000028D2">
              <w:t> </w:t>
            </w:r>
          </w:p>
        </w:tc>
        <w:tc>
          <w:tcPr>
            <w:tcW w:w="15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4FFF81" w14:textId="77777777" w:rsidR="000028D2" w:rsidRPr="000028D2" w:rsidRDefault="000028D2" w:rsidP="000028D2">
            <w:r w:rsidRPr="000028D2">
              <w:rPr>
                <w:b/>
                <w:bCs/>
              </w:rPr>
              <w:t>Module Name</w:t>
            </w:r>
            <w:r w:rsidRPr="000028D2">
              <w:t> </w:t>
            </w:r>
          </w:p>
        </w:tc>
        <w:tc>
          <w:tcPr>
            <w:tcW w:w="5056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09FD9C" w14:textId="77777777" w:rsidR="000028D2" w:rsidRPr="000028D2" w:rsidRDefault="000028D2" w:rsidP="000028D2">
            <w:r w:rsidRPr="000028D2">
              <w:rPr>
                <w:b/>
                <w:bCs/>
              </w:rPr>
              <w:t>Option Name</w:t>
            </w:r>
            <w:r w:rsidRPr="000028D2">
              <w:t> </w:t>
            </w:r>
          </w:p>
        </w:tc>
        <w:tc>
          <w:tcPr>
            <w:tcW w:w="8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532C5A" w14:textId="77777777" w:rsidR="000028D2" w:rsidRPr="000028D2" w:rsidRDefault="000028D2" w:rsidP="000028D2">
            <w:r w:rsidRPr="000028D2">
              <w:rPr>
                <w:b/>
                <w:bCs/>
              </w:rPr>
              <w:t>Quantity</w:t>
            </w:r>
            <w:r w:rsidRPr="000028D2">
              <w:t> </w:t>
            </w:r>
          </w:p>
        </w:tc>
      </w:tr>
      <w:tr w:rsidR="000028D2" w:rsidRPr="000028D2" w14:paraId="0CB7A2F9" w14:textId="77777777" w:rsidTr="67311E5E">
        <w:trPr>
          <w:trHeight w:val="300"/>
        </w:trPr>
        <w:tc>
          <w:tcPr>
            <w:tcW w:w="1792" w:type="dxa"/>
            <w:vMerge w:val="restar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84F4D5" w14:textId="77777777" w:rsidR="000028D2" w:rsidRPr="000028D2" w:rsidRDefault="000028D2" w:rsidP="000028D2">
            <w:r w:rsidRPr="000028D2">
              <w:t>PowerEdge R670  - Datacenter Large  </w:t>
            </w:r>
          </w:p>
        </w:tc>
        <w:tc>
          <w:tcPr>
            <w:tcW w:w="900" w:type="dxa"/>
            <w:vMerge w:val="restar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B13D15" w14:textId="77777777" w:rsidR="000028D2" w:rsidRPr="000028D2" w:rsidRDefault="000028D2" w:rsidP="000028D2">
            <w:r w:rsidRPr="000028D2">
              <w:t>1 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814731" w14:textId="77777777" w:rsidR="000028D2" w:rsidRPr="000028D2" w:rsidRDefault="000028D2" w:rsidP="000028D2">
            <w:r w:rsidRPr="000028D2">
              <w:t> 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94E051" w14:textId="77777777" w:rsidR="000028D2" w:rsidRPr="000028D2" w:rsidRDefault="000028D2" w:rsidP="000028D2">
            <w:r w:rsidRPr="000028D2">
              <w:t> 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6E6223" w14:textId="77777777" w:rsidR="000028D2" w:rsidRPr="000028D2" w:rsidRDefault="000028D2" w:rsidP="000028D2">
            <w:r w:rsidRPr="000028D2">
              <w:t>  </w:t>
            </w:r>
          </w:p>
        </w:tc>
      </w:tr>
      <w:tr w:rsidR="000028D2" w:rsidRPr="000028D2" w14:paraId="190D0844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BF3DE27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559E8B1B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4B7E46" w14:textId="77777777" w:rsidR="000028D2" w:rsidRPr="000028D2" w:rsidRDefault="000028D2" w:rsidP="000028D2">
            <w:r w:rsidRPr="000028D2">
              <w:t>Basis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3819BF" w14:textId="77777777" w:rsidR="000028D2" w:rsidRPr="000028D2" w:rsidRDefault="000028D2" w:rsidP="000028D2">
            <w:r w:rsidRPr="000028D2">
              <w:t>PowerEdge R670 Server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4097D2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050AF4A1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2402DC4A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CC9D695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39C17D" w14:textId="77777777" w:rsidR="000028D2" w:rsidRPr="000028D2" w:rsidRDefault="000028D2" w:rsidP="000028D2">
            <w:r w:rsidRPr="000028D2">
              <w:t>Chassis Configuration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C08417" w14:textId="77777777" w:rsidR="000028D2" w:rsidRPr="000028D2" w:rsidRDefault="000028D2" w:rsidP="000028D2">
            <w:r w:rsidRPr="000028D2">
              <w:t>Without hard drive, without backplane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986297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C844B63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105779B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06E42D6E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AF9C4A" w14:textId="77777777" w:rsidR="000028D2" w:rsidRPr="000028D2" w:rsidRDefault="000028D2" w:rsidP="000028D2">
            <w:r w:rsidRPr="000028D2">
              <w:t>Processor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0BC017" w14:textId="77777777" w:rsidR="000028D2" w:rsidRPr="000028D2" w:rsidRDefault="000028D2" w:rsidP="000028D2">
            <w:r w:rsidRPr="000028D2">
              <w:t>Intel® Xeon® 6 Efficient 6710E 2.4 GHz, 64 Cores/64 Threads, 24 GT/s, 96 MB Cache, Turbo, (205 W) DDR5-5600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D4F9E9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51705BBB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A4D1CC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B57172C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20FB6D" w14:textId="77777777" w:rsidR="000028D2" w:rsidRPr="000028D2" w:rsidRDefault="000028D2" w:rsidP="000028D2">
            <w:r w:rsidRPr="000028D2">
              <w:t>Additional Processor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5A7BF6" w14:textId="77777777" w:rsidR="000028D2" w:rsidRPr="000028D2" w:rsidRDefault="000028D2" w:rsidP="000028D2">
            <w:r w:rsidRPr="000028D2">
              <w:t>Intel® Xeon® 6 Efficient 6710E 2.4 GHz, 64 Cores/64 Threads, 24 GT/s, 96 MB Cache, Turbo, (205 W) DDR5-5600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524D67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51785535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5E7C03AD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56A5EF85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E29BD5" w14:textId="77777777" w:rsidR="000028D2" w:rsidRPr="000028D2" w:rsidRDefault="000028D2" w:rsidP="000028D2">
            <w:r w:rsidRPr="000028D2">
              <w:t>Processor Cooling Configuration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80FE0A" w14:textId="29EEEB15" w:rsidR="000028D2" w:rsidRPr="000028D2" w:rsidRDefault="006641F6" w:rsidP="000028D2">
            <w:r w:rsidRPr="007C1205">
              <w:t>Heatsink for configuration with 2 CPUs (CPU at least 185W and less than 270W)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9EA04C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3A58E75B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1069A4A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FDF5332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87708A" w14:textId="77777777" w:rsidR="000028D2" w:rsidRPr="000028D2" w:rsidRDefault="000028D2" w:rsidP="000028D2">
            <w:r w:rsidRPr="000028D2">
              <w:t>Memory Configuration Type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F553FE" w14:textId="77777777" w:rsidR="000028D2" w:rsidRPr="000028D2" w:rsidRDefault="000028D2" w:rsidP="000028D2">
            <w:r w:rsidRPr="000028D2">
              <w:t>Performance Optimization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A42CD6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3C6E15BD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FB0712F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2EF32431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C0390D" w14:textId="77777777" w:rsidR="000028D2" w:rsidRPr="000028D2" w:rsidRDefault="000028D2" w:rsidP="000028D2">
            <w:r w:rsidRPr="000028D2">
              <w:t>DIMM Type and Speed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598BFA" w14:textId="77777777" w:rsidR="000028D2" w:rsidRPr="000028D2" w:rsidRDefault="000028D2" w:rsidP="000028D2">
            <w:r w:rsidRPr="000028D2">
              <w:t>6.400 MT/s, RDIMMs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5BD101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186DEFC7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6644CF98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8DCF58C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C4FB50" w14:textId="77777777" w:rsidR="000028D2" w:rsidRPr="000028D2" w:rsidRDefault="000028D2" w:rsidP="000028D2">
            <w:r w:rsidRPr="000028D2">
              <w:t>Memory Capacity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EA04DA" w14:textId="77777777" w:rsidR="000028D2" w:rsidRPr="000028D2" w:rsidRDefault="000028D2" w:rsidP="000028D2">
            <w:r w:rsidRPr="000028D2">
              <w:t>64 GB, RDIMM, 6.400 MT/s, Dual-Rank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90266" w14:textId="77777777" w:rsidR="000028D2" w:rsidRPr="000028D2" w:rsidRDefault="000028D2" w:rsidP="000028D2">
            <w:r w:rsidRPr="000028D2">
              <w:t>16 </w:t>
            </w:r>
          </w:p>
        </w:tc>
      </w:tr>
      <w:tr w:rsidR="000028D2" w:rsidRPr="000028D2" w14:paraId="701A7E54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C946E59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55A29FD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09D110" w14:textId="77777777" w:rsidR="000028D2" w:rsidRPr="000028D2" w:rsidRDefault="000028D2" w:rsidP="000028D2">
            <w:r w:rsidRPr="000028D2">
              <w:t>RAID Configuration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A619EB" w14:textId="152AF0A1" w:rsidR="000028D2" w:rsidRPr="000028D2" w:rsidRDefault="00ED0200" w:rsidP="000028D2">
            <w:r w:rsidRPr="00ED0200">
              <w:t>D1 – Diskless Configuration (no RAID, no controller)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D34AC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3D206BC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36D402C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5143A1F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A858BE" w14:textId="77777777" w:rsidR="000028D2" w:rsidRPr="000028D2" w:rsidRDefault="000028D2" w:rsidP="000028D2">
            <w:r w:rsidRPr="000028D2">
              <w:t>RAID/Internal Storage Controller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6141B9" w14:textId="77777777" w:rsidR="000028D2" w:rsidRPr="000028D2" w:rsidRDefault="000028D2" w:rsidP="000028D2">
            <w:r w:rsidRPr="000028D2">
              <w:t>No Controller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2321BD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66F7ADF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B59212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55AB51B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E2AD04" w14:textId="77777777" w:rsidR="000028D2" w:rsidRPr="000028D2" w:rsidRDefault="000028D2" w:rsidP="000028D2">
            <w:r w:rsidRPr="000028D2">
              <w:t>Hard Drive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1454FC" w14:textId="791A0C23" w:rsidR="000028D2" w:rsidRPr="000028D2" w:rsidRDefault="000F3DC8" w:rsidP="000028D2">
            <w:r w:rsidRPr="000F3DC8">
              <w:t>Without hard drive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0D1BFD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568D511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6D9127A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0A6ABF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1ED2F4" w14:textId="77777777" w:rsidR="000028D2" w:rsidRPr="000028D2" w:rsidRDefault="000028D2" w:rsidP="000028D2">
            <w:r w:rsidRPr="000028D2">
              <w:t>BIOS and Advanced System Settings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8FC064" w14:textId="77777777" w:rsidR="000028D2" w:rsidRPr="000028D2" w:rsidRDefault="000028D2" w:rsidP="000028D2">
            <w:r w:rsidRPr="000028D2">
              <w:t>BIOS setting: 'Energy Safe'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D4AFCB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828C7A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1C2AA3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6409E7C9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0DECFF" w14:textId="77777777" w:rsidR="000028D2" w:rsidRPr="000028D2" w:rsidRDefault="000028D2" w:rsidP="000028D2">
            <w:r w:rsidRPr="000028D2">
              <w:t>Advanced System Configurations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49F0D2" w14:textId="77777777" w:rsidR="000028D2" w:rsidRPr="000028D2" w:rsidRDefault="000028D2" w:rsidP="000028D2">
            <w:r w:rsidRPr="000028D2">
              <w:t>UEFI BIOS boot mode with GPT partition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A85744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0CD20648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F7F7C79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68D71A14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104F3A" w14:textId="77777777" w:rsidR="000028D2" w:rsidRPr="000028D2" w:rsidRDefault="000028D2" w:rsidP="000028D2">
            <w:r w:rsidRPr="000028D2">
              <w:t>Fans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BC355E" w14:textId="6EF169A3" w:rsidR="000028D2" w:rsidRPr="000028D2" w:rsidRDefault="000028D2" w:rsidP="000028D2">
            <w:r w:rsidRPr="000028D2">
              <w:t xml:space="preserve">PowerEdge, 1 HE, </w:t>
            </w:r>
            <w:r w:rsidR="00FA7FB8" w:rsidRPr="007C1205">
              <w:t xml:space="preserve">Silver fan with high </w:t>
            </w:r>
            <w:r w:rsidRPr="000028D2">
              <w:t>Performance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583410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2B724B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047C209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0BEBC7DA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5EB2CF" w14:textId="77777777" w:rsidR="000028D2" w:rsidRPr="000028D2" w:rsidRDefault="000028D2" w:rsidP="000028D2">
            <w:r w:rsidRPr="000028D2">
              <w:t>Integrated System Management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FEAD61" w14:textId="77777777" w:rsidR="000028D2" w:rsidRPr="000028D2" w:rsidRDefault="000028D2" w:rsidP="000028D2">
            <w:r w:rsidRPr="000028D2">
              <w:t>iDRAC10 Datacenter 17G </w:t>
            </w:r>
            <w:proofErr w:type="spellStart"/>
            <w:r w:rsidRPr="000028D2">
              <w:t>mit</w:t>
            </w:r>
            <w:proofErr w:type="spellEnd"/>
            <w:r w:rsidRPr="000028D2">
              <w:t> </w:t>
            </w:r>
            <w:proofErr w:type="spellStart"/>
            <w:r w:rsidRPr="000028D2">
              <w:t>OpenManage</w:t>
            </w:r>
            <w:proofErr w:type="spellEnd"/>
            <w:r w:rsidRPr="000028D2">
              <w:t> Enterprise Advanced Plus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4E3795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A6C5120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707AB22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C3D3BE5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2FCCD5" w14:textId="77777777" w:rsidR="000028D2" w:rsidRPr="000028D2" w:rsidRDefault="000028D2" w:rsidP="000028D2">
            <w:r w:rsidRPr="000028D2">
              <w:t>Integrated System Management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D1DEF8" w14:textId="263F9D08" w:rsidR="000028D2" w:rsidRPr="000028D2" w:rsidRDefault="000028D2" w:rsidP="000028D2">
            <w:r w:rsidRPr="000028D2">
              <w:t>Dell Connectivity Client – </w:t>
            </w:r>
            <w:r w:rsidR="00AA23A5" w:rsidRPr="007C1205">
              <w:t>Disabled</w:t>
            </w:r>
            <w:r w:rsidRPr="000028D2">
              <w:t>17G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63B6E5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09A5BAB6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1870FB9D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1717859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22BEA8" w14:textId="77777777" w:rsidR="000028D2" w:rsidRPr="000028D2" w:rsidRDefault="000028D2" w:rsidP="000028D2">
            <w:r w:rsidRPr="000028D2">
              <w:t>Power Supply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F90216" w14:textId="78F2B783" w:rsidR="000028D2" w:rsidRPr="000028D2" w:rsidRDefault="000F3DC8" w:rsidP="000028D2">
            <w:r w:rsidRPr="000F3DC8">
              <w:t>Dual, fully redundant (1+1), hot-plug MHS power supply, 1100W MM (100–240V AC), Titanium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D1AB4E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7CDD8C8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35F896C2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CBC64A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6D00EE" w14:textId="77777777" w:rsidR="000028D2" w:rsidRPr="000028D2" w:rsidRDefault="000028D2" w:rsidP="000028D2">
            <w:r w:rsidRPr="000028D2">
              <w:t>Power Cable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C963C8" w14:textId="41ADF35D" w:rsidR="000028D2" w:rsidRPr="000028D2" w:rsidRDefault="00C74107" w:rsidP="000028D2">
            <w:r w:rsidRPr="00C74107">
              <w:t>Rack power cables,</w:t>
            </w:r>
            <w:r w:rsidRPr="007C1205">
              <w:t xml:space="preserve"> </w:t>
            </w:r>
            <w:r w:rsidR="000028D2" w:rsidRPr="000028D2">
              <w:t>2 m (C13/C14, 10A)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05C7C7" w14:textId="77777777" w:rsidR="000028D2" w:rsidRPr="000028D2" w:rsidRDefault="000028D2" w:rsidP="000028D2">
            <w:r w:rsidRPr="000028D2">
              <w:t>2 </w:t>
            </w:r>
          </w:p>
        </w:tc>
      </w:tr>
      <w:tr w:rsidR="000028D2" w:rsidRPr="000028D2" w14:paraId="0332A36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2F027967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0CF82AEE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939D04" w14:textId="77777777" w:rsidR="000028D2" w:rsidRPr="000028D2" w:rsidRDefault="000028D2" w:rsidP="000028D2">
            <w:r w:rsidRPr="000028D2">
              <w:t>PCIe Riser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B70E7" w14:textId="5E0FED10" w:rsidR="000028D2" w:rsidRPr="000028D2" w:rsidRDefault="004A4C54" w:rsidP="000028D2">
            <w:r w:rsidRPr="004A4C54">
              <w:t>Riser configuration 6, 2x16 LP slots (Gen 5) rear, 1x16 OCP, 1x8/x16 OCP, warm aisle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272E94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6981F49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8B2A23F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080714D9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B777AA" w14:textId="77777777" w:rsidR="000028D2" w:rsidRPr="000028D2" w:rsidRDefault="000028D2" w:rsidP="000028D2">
            <w:r w:rsidRPr="000028D2">
              <w:t>Motherboard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767C64" w14:textId="18A3684E" w:rsidR="000028D2" w:rsidRPr="000028D2" w:rsidRDefault="000028D2" w:rsidP="000028D2">
            <w:r w:rsidRPr="000028D2">
              <w:t>PowerEdge R670, </w:t>
            </w:r>
            <w:r w:rsidR="00A20277" w:rsidRPr="007C1205">
              <w:t>Motherboard</w:t>
            </w:r>
            <w:r w:rsidRPr="000028D2">
              <w:t>, ROW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8ED4AF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C34D3AB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39906B5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471D9F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C2D262" w14:textId="77777777" w:rsidR="000028D2" w:rsidRPr="000028D2" w:rsidRDefault="000028D2" w:rsidP="000028D2">
            <w:r w:rsidRPr="000028D2">
              <w:t>OCP 3.0 Network Adapter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0DDFBB" w14:textId="5D9995A2" w:rsidR="000028D2" w:rsidRPr="000028D2" w:rsidRDefault="000028D2" w:rsidP="000028D2">
            <w:r w:rsidRPr="000028D2">
              <w:t xml:space="preserve">Broadcom 57414, </w:t>
            </w:r>
            <w:r w:rsidR="001D0F78" w:rsidRPr="000028D2">
              <w:t>2 </w:t>
            </w:r>
            <w:r w:rsidR="001D0F78" w:rsidRPr="007C1205">
              <w:t>connections</w:t>
            </w:r>
            <w:r w:rsidRPr="000028D2">
              <w:t>, 25 GbE, SFP28-Adapter, OCP 3.0 NIC +Sec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4CD283" w14:textId="77777777" w:rsidR="000028D2" w:rsidRPr="000028D2" w:rsidRDefault="000028D2" w:rsidP="000028D2">
            <w:r w:rsidRPr="000028D2">
              <w:t>2 </w:t>
            </w:r>
          </w:p>
        </w:tc>
      </w:tr>
      <w:tr w:rsidR="000028D2" w:rsidRPr="000028D2" w14:paraId="5905969B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01A9061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C5A5D77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C08D47" w14:textId="77777777" w:rsidR="000028D2" w:rsidRPr="000028D2" w:rsidRDefault="000028D2" w:rsidP="000028D2">
            <w:r w:rsidRPr="000028D2">
              <w:t>Additional Network Cards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F8A314" w14:textId="184A912D" w:rsidR="000028D2" w:rsidRPr="000028D2" w:rsidRDefault="000028D2" w:rsidP="000028D2">
            <w:r w:rsidRPr="000028D2">
              <w:t>Broadcom 57414, 25 GbE, SFP28, Adapter </w:t>
            </w:r>
            <w:r w:rsidR="00A20277" w:rsidRPr="007C1205">
              <w:t>with</w:t>
            </w:r>
            <w:r w:rsidRPr="000028D2">
              <w:t> 2 </w:t>
            </w:r>
            <w:r w:rsidR="00A20277" w:rsidRPr="007C1205">
              <w:t>connections</w:t>
            </w:r>
            <w:r w:rsidRPr="000028D2">
              <w:t>, PCIe, </w:t>
            </w:r>
            <w:r w:rsidR="00AA23A5" w:rsidRPr="007C1205">
              <w:t xml:space="preserve">flat </w:t>
            </w:r>
            <w:r w:rsidR="001D0F78" w:rsidRPr="000028D2">
              <w:t>Profile</w:t>
            </w:r>
            <w:r w:rsidRPr="000028D2">
              <w:t>, +Sec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94F846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C2A0712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466F97D8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22103A6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95CA67" w14:textId="77777777" w:rsidR="000028D2" w:rsidRPr="000028D2" w:rsidRDefault="000028D2" w:rsidP="000028D2">
            <w:r w:rsidRPr="000028D2">
              <w:t>OCP 3.0 Accessories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8295C1" w14:textId="0AC38EC0" w:rsidR="000028D2" w:rsidRPr="000028D2" w:rsidRDefault="000028D2" w:rsidP="000028D2">
            <w:r w:rsidRPr="000028D2">
              <w:t>2 OCP – </w:t>
            </w:r>
            <w:r w:rsidR="0086611B" w:rsidRPr="007C1205">
              <w:t>without C</w:t>
            </w:r>
            <w:r w:rsidRPr="000028D2">
              <w:t>ab</w:t>
            </w:r>
            <w:r w:rsidR="0086611B" w:rsidRPr="007C1205">
              <w:t>le</w:t>
            </w:r>
            <w:r w:rsidRPr="000028D2"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B7D9C3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5C2AD5B5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35E39B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00D83AC2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52D6E8" w14:textId="77777777" w:rsidR="000028D2" w:rsidRPr="000028D2" w:rsidRDefault="000028D2" w:rsidP="000028D2">
            <w:r w:rsidRPr="000028D2">
              <w:t>Password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0B3F20" w14:textId="3669CF77" w:rsidR="000028D2" w:rsidRPr="000028D2" w:rsidRDefault="000028D2" w:rsidP="000028D2">
            <w:r w:rsidRPr="000028D2">
              <w:t>iDRAC, Legacy-</w:t>
            </w:r>
            <w:proofErr w:type="spellStart"/>
            <w:r w:rsidRPr="000028D2">
              <w:t>Kennwort</w:t>
            </w:r>
            <w:proofErr w:type="spellEnd"/>
            <w:r w:rsidRPr="000028D2">
              <w:t xml:space="preserve"> f</w:t>
            </w:r>
            <w:r w:rsidR="0086611B" w:rsidRPr="007C1205">
              <w:t>or</w:t>
            </w:r>
            <w:r w:rsidRPr="000028D2">
              <w:t xml:space="preserve"> OCP-</w:t>
            </w:r>
            <w:r w:rsidR="00273EDA" w:rsidRPr="007C1205">
              <w:t>Cards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81807C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061BE8B9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2557796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53D9B8D7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94F9FA" w14:textId="77777777" w:rsidR="000028D2" w:rsidRPr="000028D2" w:rsidRDefault="000028D2" w:rsidP="000028D2">
            <w:r w:rsidRPr="000028D2">
              <w:t>Bezel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46DEEA" w14:textId="026477B9" w:rsidR="000028D2" w:rsidRPr="000028D2" w:rsidRDefault="000028D2" w:rsidP="000028D2">
            <w:r w:rsidRPr="000028D2">
              <w:t>PowerEdge, 1 HE</w:t>
            </w:r>
            <w:r w:rsidR="00273EDA" w:rsidRPr="007C1205">
              <w:t>, Standard bezel for E3 enclosures for x16, x20 or without back panel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E26A7C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08A59779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7BBB43B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76FE3005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8521EF" w14:textId="77777777" w:rsidR="000028D2" w:rsidRPr="000028D2" w:rsidRDefault="000028D2" w:rsidP="000028D2">
            <w:r w:rsidRPr="000028D2">
              <w:t>Cables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7399E0" w14:textId="0DEF85F6" w:rsidR="000028D2" w:rsidRPr="000028D2" w:rsidRDefault="00273EDA" w:rsidP="000028D2">
            <w:r w:rsidRPr="00273EDA">
              <w:t>No DPU cable required, no DPU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E30E3B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47937B8A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53B0AC9C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BDACA98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9AEE9A" w14:textId="77777777" w:rsidR="000028D2" w:rsidRPr="000028D2" w:rsidRDefault="000028D2" w:rsidP="000028D2">
            <w:r w:rsidRPr="000028D2">
              <w:t>Boot Optimized Storage Cards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C06B6C" w14:textId="4E4A10FE" w:rsidR="000028D2" w:rsidRPr="000028D2" w:rsidRDefault="008F4BCE" w:rsidP="000028D2">
            <w:r w:rsidRPr="008F4BCE">
              <w:t>BOSS-N1 controller card + with 2 x M.2, 960GB (RAID 1) (22x80), rear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E61A80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146BFD7E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FF72B34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841746F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1C9A9F" w14:textId="77777777" w:rsidR="000028D2" w:rsidRPr="000028D2" w:rsidRDefault="000028D2" w:rsidP="000028D2">
            <w:r w:rsidRPr="000028D2">
              <w:t>Optics &amp; Cables for Network Cards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64867F" w14:textId="489C34FB" w:rsidR="000028D2" w:rsidRPr="000028D2" w:rsidRDefault="000028D2" w:rsidP="000028D2">
            <w:r w:rsidRPr="000028D2">
              <w:t>Dell Networking – Transceiver, 25 GbE, SFP28, SR, </w:t>
            </w:r>
            <w:r w:rsidR="001D0F78">
              <w:t>without</w:t>
            </w:r>
            <w:r w:rsidRPr="000028D2">
              <w:t> FEC, MMF, Duplex-LC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88B3F2" w14:textId="77777777" w:rsidR="000028D2" w:rsidRPr="000028D2" w:rsidRDefault="000028D2" w:rsidP="000028D2">
            <w:r w:rsidRPr="000028D2">
              <w:t>6 </w:t>
            </w:r>
          </w:p>
        </w:tc>
      </w:tr>
      <w:tr w:rsidR="000028D2" w:rsidRPr="000028D2" w14:paraId="7E0B1E27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0DE8958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2EBE26B4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DF911F" w14:textId="77777777" w:rsidR="000028D2" w:rsidRPr="000028D2" w:rsidRDefault="000028D2" w:rsidP="000028D2">
            <w:r w:rsidRPr="000028D2">
              <w:t>Operating System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CF21E9" w14:textId="256187A9" w:rsidR="000028D2" w:rsidRPr="000028D2" w:rsidRDefault="008F4BCE" w:rsidP="000028D2">
            <w:r w:rsidRPr="008F4BCE">
              <w:t>No operating system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4C4B4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4428D8D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0B90CC9C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D063BB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2C9F90" w14:textId="77777777" w:rsidR="000028D2" w:rsidRPr="000028D2" w:rsidRDefault="000028D2" w:rsidP="000028D2">
            <w:r w:rsidRPr="000028D2">
              <w:t>OS Media Kits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F21BDF" w14:textId="77777777" w:rsidR="000028D2" w:rsidRPr="000028D2" w:rsidRDefault="000028D2" w:rsidP="000028D2">
            <w:r w:rsidRPr="000028D2">
              <w:t>No media required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241B93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433716C9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283D2813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D37302D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400EEE" w14:textId="77777777" w:rsidR="000028D2" w:rsidRPr="000028D2" w:rsidRDefault="000028D2" w:rsidP="000028D2">
            <w:r w:rsidRPr="000028D2">
              <w:t>Rack Rails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899F79" w14:textId="2DD7C9E8" w:rsidR="000028D2" w:rsidRPr="000028D2" w:rsidRDefault="001D0F78" w:rsidP="000028D2">
            <w:r w:rsidRPr="000028D2">
              <w:t>Ready Rails</w:t>
            </w:r>
            <w:r w:rsidR="000028D2" w:rsidRPr="000028D2">
              <w:t> sliding rails without cable management arm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B7A4B8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21613CB7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3372053F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8400EC4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83369E" w14:textId="77777777" w:rsidR="000028D2" w:rsidRPr="000028D2" w:rsidRDefault="000028D2" w:rsidP="000028D2">
            <w:r w:rsidRPr="000028D2">
              <w:t>Quick Sync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D314D5" w14:textId="77777777" w:rsidR="000028D2" w:rsidRPr="000028D2" w:rsidRDefault="000028D2" w:rsidP="000028D2">
            <w:r w:rsidRPr="000028D2">
              <w:t>Empty module, left rack angle module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D2E327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37FD1210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2A630163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33902B1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28FDF8" w14:textId="77777777" w:rsidR="000028D2" w:rsidRPr="000028D2" w:rsidRDefault="000028D2" w:rsidP="000028D2">
            <w:r w:rsidRPr="000028D2">
              <w:t>Shipping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A3D961" w14:textId="4E0A17E0" w:rsidR="000028D2" w:rsidRPr="000028D2" w:rsidRDefault="000028D2" w:rsidP="000028D2">
            <w:r w:rsidRPr="000028D2">
              <w:t>PowerEdge R670, </w:t>
            </w:r>
            <w:r w:rsidR="001D0F78" w:rsidRPr="001D0F78">
              <w:rPr>
                <w:lang w:val="en"/>
              </w:rPr>
              <w:t>Shipment</w:t>
            </w:r>
            <w:r w:rsidR="001D0F78">
              <w:t xml:space="preserve"> </w:t>
            </w:r>
            <w:r w:rsidRPr="000028D2">
              <w:t>EMEA1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D72040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4E101CD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02AACF5A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6DE15382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4D9BAF" w14:textId="77777777" w:rsidR="000028D2" w:rsidRPr="000028D2" w:rsidRDefault="000028D2" w:rsidP="000028D2">
            <w:r w:rsidRPr="000028D2">
              <w:t>Packaging Material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5A8A46" w14:textId="0838C845" w:rsidR="000028D2" w:rsidRPr="000028D2" w:rsidRDefault="000028D2" w:rsidP="000028D2">
            <w:r w:rsidRPr="000028D2">
              <w:t>PowerEdge, 1 HE, </w:t>
            </w:r>
            <w:r w:rsidR="001D0F78" w:rsidRPr="001D0F78">
              <w:rPr>
                <w:lang w:val="en"/>
              </w:rPr>
              <w:t>shipping material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778974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40D07A1A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770F0D6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7832DD3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81AAAE" w14:textId="77777777" w:rsidR="000028D2" w:rsidRPr="000028D2" w:rsidRDefault="000028D2" w:rsidP="000028D2">
            <w:r w:rsidRPr="000028D2">
              <w:t>Regulatory Compliance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7DA36F" w14:textId="77777777" w:rsidR="000028D2" w:rsidRPr="000028D2" w:rsidRDefault="000028D2" w:rsidP="000028D2">
            <w:r w:rsidRPr="000028D2">
              <w:t>PowerEdge with CCC and CE marking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F3CB71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4123713E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18E91F4C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42627702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7C5DBE" w14:textId="77777777" w:rsidR="000028D2" w:rsidRPr="000028D2" w:rsidRDefault="000028D2" w:rsidP="000028D2">
            <w:r w:rsidRPr="000028D2">
              <w:t>ECCN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252FF1" w14:textId="4729AEA2" w:rsidR="000028D2" w:rsidRPr="000028D2" w:rsidRDefault="001D0F78" w:rsidP="67311E5E">
            <w:r w:rsidRPr="67311E5E">
              <w:t>Reject selection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AD1C4C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3B25B47C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07BC250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57E443CB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09B7EE" w14:textId="77777777" w:rsidR="000028D2" w:rsidRPr="000028D2" w:rsidRDefault="000028D2" w:rsidP="000028D2">
            <w:r w:rsidRPr="000028D2">
              <w:t>Standard Service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E228F5" w14:textId="7670A956" w:rsidR="000028D2" w:rsidRPr="000028D2" w:rsidRDefault="008F4BCE" w:rsidP="000028D2">
            <w:r w:rsidRPr="008F4BCE">
              <w:t>Standard service on the next working day, 36 months, 36 month(s)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4A36D0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66A8136D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3089DAAE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339712B0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B4BCBC" w14:textId="77777777" w:rsidR="000028D2" w:rsidRPr="000028D2" w:rsidRDefault="000028D2" w:rsidP="000028D2">
            <w:r w:rsidRPr="000028D2">
              <w:t>Extended Service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B9471F" w14:textId="3D19F867" w:rsidR="000028D2" w:rsidRPr="000028D2" w:rsidRDefault="00701DC7" w:rsidP="000028D2">
            <w:r w:rsidRPr="00701DC7">
              <w:t>ProSupport Plus and Mission Critical Service within 4 hours, 60 months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EA4D65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7F8485F7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58FE20A0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283686C6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D1BF1" w14:textId="77777777" w:rsidR="000028D2" w:rsidRPr="000028D2" w:rsidRDefault="000028D2" w:rsidP="000028D2">
            <w:r w:rsidRPr="000028D2">
              <w:t>Keep Your Hard Drive for Enterprise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85C75E" w14:textId="77777777" w:rsidR="000028D2" w:rsidRPr="000028D2" w:rsidRDefault="000028D2" w:rsidP="000028D2">
            <w:r w:rsidRPr="000028D2">
              <w:t>Keep Your Hard Drive for Enterprise, 60 Monat(e)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3E1A52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6CAD6C0E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1A144E31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8087237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12553D" w14:textId="77777777" w:rsidR="000028D2" w:rsidRPr="000028D2" w:rsidRDefault="000028D2" w:rsidP="000028D2">
            <w:r w:rsidRPr="000028D2">
              <w:t>Theft Protection and Asset Tagging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5CD3E9" w14:textId="43BF52D6" w:rsidR="000028D2" w:rsidRPr="000028D2" w:rsidRDefault="00701DC7" w:rsidP="000028D2">
            <w:r w:rsidRPr="00701DC7">
              <w:t>Inventory identification - ProSupport (website, barcode, integrated MAC address)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3A67D0" w14:textId="77777777" w:rsidR="000028D2" w:rsidRPr="000028D2" w:rsidRDefault="000028D2" w:rsidP="000028D2">
            <w:r w:rsidRPr="000028D2">
              <w:t>1 </w:t>
            </w:r>
          </w:p>
        </w:tc>
      </w:tr>
      <w:tr w:rsidR="000028D2" w:rsidRPr="000028D2" w14:paraId="4AE62958" w14:textId="77777777" w:rsidTr="67311E5E">
        <w:trPr>
          <w:trHeight w:val="300"/>
        </w:trPr>
        <w:tc>
          <w:tcPr>
            <w:tcW w:w="1792" w:type="dxa"/>
            <w:vMerge/>
            <w:vAlign w:val="center"/>
            <w:hideMark/>
          </w:tcPr>
          <w:p w14:paraId="54173897" w14:textId="77777777" w:rsidR="000028D2" w:rsidRPr="000028D2" w:rsidRDefault="000028D2" w:rsidP="000028D2"/>
        </w:tc>
        <w:tc>
          <w:tcPr>
            <w:tcW w:w="900" w:type="dxa"/>
            <w:vMerge/>
            <w:vAlign w:val="center"/>
            <w:hideMark/>
          </w:tcPr>
          <w:p w14:paraId="19E2DB17" w14:textId="77777777" w:rsidR="000028D2" w:rsidRPr="000028D2" w:rsidRDefault="000028D2" w:rsidP="000028D2"/>
        </w:tc>
        <w:tc>
          <w:tcPr>
            <w:tcW w:w="15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FBB9DA" w14:textId="77777777" w:rsidR="000028D2" w:rsidRPr="000028D2" w:rsidRDefault="000028D2" w:rsidP="000028D2">
            <w:r w:rsidRPr="000028D2">
              <w:t>Shipping Box Labels - Standard 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15B864" w14:textId="4F03CE48" w:rsidR="00C4032F" w:rsidRPr="000028D2" w:rsidRDefault="00C4032F" w:rsidP="000028D2">
            <w:r w:rsidRPr="00C4032F">
              <w:t>Shipping label – Order configuration (shipping date, model, processor speed, hard drive size, RAM)</w:t>
            </w:r>
          </w:p>
        </w:tc>
        <w:tc>
          <w:tcPr>
            <w:tcW w:w="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4F7FC8" w14:textId="77777777" w:rsidR="000028D2" w:rsidRPr="000028D2" w:rsidRDefault="000028D2" w:rsidP="000028D2">
            <w:r w:rsidRPr="000028D2">
              <w:t>1 </w:t>
            </w:r>
          </w:p>
        </w:tc>
      </w:tr>
    </w:tbl>
    <w:p w14:paraId="7ACD0163" w14:textId="77777777" w:rsidR="000028D2" w:rsidRPr="000028D2" w:rsidRDefault="000028D2" w:rsidP="000028D2">
      <w:r w:rsidRPr="000028D2">
        <w:t> </w:t>
      </w:r>
    </w:p>
    <w:p w14:paraId="25BB2CCD" w14:textId="77777777" w:rsidR="000028D2" w:rsidRPr="000028D2" w:rsidRDefault="000028D2" w:rsidP="000028D2">
      <w:r w:rsidRPr="000028D2">
        <w:t> </w:t>
      </w:r>
    </w:p>
    <w:p w14:paraId="18B27570" w14:textId="77777777" w:rsidR="000028D2" w:rsidRPr="000028D2" w:rsidRDefault="000028D2" w:rsidP="000028D2">
      <w:r w:rsidRPr="000028D2">
        <w:t> </w:t>
      </w:r>
    </w:p>
    <w:p w14:paraId="11500FAC" w14:textId="77777777" w:rsidR="000028D2" w:rsidRPr="000028D2" w:rsidRDefault="000028D2" w:rsidP="000028D2">
      <w:r w:rsidRPr="000028D2">
        <w:t> </w:t>
      </w:r>
    </w:p>
    <w:p w14:paraId="477605FC" w14:textId="77777777" w:rsidR="000028D2" w:rsidRPr="000028D2" w:rsidRDefault="000028D2" w:rsidP="000028D2">
      <w:r w:rsidRPr="000028D2">
        <w:t> </w:t>
      </w:r>
    </w:p>
    <w:p w14:paraId="6DFE54AB" w14:textId="77777777" w:rsidR="000028D2" w:rsidRPr="007C1205" w:rsidRDefault="000028D2" w:rsidP="000028D2"/>
    <w:p w14:paraId="7D0EBE81" w14:textId="77777777" w:rsidR="000028D2" w:rsidRPr="007C1205" w:rsidRDefault="000028D2" w:rsidP="000028D2"/>
    <w:p w14:paraId="16B2D372" w14:textId="77777777" w:rsidR="000028D2" w:rsidRPr="007C1205" w:rsidRDefault="000028D2" w:rsidP="000028D2"/>
    <w:p w14:paraId="4695DF98" w14:textId="40BAD0CF" w:rsidR="00CA4170" w:rsidRPr="007C1205" w:rsidRDefault="00AC1C2E" w:rsidP="00E52236">
      <w:pPr>
        <w:pStyle w:val="Heading2"/>
        <w:ind w:firstLine="0"/>
      </w:pPr>
      <w:bookmarkStart w:id="21" w:name="_Toc220678775"/>
      <w:bookmarkStart w:id="22" w:name="_Toc221842935"/>
      <w:r w:rsidRPr="007C1205">
        <w:t>5.5 Storage and performance classes</w:t>
      </w:r>
      <w:bookmarkEnd w:id="21"/>
      <w:bookmarkEnd w:id="22"/>
      <w:r w:rsidRPr="007C1205">
        <w:t>  </w:t>
      </w:r>
    </w:p>
    <w:p w14:paraId="6D8415FC" w14:textId="77777777" w:rsidR="002F6206" w:rsidRPr="007C1205" w:rsidRDefault="002F6206" w:rsidP="00FC5ED7">
      <w:pPr>
        <w:rPr>
          <w:b/>
          <w:bCs/>
        </w:rPr>
      </w:pPr>
      <w:r w:rsidRPr="007C1205">
        <w:rPr>
          <w:b/>
          <w:bCs/>
        </w:rPr>
        <w:t>For Dell: </w:t>
      </w:r>
    </w:p>
    <w:p w14:paraId="7F4C5742" w14:textId="77777777" w:rsidR="002F6206" w:rsidRPr="002F6206" w:rsidRDefault="002F6206" w:rsidP="002F6206">
      <w:r w:rsidRPr="002F6206"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230"/>
        <w:gridCol w:w="2430"/>
        <w:gridCol w:w="1365"/>
        <w:gridCol w:w="1995"/>
        <w:gridCol w:w="1800"/>
      </w:tblGrid>
      <w:tr w:rsidR="002F6206" w:rsidRPr="002F6206" w14:paraId="7AC11E0E" w14:textId="77777777">
        <w:trPr>
          <w:trHeight w:val="300"/>
        </w:trPr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EBC82C7" w14:textId="77777777" w:rsidR="002F6206" w:rsidRPr="002F6206" w:rsidRDefault="002F6206" w:rsidP="002F6206">
            <w:r w:rsidRPr="002F6206">
              <w:rPr>
                <w:b/>
                <w:bCs/>
              </w:rPr>
              <w:t>Storage Array(s)</w:t>
            </w:r>
            <w:r w:rsidRPr="002F6206">
              <w:t> </w:t>
            </w:r>
          </w:p>
        </w:tc>
        <w:tc>
          <w:tcPr>
            <w:tcW w:w="12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0F1D341" w14:textId="77777777" w:rsidR="002F6206" w:rsidRPr="002F6206" w:rsidRDefault="002F6206" w:rsidP="002F6206">
            <w:r w:rsidRPr="002F6206">
              <w:rPr>
                <w:b/>
                <w:bCs/>
              </w:rPr>
              <w:t>Model</w:t>
            </w:r>
            <w:r w:rsidRPr="002F6206">
              <w:t> </w:t>
            </w:r>
          </w:p>
        </w:tc>
        <w:tc>
          <w:tcPr>
            <w:tcW w:w="24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842189E" w14:textId="77777777" w:rsidR="002F6206" w:rsidRPr="002F6206" w:rsidRDefault="002F6206" w:rsidP="002F6206">
            <w:r w:rsidRPr="002F6206">
              <w:rPr>
                <w:b/>
                <w:bCs/>
              </w:rPr>
              <w:t>Protocol</w:t>
            </w:r>
            <w:r w:rsidRPr="002F6206">
              <w:t> </w:t>
            </w:r>
          </w:p>
        </w:tc>
        <w:tc>
          <w:tcPr>
            <w:tcW w:w="136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AB71B20" w14:textId="77777777" w:rsidR="002F6206" w:rsidRPr="002F6206" w:rsidRDefault="002F6206" w:rsidP="002F6206">
            <w:r w:rsidRPr="002F6206">
              <w:rPr>
                <w:b/>
                <w:bCs/>
              </w:rPr>
              <w:t>Product Version (s)</w:t>
            </w:r>
            <w:r w:rsidRPr="002F6206">
              <w:t> </w:t>
            </w:r>
          </w:p>
        </w:tc>
        <w:tc>
          <w:tcPr>
            <w:tcW w:w="199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D98572B" w14:textId="77777777" w:rsidR="002F6206" w:rsidRPr="002F6206" w:rsidRDefault="002F6206" w:rsidP="002F6206">
            <w:r w:rsidRPr="002F6206">
              <w:rPr>
                <w:b/>
                <w:bCs/>
              </w:rPr>
              <w:t>Red Hat OpenShift Version (s)</w:t>
            </w:r>
            <w:r w:rsidRPr="002F6206"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854DD78" w14:textId="77777777" w:rsidR="002F6206" w:rsidRPr="002F6206" w:rsidRDefault="002F6206" w:rsidP="002F6206">
            <w:r w:rsidRPr="002F6206">
              <w:rPr>
                <w:b/>
                <w:bCs/>
              </w:rPr>
              <w:t>Infrastructure features</w:t>
            </w:r>
            <w:r w:rsidRPr="002F6206">
              <w:t> </w:t>
            </w:r>
          </w:p>
        </w:tc>
      </w:tr>
      <w:tr w:rsidR="002F6206" w:rsidRPr="002F6206" w14:paraId="53C3CFCD" w14:textId="77777777">
        <w:trPr>
          <w:trHeight w:val="300"/>
        </w:trPr>
        <w:tc>
          <w:tcPr>
            <w:tcW w:w="11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DAAFAA4" w14:textId="77777777" w:rsidR="002F6206" w:rsidRPr="002F6206" w:rsidRDefault="002F6206" w:rsidP="002F6206">
            <w:proofErr w:type="spellStart"/>
            <w:r w:rsidRPr="002F6206">
              <w:t>PowerFlex</w:t>
            </w:r>
            <w:proofErr w:type="spellEnd"/>
            <w:r w:rsidRPr="002F6206">
              <w:t> 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35E53A7" w14:textId="77777777" w:rsidR="002F6206" w:rsidRPr="002F6206" w:rsidRDefault="002F6206" w:rsidP="002F6206">
            <w:r w:rsidRPr="002F6206">
              <w:t>Rack or Appliance 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4BBDAA0" w14:textId="77777777" w:rsidR="002F6206" w:rsidRPr="002F6206" w:rsidRDefault="002F6206" w:rsidP="002F6206">
            <w:r w:rsidRPr="002F6206">
              <w:t>TCP-IP proprietary protocol, </w:t>
            </w:r>
            <w:proofErr w:type="spellStart"/>
            <w:r w:rsidRPr="002F6206">
              <w:t>NVMe</w:t>
            </w:r>
            <w:proofErr w:type="spellEnd"/>
            <w:r w:rsidRPr="002F6206">
              <w:t>/TCP 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5BF055D" w14:textId="77777777" w:rsidR="002F6206" w:rsidRPr="002F6206" w:rsidRDefault="002F6206" w:rsidP="002F6206">
            <w:r w:rsidRPr="002F6206">
              <w:rPr>
                <w:u w:val="single"/>
              </w:rPr>
              <w:t>5.8</w:t>
            </w:r>
            <w:r w:rsidRPr="002F6206">
              <w:t> 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C3DA770" w14:textId="77777777" w:rsidR="002F6206" w:rsidRPr="002F6206" w:rsidRDefault="002F6206" w:rsidP="002F6206">
            <w:hyperlink r:id="rId11" w:tgtFrame="_blank" w:history="1">
              <w:r w:rsidRPr="002F6206">
                <w:rPr>
                  <w:rStyle w:val="Hyperlink"/>
                </w:rPr>
                <w:t>4.19+</w:t>
              </w:r>
            </w:hyperlink>
            <w:r w:rsidRPr="002F6206">
              <w:t> 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44D47AE" w14:textId="77777777" w:rsidR="002F6206" w:rsidRPr="002F6206" w:rsidRDefault="002F6206" w:rsidP="002F6206">
            <w:r w:rsidRPr="002F6206">
              <w:t>CSI, OpenShift Virtualization </w:t>
            </w:r>
          </w:p>
        </w:tc>
      </w:tr>
    </w:tbl>
    <w:p w14:paraId="1A07D367" w14:textId="77777777" w:rsidR="002F6206" w:rsidRPr="002F6206" w:rsidRDefault="002F6206" w:rsidP="002F6206">
      <w:r w:rsidRPr="002F6206">
        <w:t> </w:t>
      </w:r>
    </w:p>
    <w:p w14:paraId="45004C22" w14:textId="54326E8F" w:rsidR="002F6206" w:rsidRPr="002F6206" w:rsidRDefault="002F6206" w:rsidP="002F6206">
      <w:r w:rsidRPr="002F6206">
        <w:t> </w:t>
      </w:r>
    </w:p>
    <w:p w14:paraId="37757C49" w14:textId="77777777" w:rsidR="002F6206" w:rsidRPr="002F6206" w:rsidRDefault="002F6206" w:rsidP="002F6206">
      <w:r w:rsidRPr="002F6206">
        <w:t> </w:t>
      </w:r>
    </w:p>
    <w:p w14:paraId="312DBE62" w14:textId="77777777" w:rsidR="002F6206" w:rsidRPr="002F6206" w:rsidRDefault="002F6206" w:rsidP="002F6206">
      <w:r w:rsidRPr="002F6206">
        <w:rPr>
          <w:b/>
          <w:bCs/>
        </w:rPr>
        <w:t>For NetApp:</w:t>
      </w:r>
      <w:r w:rsidRPr="002F6206">
        <w:t> </w:t>
      </w:r>
    </w:p>
    <w:p w14:paraId="42ED827A" w14:textId="77777777" w:rsidR="002F6206" w:rsidRPr="002F6206" w:rsidRDefault="002F6206" w:rsidP="002F6206">
      <w:r w:rsidRPr="002F6206"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9"/>
        <w:gridCol w:w="3552"/>
        <w:gridCol w:w="771"/>
        <w:gridCol w:w="2173"/>
        <w:gridCol w:w="2263"/>
      </w:tblGrid>
      <w:tr w:rsidR="002F6206" w:rsidRPr="002F6206" w14:paraId="0C876974" w14:textId="77777777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CB36A19" w14:textId="77777777" w:rsidR="002F6206" w:rsidRPr="002F6206" w:rsidRDefault="002F6206" w:rsidP="002F6206">
            <w:r w:rsidRPr="002F6206">
              <w:rPr>
                <w:b/>
                <w:bCs/>
              </w:rPr>
              <w:t>Storage Array(s)</w:t>
            </w:r>
            <w:r w:rsidRPr="002F6206">
              <w:t> </w:t>
            </w:r>
          </w:p>
        </w:tc>
        <w:tc>
          <w:tcPr>
            <w:tcW w:w="3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FA0A82" w14:textId="77777777" w:rsidR="002F6206" w:rsidRPr="002F6206" w:rsidRDefault="002F6206" w:rsidP="002F6206">
            <w:r w:rsidRPr="002F6206">
              <w:rPr>
                <w:b/>
                <w:bCs/>
              </w:rPr>
              <w:t>Protocol</w:t>
            </w:r>
            <w:r w:rsidRPr="002F6206">
              <w:t> </w:t>
            </w:r>
          </w:p>
        </w:tc>
        <w:tc>
          <w:tcPr>
            <w:tcW w:w="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8721DBB" w14:textId="77777777" w:rsidR="002F6206" w:rsidRPr="002F6206" w:rsidRDefault="002F6206" w:rsidP="002F6206">
            <w:r w:rsidRPr="002F6206">
              <w:rPr>
                <w:b/>
                <w:bCs/>
              </w:rPr>
              <w:t>Product Version (s)</w:t>
            </w:r>
            <w:r w:rsidRPr="002F6206">
              <w:t> </w:t>
            </w:r>
          </w:p>
        </w:tc>
        <w:tc>
          <w:tcPr>
            <w:tcW w:w="2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CEB5631" w14:textId="77777777" w:rsidR="002F6206" w:rsidRPr="002F6206" w:rsidRDefault="002F6206" w:rsidP="002F6206">
            <w:r w:rsidRPr="002F6206">
              <w:rPr>
                <w:b/>
                <w:bCs/>
              </w:rPr>
              <w:t>Red Hat OpenShift Version (s)</w:t>
            </w:r>
            <w:r w:rsidRPr="002F6206">
              <w:t> </w:t>
            </w:r>
          </w:p>
        </w:tc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B5665AE" w14:textId="77777777" w:rsidR="002F6206" w:rsidRPr="002F6206" w:rsidRDefault="002F6206" w:rsidP="002F6206">
            <w:r w:rsidRPr="002F6206">
              <w:rPr>
                <w:b/>
                <w:bCs/>
              </w:rPr>
              <w:t>Infrastructure features</w:t>
            </w:r>
            <w:r w:rsidRPr="002F6206">
              <w:t> </w:t>
            </w:r>
          </w:p>
        </w:tc>
      </w:tr>
      <w:tr w:rsidR="002F6206" w:rsidRPr="002F6206" w14:paraId="0159F775" w14:textId="77777777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1E5452E" w14:textId="77777777" w:rsidR="002F6206" w:rsidRPr="002F6206" w:rsidRDefault="002F6206" w:rsidP="002F6206">
            <w:r w:rsidRPr="002F6206">
              <w:t>AFF A-Series </w:t>
            </w:r>
          </w:p>
        </w:tc>
        <w:tc>
          <w:tcPr>
            <w:tcW w:w="3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39BDED7" w14:textId="77777777" w:rsidR="002F6206" w:rsidRPr="002F6206" w:rsidRDefault="002F6206" w:rsidP="002F6206">
            <w:r w:rsidRPr="002F6206">
              <w:t>TFC[tech preview], </w:t>
            </w:r>
            <w:proofErr w:type="spellStart"/>
            <w:r w:rsidRPr="002F6206">
              <w:t>NVMe</w:t>
            </w:r>
            <w:proofErr w:type="spellEnd"/>
            <w:r w:rsidRPr="002F6206">
              <w:t> over TCP, iSCSI, NFS, SMB </w:t>
            </w:r>
          </w:p>
        </w:tc>
        <w:tc>
          <w:tcPr>
            <w:tcW w:w="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DC08B83" w14:textId="77777777" w:rsidR="002F6206" w:rsidRPr="002F6206" w:rsidRDefault="002F6206" w:rsidP="002F6206">
            <w:r w:rsidRPr="002F6206">
              <w:t>A50 </w:t>
            </w:r>
          </w:p>
          <w:p w14:paraId="3EB4FD47" w14:textId="77777777" w:rsidR="002F6206" w:rsidRPr="002F6206" w:rsidRDefault="002F6206" w:rsidP="002F6206">
            <w:r w:rsidRPr="002F6206">
              <w:t>C60 </w:t>
            </w:r>
          </w:p>
        </w:tc>
        <w:tc>
          <w:tcPr>
            <w:tcW w:w="2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0655AB8" w14:textId="77777777" w:rsidR="002F6206" w:rsidRPr="002F6206" w:rsidRDefault="002F6206" w:rsidP="002F6206">
            <w:r w:rsidRPr="002F6206">
              <w:t>4.19+ </w:t>
            </w:r>
          </w:p>
        </w:tc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B561B17" w14:textId="77777777" w:rsidR="002F6206" w:rsidRPr="002F6206" w:rsidRDefault="002F6206" w:rsidP="002F6206">
            <w:r w:rsidRPr="002F6206">
              <w:t>CSI, OpenShift Virtualization, VDI </w:t>
            </w:r>
          </w:p>
        </w:tc>
      </w:tr>
      <w:tr w:rsidR="002F6206" w:rsidRPr="002F6206" w14:paraId="22F085AE" w14:textId="77777777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376FC86" w14:textId="77777777" w:rsidR="002F6206" w:rsidRPr="002F6206" w:rsidRDefault="002F6206" w:rsidP="002F6206">
            <w:r w:rsidRPr="002F6206">
              <w:t>FAS </w:t>
            </w:r>
          </w:p>
        </w:tc>
        <w:tc>
          <w:tcPr>
            <w:tcW w:w="3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6C2834A" w14:textId="77777777" w:rsidR="002F6206" w:rsidRPr="002F6206" w:rsidRDefault="002F6206" w:rsidP="002F6206">
            <w:r w:rsidRPr="002F6206">
              <w:t>FC[tech preview], </w:t>
            </w:r>
            <w:proofErr w:type="spellStart"/>
            <w:r w:rsidRPr="002F6206">
              <w:t>NVMe</w:t>
            </w:r>
            <w:proofErr w:type="spellEnd"/>
            <w:r w:rsidRPr="002F6206">
              <w:t> over TCP, iSCSI, NFS, SMB </w:t>
            </w:r>
          </w:p>
        </w:tc>
        <w:tc>
          <w:tcPr>
            <w:tcW w:w="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F336E65" w14:textId="77777777" w:rsidR="002F6206" w:rsidRPr="002F6206" w:rsidRDefault="002F6206" w:rsidP="002F6206">
            <w:r w:rsidRPr="002F6206">
              <w:t>8200 </w:t>
            </w:r>
          </w:p>
        </w:tc>
        <w:tc>
          <w:tcPr>
            <w:tcW w:w="2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31F0197" w14:textId="77777777" w:rsidR="002F6206" w:rsidRPr="002F6206" w:rsidRDefault="002F6206" w:rsidP="002F6206">
            <w:r w:rsidRPr="002F6206">
              <w:t>4.19+ </w:t>
            </w:r>
          </w:p>
        </w:tc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78CE315" w14:textId="77777777" w:rsidR="002F6206" w:rsidRPr="002F6206" w:rsidRDefault="002F6206" w:rsidP="002F6206">
            <w:r w:rsidRPr="002F6206">
              <w:t>CSI, OpenShift Virtualization, VDI </w:t>
            </w:r>
          </w:p>
        </w:tc>
      </w:tr>
      <w:tr w:rsidR="002F6206" w:rsidRPr="002F6206" w14:paraId="5E724E5E" w14:textId="77777777">
        <w:trPr>
          <w:trHeight w:val="300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0453104" w14:textId="77777777" w:rsidR="002F6206" w:rsidRPr="002F6206" w:rsidRDefault="002F6206" w:rsidP="002F6206">
            <w:r w:rsidRPr="002F6206">
              <w:t>A300 </w:t>
            </w:r>
          </w:p>
        </w:tc>
        <w:tc>
          <w:tcPr>
            <w:tcW w:w="3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7620E5" w14:textId="77777777" w:rsidR="002F6206" w:rsidRPr="002F6206" w:rsidRDefault="002F6206" w:rsidP="002F6206">
            <w:r w:rsidRPr="002F6206">
              <w:t>FC[tech preview], </w:t>
            </w:r>
            <w:proofErr w:type="spellStart"/>
            <w:r w:rsidRPr="002F6206">
              <w:t>NVMe</w:t>
            </w:r>
            <w:proofErr w:type="spellEnd"/>
            <w:r w:rsidRPr="002F6206">
              <w:t> over TCP, iSCSI, NFS, SMB </w:t>
            </w:r>
          </w:p>
        </w:tc>
        <w:tc>
          <w:tcPr>
            <w:tcW w:w="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3D8E51B" w14:textId="77777777" w:rsidR="002F6206" w:rsidRPr="002F6206" w:rsidRDefault="002F6206" w:rsidP="002F6206">
            <w:r w:rsidRPr="002F6206">
              <w:t>A300 </w:t>
            </w:r>
          </w:p>
        </w:tc>
        <w:tc>
          <w:tcPr>
            <w:tcW w:w="2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2DA2508" w14:textId="77777777" w:rsidR="002F6206" w:rsidRPr="002F6206" w:rsidRDefault="002F6206" w:rsidP="002F6206">
            <w:r w:rsidRPr="002F6206">
              <w:t>4.19+ </w:t>
            </w:r>
          </w:p>
        </w:tc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5CB9726" w14:textId="77777777" w:rsidR="002F6206" w:rsidRPr="002F6206" w:rsidRDefault="002F6206" w:rsidP="002F6206">
            <w:r w:rsidRPr="002F6206">
              <w:t>CSI, OpenShift Virtualization, VDI </w:t>
            </w:r>
          </w:p>
        </w:tc>
      </w:tr>
    </w:tbl>
    <w:p w14:paraId="62354383" w14:textId="77777777" w:rsidR="002F6206" w:rsidRPr="002F6206" w:rsidRDefault="002F6206" w:rsidP="002F6206">
      <w:r w:rsidRPr="002F6206">
        <w:t> </w:t>
      </w:r>
    </w:p>
    <w:p w14:paraId="306BF0DA" w14:textId="77777777" w:rsidR="002F6206" w:rsidRPr="002F6206" w:rsidRDefault="002F6206" w:rsidP="002F6206">
      <w:r w:rsidRPr="002F6206">
        <w:t> </w:t>
      </w:r>
    </w:p>
    <w:p w14:paraId="6098E10A" w14:textId="4B18A5E1" w:rsidR="002F6206" w:rsidRPr="002F6206" w:rsidRDefault="002F6206" w:rsidP="006245C8">
      <w:r>
        <w:t> </w:t>
      </w:r>
      <w:r w:rsidR="004D7418" w:rsidRPr="6EB4F7B2">
        <w:rPr>
          <w:b/>
          <w:bCs/>
        </w:rPr>
        <w:t>Storage protocols: Direct Attached, SDC, </w:t>
      </w:r>
      <w:proofErr w:type="spellStart"/>
      <w:r w:rsidR="004D7418" w:rsidRPr="6EB4F7B2">
        <w:rPr>
          <w:b/>
          <w:bCs/>
        </w:rPr>
        <w:t>NVMe</w:t>
      </w:r>
      <w:proofErr w:type="spellEnd"/>
      <w:r w:rsidR="004D7418" w:rsidRPr="6EB4F7B2">
        <w:rPr>
          <w:b/>
          <w:bCs/>
        </w:rPr>
        <w:t>, NFS, iSCSI</w:t>
      </w:r>
    </w:p>
    <w:p w14:paraId="7A848FC8" w14:textId="77777777" w:rsidR="00FF1FD7" w:rsidRPr="007C1205" w:rsidRDefault="00FF1FD7" w:rsidP="00FF1FD7"/>
    <w:p w14:paraId="196093E1" w14:textId="2C5D67FD" w:rsidR="00CA4170" w:rsidRPr="007C1205" w:rsidRDefault="002038F0" w:rsidP="002038F0">
      <w:pPr>
        <w:pStyle w:val="Heading2"/>
        <w:ind w:firstLine="0"/>
      </w:pPr>
      <w:bookmarkStart w:id="23" w:name="_Toc220678776"/>
      <w:bookmarkStart w:id="24" w:name="_Toc221842936"/>
      <w:r w:rsidRPr="007C1205">
        <w:lastRenderedPageBreak/>
        <w:t xml:space="preserve">5.6 </w:t>
      </w:r>
      <w:r w:rsidR="703B0D79" w:rsidRPr="007C1205">
        <w:t>Automation Scripts</w:t>
      </w:r>
      <w:bookmarkEnd w:id="23"/>
      <w:bookmarkEnd w:id="24"/>
    </w:p>
    <w:p w14:paraId="1E9FA203" w14:textId="7D661437" w:rsidR="00CA4170" w:rsidRPr="007C1205" w:rsidRDefault="703B0D79" w:rsidP="4D18DC94">
      <w:r w:rsidRPr="007C1205">
        <w:t>Automate provisioning, operations, and recovery.</w:t>
      </w:r>
    </w:p>
    <w:p w14:paraId="7F46453E" w14:textId="45CB6751" w:rsidR="00CA4170" w:rsidRPr="007C1205" w:rsidRDefault="703B0D79" w:rsidP="4D18DC94">
      <w:r w:rsidRPr="007C1205">
        <w:t xml:space="preserve">Lists scripts and tools used for deploying </w:t>
      </w:r>
      <w:r w:rsidR="002B646A" w:rsidRPr="007C1205">
        <w:t>infrastructure.</w:t>
      </w:r>
    </w:p>
    <w:p w14:paraId="31535181" w14:textId="380E0853" w:rsidR="00CA4170" w:rsidRPr="007C1205" w:rsidRDefault="703B0D79" w:rsidP="4D18DC94">
      <w:r w:rsidRPr="007C1205">
        <w:t>Automation improves efficiency, consistency, and reliability.</w:t>
      </w:r>
    </w:p>
    <w:p w14:paraId="795F2095" w14:textId="77777777" w:rsidR="00CA4170" w:rsidRPr="007C1205" w:rsidRDefault="00CA4170" w:rsidP="4D18DC94"/>
    <w:p w14:paraId="05A4A64E" w14:textId="56595D49" w:rsidR="00CA4170" w:rsidRPr="007C1205" w:rsidRDefault="703B0D79" w:rsidP="4D18DC94">
      <w:r w:rsidRPr="007C1205">
        <w:t>Requirements:</w:t>
      </w:r>
    </w:p>
    <w:p w14:paraId="3C55E0CF" w14:textId="77777777" w:rsidR="00CA4170" w:rsidRPr="007C1205" w:rsidRDefault="703B0D79" w:rsidP="4D18DC94">
      <w:r w:rsidRPr="007C1205">
        <w:t>- Infrastructure provisioning scripts (e.g., Ansible, PowerShell)</w:t>
      </w:r>
    </w:p>
    <w:p w14:paraId="7100060E" w14:textId="3282C491" w:rsidR="00CA4170" w:rsidRPr="007C1205" w:rsidRDefault="703B0D79" w:rsidP="4D18DC94">
      <w:r w:rsidRPr="007C1205">
        <w:t>- Agent deployment scripts</w:t>
      </w:r>
    </w:p>
    <w:p w14:paraId="0E02E8CF" w14:textId="77777777" w:rsidR="00CA4170" w:rsidRPr="007C1205" w:rsidRDefault="703B0D79" w:rsidP="4D18DC94">
      <w:r w:rsidRPr="007C1205">
        <w:t>- Self-healing and remediation scripts</w:t>
      </w:r>
    </w:p>
    <w:p w14:paraId="5B4AC308" w14:textId="77777777" w:rsidR="00CA4170" w:rsidRPr="007C1205" w:rsidRDefault="703B0D79" w:rsidP="4D18DC94">
      <w:r w:rsidRPr="007C1205">
        <w:t>- Script repository with version control</w:t>
      </w:r>
    </w:p>
    <w:p w14:paraId="0105E22B" w14:textId="30584A56" w:rsidR="00CA4170" w:rsidRPr="007C1205" w:rsidRDefault="002038F0" w:rsidP="002038F0">
      <w:pPr>
        <w:pStyle w:val="Heading2"/>
        <w:ind w:firstLine="0"/>
      </w:pPr>
      <w:bookmarkStart w:id="25" w:name="_Toc220678777"/>
      <w:bookmarkStart w:id="26" w:name="_Toc221842937"/>
      <w:r w:rsidRPr="007C1205">
        <w:t xml:space="preserve">5.7 </w:t>
      </w:r>
      <w:r w:rsidR="703B0D79" w:rsidRPr="007C1205">
        <w:t>Monitoring Defined</w:t>
      </w:r>
      <w:bookmarkEnd w:id="25"/>
      <w:bookmarkEnd w:id="26"/>
    </w:p>
    <w:p w14:paraId="35DBD32A" w14:textId="6E2A79B8" w:rsidR="00CA4170" w:rsidRPr="007C1205" w:rsidRDefault="703B0D79" w:rsidP="4D18DC94">
      <w:r w:rsidRPr="007C1205">
        <w:t>Ensure visibility into service health and performance.</w:t>
      </w:r>
    </w:p>
    <w:p w14:paraId="4C0C976B" w14:textId="77777777" w:rsidR="00CA4170" w:rsidRPr="007C1205" w:rsidRDefault="703B0D79" w:rsidP="4D18DC94">
      <w:r w:rsidRPr="007C1205">
        <w:t xml:space="preserve">Specifies tools, metrics, alerting thresholds, dashboards, and escalation paths. </w:t>
      </w:r>
    </w:p>
    <w:p w14:paraId="1DFEF3F6" w14:textId="0D09C7EC" w:rsidR="00CA4170" w:rsidRPr="007C1205" w:rsidRDefault="703B0D79" w:rsidP="4D18DC94">
      <w:r w:rsidRPr="007C1205">
        <w:t>Monitoring enables proactive issue detection and resolution.</w:t>
      </w:r>
    </w:p>
    <w:p w14:paraId="3011F750" w14:textId="77777777" w:rsidR="00CA4170" w:rsidRPr="007C1205" w:rsidRDefault="00CA4170" w:rsidP="4D18DC94"/>
    <w:p w14:paraId="1FD72B0E" w14:textId="77777777" w:rsidR="00CA4170" w:rsidRPr="007C1205" w:rsidRDefault="703B0D79" w:rsidP="4D18DC94">
      <w:r w:rsidRPr="007C1205">
        <w:t>Requirements:</w:t>
      </w:r>
    </w:p>
    <w:p w14:paraId="46FE4EFF" w14:textId="68453AE6" w:rsidR="00CA4170" w:rsidRPr="007C1205" w:rsidRDefault="703B0D79" w:rsidP="4D18DC94">
      <w:r w:rsidRPr="007C1205">
        <w:t xml:space="preserve">- Monitoring tools (e.g., </w:t>
      </w:r>
      <w:proofErr w:type="spellStart"/>
      <w:r w:rsidRPr="007C1205">
        <w:t>Check</w:t>
      </w:r>
      <w:r w:rsidR="002B646A">
        <w:t>MK</w:t>
      </w:r>
      <w:proofErr w:type="spellEnd"/>
      <w:r w:rsidRPr="007C1205">
        <w:t>, Grafana)</w:t>
      </w:r>
    </w:p>
    <w:p w14:paraId="5BB8E48A" w14:textId="1E6A17F2" w:rsidR="00CA4170" w:rsidRPr="007C1205" w:rsidRDefault="703B0D79" w:rsidP="4D18DC94">
      <w:r w:rsidRPr="007C1205">
        <w:t>- Defined metrics (CPU, memory, disk, application)</w:t>
      </w:r>
    </w:p>
    <w:p w14:paraId="5BF4194C" w14:textId="77777777" w:rsidR="00CA4170" w:rsidRPr="007C1205" w:rsidRDefault="703B0D79" w:rsidP="4D18DC94">
      <w:r w:rsidRPr="007C1205">
        <w:t>- Alerting thresholds and escalation matrix</w:t>
      </w:r>
    </w:p>
    <w:p w14:paraId="67B48799" w14:textId="77777777" w:rsidR="00CA4170" w:rsidRPr="007C1205" w:rsidRDefault="703B0D79" w:rsidP="4D18DC94">
      <w:r w:rsidRPr="007C1205">
        <w:t>- Real-time and historical dashboards</w:t>
      </w:r>
    </w:p>
    <w:p w14:paraId="606E5BEB" w14:textId="77777777" w:rsidR="00CA4170" w:rsidRPr="007C1205" w:rsidRDefault="703B0D79" w:rsidP="4D18DC94">
      <w:r w:rsidRPr="007C1205">
        <w:t>- Integration with incident management</w:t>
      </w:r>
    </w:p>
    <w:p w14:paraId="509A3034" w14:textId="77777777" w:rsidR="00CA4170" w:rsidRPr="007C1205" w:rsidRDefault="00480259" w:rsidP="4D18DC94">
      <w:pPr>
        <w:rPr>
          <w:rFonts w:eastAsiaTheme="majorEastAsia" w:cstheme="majorBidi"/>
          <w:b/>
          <w:bCs/>
          <w:color w:val="004B87"/>
          <w:sz w:val="28"/>
          <w:szCs w:val="28"/>
        </w:rPr>
      </w:pPr>
      <w:r w:rsidRPr="007C1205">
        <w:br w:type="page"/>
      </w:r>
    </w:p>
    <w:p w14:paraId="47E850AF" w14:textId="66B19561" w:rsidR="00CA4170" w:rsidRPr="007C1205" w:rsidRDefault="00831142" w:rsidP="00831142">
      <w:pPr>
        <w:pStyle w:val="Heading2"/>
        <w:ind w:firstLine="0"/>
      </w:pPr>
      <w:bookmarkStart w:id="27" w:name="_Toc220678778"/>
      <w:bookmarkStart w:id="28" w:name="_Toc221842938"/>
      <w:r w:rsidRPr="007C1205">
        <w:lastRenderedPageBreak/>
        <w:t>5.8</w:t>
      </w:r>
      <w:r w:rsidRPr="007C1205">
        <w:tab/>
      </w:r>
      <w:r w:rsidR="703B0D79" w:rsidRPr="007C1205">
        <w:t>ITSM Integration</w:t>
      </w:r>
      <w:bookmarkEnd w:id="27"/>
      <w:bookmarkEnd w:id="28"/>
    </w:p>
    <w:p w14:paraId="6E700FCC" w14:textId="3817CB78" w:rsidR="00CA4170" w:rsidRPr="007C1205" w:rsidRDefault="703B0D79" w:rsidP="4D18DC94">
      <w:r w:rsidRPr="007C1205">
        <w:t>Enable users to request the service via ITSM.</w:t>
      </w:r>
    </w:p>
    <w:p w14:paraId="34EF96D6" w14:textId="6F287049" w:rsidR="00CA4170" w:rsidRPr="007C1205" w:rsidRDefault="703B0D79" w:rsidP="4D18DC94">
      <w:r w:rsidRPr="007C1205">
        <w:t>Describes how the service is represented in the ITSM tool, including catalog entries, workflows, SLAs, and automation. It ensures a smooth and traceable request process.</w:t>
      </w:r>
    </w:p>
    <w:p w14:paraId="699CE984" w14:textId="77777777" w:rsidR="00CA4170" w:rsidRPr="007C1205" w:rsidRDefault="00CA4170" w:rsidP="4D18DC94"/>
    <w:p w14:paraId="27C2A706" w14:textId="7D6894E1" w:rsidR="00CA4170" w:rsidRPr="007C1205" w:rsidRDefault="703B0D79" w:rsidP="4D18DC94">
      <w:r w:rsidRPr="007C1205">
        <w:t>Requirements:</w:t>
      </w:r>
    </w:p>
    <w:p w14:paraId="498466A8" w14:textId="1073B0F1" w:rsidR="00CA4170" w:rsidRPr="007C1205" w:rsidRDefault="703B0D79" w:rsidP="4D18DC94">
      <w:r w:rsidRPr="007C1205">
        <w:t>- Service catalog entry in ITSM</w:t>
      </w:r>
    </w:p>
    <w:p w14:paraId="3AE41198" w14:textId="77777777" w:rsidR="00CA4170" w:rsidRPr="007C1205" w:rsidRDefault="703B0D79" w:rsidP="4D18DC94">
      <w:r w:rsidRPr="007C1205">
        <w:t>- Request workflow with approvals</w:t>
      </w:r>
    </w:p>
    <w:p w14:paraId="7C20F957" w14:textId="77777777" w:rsidR="00CA4170" w:rsidRPr="007C1205" w:rsidRDefault="703B0D79" w:rsidP="4D18DC94">
      <w:r w:rsidRPr="007C1205">
        <w:t>- SLA definitions (response and resolution times)</w:t>
      </w:r>
    </w:p>
    <w:p w14:paraId="728CD9BE" w14:textId="4BB8B66A" w:rsidR="00CA4170" w:rsidRPr="007C1205" w:rsidRDefault="703B0D79" w:rsidP="4D18DC94">
      <w:r w:rsidRPr="007C1205">
        <w:t xml:space="preserve">- Service / Service Component Name </w:t>
      </w:r>
    </w:p>
    <w:p w14:paraId="196FC2E6" w14:textId="77777777" w:rsidR="00CA4170" w:rsidRPr="007C1205" w:rsidRDefault="703B0D79" w:rsidP="4D18DC94">
      <w:r w:rsidRPr="007C1205">
        <w:t>- Fulfillment automation integration</w:t>
      </w:r>
    </w:p>
    <w:p w14:paraId="12F17822" w14:textId="77777777" w:rsidR="00CA4170" w:rsidRPr="007C1205" w:rsidRDefault="703B0D79" w:rsidP="4D18DC94">
      <w:r w:rsidRPr="007C1205">
        <w:t>- User communication templates</w:t>
      </w:r>
    </w:p>
    <w:p w14:paraId="1CF063DA" w14:textId="77777777" w:rsidR="00CA4170" w:rsidRPr="007C1205" w:rsidRDefault="00CA4170" w:rsidP="4D18DC94"/>
    <w:p w14:paraId="0EB4E033" w14:textId="5A87F8EC" w:rsidR="00CA4170" w:rsidRPr="007C1205" w:rsidRDefault="00831142" w:rsidP="00831142">
      <w:pPr>
        <w:pStyle w:val="Heading2"/>
        <w:ind w:firstLine="0"/>
      </w:pPr>
      <w:bookmarkStart w:id="29" w:name="_Toc220678779"/>
      <w:bookmarkStart w:id="30" w:name="_Toc221842939"/>
      <w:r w:rsidRPr="007C1205">
        <w:t>5.9</w:t>
      </w:r>
      <w:r w:rsidR="703B0D79" w:rsidRPr="007C1205">
        <w:t xml:space="preserve"> Standard Changes Defined</w:t>
      </w:r>
      <w:bookmarkEnd w:id="29"/>
      <w:bookmarkEnd w:id="30"/>
    </w:p>
    <w:p w14:paraId="77D72332" w14:textId="08A89C6A" w:rsidR="00CA4170" w:rsidRPr="007C1205" w:rsidRDefault="703B0D79" w:rsidP="4D18DC94">
      <w:r w:rsidRPr="007C1205">
        <w:t>Streamline low-risk, repeatable changes.</w:t>
      </w:r>
    </w:p>
    <w:p w14:paraId="2CF2D0C6" w14:textId="77777777" w:rsidR="00CA4170" w:rsidRPr="007C1205" w:rsidRDefault="703B0D79" w:rsidP="4D18DC94">
      <w:r w:rsidRPr="007C1205">
        <w:t xml:space="preserve">Identifies changes that can be pre-approved and executed without full CAB review. </w:t>
      </w:r>
    </w:p>
    <w:p w14:paraId="63F39DBD" w14:textId="1740CDF6" w:rsidR="00CA4170" w:rsidRPr="007C1205" w:rsidRDefault="703B0D79" w:rsidP="4D18DC94">
      <w:r w:rsidRPr="007C1205">
        <w:t>Includes templates, rollback plans, and scheduling guidelines.</w:t>
      </w:r>
    </w:p>
    <w:p w14:paraId="2B04562F" w14:textId="77777777" w:rsidR="00CA4170" w:rsidRPr="007C1205" w:rsidRDefault="00CA4170" w:rsidP="4D18DC94"/>
    <w:p w14:paraId="513673C8" w14:textId="77777777" w:rsidR="00CA4170" w:rsidRPr="007C1205" w:rsidRDefault="703B0D79" w:rsidP="4D18DC94">
      <w:r w:rsidRPr="007C1205">
        <w:t>Requirements:</w:t>
      </w:r>
    </w:p>
    <w:p w14:paraId="0B7704C4" w14:textId="557EB3E8" w:rsidR="00CA4170" w:rsidRPr="007C1205" w:rsidRDefault="703B0D79" w:rsidP="4D18DC94">
      <w:r w:rsidRPr="007C1205">
        <w:t xml:space="preserve">- Definition of pre-approved changes </w:t>
      </w:r>
    </w:p>
    <w:p w14:paraId="445AE354" w14:textId="0928C3CD" w:rsidR="00CA4170" w:rsidRPr="007C1205" w:rsidRDefault="703B0D79" w:rsidP="4D18DC94">
      <w:r w:rsidRPr="007C1205">
        <w:t>- Change templates with rollback and test plans in ITSM</w:t>
      </w:r>
    </w:p>
    <w:p w14:paraId="3AE8F4F5" w14:textId="02D04989" w:rsidR="00CA4170" w:rsidRPr="007C1205" w:rsidRDefault="703B0D79" w:rsidP="003D0909">
      <w:r w:rsidRPr="007C1205">
        <w:t>- Change scheduling and notification process</w:t>
      </w:r>
    </w:p>
    <w:p w14:paraId="6023E487" w14:textId="3CA28044" w:rsidR="00CA4170" w:rsidRPr="007C1205" w:rsidRDefault="00CA4170" w:rsidP="606D531A"/>
    <w:p w14:paraId="19403514" w14:textId="5F8E06C1" w:rsidR="7E8DA9C4" w:rsidRDefault="7E8DA9C4"/>
    <w:p w14:paraId="77EEE6A0" w14:textId="35A9EDC0" w:rsidR="7E8DA9C4" w:rsidRDefault="7E8DA9C4"/>
    <w:p w14:paraId="32DB2CB9" w14:textId="778EA60A" w:rsidR="7E8DA9C4" w:rsidRDefault="7E8DA9C4"/>
    <w:p w14:paraId="6BFFBAD5" w14:textId="2F877DCF" w:rsidR="7E8DA9C4" w:rsidRDefault="7E8DA9C4"/>
    <w:p w14:paraId="49BAC0DE" w14:textId="257B593C" w:rsidR="7E8DA9C4" w:rsidRDefault="7E8DA9C4"/>
    <w:p w14:paraId="7843F71A" w14:textId="3A50DC00" w:rsidR="7E8DA9C4" w:rsidRDefault="7E8DA9C4"/>
    <w:p w14:paraId="7C16D814" w14:textId="6C00B741" w:rsidR="7E8DA9C4" w:rsidRDefault="7E8DA9C4"/>
    <w:p w14:paraId="2F6FB0A3" w14:textId="2D0D20E7" w:rsidR="7E8DA9C4" w:rsidRDefault="7E8DA9C4"/>
    <w:p w14:paraId="1FB3584F" w14:textId="0B0C3FC2" w:rsidR="7E8DA9C4" w:rsidRDefault="7E8DA9C4"/>
    <w:p w14:paraId="2BECB5AC" w14:textId="766544FD" w:rsidR="7E8DA9C4" w:rsidRDefault="7E8DA9C4"/>
    <w:p w14:paraId="1BA3C368" w14:textId="2E7E404F" w:rsidR="7E8DA9C4" w:rsidRDefault="7E8DA9C4"/>
    <w:p w14:paraId="453D4ADA" w14:textId="3A9E9938" w:rsidR="7E8DA9C4" w:rsidRDefault="7E8DA9C4"/>
    <w:p w14:paraId="7B3DBF6D" w14:textId="15AAD58A" w:rsidR="7E8DA9C4" w:rsidRDefault="7E8DA9C4"/>
    <w:p w14:paraId="24068E61" w14:textId="468E066E" w:rsidR="7E8DA9C4" w:rsidRDefault="7E8DA9C4"/>
    <w:p w14:paraId="3A2845D7" w14:textId="354F6FA5" w:rsidR="7E8DA9C4" w:rsidRDefault="7E8DA9C4"/>
    <w:p w14:paraId="00C01E85" w14:textId="296636C1" w:rsidR="7E8DA9C4" w:rsidRDefault="7E8DA9C4"/>
    <w:p w14:paraId="16284804" w14:textId="7114FB0C" w:rsidR="7E8DA9C4" w:rsidRDefault="7E8DA9C4"/>
    <w:p w14:paraId="335C8F66" w14:textId="71E9B746" w:rsidR="7E8DA9C4" w:rsidRDefault="7E8DA9C4"/>
    <w:p w14:paraId="39754CF1" w14:textId="62D75CD2" w:rsidR="7E8DA9C4" w:rsidRDefault="7E8DA9C4"/>
    <w:p w14:paraId="25A69105" w14:textId="69981B06" w:rsidR="7E8DA9C4" w:rsidRDefault="7E8DA9C4"/>
    <w:p w14:paraId="5D3FC382" w14:textId="19AFB313" w:rsidR="7E8DA9C4" w:rsidRDefault="7E8DA9C4"/>
    <w:p w14:paraId="7BCD2C3D" w14:textId="540E6392" w:rsidR="7E8DA9C4" w:rsidRDefault="7E8DA9C4"/>
    <w:p w14:paraId="2DE6CF51" w14:textId="36CE1541" w:rsidR="7E8DA9C4" w:rsidRDefault="7E8DA9C4"/>
    <w:p w14:paraId="02DA4270" w14:textId="5BB0E026" w:rsidR="7E8DA9C4" w:rsidRDefault="7E8DA9C4"/>
    <w:p w14:paraId="23F37A4B" w14:textId="77777777" w:rsidR="004C64A2" w:rsidRDefault="004C64A2"/>
    <w:p w14:paraId="0224BFF8" w14:textId="77777777" w:rsidR="004C64A2" w:rsidRDefault="004C64A2"/>
    <w:p w14:paraId="3360F8EC" w14:textId="77777777" w:rsidR="004C64A2" w:rsidRDefault="004C64A2"/>
    <w:p w14:paraId="1892FD05" w14:textId="77777777" w:rsidR="004C64A2" w:rsidRDefault="004C64A2"/>
    <w:p w14:paraId="019796EA" w14:textId="77777777" w:rsidR="004C64A2" w:rsidRDefault="004C64A2"/>
    <w:p w14:paraId="622FEF0D" w14:textId="332DC3E6" w:rsidR="7E8DA9C4" w:rsidRDefault="7E8DA9C4"/>
    <w:p w14:paraId="3F7D7F6B" w14:textId="77777777" w:rsidR="00CC32EA" w:rsidRPr="007C1205" w:rsidRDefault="0005608F" w:rsidP="00CC32EA">
      <w:pPr>
        <w:pStyle w:val="Heading1"/>
        <w:rPr>
          <w:rFonts w:cs="Arial"/>
        </w:rPr>
      </w:pPr>
      <w:bookmarkStart w:id="31" w:name="_Toc220678780"/>
      <w:bookmarkStart w:id="32" w:name="_Toc221842940"/>
      <w:r w:rsidRPr="007C1205">
        <w:rPr>
          <w:rFonts w:cs="Arial"/>
        </w:rPr>
        <w:lastRenderedPageBreak/>
        <w:t>Configuration standard</w:t>
      </w:r>
      <w:bookmarkEnd w:id="31"/>
      <w:bookmarkEnd w:id="32"/>
    </w:p>
    <w:p w14:paraId="3DDE3D4F" w14:textId="77777777" w:rsidR="00550A95" w:rsidRPr="00550A95" w:rsidRDefault="00550A95" w:rsidP="00550A95">
      <w:pPr>
        <w:textAlignment w:val="baseline"/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  <w:r w:rsidRPr="7E8DA9C4">
        <w:rPr>
          <w:rFonts w:asciiTheme="minorHAnsi" w:eastAsia="Times New Roman" w:hAnsiTheme="minorHAnsi" w:cs="Arial"/>
          <w:b/>
          <w:bCs/>
          <w:color w:val="000000" w:themeColor="text1"/>
          <w:sz w:val="24"/>
        </w:rPr>
        <w:t>Key Configuration Standards </w:t>
      </w:r>
    </w:p>
    <w:p w14:paraId="62A8726D" w14:textId="5673BB7A" w:rsidR="7E8DA9C4" w:rsidRDefault="7E8DA9C4" w:rsidP="7E8DA9C4">
      <w:pPr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6A0" w:firstRow="1" w:lastRow="0" w:firstColumn="1" w:lastColumn="0" w:noHBand="1" w:noVBand="1"/>
      </w:tblPr>
      <w:tblGrid>
        <w:gridCol w:w="701"/>
        <w:gridCol w:w="7421"/>
      </w:tblGrid>
      <w:tr w:rsidR="7E8DA9C4" w14:paraId="47E641D4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42124F95" w14:textId="215AF097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no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DF934E9" w14:textId="5E6D4F7A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RedHat OpenShift Deployment</w:t>
            </w:r>
          </w:p>
        </w:tc>
      </w:tr>
      <w:tr w:rsidR="7E8DA9C4" w14:paraId="63B6803B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DADAD"/>
            <w:tcMar>
              <w:left w:w="60" w:type="dxa"/>
              <w:right w:w="60" w:type="dxa"/>
            </w:tcMar>
          </w:tcPr>
          <w:p w14:paraId="2FEB8A6A" w14:textId="47A18426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DADAD"/>
            <w:tcMar>
              <w:left w:w="60" w:type="dxa"/>
              <w:right w:w="60" w:type="dxa"/>
            </w:tcMar>
          </w:tcPr>
          <w:p w14:paraId="08FE4E38" w14:textId="126EA102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Pre-Implantation Steps</w:t>
            </w:r>
          </w:p>
        </w:tc>
      </w:tr>
      <w:tr w:rsidR="7E8DA9C4" w14:paraId="71CD77D4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6019120" w14:textId="0A420EBC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31D0A587" w14:textId="6B94DADE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proofErr w:type="spellStart"/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ESXi</w:t>
            </w:r>
            <w:proofErr w:type="spellEnd"/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8, vCenter 8</w:t>
            </w:r>
          </w:p>
        </w:tc>
      </w:tr>
      <w:tr w:rsidR="7E8DA9C4" w14:paraId="280D02D4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3226A765" w14:textId="52D6F3FA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325B5FB" w14:textId="0958CFB1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Windows 2019 VM with AD, DNS, DHCP</w:t>
            </w:r>
          </w:p>
        </w:tc>
      </w:tr>
      <w:tr w:rsidR="7E8DA9C4" w14:paraId="63465566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3F202B59" w14:textId="53C460A8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02F40E32" w14:textId="1D1F98AB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RHEL 8x, 9x Helper VM</w:t>
            </w:r>
          </w:p>
        </w:tc>
      </w:tr>
      <w:tr w:rsidR="7E8DA9C4" w14:paraId="50D45EB3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04D61125" w14:textId="748966C2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359013B4" w14:textId="27F167D7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Join all system to Base Domain</w:t>
            </w:r>
          </w:p>
        </w:tc>
      </w:tr>
      <w:tr w:rsidR="7E8DA9C4" w14:paraId="3F58FEE4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1BB0B8C9" w14:textId="63BDA75D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16A87CE8" w14:textId="436F3093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Create a Domain Admin account for vCenter</w:t>
            </w:r>
          </w:p>
        </w:tc>
      </w:tr>
      <w:tr w:rsidR="7E8DA9C4" w14:paraId="50EB5A3D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011E2FCD" w14:textId="2B389A9E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1DD9AE4E" w14:textId="6F3E7BC9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Configure DNS record for OpenShift Cluster</w:t>
            </w:r>
            <w:r w:rsidR="79103BAA"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7E8DA9C4" w14:paraId="19F8DA2C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0F23F237" w14:textId="3B025C22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5BBFA97" w14:textId="3DCB3050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Configure DHCP scope for OpenShift Cluster</w:t>
            </w:r>
            <w:r w:rsidR="7FFB101C"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/ IP and MAC Address</w:t>
            </w:r>
          </w:p>
        </w:tc>
      </w:tr>
      <w:tr w:rsidR="7E8DA9C4" w14:paraId="26470CDE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A232DB3" w14:textId="24CC040F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508883AF" w14:textId="2087FB17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Configure DHCP Scope for OpenShift Cluster Nodes</w:t>
            </w:r>
            <w:r w:rsidR="707AA034"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/ IP and MAC Address</w:t>
            </w:r>
          </w:p>
        </w:tc>
      </w:tr>
      <w:tr w:rsidR="7E8DA9C4" w14:paraId="4FE43BE0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8E035AF" w14:textId="5957602D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7155751" w14:textId="1B631AE8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Download OpenShift installer</w:t>
            </w:r>
          </w:p>
        </w:tc>
      </w:tr>
      <w:tr w:rsidR="7E8DA9C4" w14:paraId="15787AE9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DADAD"/>
            <w:tcMar>
              <w:left w:w="60" w:type="dxa"/>
              <w:right w:w="60" w:type="dxa"/>
            </w:tcMar>
          </w:tcPr>
          <w:p w14:paraId="0F00ACBD" w14:textId="7BC10DEF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DADAD"/>
            <w:tcMar>
              <w:left w:w="60" w:type="dxa"/>
              <w:right w:w="60" w:type="dxa"/>
            </w:tcMar>
          </w:tcPr>
          <w:p w14:paraId="25EB0A28" w14:textId="34FA0A41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Implementation Procedure</w:t>
            </w:r>
          </w:p>
        </w:tc>
      </w:tr>
      <w:tr w:rsidR="7E8DA9C4" w14:paraId="2C7A5ACE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75AAF801" w14:textId="1DEA987B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A18E1BE" w14:textId="49161F54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Generating a Key Pair for OpenShift Cluster node SSH access</w:t>
            </w:r>
          </w:p>
        </w:tc>
      </w:tr>
      <w:tr w:rsidR="7E8DA9C4" w14:paraId="3F37EF70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44021D6E" w14:textId="082D6ECD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13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04424307" w14:textId="39BC70BD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Adding vCenter root CA Certificates to OpenShift Helper VM to establish Trust</w:t>
            </w:r>
          </w:p>
        </w:tc>
      </w:tr>
      <w:tr w:rsidR="7E8DA9C4" w14:paraId="303BF4C9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3D73CBD3" w14:textId="5DE81850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84C3FAC" w14:textId="5551A519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Create a Working directory on Helper VM</w:t>
            </w:r>
          </w:p>
        </w:tc>
      </w:tr>
      <w:tr w:rsidR="7E8DA9C4" w14:paraId="181CB7B3" w14:textId="77777777" w:rsidTr="7E8DA9C4">
        <w:trPr>
          <w:trHeight w:val="300"/>
        </w:trPr>
        <w:tc>
          <w:tcPr>
            <w:tcW w:w="70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636E882" w14:textId="77262550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15</w:t>
            </w:r>
          </w:p>
        </w:tc>
        <w:tc>
          <w:tcPr>
            <w:tcW w:w="7421" w:type="dxa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tcMar>
              <w:left w:w="60" w:type="dxa"/>
              <w:right w:w="60" w:type="dxa"/>
            </w:tcMar>
          </w:tcPr>
          <w:p w14:paraId="2863C380" w14:textId="103C1CE8" w:rsidR="7E8DA9C4" w:rsidRDefault="7E8DA9C4" w:rsidP="7E8DA9C4">
            <w:pPr>
              <w:spacing w:line="311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7E8DA9C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Extract the OpenShift installer is a present working directory</w:t>
            </w:r>
          </w:p>
        </w:tc>
      </w:tr>
    </w:tbl>
    <w:p w14:paraId="53058786" w14:textId="4E016765" w:rsidR="7E8DA9C4" w:rsidRDefault="7E8DA9C4" w:rsidP="7E8DA9C4">
      <w:pPr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</w:p>
    <w:p w14:paraId="0591E8EE" w14:textId="2C09B60B" w:rsidR="7E8DA9C4" w:rsidRDefault="7E8DA9C4" w:rsidP="7E8DA9C4">
      <w:pPr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</w:p>
    <w:p w14:paraId="42BB9780" w14:textId="1A0EC6D0" w:rsidR="7E8DA9C4" w:rsidRDefault="7E8DA9C4" w:rsidP="7E8DA9C4">
      <w:pPr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</w:p>
    <w:p w14:paraId="71FD44A5" w14:textId="742AB4AB" w:rsidR="7E8DA9C4" w:rsidRDefault="7E8DA9C4" w:rsidP="7E8DA9C4">
      <w:pPr>
        <w:rPr>
          <w:rFonts w:asciiTheme="minorHAnsi" w:eastAsia="Times New Roman" w:hAnsiTheme="minorHAnsi" w:cs="Arial"/>
          <w:b/>
          <w:bCs/>
          <w:color w:val="000000" w:themeColor="text1"/>
          <w:sz w:val="24"/>
        </w:rPr>
      </w:pPr>
    </w:p>
    <w:p w14:paraId="11E2C1F0" w14:textId="77777777" w:rsidR="00550A95" w:rsidRPr="00550A95" w:rsidRDefault="00550A95" w:rsidP="00550A95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50A95">
        <w:rPr>
          <w:rFonts w:eastAsia="Times New Roman" w:cs="Arial"/>
          <w:szCs w:val="20"/>
        </w:rPr>
        <w:t> </w:t>
      </w:r>
    </w:p>
    <w:p w14:paraId="4336DD8B" w14:textId="77777777" w:rsidR="00550A95" w:rsidRPr="00550A95" w:rsidRDefault="00550A95" w:rsidP="00550A95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50A95">
        <w:rPr>
          <w:rFonts w:eastAsia="Times New Roman" w:cs="Arial"/>
          <w:szCs w:val="20"/>
        </w:rPr>
        <w:t>When defining VMs in OpenShift, follow these industry standards: </w:t>
      </w:r>
    </w:p>
    <w:p w14:paraId="2ADDF0AB" w14:textId="77777777" w:rsidR="00550A95" w:rsidRPr="00550A95" w:rsidRDefault="00550A95" w:rsidP="00550A95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50A95">
        <w:rPr>
          <w:rFonts w:eastAsia="Times New Roman" w:cs="Arial"/>
          <w:szCs w:val="20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5"/>
        <w:gridCol w:w="2415"/>
        <w:gridCol w:w="6180"/>
      </w:tblGrid>
      <w:tr w:rsidR="00550A95" w:rsidRPr="00550A95" w14:paraId="45E3F611" w14:textId="77777777">
        <w:trPr>
          <w:trHeight w:val="300"/>
        </w:trPr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669B6D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Feature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24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656D21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Standard Configuration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6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185E3C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Reason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</w:tr>
      <w:tr w:rsidR="00550A95" w:rsidRPr="00550A95" w14:paraId="1AEDFD95" w14:textId="77777777">
        <w:trPr>
          <w:trHeight w:val="300"/>
        </w:trPr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63D4F3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Storage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24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ED41E5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550A95">
              <w:rPr>
                <w:rFonts w:eastAsia="Times New Roman" w:cs="Arial"/>
                <w:szCs w:val="20"/>
              </w:rPr>
              <w:t>ContainerizedDataVolume</w:t>
            </w:r>
            <w:proofErr w:type="spellEnd"/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6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05E34E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szCs w:val="20"/>
              </w:rPr>
              <w:t>Uses CDI to clone images efficiently from templates. </w:t>
            </w:r>
          </w:p>
        </w:tc>
      </w:tr>
      <w:tr w:rsidR="00550A95" w:rsidRPr="00550A95" w14:paraId="1513FDBA" w14:textId="77777777">
        <w:trPr>
          <w:trHeight w:val="300"/>
        </w:trPr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25F33A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Network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24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F0D774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550A95">
              <w:rPr>
                <w:rFonts w:eastAsia="Times New Roman" w:cs="Arial"/>
                <w:szCs w:val="20"/>
              </w:rPr>
              <w:t>virtio</w:t>
            </w:r>
            <w:proofErr w:type="spellEnd"/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6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865FBF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szCs w:val="20"/>
              </w:rPr>
              <w:t>Provides the highest I/O throughput for Linux/Windows guests. </w:t>
            </w:r>
          </w:p>
        </w:tc>
      </w:tr>
      <w:tr w:rsidR="00550A95" w:rsidRPr="00550A95" w14:paraId="78F1636D" w14:textId="77777777">
        <w:trPr>
          <w:trHeight w:val="300"/>
        </w:trPr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F98C28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Run Strategy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24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82AE3B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550A95">
              <w:rPr>
                <w:rFonts w:eastAsia="Times New Roman" w:cs="Arial"/>
                <w:szCs w:val="20"/>
              </w:rPr>
              <w:t>HaltedIfReady</w:t>
            </w:r>
            <w:proofErr w:type="spellEnd"/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6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62BCCA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szCs w:val="20"/>
              </w:rPr>
              <w:t>Ensures the VM survives node reboots or maintenance. </w:t>
            </w:r>
          </w:p>
        </w:tc>
      </w:tr>
      <w:tr w:rsidR="00550A95" w:rsidRPr="00550A95" w14:paraId="06661CA5" w14:textId="77777777">
        <w:trPr>
          <w:trHeight w:val="300"/>
        </w:trPr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8048D4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b/>
                <w:bCs/>
                <w:szCs w:val="20"/>
              </w:rPr>
              <w:t>Eviction Policy</w:t>
            </w:r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24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76CD26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550A95">
              <w:rPr>
                <w:rFonts w:eastAsia="Times New Roman" w:cs="Arial"/>
                <w:szCs w:val="20"/>
              </w:rPr>
              <w:t>LiveMigrate</w:t>
            </w:r>
            <w:proofErr w:type="spellEnd"/>
            <w:r w:rsidRPr="00550A95">
              <w:rPr>
                <w:rFonts w:eastAsia="Times New Roman" w:cs="Arial"/>
                <w:szCs w:val="20"/>
              </w:rPr>
              <w:t> </w:t>
            </w:r>
          </w:p>
        </w:tc>
        <w:tc>
          <w:tcPr>
            <w:tcW w:w="6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A9065F" w14:textId="77777777" w:rsidR="00550A95" w:rsidRPr="00550A95" w:rsidRDefault="00550A95" w:rsidP="00550A95">
            <w:pPr>
              <w:textAlignment w:val="baseline"/>
              <w:rPr>
                <w:rFonts w:ascii="Times New Roman" w:eastAsia="Times New Roman" w:hAnsi="Times New Roman" w:cs="Times New Roman"/>
                <w:sz w:val="24"/>
              </w:rPr>
            </w:pPr>
            <w:r w:rsidRPr="00550A95">
              <w:rPr>
                <w:rFonts w:eastAsia="Times New Roman" w:cs="Arial"/>
                <w:szCs w:val="20"/>
              </w:rPr>
              <w:t>Allows the VM to move to another node without downtime during host updates. </w:t>
            </w:r>
          </w:p>
        </w:tc>
      </w:tr>
    </w:tbl>
    <w:p w14:paraId="0FE79383" w14:textId="77777777" w:rsidR="006F65A7" w:rsidRPr="007C1205" w:rsidRDefault="005C0B47" w:rsidP="007C35F8">
      <w:pPr>
        <w:pStyle w:val="Heading2"/>
        <w:numPr>
          <w:ilvl w:val="1"/>
          <w:numId w:val="2"/>
        </w:numPr>
      </w:pPr>
      <w:bookmarkStart w:id="33" w:name="_Toc220678781"/>
      <w:bookmarkStart w:id="34" w:name="_Toc221842941"/>
      <w:r w:rsidRPr="007C1205">
        <w:t>OpenShift Server Deployment</w:t>
      </w:r>
      <w:bookmarkEnd w:id="33"/>
      <w:bookmarkEnd w:id="34"/>
    </w:p>
    <w:p w14:paraId="53BC31A5" w14:textId="77777777" w:rsidR="00B21CBE" w:rsidRPr="007C1205" w:rsidRDefault="00B21CBE" w:rsidP="00B21CBE"/>
    <w:p w14:paraId="7ADB60EB" w14:textId="39EE5CC1" w:rsidR="005B672A" w:rsidRPr="005B672A" w:rsidRDefault="005B672A" w:rsidP="007C1205">
      <w:pPr>
        <w:rPr>
          <w:b/>
          <w:bCs/>
        </w:rPr>
      </w:pPr>
      <w:r w:rsidRPr="005B672A">
        <w:rPr>
          <w:b/>
          <w:bCs/>
        </w:rPr>
        <w:t>Virtualization </w:t>
      </w:r>
      <w:r w:rsidR="00D2685A" w:rsidRPr="007C1205">
        <w:rPr>
          <w:b/>
          <w:bCs/>
        </w:rPr>
        <w:t>Environment</w:t>
      </w:r>
      <w:r w:rsidRPr="005B672A">
        <w:rPr>
          <w:b/>
          <w:bCs/>
        </w:rPr>
        <w:t> requirements </w:t>
      </w:r>
    </w:p>
    <w:p w14:paraId="4D22189F" w14:textId="77777777" w:rsidR="005B672A" w:rsidRPr="005B672A" w:rsidRDefault="005B672A" w:rsidP="005B672A">
      <w:r w:rsidRPr="005B672A">
        <w:t> </w:t>
      </w:r>
    </w:p>
    <w:tbl>
      <w:tblPr>
        <w:tblW w:w="1004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6"/>
        <w:gridCol w:w="896"/>
        <w:gridCol w:w="1928"/>
        <w:gridCol w:w="997"/>
        <w:gridCol w:w="997"/>
        <w:gridCol w:w="1052"/>
        <w:gridCol w:w="2052"/>
      </w:tblGrid>
      <w:tr w:rsidR="005B672A" w:rsidRPr="005B672A" w14:paraId="539EDDF7" w14:textId="77777777" w:rsidTr="00BD442D">
        <w:trPr>
          <w:trHeight w:val="300"/>
        </w:trPr>
        <w:tc>
          <w:tcPr>
            <w:tcW w:w="2126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30177257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OCP Virtualization  </w:t>
            </w:r>
          </w:p>
        </w:tc>
        <w:tc>
          <w:tcPr>
            <w:tcW w:w="896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0E8A40A3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Count </w:t>
            </w:r>
          </w:p>
        </w:tc>
        <w:tc>
          <w:tcPr>
            <w:tcW w:w="1928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68DE5633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Type </w:t>
            </w:r>
          </w:p>
        </w:tc>
        <w:tc>
          <w:tcPr>
            <w:tcW w:w="997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349DCA14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CPU </w:t>
            </w:r>
          </w:p>
        </w:tc>
        <w:tc>
          <w:tcPr>
            <w:tcW w:w="997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245E3C28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RAM </w:t>
            </w:r>
          </w:p>
        </w:tc>
        <w:tc>
          <w:tcPr>
            <w:tcW w:w="1052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4E368AAB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Disk size for OS </w:t>
            </w:r>
          </w:p>
        </w:tc>
        <w:tc>
          <w:tcPr>
            <w:tcW w:w="2052" w:type="dxa"/>
            <w:tcBorders>
              <w:top w:val="single" w:sz="6" w:space="0" w:color="548DD4"/>
              <w:left w:val="single" w:sz="6" w:space="0" w:color="548DD4"/>
              <w:bottom w:val="nil"/>
              <w:right w:val="single" w:sz="6" w:space="0" w:color="548DD4"/>
            </w:tcBorders>
            <w:shd w:val="clear" w:color="auto" w:fill="4F81BD"/>
            <w:hideMark/>
          </w:tcPr>
          <w:p w14:paraId="1D72AE8B" w14:textId="77777777" w:rsidR="005B672A" w:rsidRPr="005B672A" w:rsidRDefault="005B672A" w:rsidP="005B672A">
            <w:pPr>
              <w:rPr>
                <w:b/>
                <w:bCs/>
                <w:color w:val="FFFFFF" w:themeColor="background1"/>
              </w:rPr>
            </w:pPr>
            <w:r w:rsidRPr="005B672A">
              <w:rPr>
                <w:b/>
                <w:bCs/>
                <w:color w:val="FFFFFF" w:themeColor="background1"/>
              </w:rPr>
              <w:t>NIC Count </w:t>
            </w:r>
          </w:p>
        </w:tc>
      </w:tr>
      <w:tr w:rsidR="005B672A" w:rsidRPr="005B672A" w14:paraId="4AAEA1B2" w14:textId="77777777" w:rsidTr="00BD442D">
        <w:trPr>
          <w:trHeight w:val="285"/>
        </w:trPr>
        <w:tc>
          <w:tcPr>
            <w:tcW w:w="2126" w:type="dxa"/>
            <w:tcBorders>
              <w:top w:val="single" w:sz="6" w:space="0" w:color="4F81BD"/>
              <w:left w:val="single" w:sz="6" w:space="0" w:color="4F81BD"/>
              <w:bottom w:val="single" w:sz="6" w:space="0" w:color="4F81BD"/>
              <w:right w:val="single" w:sz="6" w:space="0" w:color="548DD4"/>
            </w:tcBorders>
            <w:hideMark/>
          </w:tcPr>
          <w:p w14:paraId="10B633E9" w14:textId="77777777" w:rsidR="005B672A" w:rsidRPr="005B672A" w:rsidRDefault="005B672A" w:rsidP="005B672A">
            <w:r w:rsidRPr="005B672A">
              <w:t>Worker nodes </w:t>
            </w:r>
          </w:p>
        </w:tc>
        <w:tc>
          <w:tcPr>
            <w:tcW w:w="896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38F229B1" w14:textId="77777777" w:rsidR="005B672A" w:rsidRPr="005B672A" w:rsidRDefault="005B672A" w:rsidP="005B672A">
            <w:r w:rsidRPr="005B672A">
              <w:t>3+ </w:t>
            </w:r>
          </w:p>
        </w:tc>
        <w:tc>
          <w:tcPr>
            <w:tcW w:w="1928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3D36400C" w14:textId="77777777" w:rsidR="005B672A" w:rsidRPr="005B672A" w:rsidRDefault="005B672A" w:rsidP="005B672A">
            <w:r w:rsidRPr="005B672A">
              <w:t>Physical </w:t>
            </w:r>
          </w:p>
        </w:tc>
        <w:tc>
          <w:tcPr>
            <w:tcW w:w="997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6543D08B" w14:textId="7FE0F39F" w:rsidR="005B672A" w:rsidRPr="005B672A" w:rsidRDefault="00BD442D" w:rsidP="005B672A">
            <w:r>
              <w:t>64</w:t>
            </w:r>
            <w:r w:rsidRPr="005B672A">
              <w:t> </w:t>
            </w:r>
            <w:r w:rsidR="005B672A" w:rsidRPr="005B672A">
              <w:t> CPU  </w:t>
            </w:r>
          </w:p>
        </w:tc>
        <w:tc>
          <w:tcPr>
            <w:tcW w:w="997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75A44992" w14:textId="0E7B9575" w:rsidR="005B672A" w:rsidRPr="005B672A" w:rsidRDefault="00BD442D" w:rsidP="005B672A">
            <w:r>
              <w:t>1000</w:t>
            </w:r>
            <w:r w:rsidR="005B672A" w:rsidRPr="005B672A">
              <w:t>GB </w:t>
            </w:r>
          </w:p>
        </w:tc>
        <w:tc>
          <w:tcPr>
            <w:tcW w:w="1052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3AA76784" w14:textId="77777777" w:rsidR="005B672A" w:rsidRPr="005B672A" w:rsidRDefault="005B672A" w:rsidP="005B672A">
            <w:r w:rsidRPr="005B672A">
              <w:t>100 GB 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4F81BD"/>
            </w:tcBorders>
            <w:hideMark/>
          </w:tcPr>
          <w:p w14:paraId="433B07FF" w14:textId="3F1F51EC" w:rsidR="005B672A" w:rsidRPr="005B672A" w:rsidRDefault="00BD442D" w:rsidP="005B672A">
            <w:r>
              <w:t>6</w:t>
            </w:r>
            <w:r w:rsidR="005B672A" w:rsidRPr="005B672A">
              <w:t xml:space="preserve"> (VM traffic &amp; SAN access) </w:t>
            </w:r>
          </w:p>
        </w:tc>
      </w:tr>
      <w:tr w:rsidR="005B672A" w:rsidRPr="005B672A" w14:paraId="7291FD5E" w14:textId="77777777" w:rsidTr="00BD442D">
        <w:trPr>
          <w:trHeight w:val="300"/>
        </w:trPr>
        <w:tc>
          <w:tcPr>
            <w:tcW w:w="2126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287DFE43" w14:textId="77777777" w:rsidR="005B672A" w:rsidRPr="005B672A" w:rsidRDefault="005B672A" w:rsidP="005B672A">
            <w:r w:rsidRPr="005B672A">
              <w:t>Master nodes </w:t>
            </w:r>
          </w:p>
        </w:tc>
        <w:tc>
          <w:tcPr>
            <w:tcW w:w="896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04900698" w14:textId="77777777" w:rsidR="005B672A" w:rsidRPr="005B672A" w:rsidRDefault="005B672A" w:rsidP="005B672A">
            <w:r w:rsidRPr="005B672A">
              <w:t>3 </w:t>
            </w:r>
          </w:p>
        </w:tc>
        <w:tc>
          <w:tcPr>
            <w:tcW w:w="1928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245995D1" w14:textId="77777777" w:rsidR="005B672A" w:rsidRPr="005B672A" w:rsidRDefault="005B672A" w:rsidP="005B672A">
            <w:r w:rsidRPr="005B672A">
              <w:t>Physical </w:t>
            </w:r>
          </w:p>
        </w:tc>
        <w:tc>
          <w:tcPr>
            <w:tcW w:w="997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1BD526EE" w14:textId="3B6BEC84" w:rsidR="005B672A" w:rsidRPr="005B672A" w:rsidRDefault="00BD442D" w:rsidP="005B672A">
            <w:r>
              <w:t>8</w:t>
            </w:r>
            <w:r w:rsidR="005B672A" w:rsidRPr="005B672A">
              <w:t> CPU </w:t>
            </w:r>
          </w:p>
        </w:tc>
        <w:tc>
          <w:tcPr>
            <w:tcW w:w="997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5B432E2F" w14:textId="3CA6BD07" w:rsidR="005B672A" w:rsidRPr="005B672A" w:rsidRDefault="00BD442D" w:rsidP="005B672A">
            <w:r>
              <w:t>64</w:t>
            </w:r>
            <w:r w:rsidR="005B672A" w:rsidRPr="005B672A">
              <w:t>GB </w:t>
            </w:r>
          </w:p>
        </w:tc>
        <w:tc>
          <w:tcPr>
            <w:tcW w:w="1052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3B4FA3FB" w14:textId="77777777" w:rsidR="005B672A" w:rsidRPr="005B672A" w:rsidRDefault="005B672A" w:rsidP="005B672A">
            <w:r w:rsidRPr="005B672A">
              <w:t>100 GB </w:t>
            </w:r>
          </w:p>
        </w:tc>
        <w:tc>
          <w:tcPr>
            <w:tcW w:w="2052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7952A507" w14:textId="77777777" w:rsidR="005B672A" w:rsidRPr="005B672A" w:rsidRDefault="005B672A" w:rsidP="005B672A">
            <w:r w:rsidRPr="005B672A">
              <w:t>2 </w:t>
            </w:r>
          </w:p>
        </w:tc>
      </w:tr>
      <w:tr w:rsidR="00BD442D" w:rsidRPr="005B672A" w14:paraId="2700CD4C" w14:textId="77777777" w:rsidTr="00BD442D">
        <w:trPr>
          <w:trHeight w:val="285"/>
        </w:trPr>
        <w:tc>
          <w:tcPr>
            <w:tcW w:w="2126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65B1FADA" w14:textId="2839921D" w:rsidR="00BD442D" w:rsidRPr="005B672A" w:rsidRDefault="00BD442D" w:rsidP="005B672A">
            <w:r w:rsidRPr="005B672A">
              <w:t>Bootstrap(temporary) </w:t>
            </w:r>
          </w:p>
        </w:tc>
        <w:tc>
          <w:tcPr>
            <w:tcW w:w="896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77F17933" w14:textId="00BB8C73" w:rsidR="00BD442D" w:rsidRPr="005B672A" w:rsidRDefault="00BD442D" w:rsidP="005B672A">
            <w:r w:rsidRPr="005B672A">
              <w:t>1 </w:t>
            </w:r>
          </w:p>
        </w:tc>
        <w:tc>
          <w:tcPr>
            <w:tcW w:w="1928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05C38AF9" w14:textId="634F96D2" w:rsidR="00BD442D" w:rsidRPr="005B672A" w:rsidRDefault="00BD442D" w:rsidP="005B672A">
            <w:r w:rsidRPr="005B672A">
              <w:t>Virtual </w:t>
            </w:r>
          </w:p>
        </w:tc>
        <w:tc>
          <w:tcPr>
            <w:tcW w:w="997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39B7263C" w14:textId="35BD1AB4" w:rsidR="00BD442D" w:rsidRPr="005B672A" w:rsidRDefault="00BD442D" w:rsidP="005B672A">
            <w:r w:rsidRPr="005B672A">
              <w:t>8 vCPU </w:t>
            </w:r>
          </w:p>
        </w:tc>
        <w:tc>
          <w:tcPr>
            <w:tcW w:w="997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424292FB" w14:textId="11466B41" w:rsidR="00BD442D" w:rsidRPr="005B672A" w:rsidRDefault="00BD442D" w:rsidP="005B672A">
            <w:r w:rsidRPr="005B672A">
              <w:t>8GB </w:t>
            </w:r>
          </w:p>
        </w:tc>
        <w:tc>
          <w:tcPr>
            <w:tcW w:w="1052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0F0D7018" w14:textId="282CA0B4" w:rsidR="00BD442D" w:rsidRPr="005B672A" w:rsidRDefault="00BD442D" w:rsidP="005B672A">
            <w:r w:rsidRPr="005B672A">
              <w:t>50GB </w:t>
            </w:r>
          </w:p>
        </w:tc>
        <w:tc>
          <w:tcPr>
            <w:tcW w:w="2052" w:type="dxa"/>
            <w:tcBorders>
              <w:top w:val="nil"/>
              <w:left w:val="single" w:sz="6" w:space="0" w:color="548DD4"/>
              <w:bottom w:val="nil"/>
              <w:right w:val="single" w:sz="6" w:space="0" w:color="548DD4"/>
            </w:tcBorders>
            <w:hideMark/>
          </w:tcPr>
          <w:p w14:paraId="1191F215" w14:textId="3C40102E" w:rsidR="00BD442D" w:rsidRPr="005B672A" w:rsidRDefault="00BD442D" w:rsidP="005B672A">
            <w:r w:rsidRPr="005B672A">
              <w:t>1 </w:t>
            </w:r>
          </w:p>
        </w:tc>
      </w:tr>
      <w:tr w:rsidR="00BD442D" w:rsidRPr="005B672A" w14:paraId="24E434C8" w14:textId="77777777" w:rsidTr="00BD442D">
        <w:trPr>
          <w:trHeight w:val="285"/>
        </w:trPr>
        <w:tc>
          <w:tcPr>
            <w:tcW w:w="2126" w:type="dxa"/>
            <w:tcBorders>
              <w:top w:val="single" w:sz="6" w:space="0" w:color="4F81BD"/>
              <w:left w:val="single" w:sz="6" w:space="0" w:color="4F81BD"/>
              <w:bottom w:val="single" w:sz="6" w:space="0" w:color="4F81BD"/>
              <w:right w:val="single" w:sz="6" w:space="0" w:color="548DD4"/>
            </w:tcBorders>
            <w:hideMark/>
          </w:tcPr>
          <w:p w14:paraId="64D0A2E4" w14:textId="677C6177" w:rsidR="00BD442D" w:rsidRPr="005B672A" w:rsidRDefault="00BD442D" w:rsidP="005B672A">
            <w:r w:rsidRPr="005B672A">
              <w:lastRenderedPageBreak/>
              <w:t>Jump/Bastion </w:t>
            </w:r>
          </w:p>
        </w:tc>
        <w:tc>
          <w:tcPr>
            <w:tcW w:w="896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3305ED34" w14:textId="78BEB14A" w:rsidR="00BD442D" w:rsidRPr="005B672A" w:rsidRDefault="00BD442D" w:rsidP="005B672A">
            <w:r w:rsidRPr="005B672A">
              <w:t>1 </w:t>
            </w:r>
          </w:p>
        </w:tc>
        <w:tc>
          <w:tcPr>
            <w:tcW w:w="1928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0569BEB5" w14:textId="2ADA1ABD" w:rsidR="00BD442D" w:rsidRPr="005B672A" w:rsidRDefault="00BD442D" w:rsidP="005B672A">
            <w:r w:rsidRPr="005B672A">
              <w:t>Virtual </w:t>
            </w:r>
          </w:p>
        </w:tc>
        <w:tc>
          <w:tcPr>
            <w:tcW w:w="997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24B195D2" w14:textId="77777777" w:rsidR="00BD442D" w:rsidRPr="005B672A" w:rsidRDefault="00BD442D" w:rsidP="005B672A">
            <w:r w:rsidRPr="005B672A">
              <w:t>8 vCPU </w:t>
            </w:r>
          </w:p>
          <w:p w14:paraId="44C5DEED" w14:textId="4BCD729A" w:rsidR="00BD442D" w:rsidRPr="005B672A" w:rsidRDefault="00BD442D" w:rsidP="005B672A">
            <w:r w:rsidRPr="005B672A">
              <w:t> </w:t>
            </w:r>
          </w:p>
        </w:tc>
        <w:tc>
          <w:tcPr>
            <w:tcW w:w="997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7605F446" w14:textId="0ED5698D" w:rsidR="00BD442D" w:rsidRPr="005B672A" w:rsidRDefault="00BD442D" w:rsidP="005B672A">
            <w:r w:rsidRPr="005B672A">
              <w:t>8GB </w:t>
            </w:r>
          </w:p>
        </w:tc>
        <w:tc>
          <w:tcPr>
            <w:tcW w:w="1052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548DD4"/>
            </w:tcBorders>
            <w:hideMark/>
          </w:tcPr>
          <w:p w14:paraId="5D791AE3" w14:textId="0A9BB00F" w:rsidR="00BD442D" w:rsidRPr="005B672A" w:rsidRDefault="00BD442D" w:rsidP="005B672A">
            <w:r w:rsidRPr="005B672A">
              <w:t>50GB 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548DD4"/>
              <w:bottom w:val="single" w:sz="6" w:space="0" w:color="4F81BD"/>
              <w:right w:val="single" w:sz="6" w:space="0" w:color="4F81BD"/>
            </w:tcBorders>
            <w:hideMark/>
          </w:tcPr>
          <w:p w14:paraId="0A09613E" w14:textId="3F01D563" w:rsidR="00BD442D" w:rsidRPr="005B672A" w:rsidRDefault="00BD442D" w:rsidP="005B672A">
            <w:r w:rsidRPr="005B672A">
              <w:t>1 </w:t>
            </w:r>
          </w:p>
        </w:tc>
      </w:tr>
    </w:tbl>
    <w:p w14:paraId="4A8CCA8A" w14:textId="654B1204" w:rsidR="00B21CBE" w:rsidRDefault="00B21CBE" w:rsidP="00B21CBE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0"/>
        <w:gridCol w:w="3600"/>
        <w:gridCol w:w="1365"/>
        <w:gridCol w:w="1875"/>
      </w:tblGrid>
      <w:tr w:rsidR="00DE5E22" w:rsidRPr="00DE5E22" w14:paraId="27287562" w14:textId="77777777" w:rsidTr="67311E5E">
        <w:trPr>
          <w:trHeight w:val="300"/>
        </w:trPr>
        <w:tc>
          <w:tcPr>
            <w:tcW w:w="3090" w:type="dxa"/>
            <w:tcBorders>
              <w:top w:val="single" w:sz="6" w:space="0" w:color="548DD4" w:themeColor="text2" w:themeTint="99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shd w:val="clear" w:color="auto" w:fill="4F81BD" w:themeFill="accent1"/>
            <w:hideMark/>
          </w:tcPr>
          <w:p w14:paraId="05115523" w14:textId="77777777" w:rsidR="00DE5E22" w:rsidRPr="00DE5E22" w:rsidRDefault="00DE5E22" w:rsidP="00DE5E22">
            <w:pPr>
              <w:rPr>
                <w:b/>
                <w:bCs/>
                <w:color w:val="FFFFFF" w:themeColor="background1"/>
              </w:rPr>
            </w:pPr>
            <w:r w:rsidRPr="00DE5E22">
              <w:rPr>
                <w:b/>
                <w:bCs/>
                <w:color w:val="FFFFFF" w:themeColor="background1"/>
              </w:rPr>
              <w:t>VLAN / Bond Type </w:t>
            </w:r>
          </w:p>
        </w:tc>
        <w:tc>
          <w:tcPr>
            <w:tcW w:w="3600" w:type="dxa"/>
            <w:tcBorders>
              <w:top w:val="single" w:sz="6" w:space="0" w:color="548DD4" w:themeColor="text2" w:themeTint="99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shd w:val="clear" w:color="auto" w:fill="4F81BD" w:themeFill="accent1"/>
            <w:hideMark/>
          </w:tcPr>
          <w:p w14:paraId="04FBD3DE" w14:textId="77777777" w:rsidR="00DE5E22" w:rsidRPr="00DE5E22" w:rsidRDefault="00DE5E22" w:rsidP="00DE5E22">
            <w:pPr>
              <w:rPr>
                <w:b/>
                <w:bCs/>
                <w:color w:val="FFFFFF" w:themeColor="background1"/>
              </w:rPr>
            </w:pPr>
            <w:r w:rsidRPr="00DE5E22">
              <w:rPr>
                <w:b/>
                <w:bCs/>
                <w:color w:val="FFFFFF" w:themeColor="background1"/>
              </w:rPr>
              <w:t>Purpose</w:t>
            </w:r>
            <w:r w:rsidRPr="00DE5E22">
              <w:rPr>
                <w:color w:val="FFFFFF" w:themeColor="background1"/>
              </w:rPr>
              <w:tab/>
            </w:r>
            <w:r w:rsidRPr="00DE5E22">
              <w:rPr>
                <w:b/>
                <w:bCs/>
                <w:color w:val="FFFFFF" w:themeColor="background1"/>
              </w:rPr>
              <w:t> </w:t>
            </w:r>
          </w:p>
        </w:tc>
        <w:tc>
          <w:tcPr>
            <w:tcW w:w="1365" w:type="dxa"/>
            <w:tcBorders>
              <w:top w:val="single" w:sz="6" w:space="0" w:color="548DD4" w:themeColor="text2" w:themeTint="99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shd w:val="clear" w:color="auto" w:fill="4F81BD" w:themeFill="accent1"/>
            <w:hideMark/>
          </w:tcPr>
          <w:p w14:paraId="4BFBAF4F" w14:textId="77777777" w:rsidR="00DE5E22" w:rsidRPr="00DE5E22" w:rsidRDefault="00DE5E22" w:rsidP="00DE5E22">
            <w:pPr>
              <w:rPr>
                <w:b/>
                <w:bCs/>
                <w:color w:val="FFFFFF" w:themeColor="background1"/>
              </w:rPr>
            </w:pPr>
            <w:r w:rsidRPr="00DE5E22">
              <w:rPr>
                <w:b/>
                <w:bCs/>
                <w:color w:val="FFFFFF" w:themeColor="background1"/>
              </w:rPr>
              <w:t>VLAN </w:t>
            </w:r>
          </w:p>
        </w:tc>
        <w:tc>
          <w:tcPr>
            <w:tcW w:w="1875" w:type="dxa"/>
            <w:tcBorders>
              <w:top w:val="single" w:sz="6" w:space="0" w:color="548DD4" w:themeColor="text2" w:themeTint="99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shd w:val="clear" w:color="auto" w:fill="4F81BD" w:themeFill="accent1"/>
            <w:hideMark/>
          </w:tcPr>
          <w:p w14:paraId="1181445E" w14:textId="77777777" w:rsidR="00DE5E22" w:rsidRPr="00DE5E22" w:rsidRDefault="00DE5E22" w:rsidP="00DE5E22">
            <w:pPr>
              <w:rPr>
                <w:b/>
                <w:bCs/>
                <w:color w:val="FFFFFF" w:themeColor="background1"/>
              </w:rPr>
            </w:pPr>
            <w:r w:rsidRPr="00DE5E22">
              <w:rPr>
                <w:b/>
                <w:bCs/>
                <w:color w:val="FFFFFF" w:themeColor="background1"/>
              </w:rPr>
              <w:t>Network </w:t>
            </w:r>
          </w:p>
        </w:tc>
      </w:tr>
      <w:tr w:rsidR="00DE5E22" w:rsidRPr="00DE5E22" w14:paraId="40EEC22A" w14:textId="77777777" w:rsidTr="67311E5E">
        <w:trPr>
          <w:trHeight w:val="285"/>
        </w:trPr>
        <w:tc>
          <w:tcPr>
            <w:tcW w:w="3090" w:type="dxa"/>
            <w:tcBorders>
              <w:top w:val="single" w:sz="6" w:space="0" w:color="4F81BD" w:themeColor="accent1"/>
              <w:left w:val="single" w:sz="6" w:space="0" w:color="4F81BD" w:themeColor="accent1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562C0306" w14:textId="77777777" w:rsidR="00DE5E22" w:rsidRPr="00DE5E22" w:rsidRDefault="00DE5E22" w:rsidP="00DE5E22">
            <w:r w:rsidRPr="00DE5E22">
              <w:t>Management VLAN </w:t>
            </w:r>
          </w:p>
        </w:tc>
        <w:tc>
          <w:tcPr>
            <w:tcW w:w="3600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717CCF86" w14:textId="6AF4E464" w:rsidR="00DE5E22" w:rsidRPr="00DE5E22" w:rsidRDefault="4B12689D" w:rsidP="00DE5E22">
            <w:r>
              <w:t>To build </w:t>
            </w:r>
            <w:r w:rsidR="0D21C4D4">
              <w:t>an OCP</w:t>
            </w:r>
            <w:r>
              <w:t> cluster. One for each node and one additional IP for bootstrap IP.</w:t>
            </w:r>
            <w:r w:rsidR="00DE5E22">
              <w:tab/>
            </w:r>
            <w:r>
              <w:t> </w:t>
            </w:r>
          </w:p>
        </w:tc>
        <w:tc>
          <w:tcPr>
            <w:tcW w:w="1365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5C32396B" w14:textId="77777777" w:rsidR="00DE5E22" w:rsidRPr="00DE5E22" w:rsidRDefault="00DE5E22" w:rsidP="00DE5E22">
            <w:r w:rsidRPr="00DE5E22">
              <w:t>VLAN ID </w:t>
            </w:r>
          </w:p>
        </w:tc>
        <w:tc>
          <w:tcPr>
            <w:tcW w:w="1875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4F81BD" w:themeColor="accent1"/>
            </w:tcBorders>
            <w:hideMark/>
          </w:tcPr>
          <w:p w14:paraId="0DD1B3E3" w14:textId="77777777" w:rsidR="00DE5E22" w:rsidRPr="00DE5E22" w:rsidRDefault="00DE5E22" w:rsidP="00DE5E22">
            <w:r w:rsidRPr="00DE5E22">
              <w:t>/24  </w:t>
            </w:r>
          </w:p>
        </w:tc>
      </w:tr>
      <w:tr w:rsidR="00DE5E22" w:rsidRPr="00DE5E22" w14:paraId="7096F318" w14:textId="77777777" w:rsidTr="67311E5E">
        <w:trPr>
          <w:trHeight w:val="300"/>
        </w:trPr>
        <w:tc>
          <w:tcPr>
            <w:tcW w:w="3090" w:type="dxa"/>
            <w:tcBorders>
              <w:top w:val="nil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hideMark/>
          </w:tcPr>
          <w:p w14:paraId="229B8FAA" w14:textId="77777777" w:rsidR="00DE5E22" w:rsidRPr="00DE5E22" w:rsidRDefault="00DE5E22" w:rsidP="00DE5E22">
            <w:r w:rsidRPr="00DE5E22">
              <w:t>Worker node VLAN (optional) </w:t>
            </w:r>
          </w:p>
        </w:tc>
        <w:tc>
          <w:tcPr>
            <w:tcW w:w="3600" w:type="dxa"/>
            <w:tcBorders>
              <w:top w:val="nil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hideMark/>
          </w:tcPr>
          <w:p w14:paraId="44E32E65" w14:textId="77777777" w:rsidR="00DE5E22" w:rsidRPr="00DE5E22" w:rsidRDefault="00DE5E22" w:rsidP="00DE5E22">
            <w:r w:rsidRPr="00DE5E22">
              <w:t>To add additional worker load Network for VMs. </w:t>
            </w:r>
          </w:p>
        </w:tc>
        <w:tc>
          <w:tcPr>
            <w:tcW w:w="1365" w:type="dxa"/>
            <w:tcBorders>
              <w:top w:val="nil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hideMark/>
          </w:tcPr>
          <w:p w14:paraId="5A77B706" w14:textId="77777777" w:rsidR="00DE5E22" w:rsidRPr="00DE5E22" w:rsidRDefault="00DE5E22" w:rsidP="00DE5E22">
            <w:r w:rsidRPr="00DE5E22">
              <w:t>VLAN ID </w:t>
            </w:r>
          </w:p>
        </w:tc>
        <w:tc>
          <w:tcPr>
            <w:tcW w:w="1875" w:type="dxa"/>
            <w:tcBorders>
              <w:top w:val="nil"/>
              <w:left w:val="single" w:sz="6" w:space="0" w:color="548DD4" w:themeColor="text2" w:themeTint="99"/>
              <w:bottom w:val="nil"/>
              <w:right w:val="single" w:sz="6" w:space="0" w:color="548DD4" w:themeColor="text2" w:themeTint="99"/>
            </w:tcBorders>
            <w:hideMark/>
          </w:tcPr>
          <w:p w14:paraId="3DB55552" w14:textId="77777777" w:rsidR="00DE5E22" w:rsidRPr="00DE5E22" w:rsidRDefault="00DE5E22" w:rsidP="00DE5E22">
            <w:r w:rsidRPr="00DE5E22">
              <w:t>/24 </w:t>
            </w:r>
          </w:p>
        </w:tc>
      </w:tr>
      <w:tr w:rsidR="00DE5E22" w:rsidRPr="00DE5E22" w14:paraId="598651F2" w14:textId="77777777" w:rsidTr="67311E5E">
        <w:trPr>
          <w:trHeight w:val="285"/>
        </w:trPr>
        <w:tc>
          <w:tcPr>
            <w:tcW w:w="3090" w:type="dxa"/>
            <w:tcBorders>
              <w:top w:val="single" w:sz="6" w:space="0" w:color="4F81BD" w:themeColor="accent1"/>
              <w:left w:val="single" w:sz="6" w:space="0" w:color="4F81BD" w:themeColor="accent1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69F8C46C" w14:textId="77777777" w:rsidR="00DE5E22" w:rsidRPr="00DE5E22" w:rsidRDefault="00DE5E22" w:rsidP="00DE5E22">
            <w:r w:rsidRPr="00DE5E22">
              <w:t>VM Traffic VLAN </w:t>
            </w:r>
          </w:p>
        </w:tc>
        <w:tc>
          <w:tcPr>
            <w:tcW w:w="3600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079441DF" w14:textId="77777777" w:rsidR="00DE5E22" w:rsidRPr="00DE5E22" w:rsidRDefault="00DE5E22" w:rsidP="00DE5E22">
            <w:r w:rsidRPr="00DE5E22">
              <w:t>VLAN for VM traffic. </w:t>
            </w:r>
          </w:p>
        </w:tc>
        <w:tc>
          <w:tcPr>
            <w:tcW w:w="1365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548DD4" w:themeColor="text2" w:themeTint="99"/>
            </w:tcBorders>
            <w:hideMark/>
          </w:tcPr>
          <w:p w14:paraId="5DAFCB4C" w14:textId="77777777" w:rsidR="00DE5E22" w:rsidRPr="00DE5E22" w:rsidRDefault="00DE5E22" w:rsidP="00DE5E22">
            <w:r w:rsidRPr="00DE5E22">
              <w:t>VLAN / EPG </w:t>
            </w:r>
          </w:p>
        </w:tc>
        <w:tc>
          <w:tcPr>
            <w:tcW w:w="1875" w:type="dxa"/>
            <w:tcBorders>
              <w:top w:val="single" w:sz="6" w:space="0" w:color="4F81BD" w:themeColor="accent1"/>
              <w:left w:val="single" w:sz="6" w:space="0" w:color="548DD4" w:themeColor="text2" w:themeTint="99"/>
              <w:bottom w:val="single" w:sz="6" w:space="0" w:color="4F81BD" w:themeColor="accent1"/>
              <w:right w:val="single" w:sz="6" w:space="0" w:color="4F81BD" w:themeColor="accent1"/>
            </w:tcBorders>
            <w:hideMark/>
          </w:tcPr>
          <w:p w14:paraId="3C1700CB" w14:textId="77777777" w:rsidR="00DE5E22" w:rsidRPr="00DE5E22" w:rsidRDefault="00DE5E22" w:rsidP="00DE5E22">
            <w:r w:rsidRPr="00DE5E22">
              <w:t>ACI </w:t>
            </w:r>
          </w:p>
        </w:tc>
      </w:tr>
      <w:tr w:rsidR="00DE5E22" w:rsidRPr="00DE5E22" w14:paraId="65A1A86F" w14:textId="77777777" w:rsidTr="67311E5E">
        <w:trPr>
          <w:trHeight w:val="285"/>
        </w:trPr>
        <w:tc>
          <w:tcPr>
            <w:tcW w:w="3090" w:type="dxa"/>
            <w:tcBorders>
              <w:top w:val="nil"/>
              <w:left w:val="single" w:sz="6" w:space="0" w:color="548DD4" w:themeColor="text2" w:themeTint="99"/>
              <w:bottom w:val="single" w:sz="6" w:space="0" w:color="548DD4" w:themeColor="text2" w:themeTint="99"/>
              <w:right w:val="single" w:sz="6" w:space="0" w:color="548DD4" w:themeColor="text2" w:themeTint="99"/>
            </w:tcBorders>
            <w:hideMark/>
          </w:tcPr>
          <w:p w14:paraId="1102A7D4" w14:textId="77777777" w:rsidR="00DE5E22" w:rsidRPr="00DE5E22" w:rsidRDefault="00DE5E22" w:rsidP="00DE5E22">
            <w:r w:rsidRPr="00DE5E22">
              <w:t>SAN VLAN </w:t>
            </w:r>
          </w:p>
        </w:tc>
        <w:tc>
          <w:tcPr>
            <w:tcW w:w="3600" w:type="dxa"/>
            <w:tcBorders>
              <w:top w:val="nil"/>
              <w:left w:val="single" w:sz="6" w:space="0" w:color="548DD4" w:themeColor="text2" w:themeTint="99"/>
              <w:bottom w:val="single" w:sz="6" w:space="0" w:color="548DD4" w:themeColor="text2" w:themeTint="99"/>
              <w:right w:val="single" w:sz="6" w:space="0" w:color="548DD4" w:themeColor="text2" w:themeTint="99"/>
            </w:tcBorders>
            <w:hideMark/>
          </w:tcPr>
          <w:p w14:paraId="2DED2D9C" w14:textId="77777777" w:rsidR="00DE5E22" w:rsidRPr="00DE5E22" w:rsidRDefault="00DE5E22" w:rsidP="00DE5E22">
            <w:r w:rsidRPr="00DE5E22">
              <w:t>VLAN for SAN traffic. </w:t>
            </w:r>
          </w:p>
        </w:tc>
        <w:tc>
          <w:tcPr>
            <w:tcW w:w="1365" w:type="dxa"/>
            <w:tcBorders>
              <w:top w:val="nil"/>
              <w:left w:val="single" w:sz="6" w:space="0" w:color="548DD4" w:themeColor="text2" w:themeTint="99"/>
              <w:bottom w:val="single" w:sz="6" w:space="0" w:color="548DD4" w:themeColor="text2" w:themeTint="99"/>
              <w:right w:val="single" w:sz="6" w:space="0" w:color="548DD4" w:themeColor="text2" w:themeTint="99"/>
            </w:tcBorders>
            <w:hideMark/>
          </w:tcPr>
          <w:p w14:paraId="7EFB78FC" w14:textId="77777777" w:rsidR="00DE5E22" w:rsidRPr="00DE5E22" w:rsidRDefault="00DE5E22" w:rsidP="00DE5E22">
            <w:r w:rsidRPr="00DE5E22">
              <w:t>VLAN ID </w:t>
            </w:r>
          </w:p>
        </w:tc>
        <w:tc>
          <w:tcPr>
            <w:tcW w:w="1875" w:type="dxa"/>
            <w:tcBorders>
              <w:top w:val="nil"/>
              <w:left w:val="single" w:sz="6" w:space="0" w:color="548DD4" w:themeColor="text2" w:themeTint="99"/>
              <w:bottom w:val="single" w:sz="6" w:space="0" w:color="548DD4" w:themeColor="text2" w:themeTint="99"/>
              <w:right w:val="single" w:sz="6" w:space="0" w:color="548DD4" w:themeColor="text2" w:themeTint="99"/>
            </w:tcBorders>
            <w:hideMark/>
          </w:tcPr>
          <w:p w14:paraId="105D480C" w14:textId="77777777" w:rsidR="00DE5E22" w:rsidRPr="00DE5E22" w:rsidRDefault="00DE5E22" w:rsidP="00DE5E22">
            <w:r w:rsidRPr="00DE5E22">
              <w:t>/24 </w:t>
            </w:r>
          </w:p>
        </w:tc>
      </w:tr>
    </w:tbl>
    <w:p w14:paraId="7E73CB5A" w14:textId="77777777" w:rsidR="00DE5E22" w:rsidRDefault="00DE5E22" w:rsidP="00B21CBE"/>
    <w:p w14:paraId="45BB1612" w14:textId="77777777" w:rsidR="00BA461F" w:rsidRDefault="00BA461F" w:rsidP="00B21CBE"/>
    <w:p w14:paraId="28213655" w14:textId="77777777" w:rsidR="000E1D80" w:rsidRDefault="000E1D80" w:rsidP="000E1D80">
      <w:r w:rsidRPr="00F55EB6">
        <w:t>Red Hat OpenShift</w:t>
      </w:r>
      <w:r>
        <w:t xml:space="preserve"> 4.20 Installation</w:t>
      </w:r>
    </w:p>
    <w:p w14:paraId="1D2E1BB2" w14:textId="77777777" w:rsidR="000E1D80" w:rsidRDefault="000E1D80" w:rsidP="000E1D80"/>
    <w:p w14:paraId="0CE933B7" w14:textId="77777777" w:rsidR="000E1D80" w:rsidRPr="00E51872" w:rsidRDefault="000E1D80" w:rsidP="000E1D80">
      <w:pPr>
        <w:rPr>
          <w:b/>
          <w:bCs/>
        </w:rPr>
      </w:pPr>
      <w:r w:rsidRPr="00E51872">
        <w:rPr>
          <w:b/>
          <w:bCs/>
        </w:rPr>
        <w:t xml:space="preserve">Objective </w:t>
      </w:r>
    </w:p>
    <w:p w14:paraId="6971A1DC" w14:textId="77777777" w:rsidR="000E1D80" w:rsidRPr="00E51872" w:rsidRDefault="000E1D80" w:rsidP="000E1D80"/>
    <w:p w14:paraId="475B5F78" w14:textId="77777777" w:rsidR="000E1D80" w:rsidRPr="00F55EB6" w:rsidRDefault="000E1D80" w:rsidP="000E1D80">
      <w:r w:rsidRPr="00E51872">
        <w:t>Deploy a functional OpenShift cluster to validate platform capabilities including container orchestration, virtualization, and integration with enterprise infrastructure.</w:t>
      </w:r>
    </w:p>
    <w:p w14:paraId="176A63AD" w14:textId="77777777" w:rsidR="000E1D80" w:rsidRDefault="000E1D80" w:rsidP="000E1D80"/>
    <w:p w14:paraId="677E9898" w14:textId="77777777" w:rsidR="000E1D80" w:rsidRPr="00E51872" w:rsidRDefault="000E1D80" w:rsidP="000E1D80">
      <w:r w:rsidRPr="00E51872">
        <w:rPr>
          <w:b/>
          <w:bCs/>
        </w:rPr>
        <w:t>Installation Overview</w:t>
      </w:r>
      <w:r w:rsidRPr="00E51872">
        <w:tab/>
        <w:t> </w:t>
      </w:r>
    </w:p>
    <w:p w14:paraId="7EB0FA9F" w14:textId="77777777" w:rsidR="000E1D80" w:rsidRPr="00E51872" w:rsidRDefault="000E1D80" w:rsidP="00F035DA">
      <w:pPr>
        <w:numPr>
          <w:ilvl w:val="0"/>
          <w:numId w:val="19"/>
        </w:numPr>
      </w:pPr>
      <w:r w:rsidRPr="00E51872">
        <w:rPr>
          <w:b/>
          <w:bCs/>
        </w:rPr>
        <w:t>Platform</w:t>
      </w:r>
      <w:r w:rsidRPr="00E51872">
        <w:t>: Red Hat OpenShift Container Platform 4.</w:t>
      </w:r>
      <w:r>
        <w:t>20</w:t>
      </w:r>
    </w:p>
    <w:p w14:paraId="668BAC2E" w14:textId="77777777" w:rsidR="000E1D80" w:rsidRPr="00E51872" w:rsidRDefault="000E1D80" w:rsidP="00F035DA">
      <w:pPr>
        <w:numPr>
          <w:ilvl w:val="0"/>
          <w:numId w:val="20"/>
        </w:numPr>
      </w:pPr>
      <w:r w:rsidRPr="00E51872">
        <w:rPr>
          <w:b/>
          <w:bCs/>
        </w:rPr>
        <w:t>Hardware: </w:t>
      </w:r>
      <w:r w:rsidRPr="00E51872">
        <w:t>VMware vSphere for Master Nodes and Dell for Worker Nodes </w:t>
      </w:r>
    </w:p>
    <w:p w14:paraId="17595BD2" w14:textId="77777777" w:rsidR="000E1D80" w:rsidRPr="00E51872" w:rsidRDefault="000E1D80" w:rsidP="00F035DA">
      <w:pPr>
        <w:numPr>
          <w:ilvl w:val="0"/>
          <w:numId w:val="21"/>
        </w:numPr>
      </w:pPr>
      <w:r w:rsidRPr="00E51872">
        <w:rPr>
          <w:b/>
          <w:bCs/>
        </w:rPr>
        <w:t>Deployment Type</w:t>
      </w:r>
      <w:r w:rsidRPr="00E51872">
        <w:t>: UPI (User-Provisioned Infrastructure) </w:t>
      </w:r>
    </w:p>
    <w:p w14:paraId="5A244B79" w14:textId="42EB9C85" w:rsidR="000E1D80" w:rsidRPr="00E51872" w:rsidRDefault="000E1D80" w:rsidP="00F035DA">
      <w:pPr>
        <w:numPr>
          <w:ilvl w:val="0"/>
          <w:numId w:val="22"/>
        </w:numPr>
      </w:pPr>
      <w:r w:rsidRPr="67311E5E">
        <w:rPr>
          <w:b/>
          <w:bCs/>
        </w:rPr>
        <w:t>Environment</w:t>
      </w:r>
      <w:r>
        <w:t>: Firewall-restricted zone with proxy access (</w:t>
      </w:r>
      <w:r w:rsidR="2CBD181C">
        <w:t>NC, DC</w:t>
      </w:r>
      <w:r>
        <w:t>3) </w:t>
      </w:r>
    </w:p>
    <w:p w14:paraId="3D704609" w14:textId="77777777" w:rsidR="000E1D80" w:rsidRPr="00E51872" w:rsidRDefault="000E1D80" w:rsidP="00F035DA">
      <w:pPr>
        <w:numPr>
          <w:ilvl w:val="0"/>
          <w:numId w:val="23"/>
        </w:numPr>
      </w:pPr>
      <w:r w:rsidRPr="00E51872">
        <w:rPr>
          <w:b/>
          <w:bCs/>
        </w:rPr>
        <w:t>Cluster Size</w:t>
      </w:r>
      <w:r w:rsidRPr="00E51872">
        <w:t>: 3 control plane nodes, 6 worker nodes </w:t>
      </w:r>
    </w:p>
    <w:p w14:paraId="173BA263" w14:textId="77777777" w:rsidR="000E1D80" w:rsidRPr="00E51872" w:rsidRDefault="000E1D80" w:rsidP="00F035DA">
      <w:pPr>
        <w:numPr>
          <w:ilvl w:val="0"/>
          <w:numId w:val="24"/>
        </w:numPr>
      </w:pPr>
      <w:r w:rsidRPr="00E51872">
        <w:rPr>
          <w:b/>
          <w:bCs/>
        </w:rPr>
        <w:t>Virtualization</w:t>
      </w:r>
      <w:r w:rsidRPr="00E51872">
        <w:t>: OpenShift Virtualization Enabled </w:t>
      </w:r>
    </w:p>
    <w:p w14:paraId="65D15EA5" w14:textId="77777777" w:rsidR="000E1D80" w:rsidRPr="00E51872" w:rsidRDefault="000E1D80" w:rsidP="00F035DA">
      <w:pPr>
        <w:numPr>
          <w:ilvl w:val="0"/>
          <w:numId w:val="25"/>
        </w:numPr>
      </w:pPr>
      <w:r w:rsidRPr="00E51872">
        <w:rPr>
          <w:b/>
          <w:bCs/>
        </w:rPr>
        <w:t>Migration Toolkit for Virtualization (MTV)</w:t>
      </w:r>
      <w:r w:rsidRPr="00E51872">
        <w:t>: Installed for VMware VM migration </w:t>
      </w:r>
    </w:p>
    <w:p w14:paraId="2C28C000" w14:textId="77777777" w:rsidR="000E1D80" w:rsidRDefault="000E1D80" w:rsidP="000E1D80"/>
    <w:p w14:paraId="325A9498" w14:textId="77777777" w:rsidR="000E1D80" w:rsidRDefault="000E1D80" w:rsidP="000E1D80"/>
    <w:p w14:paraId="580367D4" w14:textId="77777777" w:rsidR="000E1D80" w:rsidRDefault="000E1D80" w:rsidP="000E1D80"/>
    <w:p w14:paraId="15B31D57" w14:textId="77777777" w:rsidR="000E1D80" w:rsidRDefault="000E1D80" w:rsidP="000E1D80">
      <w:r w:rsidRPr="0067086A">
        <w:rPr>
          <w:b/>
          <w:bCs/>
        </w:rPr>
        <w:t>Key Installation Steps</w:t>
      </w:r>
      <w:r w:rsidRPr="0067086A">
        <w:t> </w:t>
      </w:r>
    </w:p>
    <w:p w14:paraId="1379469C" w14:textId="77777777" w:rsidR="000E1D80" w:rsidRPr="0067086A" w:rsidRDefault="000E1D80" w:rsidP="000E1D80"/>
    <w:p w14:paraId="2E968466" w14:textId="77777777" w:rsidR="000E1D80" w:rsidRPr="0067086A" w:rsidRDefault="000E1D80" w:rsidP="00F035DA">
      <w:pPr>
        <w:numPr>
          <w:ilvl w:val="0"/>
          <w:numId w:val="26"/>
        </w:numPr>
      </w:pPr>
      <w:r w:rsidRPr="0067086A">
        <w:rPr>
          <w:b/>
          <w:bCs/>
        </w:rPr>
        <w:t>Prepare Infrastructure</w:t>
      </w:r>
      <w:r w:rsidRPr="0067086A">
        <w:t> </w:t>
      </w:r>
    </w:p>
    <w:p w14:paraId="5F61F998" w14:textId="77777777" w:rsidR="000E1D80" w:rsidRPr="0067086A" w:rsidRDefault="000E1D80" w:rsidP="000E1D80">
      <w:r w:rsidRPr="0067086A">
        <w:t>Provision RHEL CoreOS nodes </w:t>
      </w:r>
    </w:p>
    <w:p w14:paraId="4CB1336E" w14:textId="77777777" w:rsidR="000E1D80" w:rsidRPr="0067086A" w:rsidRDefault="000E1D80" w:rsidP="000E1D80">
      <w:r w:rsidRPr="0067086A">
        <w:t>Configure DNS and F5 requirements </w:t>
      </w:r>
    </w:p>
    <w:p w14:paraId="450EDC6D" w14:textId="77777777" w:rsidR="000E1D80" w:rsidRPr="0067086A" w:rsidRDefault="000E1D80" w:rsidP="000E1D80">
      <w:r w:rsidRPr="0067086A">
        <w:t>Ensure required ports are open (API, ingress, etc.) </w:t>
      </w:r>
    </w:p>
    <w:p w14:paraId="662B16CA" w14:textId="77777777" w:rsidR="000E1D80" w:rsidRPr="0067086A" w:rsidRDefault="000E1D80" w:rsidP="000E1D80">
      <w:r w:rsidRPr="0067086A">
        <w:t> </w:t>
      </w:r>
    </w:p>
    <w:p w14:paraId="1E163161" w14:textId="77777777" w:rsidR="000E1D80" w:rsidRPr="0067086A" w:rsidRDefault="000E1D80" w:rsidP="00F035DA">
      <w:pPr>
        <w:numPr>
          <w:ilvl w:val="0"/>
          <w:numId w:val="27"/>
        </w:numPr>
      </w:pPr>
      <w:r w:rsidRPr="0067086A">
        <w:rPr>
          <w:b/>
          <w:bCs/>
        </w:rPr>
        <w:t>Configure Proxy</w:t>
      </w:r>
      <w:r w:rsidRPr="0067086A">
        <w:t> </w:t>
      </w:r>
    </w:p>
    <w:p w14:paraId="54712297" w14:textId="04EA0F1B" w:rsidR="000E1D80" w:rsidRPr="0067086A" w:rsidRDefault="000E1D80" w:rsidP="000E1D80">
      <w:r>
        <w:t>Proxy details added in install-</w:t>
      </w:r>
      <w:proofErr w:type="spellStart"/>
      <w:r>
        <w:t>config.yaml</w:t>
      </w:r>
      <w:proofErr w:type="spellEnd"/>
      <w:r>
        <w:t> </w:t>
      </w:r>
    </w:p>
    <w:p w14:paraId="1348D838" w14:textId="77777777" w:rsidR="000E1D80" w:rsidRPr="0067086A" w:rsidRDefault="000E1D80" w:rsidP="000E1D80">
      <w:r w:rsidRPr="0067086A">
        <w:t>NO_PROXY includes internal services and VMware infrastructure </w:t>
      </w:r>
    </w:p>
    <w:p w14:paraId="6C9B9C41" w14:textId="77777777" w:rsidR="000E1D80" w:rsidRPr="0067086A" w:rsidRDefault="000E1D80" w:rsidP="000E1D80">
      <w:r w:rsidRPr="0067086A">
        <w:t> </w:t>
      </w:r>
    </w:p>
    <w:p w14:paraId="28C6677F" w14:textId="77777777" w:rsidR="000E1D80" w:rsidRPr="0067086A" w:rsidRDefault="000E1D80" w:rsidP="00F035DA">
      <w:pPr>
        <w:numPr>
          <w:ilvl w:val="0"/>
          <w:numId w:val="28"/>
        </w:numPr>
      </w:pPr>
      <w:r w:rsidRPr="0067086A">
        <w:rPr>
          <w:b/>
          <w:bCs/>
        </w:rPr>
        <w:t>Generate and Apply Manifests</w:t>
      </w:r>
      <w:r w:rsidRPr="0067086A">
        <w:t> </w:t>
      </w:r>
    </w:p>
    <w:p w14:paraId="5E7D2C9B" w14:textId="77777777" w:rsidR="000E1D80" w:rsidRPr="0067086A" w:rsidRDefault="000E1D80" w:rsidP="000E1D80">
      <w:r w:rsidRPr="0067086A">
        <w:t>Run </w:t>
      </w:r>
      <w:proofErr w:type="spellStart"/>
      <w:r w:rsidRPr="0067086A">
        <w:t>openshift</w:t>
      </w:r>
      <w:proofErr w:type="spellEnd"/>
      <w:r w:rsidRPr="0067086A">
        <w:t>-install create manifests </w:t>
      </w:r>
    </w:p>
    <w:p w14:paraId="03251C5D" w14:textId="77777777" w:rsidR="000E1D80" w:rsidRPr="0067086A" w:rsidRDefault="000E1D80" w:rsidP="000E1D80">
      <w:r w:rsidRPr="0067086A">
        <w:t>Customize manifests as needed (e.g., image registry, proxy, etc.) </w:t>
      </w:r>
    </w:p>
    <w:p w14:paraId="41BDDE66" w14:textId="77777777" w:rsidR="000E1D80" w:rsidRPr="0067086A" w:rsidRDefault="000E1D80" w:rsidP="000E1D80">
      <w:r w:rsidRPr="0067086A">
        <w:t> </w:t>
      </w:r>
    </w:p>
    <w:p w14:paraId="2C09B4E4" w14:textId="77777777" w:rsidR="000E1D80" w:rsidRPr="0067086A" w:rsidRDefault="000E1D80" w:rsidP="00F035DA">
      <w:pPr>
        <w:numPr>
          <w:ilvl w:val="0"/>
          <w:numId w:val="29"/>
        </w:numPr>
      </w:pPr>
      <w:r w:rsidRPr="0067086A">
        <w:rPr>
          <w:b/>
          <w:bCs/>
        </w:rPr>
        <w:t>Deploy Cluster</w:t>
      </w:r>
      <w:r w:rsidRPr="0067086A">
        <w:t> </w:t>
      </w:r>
    </w:p>
    <w:p w14:paraId="0B6D6466" w14:textId="77777777" w:rsidR="000E1D80" w:rsidRPr="0067086A" w:rsidRDefault="000E1D80" w:rsidP="000E1D80">
      <w:r w:rsidRPr="0067086A">
        <w:t>Run </w:t>
      </w:r>
      <w:proofErr w:type="spellStart"/>
      <w:r w:rsidRPr="0067086A">
        <w:t>openshift</w:t>
      </w:r>
      <w:proofErr w:type="spellEnd"/>
      <w:r w:rsidRPr="0067086A">
        <w:t>-install create cluster </w:t>
      </w:r>
    </w:p>
    <w:p w14:paraId="7EB16129" w14:textId="77777777" w:rsidR="000E1D80" w:rsidRPr="0067086A" w:rsidRDefault="000E1D80" w:rsidP="000E1D80">
      <w:r w:rsidRPr="0067086A">
        <w:t>Monitor bootstrap and installation logs </w:t>
      </w:r>
    </w:p>
    <w:p w14:paraId="75E9665D" w14:textId="77777777" w:rsidR="000E1D80" w:rsidRPr="0067086A" w:rsidRDefault="000E1D80" w:rsidP="000E1D80">
      <w:r w:rsidRPr="0067086A">
        <w:t> </w:t>
      </w:r>
    </w:p>
    <w:p w14:paraId="16090363" w14:textId="77777777" w:rsidR="000E1D80" w:rsidRPr="0067086A" w:rsidRDefault="000E1D80" w:rsidP="00F035DA">
      <w:pPr>
        <w:numPr>
          <w:ilvl w:val="0"/>
          <w:numId w:val="30"/>
        </w:numPr>
      </w:pPr>
      <w:r w:rsidRPr="0067086A">
        <w:rPr>
          <w:b/>
          <w:bCs/>
        </w:rPr>
        <w:t>Post-Install Configuration</w:t>
      </w:r>
      <w:r w:rsidRPr="0067086A">
        <w:t> </w:t>
      </w:r>
    </w:p>
    <w:p w14:paraId="72D39B58" w14:textId="77777777" w:rsidR="000E1D80" w:rsidRPr="0067086A" w:rsidRDefault="000E1D80" w:rsidP="000E1D80">
      <w:r w:rsidRPr="0067086A">
        <w:t>Configure Image Registry (e.g., </w:t>
      </w:r>
      <w:proofErr w:type="spellStart"/>
      <w:r w:rsidRPr="0067086A">
        <w:t>emptyDir</w:t>
      </w:r>
      <w:proofErr w:type="spellEnd"/>
      <w:r w:rsidRPr="0067086A">
        <w:t>, PVC, or external storage) </w:t>
      </w:r>
    </w:p>
    <w:p w14:paraId="3AFB6984" w14:textId="77777777" w:rsidR="000E1D80" w:rsidRPr="0067086A" w:rsidRDefault="000E1D80" w:rsidP="000E1D80">
      <w:r w:rsidRPr="0067086A">
        <w:t>Enable OpenShift Virtualization </w:t>
      </w:r>
    </w:p>
    <w:p w14:paraId="5A0BD22E" w14:textId="77777777" w:rsidR="000E1D80" w:rsidRPr="0067086A" w:rsidRDefault="000E1D80" w:rsidP="000E1D80">
      <w:r w:rsidRPr="0067086A">
        <w:t>Install MTV via </w:t>
      </w:r>
      <w:proofErr w:type="spellStart"/>
      <w:r w:rsidRPr="0067086A">
        <w:t>OperatorHub</w:t>
      </w:r>
      <w:proofErr w:type="spellEnd"/>
      <w:r w:rsidRPr="0067086A">
        <w:t> </w:t>
      </w:r>
    </w:p>
    <w:p w14:paraId="128B17C3" w14:textId="77777777" w:rsidR="000E1D80" w:rsidRPr="0067086A" w:rsidRDefault="000E1D80" w:rsidP="000E1D80">
      <w:r w:rsidRPr="0067086A">
        <w:t> </w:t>
      </w:r>
    </w:p>
    <w:p w14:paraId="7D1B60A3" w14:textId="77777777" w:rsidR="000E1D80" w:rsidRPr="0067086A" w:rsidRDefault="000E1D80" w:rsidP="000E1D80">
      <w:r w:rsidRPr="0067086A">
        <w:rPr>
          <w:b/>
          <w:bCs/>
        </w:rPr>
        <w:t>Validation Goals</w:t>
      </w:r>
      <w:r w:rsidRPr="0067086A">
        <w:t> </w:t>
      </w:r>
    </w:p>
    <w:p w14:paraId="1E575463" w14:textId="77777777" w:rsidR="000E1D80" w:rsidRPr="0067086A" w:rsidRDefault="000E1D80" w:rsidP="000E1D80">
      <w:r w:rsidRPr="0067086A">
        <w:t>Verify cluster health </w:t>
      </w:r>
    </w:p>
    <w:p w14:paraId="174D2785" w14:textId="77777777" w:rsidR="000E1D80" w:rsidRPr="0067086A" w:rsidRDefault="000E1D80" w:rsidP="000E1D80">
      <w:r w:rsidRPr="0067086A">
        <w:lastRenderedPageBreak/>
        <w:t>Confirm virtualization functionality (VM creation, lifecycle) </w:t>
      </w:r>
    </w:p>
    <w:p w14:paraId="05F1CCB9" w14:textId="77777777" w:rsidR="000E1D80" w:rsidRPr="0067086A" w:rsidRDefault="000E1D80" w:rsidP="000E1D80">
      <w:r w:rsidRPr="0067086A">
        <w:t>Test VM migration from VMware using MTV </w:t>
      </w:r>
    </w:p>
    <w:p w14:paraId="2847798D" w14:textId="77777777" w:rsidR="000E1D80" w:rsidRPr="0067086A" w:rsidRDefault="000E1D80" w:rsidP="000E1D80">
      <w:r w:rsidRPr="0067086A">
        <w:t> </w:t>
      </w:r>
    </w:p>
    <w:p w14:paraId="590ECD5E" w14:textId="77777777" w:rsidR="000E1D80" w:rsidRPr="0067086A" w:rsidRDefault="000E1D80" w:rsidP="000E1D80">
      <w:r w:rsidRPr="0067086A">
        <w:rPr>
          <w:b/>
          <w:bCs/>
        </w:rPr>
        <w:t>Infrastructure Overview</w:t>
      </w:r>
      <w:r w:rsidRPr="0067086A"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"/>
        <w:gridCol w:w="1275"/>
        <w:gridCol w:w="4965"/>
      </w:tblGrid>
      <w:tr w:rsidR="000E1D80" w:rsidRPr="0067086A" w14:paraId="653737EA" w14:textId="77777777">
        <w:trPr>
          <w:trHeight w:val="300"/>
        </w:trPr>
        <w:tc>
          <w:tcPr>
            <w:tcW w:w="216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hideMark/>
          </w:tcPr>
          <w:p w14:paraId="27E9835D" w14:textId="77777777" w:rsidR="000E1D80" w:rsidRPr="0067086A" w:rsidRDefault="000E1D80">
            <w:r w:rsidRPr="0067086A">
              <w:rPr>
                <w:b/>
                <w:bCs/>
              </w:rPr>
              <w:t>Component</w:t>
            </w:r>
            <w:r w:rsidRPr="0067086A">
              <w:t> </w:t>
            </w:r>
          </w:p>
        </w:tc>
        <w:tc>
          <w:tcPr>
            <w:tcW w:w="1275" w:type="dxa"/>
            <w:tcBorders>
              <w:top w:val="single" w:sz="6" w:space="0" w:color="E6E6E6"/>
              <w:left w:val="nil"/>
              <w:bottom w:val="single" w:sz="6" w:space="0" w:color="E6E6E6"/>
              <w:right w:val="single" w:sz="6" w:space="0" w:color="E6E6E6"/>
            </w:tcBorders>
            <w:shd w:val="clear" w:color="auto" w:fill="F5F5F5"/>
            <w:hideMark/>
          </w:tcPr>
          <w:p w14:paraId="4461560F" w14:textId="77777777" w:rsidR="000E1D80" w:rsidRPr="0067086A" w:rsidRDefault="000E1D80">
            <w:r w:rsidRPr="0067086A">
              <w:rPr>
                <w:b/>
                <w:bCs/>
              </w:rPr>
              <w:t>Quantity</w:t>
            </w:r>
            <w:r w:rsidRPr="0067086A">
              <w:t> </w:t>
            </w:r>
          </w:p>
        </w:tc>
        <w:tc>
          <w:tcPr>
            <w:tcW w:w="4965" w:type="dxa"/>
            <w:tcBorders>
              <w:top w:val="single" w:sz="6" w:space="0" w:color="E6E6E6"/>
              <w:left w:val="nil"/>
              <w:bottom w:val="single" w:sz="6" w:space="0" w:color="E6E6E6"/>
              <w:right w:val="single" w:sz="6" w:space="0" w:color="E6E6E6"/>
            </w:tcBorders>
            <w:shd w:val="clear" w:color="auto" w:fill="F5F5F5"/>
            <w:hideMark/>
          </w:tcPr>
          <w:p w14:paraId="652F5E08" w14:textId="77777777" w:rsidR="000E1D80" w:rsidRPr="0067086A" w:rsidRDefault="000E1D80">
            <w:r w:rsidRPr="0067086A">
              <w:rPr>
                <w:b/>
                <w:bCs/>
              </w:rPr>
              <w:t>Purpose</w:t>
            </w:r>
            <w:r w:rsidRPr="0067086A">
              <w:t> </w:t>
            </w:r>
          </w:p>
        </w:tc>
      </w:tr>
      <w:tr w:rsidR="000E1D80" w:rsidRPr="0067086A" w14:paraId="6089A217" w14:textId="77777777">
        <w:trPr>
          <w:trHeight w:val="300"/>
        </w:trPr>
        <w:tc>
          <w:tcPr>
            <w:tcW w:w="2160" w:type="dxa"/>
            <w:tcBorders>
              <w:top w:val="nil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hideMark/>
          </w:tcPr>
          <w:p w14:paraId="1268F223" w14:textId="77777777" w:rsidR="000E1D80" w:rsidRPr="0067086A" w:rsidRDefault="000E1D80">
            <w:r w:rsidRPr="0067086A">
              <w:t>Master Nodes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5F1DF24B" w14:textId="77777777" w:rsidR="000E1D80" w:rsidRPr="0067086A" w:rsidRDefault="000E1D80">
            <w:r w:rsidRPr="0067086A">
              <w:t>3 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1AE50F53" w14:textId="77777777" w:rsidR="000E1D80" w:rsidRPr="0067086A" w:rsidRDefault="000E1D80">
            <w:r w:rsidRPr="0067086A">
              <w:t>Control plane for cluster management </w:t>
            </w:r>
          </w:p>
        </w:tc>
      </w:tr>
      <w:tr w:rsidR="000E1D80" w:rsidRPr="0067086A" w14:paraId="7F03C698" w14:textId="77777777">
        <w:trPr>
          <w:trHeight w:val="300"/>
        </w:trPr>
        <w:tc>
          <w:tcPr>
            <w:tcW w:w="2160" w:type="dxa"/>
            <w:tcBorders>
              <w:top w:val="nil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hideMark/>
          </w:tcPr>
          <w:p w14:paraId="1B1C3C60" w14:textId="77777777" w:rsidR="000E1D80" w:rsidRPr="0067086A" w:rsidRDefault="000E1D80">
            <w:r w:rsidRPr="0067086A">
              <w:t>Worker Nodes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2544F78F" w14:textId="77777777" w:rsidR="000E1D80" w:rsidRPr="0067086A" w:rsidRDefault="000E1D80">
            <w:r>
              <w:t>3+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61D9E3C4" w14:textId="77777777" w:rsidR="000E1D80" w:rsidRPr="0067086A" w:rsidRDefault="000E1D80">
            <w:r w:rsidRPr="0067086A">
              <w:t>Application workloads and services </w:t>
            </w:r>
          </w:p>
        </w:tc>
      </w:tr>
      <w:tr w:rsidR="000E1D80" w:rsidRPr="0067086A" w14:paraId="166F18A4" w14:textId="77777777">
        <w:trPr>
          <w:trHeight w:val="300"/>
        </w:trPr>
        <w:tc>
          <w:tcPr>
            <w:tcW w:w="2160" w:type="dxa"/>
            <w:tcBorders>
              <w:top w:val="nil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hideMark/>
          </w:tcPr>
          <w:p w14:paraId="4EE6A0BE" w14:textId="77777777" w:rsidR="000E1D80" w:rsidRPr="0067086A" w:rsidRDefault="000E1D80">
            <w:r w:rsidRPr="0067086A">
              <w:t>Bootstrap Node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00B165AE" w14:textId="77777777" w:rsidR="000E1D80" w:rsidRPr="0067086A" w:rsidRDefault="000E1D80">
            <w:r w:rsidRPr="0067086A">
              <w:t>1 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309670B8" w14:textId="77777777" w:rsidR="000E1D80" w:rsidRPr="0067086A" w:rsidRDefault="000E1D80">
            <w:r w:rsidRPr="0067086A">
              <w:t>Temporary node for initial cluster bootstrap </w:t>
            </w:r>
          </w:p>
        </w:tc>
      </w:tr>
      <w:tr w:rsidR="000E1D80" w:rsidRPr="0067086A" w14:paraId="4F4B3BB4" w14:textId="77777777">
        <w:trPr>
          <w:trHeight w:val="300"/>
        </w:trPr>
        <w:tc>
          <w:tcPr>
            <w:tcW w:w="2160" w:type="dxa"/>
            <w:tcBorders>
              <w:top w:val="nil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hideMark/>
          </w:tcPr>
          <w:p w14:paraId="3F1109BB" w14:textId="77777777" w:rsidR="000E1D80" w:rsidRPr="0067086A" w:rsidRDefault="000E1D80">
            <w:r w:rsidRPr="0067086A">
              <w:t>Bastion Host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0BAF2B55" w14:textId="77777777" w:rsidR="000E1D80" w:rsidRPr="0067086A" w:rsidRDefault="000E1D80">
            <w:r w:rsidRPr="0067086A">
              <w:t>1 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5A1E1652" w14:textId="77777777" w:rsidR="000E1D80" w:rsidRPr="0067086A" w:rsidRDefault="000E1D80">
            <w:r w:rsidRPr="0067086A">
              <w:t>Secure access point for cluster management </w:t>
            </w:r>
          </w:p>
        </w:tc>
      </w:tr>
      <w:tr w:rsidR="000E1D80" w:rsidRPr="0067086A" w14:paraId="36774E8D" w14:textId="77777777">
        <w:trPr>
          <w:trHeight w:val="300"/>
        </w:trPr>
        <w:tc>
          <w:tcPr>
            <w:tcW w:w="2160" w:type="dxa"/>
            <w:tcBorders>
              <w:top w:val="nil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hideMark/>
          </w:tcPr>
          <w:p w14:paraId="143E4228" w14:textId="77777777" w:rsidR="000E1D80" w:rsidRPr="0067086A" w:rsidRDefault="000E1D80">
            <w:r w:rsidRPr="0067086A">
              <w:t>F5 Load Balancer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337CC33C" w14:textId="77777777" w:rsidR="000E1D80" w:rsidRPr="0067086A" w:rsidRDefault="000E1D80">
            <w:r w:rsidRPr="0067086A">
              <w:t>1 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E6E6E6"/>
              <w:right w:val="single" w:sz="6" w:space="0" w:color="E6E6E6"/>
            </w:tcBorders>
            <w:hideMark/>
          </w:tcPr>
          <w:p w14:paraId="545AB24E" w14:textId="77777777" w:rsidR="000E1D80" w:rsidRPr="0067086A" w:rsidRDefault="000E1D80">
            <w:r w:rsidRPr="0067086A">
              <w:t>External load balancing for API and ingress </w:t>
            </w:r>
          </w:p>
        </w:tc>
      </w:tr>
    </w:tbl>
    <w:p w14:paraId="1A0D4680" w14:textId="77777777" w:rsidR="000E1D80" w:rsidRPr="0067086A" w:rsidRDefault="000E1D80" w:rsidP="000E1D80">
      <w:r w:rsidRPr="0067086A">
        <w:t> </w:t>
      </w:r>
    </w:p>
    <w:p w14:paraId="0A5656B9" w14:textId="77777777" w:rsidR="000E1D80" w:rsidRDefault="000E1D80" w:rsidP="000E1D80"/>
    <w:p w14:paraId="2D49AFDB" w14:textId="77777777" w:rsidR="000E1D80" w:rsidRPr="00B866D8" w:rsidRDefault="000E1D80" w:rsidP="000E1D80">
      <w:r w:rsidRPr="00B866D8">
        <w:rPr>
          <w:b/>
          <w:bCs/>
        </w:rPr>
        <w:t>Load Balancing</w:t>
      </w:r>
      <w:r w:rsidRPr="00B866D8">
        <w:t>:  </w:t>
      </w:r>
    </w:p>
    <w:p w14:paraId="7EEC2452" w14:textId="74002AC5" w:rsidR="000E1D80" w:rsidRPr="00B866D8" w:rsidRDefault="000E1D80" w:rsidP="000E1D80">
      <w:r>
        <w:t>F5 Network </w:t>
      </w:r>
      <w:r w:rsidR="0785F06C">
        <w:t>Load Balancer</w:t>
      </w:r>
      <w:r>
        <w:t> passthrough  </w:t>
      </w:r>
    </w:p>
    <w:p w14:paraId="443A4DBB" w14:textId="77777777" w:rsidR="000E1D80" w:rsidRPr="00B866D8" w:rsidRDefault="000E1D80" w:rsidP="000E1D80">
      <w:r w:rsidRPr="00B866D8">
        <w:t>api.ocp4test.ad.diebold.com - VIP IP - 10.9.8.225 </w:t>
      </w:r>
    </w:p>
    <w:p w14:paraId="0BC4E72A" w14:textId="77777777" w:rsidR="000E1D80" w:rsidRPr="00B866D8" w:rsidRDefault="000E1D80" w:rsidP="000E1D80">
      <w:r w:rsidRPr="00B866D8">
        <w:t>api-int.ocp4test.ad.diebold.com - VIP IP- 10.9.8.226 </w:t>
      </w:r>
    </w:p>
    <w:p w14:paraId="1BE4DCC6" w14:textId="77777777" w:rsidR="000E1D80" w:rsidRPr="00B866D8" w:rsidRDefault="000E1D80" w:rsidP="000E1D80">
      <w:r w:rsidRPr="00B866D8">
        <w:t>*.apps.ocp4test.ad.diebold.com - VIP IP- 10.9.8.227 </w:t>
      </w:r>
    </w:p>
    <w:p w14:paraId="35F65958" w14:textId="77777777" w:rsidR="000E1D80" w:rsidRPr="00B866D8" w:rsidRDefault="000E1D80" w:rsidP="000E1D80">
      <w:r w:rsidRPr="00B866D8">
        <w:t> </w:t>
      </w:r>
    </w:p>
    <w:p w14:paraId="46CE4E66" w14:textId="77777777" w:rsidR="000E1D80" w:rsidRPr="00B866D8" w:rsidRDefault="000E1D80" w:rsidP="000E1D80">
      <w:r w:rsidRPr="00B866D8">
        <w:rPr>
          <w:b/>
          <w:bCs/>
        </w:rPr>
        <w:t>Bastian Node:</w:t>
      </w:r>
      <w:r w:rsidRPr="00B866D8">
        <w:t> </w:t>
      </w:r>
    </w:p>
    <w:p w14:paraId="73A27931" w14:textId="77777777" w:rsidR="000E1D80" w:rsidRDefault="000E1D80" w:rsidP="000E1D80">
      <w:r w:rsidRPr="00B866D8">
        <w:t>usnc1cikube1lvd - 10.9.104.23 </w:t>
      </w:r>
    </w:p>
    <w:p w14:paraId="3B103A59" w14:textId="77777777" w:rsidR="000E1D80" w:rsidRPr="00B866D8" w:rsidRDefault="000E1D80" w:rsidP="000E1D80"/>
    <w:p w14:paraId="789B3162" w14:textId="77777777" w:rsidR="000E1D80" w:rsidRPr="00B866D8" w:rsidRDefault="000E1D80" w:rsidP="000E1D80">
      <w:r w:rsidRPr="00B866D8">
        <w:rPr>
          <w:b/>
          <w:bCs/>
        </w:rPr>
        <w:t>Master Nodes:</w:t>
      </w:r>
      <w:r w:rsidRPr="00B866D8">
        <w:t> </w:t>
      </w:r>
    </w:p>
    <w:p w14:paraId="74C2809F" w14:textId="77777777" w:rsidR="000E1D80" w:rsidRPr="00B866D8" w:rsidRDefault="000E1D80" w:rsidP="000E1D80">
      <w:r w:rsidRPr="00B866D8">
        <w:t>usnc1ciocm1lpd.ad.diebold.com</w:t>
      </w:r>
      <w:r w:rsidRPr="00B866D8">
        <w:tab/>
        <w:t>10.9.104.67</w:t>
      </w:r>
      <w:r w:rsidRPr="00B866D8">
        <w:tab/>
        <w:t> </w:t>
      </w:r>
    </w:p>
    <w:p w14:paraId="64CD560F" w14:textId="77777777" w:rsidR="000E1D80" w:rsidRPr="00B866D8" w:rsidRDefault="000E1D80" w:rsidP="000E1D80">
      <w:r w:rsidRPr="00B866D8">
        <w:t>usnc1ciocm2lpd.ad.diebold.com</w:t>
      </w:r>
      <w:r w:rsidRPr="00B866D8">
        <w:tab/>
        <w:t>10.9.104.69 </w:t>
      </w:r>
    </w:p>
    <w:p w14:paraId="346B78DB" w14:textId="77777777" w:rsidR="000E1D80" w:rsidRPr="00B866D8" w:rsidRDefault="000E1D80" w:rsidP="000E1D80">
      <w:r w:rsidRPr="00B866D8">
        <w:t>usnc1ciocm3lpd.ad.diebold.com</w:t>
      </w:r>
      <w:r w:rsidRPr="00B866D8">
        <w:tab/>
        <w:t>10.9.104.71 </w:t>
      </w:r>
    </w:p>
    <w:p w14:paraId="1A08499F" w14:textId="77777777" w:rsidR="000E1D80" w:rsidRPr="00B866D8" w:rsidRDefault="000E1D80" w:rsidP="000E1D80">
      <w:r w:rsidRPr="00B866D8">
        <w:t> </w:t>
      </w:r>
    </w:p>
    <w:p w14:paraId="4AFD06FE" w14:textId="77777777" w:rsidR="000E1D80" w:rsidRPr="00B866D8" w:rsidRDefault="000E1D80" w:rsidP="000E1D80">
      <w:r w:rsidRPr="00B866D8">
        <w:rPr>
          <w:b/>
          <w:bCs/>
        </w:rPr>
        <w:t>Bootstrap Node:</w:t>
      </w:r>
      <w:r w:rsidRPr="00B866D8">
        <w:t>  Not added in DNS, because we can remove bootstrap node after master and worker build complete </w:t>
      </w:r>
    </w:p>
    <w:p w14:paraId="68021AE2" w14:textId="77777777" w:rsidR="000E1D80" w:rsidRDefault="000E1D80" w:rsidP="000E1D80">
      <w:pPr>
        <w:rPr>
          <w:b/>
          <w:bCs/>
        </w:rPr>
      </w:pPr>
    </w:p>
    <w:p w14:paraId="33CE3D6C" w14:textId="77777777" w:rsidR="000E1D80" w:rsidRPr="00B866D8" w:rsidRDefault="000E1D80" w:rsidP="000E1D80">
      <w:r w:rsidRPr="00B866D8">
        <w:rPr>
          <w:b/>
          <w:bCs/>
        </w:rPr>
        <w:t>Bootstrap Node:</w:t>
      </w:r>
      <w:r w:rsidRPr="00B866D8">
        <w:t> </w:t>
      </w:r>
    </w:p>
    <w:p w14:paraId="0A17329A" w14:textId="77777777" w:rsidR="000E1D80" w:rsidRPr="00B866D8" w:rsidRDefault="000E1D80" w:rsidP="000E1D80">
      <w:r w:rsidRPr="00B866D8">
        <w:t>usnc1ciocb1lpd.ad.diebold.com</w:t>
      </w:r>
      <w:r w:rsidRPr="00B866D8">
        <w:tab/>
        <w:t>10.9.104.94</w:t>
      </w:r>
      <w:r w:rsidRPr="00B866D8">
        <w:tab/>
        <w:t> </w:t>
      </w:r>
    </w:p>
    <w:p w14:paraId="36FCF3AB" w14:textId="77777777" w:rsidR="000E1D80" w:rsidRDefault="000E1D80" w:rsidP="000E1D80">
      <w:pPr>
        <w:rPr>
          <w:b/>
          <w:bCs/>
        </w:rPr>
      </w:pPr>
    </w:p>
    <w:p w14:paraId="211CCA07" w14:textId="77777777" w:rsidR="000E1D80" w:rsidRPr="00B866D8" w:rsidRDefault="000E1D80" w:rsidP="000E1D80">
      <w:r w:rsidRPr="00B866D8">
        <w:rPr>
          <w:b/>
          <w:bCs/>
        </w:rPr>
        <w:t>Worker Nodes:</w:t>
      </w:r>
      <w:r w:rsidRPr="00B866D8">
        <w:t> </w:t>
      </w:r>
    </w:p>
    <w:p w14:paraId="687F3F63" w14:textId="77777777" w:rsidR="000E1D80" w:rsidRPr="00B866D8" w:rsidRDefault="000E1D80" w:rsidP="000E1D80">
      <w:r w:rsidRPr="00B866D8">
        <w:t>usnc1ciocw1lpd.ad.diebold.com</w:t>
      </w:r>
      <w:r w:rsidRPr="00B866D8">
        <w:tab/>
        <w:t>10.9.104.12 </w:t>
      </w:r>
    </w:p>
    <w:p w14:paraId="74AFB8CA" w14:textId="77777777" w:rsidR="000E1D80" w:rsidRPr="00B866D8" w:rsidRDefault="000E1D80" w:rsidP="000E1D80">
      <w:r w:rsidRPr="00B866D8">
        <w:t>usnc1ciocw2lpd.ad.diebold.com</w:t>
      </w:r>
      <w:r w:rsidRPr="00B866D8">
        <w:tab/>
        <w:t>10.9.104.22 </w:t>
      </w:r>
    </w:p>
    <w:p w14:paraId="145118F1" w14:textId="77777777" w:rsidR="000E1D80" w:rsidRPr="00B866D8" w:rsidRDefault="000E1D80" w:rsidP="000E1D80">
      <w:r w:rsidRPr="00B866D8">
        <w:t>usnc1ciocw3lpd.ad.diebold.com</w:t>
      </w:r>
      <w:r w:rsidRPr="00B866D8">
        <w:tab/>
        <w:t>10.9.104.54 </w:t>
      </w:r>
    </w:p>
    <w:p w14:paraId="06369D43" w14:textId="77777777" w:rsidR="000E1D80" w:rsidRPr="00B866D8" w:rsidRDefault="000E1D80" w:rsidP="000E1D80">
      <w:r w:rsidRPr="00B866D8">
        <w:t>usnc1ciocw4lpd.ad.diebold.com</w:t>
      </w:r>
      <w:r w:rsidRPr="00B866D8">
        <w:tab/>
        <w:t>10.9.104.92 </w:t>
      </w:r>
    </w:p>
    <w:p w14:paraId="783BC04B" w14:textId="77777777" w:rsidR="000E1D80" w:rsidRPr="00B866D8" w:rsidRDefault="000E1D80" w:rsidP="000E1D80">
      <w:r w:rsidRPr="00B866D8">
        <w:t>usnc1ciocw5lpd.ad.diebold.com</w:t>
      </w:r>
      <w:r w:rsidRPr="00B866D8">
        <w:tab/>
        <w:t>10.9.104.93 </w:t>
      </w:r>
    </w:p>
    <w:p w14:paraId="274CFCDA" w14:textId="77777777" w:rsidR="000E1D80" w:rsidRPr="00B866D8" w:rsidRDefault="000E1D80" w:rsidP="000E1D80">
      <w:r w:rsidRPr="00B866D8">
        <w:t>usnc1ciocw6lpd.ad.diebold.com</w:t>
      </w:r>
      <w:r w:rsidRPr="00B866D8">
        <w:tab/>
        <w:t>10.9.104.94 </w:t>
      </w:r>
    </w:p>
    <w:p w14:paraId="4F8CF78F" w14:textId="77777777" w:rsidR="000E1D80" w:rsidRPr="00B866D8" w:rsidRDefault="000E1D80" w:rsidP="000E1D80">
      <w:r w:rsidRPr="00B866D8">
        <w:t> </w:t>
      </w:r>
    </w:p>
    <w:p w14:paraId="6E0203E9" w14:textId="77777777" w:rsidR="000E1D80" w:rsidRPr="00B866D8" w:rsidRDefault="000E1D80" w:rsidP="000E1D80">
      <w:r w:rsidRPr="00B866D8">
        <w:t> </w:t>
      </w:r>
    </w:p>
    <w:p w14:paraId="5E5CEF1D" w14:textId="77777777" w:rsidR="000E1D80" w:rsidRPr="00B866D8" w:rsidRDefault="000E1D80" w:rsidP="000E1D80">
      <w:r w:rsidRPr="00B866D8">
        <w:rPr>
          <w:b/>
          <w:bCs/>
        </w:rPr>
        <w:t>In Bastian Node:</w:t>
      </w:r>
      <w:r w:rsidRPr="00B866D8">
        <w:t> </w:t>
      </w:r>
    </w:p>
    <w:p w14:paraId="2E4E13E9" w14:textId="77777777" w:rsidR="000E1D80" w:rsidRPr="00B866D8" w:rsidRDefault="000E1D80" w:rsidP="000E1D80">
      <w:r w:rsidRPr="00B866D8">
        <w:rPr>
          <w:b/>
          <w:bCs/>
        </w:rPr>
        <w:t>Step 1:</w:t>
      </w:r>
      <w:r w:rsidRPr="00B866D8">
        <w:t> Configure Web server and Download openshift-install-linux.tar.gz and extract  </w:t>
      </w:r>
    </w:p>
    <w:p w14:paraId="045EAC76" w14:textId="77777777" w:rsidR="000E1D80" w:rsidRPr="00B866D8" w:rsidRDefault="000E1D80" w:rsidP="000E1D80">
      <w:r w:rsidRPr="00B866D8">
        <w:t># yum install </w:t>
      </w:r>
      <w:proofErr w:type="spellStart"/>
      <w:r w:rsidRPr="00B866D8">
        <w:t>http;systemctl</w:t>
      </w:r>
      <w:proofErr w:type="spellEnd"/>
      <w:r w:rsidRPr="00B866D8">
        <w:t> start </w:t>
      </w:r>
      <w:proofErr w:type="spellStart"/>
      <w:r w:rsidRPr="00B866D8">
        <w:t>httpd;systemctl</w:t>
      </w:r>
      <w:proofErr w:type="spellEnd"/>
      <w:r w:rsidRPr="00B866D8">
        <w:t> enable httpd </w:t>
      </w:r>
    </w:p>
    <w:p w14:paraId="3F0AE40A" w14:textId="77777777" w:rsidR="000E1D80" w:rsidRPr="00B866D8" w:rsidRDefault="000E1D80" w:rsidP="000E1D80">
      <w:r w:rsidRPr="00B866D8">
        <w:t># cd /</w:t>
      </w:r>
      <w:proofErr w:type="spellStart"/>
      <w:r w:rsidRPr="00B866D8">
        <w:t>mnt</w:t>
      </w:r>
      <w:proofErr w:type="spellEnd"/>
      <w:r w:rsidRPr="00B866D8">
        <w:t>/extras/; tar -</w:t>
      </w:r>
      <w:proofErr w:type="spellStart"/>
      <w:r w:rsidRPr="00B866D8">
        <w:t>xvf</w:t>
      </w:r>
      <w:proofErr w:type="spellEnd"/>
      <w:r w:rsidRPr="00B866D8">
        <w:t> openshift-install-linux.tar.gz </w:t>
      </w:r>
    </w:p>
    <w:p w14:paraId="1FDB1DD0" w14:textId="77777777" w:rsidR="000E1D80" w:rsidRPr="00B866D8" w:rsidRDefault="000E1D80" w:rsidP="000E1D80">
      <w:r w:rsidRPr="00B866D8">
        <w:t> </w:t>
      </w:r>
    </w:p>
    <w:p w14:paraId="341387A9" w14:textId="77777777" w:rsidR="000E1D80" w:rsidRPr="00B866D8" w:rsidRDefault="000E1D80" w:rsidP="000E1D80">
      <w:r w:rsidRPr="00B866D8">
        <w:rPr>
          <w:b/>
          <w:bCs/>
        </w:rPr>
        <w:t>Step 2:</w:t>
      </w:r>
      <w:r w:rsidRPr="00B866D8">
        <w:t> Download/extract openshift-client-linux-amd64-rhel8-4.17.8.tar.gz and copy binaries  </w:t>
      </w:r>
    </w:p>
    <w:p w14:paraId="6C4822BA" w14:textId="77777777" w:rsidR="000E1D80" w:rsidRPr="00B866D8" w:rsidRDefault="000E1D80" w:rsidP="000E1D80">
      <w:r w:rsidRPr="00B866D8">
        <w:t># tar -</w:t>
      </w:r>
      <w:proofErr w:type="spellStart"/>
      <w:r w:rsidRPr="00B866D8">
        <w:t>xvf</w:t>
      </w:r>
      <w:proofErr w:type="spellEnd"/>
      <w:r w:rsidRPr="00B866D8">
        <w:t> openshift-client-linux-amd64-rhel8-4.17.8.tar.gz </w:t>
      </w:r>
    </w:p>
    <w:p w14:paraId="26692C96" w14:textId="77777777" w:rsidR="000E1D80" w:rsidRPr="00B866D8" w:rsidRDefault="000E1D80" w:rsidP="000E1D80">
      <w:r w:rsidRPr="00B866D8">
        <w:t># cp -p </w:t>
      </w:r>
      <w:proofErr w:type="spellStart"/>
      <w:r w:rsidRPr="00B866D8">
        <w:t>oc</w:t>
      </w:r>
      <w:proofErr w:type="spellEnd"/>
      <w:r w:rsidRPr="00B866D8">
        <w:t> </w:t>
      </w:r>
      <w:proofErr w:type="spellStart"/>
      <w:r w:rsidRPr="00B866D8">
        <w:t>kubectl</w:t>
      </w:r>
      <w:proofErr w:type="spellEnd"/>
      <w:r w:rsidRPr="00B866D8">
        <w:t> /</w:t>
      </w:r>
      <w:proofErr w:type="spellStart"/>
      <w:r w:rsidRPr="00B866D8">
        <w:t>usr</w:t>
      </w:r>
      <w:proofErr w:type="spellEnd"/>
      <w:r w:rsidRPr="00B866D8">
        <w:t>/local/bin/ </w:t>
      </w:r>
    </w:p>
    <w:p w14:paraId="2BE04970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version </w:t>
      </w:r>
    </w:p>
    <w:p w14:paraId="566E2A73" w14:textId="77777777" w:rsidR="000E1D80" w:rsidRPr="00B866D8" w:rsidRDefault="000E1D80" w:rsidP="000E1D80">
      <w:r w:rsidRPr="00B866D8">
        <w:t># </w:t>
      </w:r>
      <w:proofErr w:type="spellStart"/>
      <w:r w:rsidRPr="00B866D8">
        <w:t>kubectl</w:t>
      </w:r>
      <w:proofErr w:type="spellEnd"/>
      <w:r w:rsidRPr="00B866D8">
        <w:t> version </w:t>
      </w:r>
    </w:p>
    <w:p w14:paraId="5B5F52AB" w14:textId="77777777" w:rsidR="000E1D80" w:rsidRPr="00B866D8" w:rsidRDefault="000E1D80" w:rsidP="000E1D80">
      <w:r w:rsidRPr="00B866D8">
        <w:t> </w:t>
      </w:r>
    </w:p>
    <w:p w14:paraId="72F3629A" w14:textId="77777777" w:rsidR="000E1D80" w:rsidRPr="00B866D8" w:rsidRDefault="000E1D80" w:rsidP="000E1D80">
      <w:r w:rsidRPr="00B866D8">
        <w:t> </w:t>
      </w:r>
    </w:p>
    <w:p w14:paraId="7E1AB124" w14:textId="77777777" w:rsidR="000E1D80" w:rsidRPr="00B866D8" w:rsidRDefault="000E1D80" w:rsidP="000E1D80">
      <w:r w:rsidRPr="00B866D8">
        <w:rPr>
          <w:b/>
          <w:bCs/>
        </w:rPr>
        <w:t>Step 3: </w:t>
      </w:r>
      <w:r w:rsidRPr="00B866D8">
        <w:t>Create install directory , change permission and </w:t>
      </w:r>
      <w:proofErr w:type="spellStart"/>
      <w:r w:rsidRPr="00B866D8">
        <w:t>umask</w:t>
      </w:r>
      <w:proofErr w:type="spellEnd"/>
      <w:r w:rsidRPr="00B866D8">
        <w:t>. </w:t>
      </w:r>
    </w:p>
    <w:p w14:paraId="610AB460" w14:textId="77777777" w:rsidR="000E1D80" w:rsidRPr="00B866D8" w:rsidRDefault="000E1D80" w:rsidP="000E1D80">
      <w:r w:rsidRPr="00B866D8">
        <w:t># </w:t>
      </w:r>
      <w:proofErr w:type="spellStart"/>
      <w:r w:rsidRPr="00B866D8">
        <w:t>mkdir</w:t>
      </w:r>
      <w:proofErr w:type="spellEnd"/>
      <w:r w:rsidRPr="00B866D8">
        <w:t> /root/ocp4install </w:t>
      </w:r>
    </w:p>
    <w:p w14:paraId="72B6C247" w14:textId="77777777" w:rsidR="000E1D80" w:rsidRPr="00B866D8" w:rsidRDefault="000E1D80" w:rsidP="000E1D80">
      <w:r w:rsidRPr="00B866D8">
        <w:t># </w:t>
      </w:r>
      <w:proofErr w:type="spellStart"/>
      <w:r w:rsidRPr="00B866D8">
        <w:t>chmod</w:t>
      </w:r>
      <w:proofErr w:type="spellEnd"/>
      <w:r w:rsidRPr="00B866D8">
        <w:t> 755 /root/ocp4install </w:t>
      </w:r>
    </w:p>
    <w:p w14:paraId="68482436" w14:textId="77777777" w:rsidR="000E1D80" w:rsidRPr="00B866D8" w:rsidRDefault="000E1D80" w:rsidP="000E1D80">
      <w:r w:rsidRPr="00B866D8">
        <w:lastRenderedPageBreak/>
        <w:t># </w:t>
      </w:r>
      <w:proofErr w:type="spellStart"/>
      <w:r w:rsidRPr="00B866D8">
        <w:t>umask</w:t>
      </w:r>
      <w:proofErr w:type="spellEnd"/>
      <w:r w:rsidRPr="00B866D8">
        <w:t> 022 </w:t>
      </w:r>
    </w:p>
    <w:p w14:paraId="32A226BA" w14:textId="77777777" w:rsidR="000E1D80" w:rsidRPr="00B866D8" w:rsidRDefault="000E1D80" w:rsidP="000E1D80">
      <w:r w:rsidRPr="00B866D8">
        <w:t># </w:t>
      </w:r>
      <w:proofErr w:type="spellStart"/>
      <w:r w:rsidRPr="00B866D8">
        <w:t>umask</w:t>
      </w:r>
      <w:proofErr w:type="spellEnd"/>
      <w:r w:rsidRPr="00B866D8">
        <w:t> </w:t>
      </w:r>
    </w:p>
    <w:p w14:paraId="11B471C2" w14:textId="77777777" w:rsidR="000E1D80" w:rsidRPr="00B866D8" w:rsidRDefault="000E1D80" w:rsidP="000E1D80">
      <w:r w:rsidRPr="00B866D8">
        <w:t> </w:t>
      </w:r>
    </w:p>
    <w:p w14:paraId="527CDE31" w14:textId="77777777" w:rsidR="000E1D80" w:rsidRPr="00B866D8" w:rsidRDefault="000E1D80" w:rsidP="000E1D80">
      <w:r w:rsidRPr="00B866D8">
        <w:rPr>
          <w:b/>
          <w:bCs/>
        </w:rPr>
        <w:t>Step 4:</w:t>
      </w:r>
      <w:r w:rsidRPr="00B866D8">
        <w:t> create /root/ocp4install/install-</w:t>
      </w:r>
      <w:proofErr w:type="spellStart"/>
      <w:r w:rsidRPr="00B866D8">
        <w:t>config.yaml</w:t>
      </w:r>
      <w:proofErr w:type="spellEnd"/>
      <w:r w:rsidRPr="00B866D8">
        <w:t> file  - refer docs.redhat.com for code </w:t>
      </w:r>
    </w:p>
    <w:p w14:paraId="1B64D8EB" w14:textId="77777777" w:rsidR="000E1D80" w:rsidRPr="00B866D8" w:rsidRDefault="000E1D80" w:rsidP="000E1D80">
      <w:r w:rsidRPr="00B866D8">
        <w:t># cd /root/ocp4install/;vi install-</w:t>
      </w:r>
      <w:proofErr w:type="spellStart"/>
      <w:r w:rsidRPr="00B866D8">
        <w:t>config.yaml</w:t>
      </w:r>
      <w:proofErr w:type="spellEnd"/>
      <w:r w:rsidRPr="00B866D8">
        <w:t> </w:t>
      </w:r>
    </w:p>
    <w:p w14:paraId="06E25E0E" w14:textId="77777777" w:rsidR="000E1D80" w:rsidRPr="00B866D8" w:rsidRDefault="000E1D80" w:rsidP="000E1D80">
      <w:r w:rsidRPr="00B866D8">
        <w:t># cp install-</w:t>
      </w:r>
      <w:proofErr w:type="spellStart"/>
      <w:r w:rsidRPr="00B866D8">
        <w:t>config.yaml</w:t>
      </w:r>
      <w:proofErr w:type="spellEnd"/>
      <w:r w:rsidRPr="00B866D8">
        <w:t> /</w:t>
      </w:r>
      <w:proofErr w:type="spellStart"/>
      <w:r w:rsidRPr="00B866D8">
        <w:t>mnt</w:t>
      </w:r>
      <w:proofErr w:type="spellEnd"/>
      <w:r w:rsidRPr="00B866D8">
        <w:t>/extras/    </w:t>
      </w:r>
    </w:p>
    <w:p w14:paraId="353EF8C8" w14:textId="77777777" w:rsidR="000E1D80" w:rsidRPr="00B866D8" w:rsidRDefault="000E1D80" w:rsidP="000E1D80">
      <w:r w:rsidRPr="00B866D8">
        <w:t> taken backup for reference cause it will be deleted in install directory after create manifests </w:t>
      </w:r>
    </w:p>
    <w:p w14:paraId="4BDAE540" w14:textId="77777777" w:rsidR="000E1D80" w:rsidRPr="00B866D8" w:rsidRDefault="000E1D80" w:rsidP="000E1D80">
      <w:r w:rsidRPr="00B866D8">
        <w:t> </w:t>
      </w:r>
    </w:p>
    <w:p w14:paraId="2799A4DD" w14:textId="77777777" w:rsidR="000E1D80" w:rsidRPr="00B866D8" w:rsidRDefault="000E1D80" w:rsidP="000E1D80">
      <w:r w:rsidRPr="00B866D8">
        <w:rPr>
          <w:b/>
          <w:bCs/>
        </w:rPr>
        <w:t>Step 5:</w:t>
      </w:r>
      <w:r w:rsidRPr="00B866D8">
        <w:t> Create manifests </w:t>
      </w:r>
    </w:p>
    <w:p w14:paraId="4C56793E" w14:textId="77777777" w:rsidR="000E1D80" w:rsidRPr="00B866D8" w:rsidRDefault="000E1D80" w:rsidP="000E1D80">
      <w:r w:rsidRPr="00B866D8">
        <w:t> </w:t>
      </w:r>
    </w:p>
    <w:p w14:paraId="2C7619E3" w14:textId="77777777" w:rsidR="000E1D80" w:rsidRPr="00B866D8" w:rsidRDefault="000E1D80" w:rsidP="000E1D80">
      <w:r w:rsidRPr="00B866D8">
        <w:t># </w:t>
      </w:r>
      <w:proofErr w:type="spellStart"/>
      <w:r w:rsidRPr="00B866D8">
        <w:t>openshift</w:t>
      </w:r>
      <w:proofErr w:type="spellEnd"/>
      <w:r w:rsidRPr="00B866D8">
        <w:t>-install create manifests --</w:t>
      </w:r>
      <w:proofErr w:type="spellStart"/>
      <w:r w:rsidRPr="00B866D8">
        <w:t>dir</w:t>
      </w:r>
      <w:proofErr w:type="spellEnd"/>
      <w:r w:rsidRPr="00B866D8">
        <w:t> /root/ocp4install </w:t>
      </w:r>
    </w:p>
    <w:p w14:paraId="49CBF58D" w14:textId="77777777" w:rsidR="000E1D80" w:rsidRPr="00B866D8" w:rsidRDefault="000E1D80" w:rsidP="000E1D80">
      <w:r w:rsidRPr="00B866D8">
        <w:t># ls -</w:t>
      </w:r>
      <w:proofErr w:type="spellStart"/>
      <w:r w:rsidRPr="00B866D8">
        <w:t>lrt</w:t>
      </w:r>
      <w:proofErr w:type="spellEnd"/>
      <w:r w:rsidRPr="00B866D8">
        <w:t> /root/ocp4install </w:t>
      </w:r>
    </w:p>
    <w:p w14:paraId="30980521" w14:textId="77777777" w:rsidR="000E1D80" w:rsidRPr="00B866D8" w:rsidRDefault="000E1D80" w:rsidP="000E1D80">
      <w:r w:rsidRPr="00B866D8">
        <w:t># ls -</w:t>
      </w:r>
      <w:proofErr w:type="spellStart"/>
      <w:r w:rsidRPr="00B866D8">
        <w:t>lrt</w:t>
      </w:r>
      <w:proofErr w:type="spellEnd"/>
      <w:r w:rsidRPr="00B866D8">
        <w:t> /root/ocp4install/manifests </w:t>
      </w:r>
    </w:p>
    <w:p w14:paraId="530993D6" w14:textId="77777777" w:rsidR="000E1D80" w:rsidRPr="00B866D8" w:rsidRDefault="000E1D80" w:rsidP="000E1D80">
      <w:r w:rsidRPr="00B866D8">
        <w:t># ls -</w:t>
      </w:r>
      <w:proofErr w:type="spellStart"/>
      <w:r w:rsidRPr="00B866D8">
        <w:t>lrt</w:t>
      </w:r>
      <w:proofErr w:type="spellEnd"/>
      <w:r w:rsidRPr="00B866D8">
        <w:t> /root/ocp4install/</w:t>
      </w:r>
      <w:proofErr w:type="spellStart"/>
      <w:r w:rsidRPr="00B866D8">
        <w:t>openshift</w:t>
      </w:r>
      <w:proofErr w:type="spellEnd"/>
      <w:r w:rsidRPr="00B866D8">
        <w:t> </w:t>
      </w:r>
    </w:p>
    <w:p w14:paraId="31795235" w14:textId="77777777" w:rsidR="000E1D80" w:rsidRPr="00B866D8" w:rsidRDefault="000E1D80" w:rsidP="000E1D80">
      <w:r w:rsidRPr="00B866D8">
        <w:t># cat /root/ocp4install/manifests/cluster-scheduler-02-config.yml  </w:t>
      </w:r>
    </w:p>
    <w:p w14:paraId="16539073" w14:textId="77777777" w:rsidR="000E1D80" w:rsidRPr="00B866D8" w:rsidRDefault="000E1D80" w:rsidP="000E1D80">
      <w:proofErr w:type="spellStart"/>
      <w:r w:rsidRPr="00B866D8">
        <w:t>mastersSchedulable</w:t>
      </w:r>
      <w:proofErr w:type="spellEnd"/>
      <w:r w:rsidRPr="00B866D8">
        <w:t>: false -- cause no schedules on master node </w:t>
      </w:r>
    </w:p>
    <w:p w14:paraId="1ED95369" w14:textId="77777777" w:rsidR="000E1D80" w:rsidRPr="00B866D8" w:rsidRDefault="000E1D80" w:rsidP="000E1D80">
      <w:r w:rsidRPr="00B866D8">
        <w:t> </w:t>
      </w:r>
    </w:p>
    <w:p w14:paraId="1261AF80" w14:textId="77777777" w:rsidR="000E1D80" w:rsidRPr="00B866D8" w:rsidRDefault="000E1D80" w:rsidP="000E1D80">
      <w:r w:rsidRPr="00B866D8">
        <w:rPr>
          <w:b/>
          <w:bCs/>
        </w:rPr>
        <w:t>Step 6:</w:t>
      </w:r>
      <w:r w:rsidRPr="00B866D8">
        <w:t> Create ignition config files and copy it to web server </w:t>
      </w:r>
    </w:p>
    <w:p w14:paraId="4896787F" w14:textId="77777777" w:rsidR="000E1D80" w:rsidRPr="00B866D8" w:rsidRDefault="000E1D80" w:rsidP="000E1D80">
      <w:r w:rsidRPr="00B866D8">
        <w:t># </w:t>
      </w:r>
      <w:proofErr w:type="spellStart"/>
      <w:r w:rsidRPr="00B866D8">
        <w:t>openshift</w:t>
      </w:r>
      <w:proofErr w:type="spellEnd"/>
      <w:r w:rsidRPr="00B866D8">
        <w:t>-install create ignition-configs --</w:t>
      </w:r>
      <w:proofErr w:type="spellStart"/>
      <w:r w:rsidRPr="00B866D8">
        <w:t>dir</w:t>
      </w:r>
      <w:proofErr w:type="spellEnd"/>
      <w:r w:rsidRPr="00B866D8">
        <w:t> /root/ocp4install </w:t>
      </w:r>
    </w:p>
    <w:p w14:paraId="4F99866A" w14:textId="77777777" w:rsidR="000E1D80" w:rsidRPr="00B866D8" w:rsidRDefault="000E1D80" w:rsidP="000E1D80">
      <w:r w:rsidRPr="00B866D8">
        <w:t># ls -</w:t>
      </w:r>
      <w:proofErr w:type="spellStart"/>
      <w:r w:rsidRPr="00B866D8">
        <w:t>lrt</w:t>
      </w:r>
      <w:proofErr w:type="spellEnd"/>
      <w:r w:rsidRPr="00B866D8">
        <w:t> /root/ocp4install </w:t>
      </w:r>
    </w:p>
    <w:p w14:paraId="4FC66806" w14:textId="77777777" w:rsidR="000E1D80" w:rsidRPr="00B866D8" w:rsidRDefault="000E1D80" w:rsidP="000E1D80">
      <w:r w:rsidRPr="00B866D8">
        <w:t># cd /root/ocp4install; cp </w:t>
      </w:r>
      <w:proofErr w:type="spellStart"/>
      <w:r w:rsidRPr="00B866D8">
        <w:t>master.ign</w:t>
      </w:r>
      <w:proofErr w:type="spellEnd"/>
      <w:r w:rsidRPr="00B866D8">
        <w:t> </w:t>
      </w:r>
      <w:proofErr w:type="spellStart"/>
      <w:r w:rsidRPr="00B866D8">
        <w:t>worker.ign</w:t>
      </w:r>
      <w:proofErr w:type="spellEnd"/>
      <w:r w:rsidRPr="00B866D8">
        <w:t> </w:t>
      </w:r>
      <w:proofErr w:type="spellStart"/>
      <w:r w:rsidRPr="00B866D8">
        <w:t>bootstrap.ign</w:t>
      </w:r>
      <w:proofErr w:type="spellEnd"/>
      <w:r w:rsidRPr="00B866D8">
        <w:t> /var/www/html/ </w:t>
      </w:r>
    </w:p>
    <w:p w14:paraId="09918E04" w14:textId="77777777" w:rsidR="000E1D80" w:rsidRPr="00B866D8" w:rsidRDefault="000E1D80" w:rsidP="000E1D80">
      <w:r w:rsidRPr="00B866D8">
        <w:t># cd /var/www/html/; </w:t>
      </w:r>
      <w:proofErr w:type="spellStart"/>
      <w:r w:rsidRPr="00B866D8">
        <w:t>chmod</w:t>
      </w:r>
      <w:proofErr w:type="spellEnd"/>
      <w:r w:rsidRPr="00B866D8">
        <w:t> </w:t>
      </w:r>
      <w:proofErr w:type="spellStart"/>
      <w:r w:rsidRPr="00B866D8">
        <w:t>o+r</w:t>
      </w:r>
      <w:proofErr w:type="spellEnd"/>
      <w:r w:rsidRPr="00B866D8">
        <w:t> </w:t>
      </w:r>
      <w:proofErr w:type="spellStart"/>
      <w:r w:rsidRPr="00B866D8">
        <w:t>worker.ign</w:t>
      </w:r>
      <w:proofErr w:type="spellEnd"/>
      <w:r w:rsidRPr="00B866D8">
        <w:t> </w:t>
      </w:r>
      <w:proofErr w:type="spellStart"/>
      <w:r w:rsidRPr="00B866D8">
        <w:t>master.ign</w:t>
      </w:r>
      <w:proofErr w:type="spellEnd"/>
      <w:r w:rsidRPr="00B866D8">
        <w:t> </w:t>
      </w:r>
      <w:proofErr w:type="spellStart"/>
      <w:r w:rsidRPr="00B866D8">
        <w:t>bootstrap.ign</w:t>
      </w:r>
      <w:proofErr w:type="spellEnd"/>
      <w:r w:rsidRPr="00B866D8">
        <w:t> </w:t>
      </w:r>
    </w:p>
    <w:p w14:paraId="3001EF25" w14:textId="77777777" w:rsidR="000E1D80" w:rsidRPr="00B866D8" w:rsidRDefault="000E1D80" w:rsidP="000E1D80">
      <w:r w:rsidRPr="00B866D8">
        <w:t> </w:t>
      </w:r>
    </w:p>
    <w:p w14:paraId="5540210D" w14:textId="77777777" w:rsidR="000E1D80" w:rsidRPr="00B866D8" w:rsidRDefault="000E1D80" w:rsidP="000E1D80">
      <w:r w:rsidRPr="00B866D8">
        <w:rPr>
          <w:b/>
          <w:bCs/>
        </w:rPr>
        <w:t>Step 7:</w:t>
      </w:r>
      <w:r w:rsidRPr="00B866D8">
        <w:t> Now setup bootstrap node and master node and followed by worker nodes </w:t>
      </w:r>
    </w:p>
    <w:p w14:paraId="1840DBEC" w14:textId="77777777" w:rsidR="000E1D80" w:rsidRPr="00B866D8" w:rsidRDefault="000E1D80" w:rsidP="000E1D80">
      <w:r w:rsidRPr="00B866D8">
        <w:t> </w:t>
      </w:r>
    </w:p>
    <w:p w14:paraId="0B41AB4E" w14:textId="77777777" w:rsidR="000E1D80" w:rsidRPr="00B866D8" w:rsidRDefault="000E1D80" w:rsidP="000E1D80">
      <w:r w:rsidRPr="00B866D8">
        <w:t>Map CoreOS ISO to new VMS/Physical servers and Boot with ISO </w:t>
      </w:r>
    </w:p>
    <w:p w14:paraId="71557625" w14:textId="77777777" w:rsidR="000E1D80" w:rsidRPr="00B866D8" w:rsidRDefault="000E1D80" w:rsidP="000E1D80">
      <w:r w:rsidRPr="00B866D8">
        <w:t>Configure network/hostname with "</w:t>
      </w:r>
      <w:proofErr w:type="spellStart"/>
      <w:r w:rsidRPr="00B866D8">
        <w:t>nmtui</w:t>
      </w:r>
      <w:proofErr w:type="spellEnd"/>
      <w:r w:rsidRPr="00B866D8">
        <w:t>" </w:t>
      </w:r>
    </w:p>
    <w:p w14:paraId="76A26D16" w14:textId="77777777" w:rsidR="000E1D80" w:rsidRPr="00B866D8" w:rsidRDefault="000E1D80" w:rsidP="000E1D80">
      <w:r w:rsidRPr="00B866D8">
        <w:t> </w:t>
      </w:r>
    </w:p>
    <w:p w14:paraId="503FEABD" w14:textId="77777777" w:rsidR="000E1D80" w:rsidRPr="00B866D8" w:rsidRDefault="000E1D80" w:rsidP="000E1D80">
      <w:r w:rsidRPr="00B866D8">
        <w:t>Example: </w:t>
      </w:r>
    </w:p>
    <w:p w14:paraId="3F1D3757" w14:textId="77777777" w:rsidR="000E1D80" w:rsidRPr="00B866D8" w:rsidRDefault="000E1D80" w:rsidP="000E1D80">
      <w:r w:rsidRPr="00B866D8">
        <w:t>Hostname: usnc1cikube7lvd.ad.diebold.com </w:t>
      </w:r>
    </w:p>
    <w:p w14:paraId="5EE0E6E9" w14:textId="77777777" w:rsidR="000E1D80" w:rsidRPr="00B866D8" w:rsidRDefault="000E1D80" w:rsidP="000E1D80">
      <w:r w:rsidRPr="00B866D8">
        <w:t>IP: 10.9.104.12 </w:t>
      </w:r>
    </w:p>
    <w:p w14:paraId="75075E78" w14:textId="77777777" w:rsidR="000E1D80" w:rsidRPr="00B866D8" w:rsidRDefault="000E1D80" w:rsidP="000E1D80">
      <w:r w:rsidRPr="00B866D8">
        <w:t>subnet bit: 22 </w:t>
      </w:r>
    </w:p>
    <w:p w14:paraId="36C01C07" w14:textId="77777777" w:rsidR="000E1D80" w:rsidRPr="00B866D8" w:rsidRDefault="000E1D80" w:rsidP="000E1D80">
      <w:r w:rsidRPr="00B866D8">
        <w:t>subnet mask: 255.255.252.0 </w:t>
      </w:r>
    </w:p>
    <w:p w14:paraId="03000AE5" w14:textId="77777777" w:rsidR="000E1D80" w:rsidRPr="00B866D8" w:rsidRDefault="000E1D80" w:rsidP="000E1D80">
      <w:r w:rsidRPr="00B866D8">
        <w:t>gateway: 10.9.104.1 </w:t>
      </w:r>
    </w:p>
    <w:p w14:paraId="33AE9835" w14:textId="77777777" w:rsidR="000E1D80" w:rsidRPr="00B866D8" w:rsidRDefault="000E1D80" w:rsidP="000E1D80">
      <w:r w:rsidRPr="00B866D8">
        <w:t> </w:t>
      </w:r>
    </w:p>
    <w:p w14:paraId="4C11F8C1" w14:textId="77777777" w:rsidR="000E1D80" w:rsidRPr="00B866D8" w:rsidRDefault="000E1D80" w:rsidP="000E1D80">
      <w:r w:rsidRPr="00B866D8">
        <w:t> </w:t>
      </w:r>
    </w:p>
    <w:p w14:paraId="6880EA3D" w14:textId="77777777" w:rsidR="000E1D80" w:rsidRPr="00B866D8" w:rsidRDefault="000E1D80" w:rsidP="000E1D80">
      <w:r w:rsidRPr="00B866D8">
        <w:t>*** Note: We must install bootstrap and master nodes parallel otherwise bootstrap node install will fail but worker node can install latter too </w:t>
      </w:r>
    </w:p>
    <w:p w14:paraId="34A7161B" w14:textId="77777777" w:rsidR="000E1D80" w:rsidRPr="00B866D8" w:rsidRDefault="000E1D80" w:rsidP="000E1D80">
      <w:r w:rsidRPr="00B866D8">
        <w:t> </w:t>
      </w:r>
    </w:p>
    <w:p w14:paraId="0907CB86" w14:textId="77777777" w:rsidR="000E1D80" w:rsidRPr="00B866D8" w:rsidRDefault="000E1D80" w:rsidP="000E1D80">
      <w:r w:rsidRPr="00B866D8">
        <w:t>*** also bootstrap ignition file valid only 24hours since it creates </w:t>
      </w:r>
    </w:p>
    <w:p w14:paraId="0B17929F" w14:textId="77777777" w:rsidR="000E1D80" w:rsidRPr="00B866D8" w:rsidRDefault="000E1D80" w:rsidP="000E1D80">
      <w:r w:rsidRPr="00B866D8">
        <w:t> </w:t>
      </w:r>
    </w:p>
    <w:p w14:paraId="2260A76B" w14:textId="77777777" w:rsidR="000E1D80" w:rsidRPr="00B866D8" w:rsidRDefault="000E1D80" w:rsidP="000E1D80">
      <w:r w:rsidRPr="00B866D8">
        <w:rPr>
          <w:b/>
          <w:bCs/>
        </w:rPr>
        <w:t>For Bootstrap node:</w:t>
      </w:r>
      <w:r w:rsidRPr="00B866D8">
        <w:t> </w:t>
      </w:r>
    </w:p>
    <w:p w14:paraId="71037C8D" w14:textId="77777777" w:rsidR="000E1D80" w:rsidRPr="00B866D8" w:rsidRDefault="000E1D80" w:rsidP="000E1D80">
      <w:r w:rsidRPr="00B866D8">
        <w:t> </w:t>
      </w:r>
    </w:p>
    <w:p w14:paraId="2DCE0E68" w14:textId="77777777" w:rsidR="000E1D80" w:rsidRPr="00B866D8" w:rsidRDefault="000E1D80" w:rsidP="000E1D80">
      <w:proofErr w:type="spellStart"/>
      <w:r w:rsidRPr="00B866D8">
        <w:t>sudo</w:t>
      </w:r>
      <w:proofErr w:type="spellEnd"/>
      <w:r w:rsidRPr="00B866D8">
        <w:t> </w:t>
      </w:r>
      <w:proofErr w:type="spellStart"/>
      <w:r w:rsidRPr="00B866D8">
        <w:t>coreos</w:t>
      </w:r>
      <w:proofErr w:type="spellEnd"/>
      <w:r w:rsidRPr="00B866D8">
        <w:t>-installer install /dev/</w:t>
      </w:r>
      <w:proofErr w:type="spellStart"/>
      <w:r w:rsidRPr="00B866D8">
        <w:t>sda</w:t>
      </w:r>
      <w:proofErr w:type="spellEnd"/>
      <w:r w:rsidRPr="00B866D8">
        <w:t> --copy-network --ignition-</w:t>
      </w:r>
      <w:proofErr w:type="spellStart"/>
      <w:r w:rsidRPr="00B866D8">
        <w:t>url</w:t>
      </w:r>
      <w:proofErr w:type="spellEnd"/>
      <w:r w:rsidRPr="00B866D8">
        <w:t>=http://10.9.104.23/bootstrap.ign --insecure-ignition </w:t>
      </w:r>
    </w:p>
    <w:p w14:paraId="550B75E2" w14:textId="77777777" w:rsidR="000E1D80" w:rsidRPr="00B866D8" w:rsidRDefault="000E1D80" w:rsidP="000E1D80">
      <w:r w:rsidRPr="00B866D8">
        <w:t> </w:t>
      </w:r>
    </w:p>
    <w:p w14:paraId="33B65198" w14:textId="77777777" w:rsidR="000E1D80" w:rsidRPr="00B866D8" w:rsidRDefault="000E1D80" w:rsidP="000E1D80">
      <w:r w:rsidRPr="00B866D8">
        <w:rPr>
          <w:b/>
          <w:bCs/>
        </w:rPr>
        <w:t>For Master/control-plane node:</w:t>
      </w:r>
      <w:r w:rsidRPr="00B866D8">
        <w:t> </w:t>
      </w:r>
    </w:p>
    <w:p w14:paraId="7464FCAC" w14:textId="77777777" w:rsidR="000E1D80" w:rsidRPr="00B866D8" w:rsidRDefault="000E1D80" w:rsidP="000E1D80">
      <w:r w:rsidRPr="00B866D8">
        <w:t> </w:t>
      </w:r>
    </w:p>
    <w:p w14:paraId="613E451F" w14:textId="77777777" w:rsidR="000E1D80" w:rsidRPr="00B866D8" w:rsidRDefault="000E1D80" w:rsidP="000E1D80">
      <w:proofErr w:type="spellStart"/>
      <w:r w:rsidRPr="00B866D8">
        <w:t>sudo</w:t>
      </w:r>
      <w:proofErr w:type="spellEnd"/>
      <w:r w:rsidRPr="00B866D8">
        <w:t> </w:t>
      </w:r>
      <w:proofErr w:type="spellStart"/>
      <w:r w:rsidRPr="00B866D8">
        <w:t>coreos</w:t>
      </w:r>
      <w:proofErr w:type="spellEnd"/>
      <w:r w:rsidRPr="00B866D8">
        <w:t>-installer install /dev/</w:t>
      </w:r>
      <w:proofErr w:type="spellStart"/>
      <w:r w:rsidRPr="00B866D8">
        <w:t>sda</w:t>
      </w:r>
      <w:proofErr w:type="spellEnd"/>
      <w:r w:rsidRPr="00B866D8">
        <w:t> --copy-network --ignition-</w:t>
      </w:r>
      <w:proofErr w:type="spellStart"/>
      <w:r w:rsidRPr="00B866D8">
        <w:t>url</w:t>
      </w:r>
      <w:proofErr w:type="spellEnd"/>
      <w:r w:rsidRPr="00B866D8">
        <w:t>=http://10.9.104.23/master.ign --insecure-ignition </w:t>
      </w:r>
    </w:p>
    <w:p w14:paraId="2CEEB32B" w14:textId="77777777" w:rsidR="000E1D80" w:rsidRPr="00B866D8" w:rsidRDefault="000E1D80" w:rsidP="000E1D80">
      <w:r w:rsidRPr="00B866D8">
        <w:t> </w:t>
      </w:r>
    </w:p>
    <w:p w14:paraId="5C5C4A97" w14:textId="77777777" w:rsidR="000E1D80" w:rsidRPr="00B866D8" w:rsidRDefault="000E1D80" w:rsidP="000E1D80">
      <w:r w:rsidRPr="00B866D8">
        <w:rPr>
          <w:b/>
          <w:bCs/>
        </w:rPr>
        <w:t>For Worker node:</w:t>
      </w:r>
      <w:r w:rsidRPr="00B866D8">
        <w:t> </w:t>
      </w:r>
    </w:p>
    <w:p w14:paraId="5BA6781E" w14:textId="77777777" w:rsidR="000E1D80" w:rsidRPr="00B866D8" w:rsidRDefault="000E1D80" w:rsidP="000E1D80">
      <w:r w:rsidRPr="00B866D8">
        <w:t> </w:t>
      </w:r>
    </w:p>
    <w:p w14:paraId="1C5AFB01" w14:textId="77777777" w:rsidR="000E1D80" w:rsidRPr="00B866D8" w:rsidRDefault="000E1D80" w:rsidP="000E1D80">
      <w:proofErr w:type="spellStart"/>
      <w:r w:rsidRPr="00B866D8">
        <w:t>sudo</w:t>
      </w:r>
      <w:proofErr w:type="spellEnd"/>
      <w:r w:rsidRPr="00B866D8">
        <w:t> </w:t>
      </w:r>
      <w:proofErr w:type="spellStart"/>
      <w:r w:rsidRPr="00B866D8">
        <w:t>coreos</w:t>
      </w:r>
      <w:proofErr w:type="spellEnd"/>
      <w:r w:rsidRPr="00B866D8">
        <w:t>-installer install /dev/</w:t>
      </w:r>
      <w:proofErr w:type="spellStart"/>
      <w:r w:rsidRPr="00B866D8">
        <w:t>sda</w:t>
      </w:r>
      <w:proofErr w:type="spellEnd"/>
      <w:r w:rsidRPr="00B866D8">
        <w:t> --copy-network --ignition-</w:t>
      </w:r>
      <w:proofErr w:type="spellStart"/>
      <w:r w:rsidRPr="00B866D8">
        <w:t>url</w:t>
      </w:r>
      <w:proofErr w:type="spellEnd"/>
      <w:r w:rsidRPr="00B866D8">
        <w:t>=http://10.9.104.23/worker.ign --insecure-ignition </w:t>
      </w:r>
    </w:p>
    <w:p w14:paraId="695C229D" w14:textId="77777777" w:rsidR="000E1D80" w:rsidRPr="00B866D8" w:rsidRDefault="000E1D80" w:rsidP="000E1D80">
      <w:r w:rsidRPr="00B866D8">
        <w:t> </w:t>
      </w:r>
    </w:p>
    <w:p w14:paraId="0EA8C54B" w14:textId="77777777" w:rsidR="000E1D80" w:rsidRPr="00B866D8" w:rsidRDefault="000E1D80" w:rsidP="000E1D80">
      <w:r w:rsidRPr="00B866D8">
        <w:t> </w:t>
      </w:r>
    </w:p>
    <w:p w14:paraId="7BA58311" w14:textId="77777777" w:rsidR="000E1D80" w:rsidRPr="00B866D8" w:rsidRDefault="000E1D80" w:rsidP="000E1D80">
      <w:r w:rsidRPr="00B866D8">
        <w:rPr>
          <w:b/>
          <w:bCs/>
        </w:rPr>
        <w:t>To validate </w:t>
      </w:r>
      <w:proofErr w:type="spellStart"/>
      <w:r w:rsidRPr="00B866D8">
        <w:rPr>
          <w:b/>
          <w:bCs/>
        </w:rPr>
        <w:t>Bootstarp</w:t>
      </w:r>
      <w:proofErr w:type="spellEnd"/>
      <w:r w:rsidRPr="00B866D8">
        <w:rPr>
          <w:b/>
          <w:bCs/>
        </w:rPr>
        <w:t> installation:</w:t>
      </w:r>
      <w:r w:rsidRPr="00B866D8">
        <w:t> </w:t>
      </w:r>
    </w:p>
    <w:p w14:paraId="17A2258E" w14:textId="77777777" w:rsidR="000E1D80" w:rsidRPr="00B866D8" w:rsidRDefault="000E1D80" w:rsidP="000E1D80">
      <w:r w:rsidRPr="00B866D8">
        <w:t> </w:t>
      </w:r>
    </w:p>
    <w:p w14:paraId="42876E29" w14:textId="77777777" w:rsidR="000E1D80" w:rsidRPr="00B866D8" w:rsidRDefault="000E1D80" w:rsidP="000E1D80">
      <w:r w:rsidRPr="00B866D8">
        <w:lastRenderedPageBreak/>
        <w:t># </w:t>
      </w:r>
      <w:proofErr w:type="spellStart"/>
      <w:r w:rsidRPr="00B866D8">
        <w:t>openshift</w:t>
      </w:r>
      <w:proofErr w:type="spellEnd"/>
      <w:r w:rsidRPr="00B866D8">
        <w:t>-install --</w:t>
      </w:r>
      <w:proofErr w:type="spellStart"/>
      <w:r w:rsidRPr="00B866D8">
        <w:t>dir</w:t>
      </w:r>
      <w:proofErr w:type="spellEnd"/>
      <w:r w:rsidRPr="00B866D8">
        <w:t> /root/ocp4install wait-for bootstrap-complete --log-level=info </w:t>
      </w:r>
    </w:p>
    <w:p w14:paraId="6099EFDD" w14:textId="77777777" w:rsidR="000E1D80" w:rsidRPr="00B866D8" w:rsidRDefault="000E1D80" w:rsidP="000E1D80">
      <w:r w:rsidRPr="00B866D8">
        <w:t># </w:t>
      </w:r>
      <w:proofErr w:type="spellStart"/>
      <w:r w:rsidRPr="00B866D8">
        <w:t>openshift</w:t>
      </w:r>
      <w:proofErr w:type="spellEnd"/>
      <w:r w:rsidRPr="00B866D8">
        <w:t>-install --</w:t>
      </w:r>
      <w:proofErr w:type="spellStart"/>
      <w:r w:rsidRPr="00B866D8">
        <w:t>dir</w:t>
      </w:r>
      <w:proofErr w:type="spellEnd"/>
      <w:r w:rsidRPr="00B866D8">
        <w:t> /root/ocp4install wait-for bootstrap-complete --log-level=debug </w:t>
      </w:r>
    </w:p>
    <w:p w14:paraId="0C93CA61" w14:textId="77777777" w:rsidR="000E1D80" w:rsidRPr="00B866D8" w:rsidRDefault="000E1D80" w:rsidP="000E1D80">
      <w:r w:rsidRPr="00B866D8">
        <w:t># </w:t>
      </w:r>
      <w:proofErr w:type="spellStart"/>
      <w:r w:rsidRPr="00B866D8">
        <w:t>journalctl</w:t>
      </w:r>
      <w:proofErr w:type="spellEnd"/>
      <w:r w:rsidRPr="00B866D8">
        <w:t> -b -f -u release-</w:t>
      </w:r>
      <w:proofErr w:type="spellStart"/>
      <w:r w:rsidRPr="00B866D8">
        <w:t>image.service</w:t>
      </w:r>
      <w:proofErr w:type="spellEnd"/>
      <w:r w:rsidRPr="00B866D8">
        <w:t> -u </w:t>
      </w:r>
      <w:proofErr w:type="spellStart"/>
      <w:r w:rsidRPr="00B866D8">
        <w:t>bootkube.service</w:t>
      </w:r>
      <w:proofErr w:type="spellEnd"/>
      <w:r w:rsidRPr="00B866D8">
        <w:t>  # run from bootstrap node by login </w:t>
      </w:r>
    </w:p>
    <w:p w14:paraId="1CC79D98" w14:textId="77777777" w:rsidR="000E1D80" w:rsidRDefault="000E1D80" w:rsidP="000E1D80">
      <w:r w:rsidRPr="00B866D8">
        <w:t> </w:t>
      </w:r>
    </w:p>
    <w:p w14:paraId="30F58618" w14:textId="77777777" w:rsidR="000E1D80" w:rsidRDefault="000E1D80" w:rsidP="000E1D80"/>
    <w:p w14:paraId="56261132" w14:textId="77777777" w:rsidR="000E1D80" w:rsidRDefault="000E1D80" w:rsidP="000E1D80"/>
    <w:p w14:paraId="0D6E9A23" w14:textId="77777777" w:rsidR="000E1D80" w:rsidRPr="00B866D8" w:rsidRDefault="000E1D80" w:rsidP="000E1D80"/>
    <w:p w14:paraId="671BE490" w14:textId="77777777" w:rsidR="000E1D80" w:rsidRPr="00B866D8" w:rsidRDefault="000E1D80" w:rsidP="000E1D80">
      <w:r w:rsidRPr="00B866D8">
        <w:rPr>
          <w:b/>
          <w:bCs/>
        </w:rPr>
        <w:t>To Validate Master and Worker node installation:</w:t>
      </w:r>
      <w:r w:rsidRPr="00B866D8">
        <w:t> </w:t>
      </w:r>
    </w:p>
    <w:p w14:paraId="341C5CD4" w14:textId="77777777" w:rsidR="000E1D80" w:rsidRPr="00B866D8" w:rsidRDefault="000E1D80" w:rsidP="000E1D80">
      <w:r w:rsidRPr="00B866D8">
        <w:t> </w:t>
      </w:r>
    </w:p>
    <w:p w14:paraId="3F21F5CD" w14:textId="77777777" w:rsidR="000E1D80" w:rsidRPr="00B866D8" w:rsidRDefault="000E1D80" w:rsidP="000E1D80">
      <w:r w:rsidRPr="00B866D8">
        <w:t># ssh core@10.9.104.12 </w:t>
      </w:r>
    </w:p>
    <w:p w14:paraId="14DF8993" w14:textId="77777777" w:rsidR="000E1D80" w:rsidRPr="00B866D8" w:rsidRDefault="000E1D80" w:rsidP="000E1D80">
      <w:r w:rsidRPr="00B866D8">
        <w:t># </w:t>
      </w:r>
      <w:proofErr w:type="spellStart"/>
      <w:r w:rsidRPr="00B866D8">
        <w:t>crictl</w:t>
      </w:r>
      <w:proofErr w:type="spellEnd"/>
      <w:r w:rsidRPr="00B866D8">
        <w:t> images </w:t>
      </w:r>
    </w:p>
    <w:p w14:paraId="5EAD868C" w14:textId="77777777" w:rsidR="000E1D80" w:rsidRPr="00B866D8" w:rsidRDefault="000E1D80" w:rsidP="000E1D80">
      <w:r w:rsidRPr="00B866D8">
        <w:t># </w:t>
      </w:r>
      <w:proofErr w:type="spellStart"/>
      <w:r w:rsidRPr="00B866D8">
        <w:t>crictl</w:t>
      </w:r>
      <w:proofErr w:type="spellEnd"/>
      <w:r w:rsidRPr="00B866D8">
        <w:t> ps </w:t>
      </w:r>
    </w:p>
    <w:p w14:paraId="420F80E6" w14:textId="77777777" w:rsidR="000E1D80" w:rsidRPr="00B866D8" w:rsidRDefault="000E1D80" w:rsidP="000E1D80">
      <w:r w:rsidRPr="00B866D8">
        <w:t># </w:t>
      </w:r>
      <w:proofErr w:type="spellStart"/>
      <w:r w:rsidRPr="00B866D8">
        <w:t>crictl</w:t>
      </w:r>
      <w:proofErr w:type="spellEnd"/>
      <w:r w:rsidRPr="00B866D8">
        <w:t> ps -a </w:t>
      </w:r>
    </w:p>
    <w:p w14:paraId="67D0E1CD" w14:textId="77777777" w:rsidR="000E1D80" w:rsidRPr="00B866D8" w:rsidRDefault="000E1D80" w:rsidP="000E1D80">
      <w:r w:rsidRPr="00B866D8">
        <w:t># </w:t>
      </w:r>
      <w:proofErr w:type="spellStart"/>
      <w:r w:rsidRPr="00B866D8">
        <w:t>sudo</w:t>
      </w:r>
      <w:proofErr w:type="spellEnd"/>
      <w:r w:rsidRPr="00B866D8">
        <w:t> </w:t>
      </w:r>
      <w:proofErr w:type="spellStart"/>
      <w:r w:rsidRPr="00B866D8">
        <w:t>journalctl</w:t>
      </w:r>
      <w:proofErr w:type="spellEnd"/>
      <w:r w:rsidRPr="00B866D8">
        <w:t> -b -f -u </w:t>
      </w:r>
      <w:proofErr w:type="spellStart"/>
      <w:r w:rsidRPr="00B866D8">
        <w:t>kubelet.service</w:t>
      </w:r>
      <w:proofErr w:type="spellEnd"/>
      <w:r w:rsidRPr="00B866D8">
        <w:t> -u </w:t>
      </w:r>
      <w:proofErr w:type="spellStart"/>
      <w:r w:rsidRPr="00B866D8">
        <w:t>crio.service</w:t>
      </w:r>
      <w:proofErr w:type="spellEnd"/>
      <w:r w:rsidRPr="00B866D8">
        <w:t> </w:t>
      </w:r>
    </w:p>
    <w:p w14:paraId="5373650A" w14:textId="77777777" w:rsidR="000E1D80" w:rsidRPr="00B866D8" w:rsidRDefault="000E1D80" w:rsidP="000E1D80">
      <w:r w:rsidRPr="00B866D8">
        <w:t># export KUBECONFIG=/root/ocp4install/auth/</w:t>
      </w:r>
      <w:proofErr w:type="spellStart"/>
      <w:r w:rsidRPr="00B866D8">
        <w:t>kubeconfig</w:t>
      </w:r>
      <w:proofErr w:type="spellEnd"/>
      <w:r w:rsidRPr="00B866D8">
        <w:t> </w:t>
      </w:r>
    </w:p>
    <w:p w14:paraId="0CF81C3C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 nodes </w:t>
      </w:r>
    </w:p>
    <w:p w14:paraId="255FD6FB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 co </w:t>
      </w:r>
    </w:p>
    <w:p w14:paraId="68C722F6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 </w:t>
      </w:r>
      <w:proofErr w:type="spellStart"/>
      <w:r w:rsidRPr="00B866D8">
        <w:t>clusterversion</w:t>
      </w:r>
      <w:proofErr w:type="spellEnd"/>
      <w:r w:rsidRPr="00B866D8">
        <w:t> </w:t>
      </w:r>
    </w:p>
    <w:p w14:paraId="3A953805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 co authentication -o </w:t>
      </w:r>
      <w:proofErr w:type="spellStart"/>
      <w:r w:rsidRPr="00B866D8">
        <w:t>yaml</w:t>
      </w:r>
      <w:proofErr w:type="spellEnd"/>
      <w:r w:rsidRPr="00B866D8">
        <w:t> </w:t>
      </w:r>
    </w:p>
    <w:p w14:paraId="0992ECF0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 </w:t>
      </w:r>
      <w:proofErr w:type="spellStart"/>
      <w:r w:rsidRPr="00B866D8">
        <w:t>csr</w:t>
      </w:r>
      <w:proofErr w:type="spellEnd"/>
      <w:r w:rsidRPr="00B866D8">
        <w:t> </w:t>
      </w:r>
    </w:p>
    <w:p w14:paraId="649873D9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 events </w:t>
      </w:r>
    </w:p>
    <w:p w14:paraId="47A142AB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 events -A  --sort-by='.</w:t>
      </w:r>
      <w:proofErr w:type="spellStart"/>
      <w:r w:rsidRPr="00B866D8">
        <w:t>lastTimestamp</w:t>
      </w:r>
      <w:proofErr w:type="spellEnd"/>
      <w:r w:rsidRPr="00B866D8">
        <w:t>' </w:t>
      </w:r>
    </w:p>
    <w:p w14:paraId="1087771C" w14:textId="77777777" w:rsidR="000E1D80" w:rsidRPr="00B866D8" w:rsidRDefault="000E1D80" w:rsidP="000E1D80">
      <w:r w:rsidRPr="00B866D8">
        <w:t>run following command to approve certificates incase if you see any pending approval </w:t>
      </w:r>
      <w:proofErr w:type="spellStart"/>
      <w:r w:rsidRPr="00B866D8">
        <w:t>csr</w:t>
      </w:r>
      <w:proofErr w:type="spellEnd"/>
      <w:r w:rsidRPr="00B866D8">
        <w:t> from "</w:t>
      </w:r>
      <w:proofErr w:type="spellStart"/>
      <w:r w:rsidRPr="00B866D8">
        <w:t>oc</w:t>
      </w:r>
      <w:proofErr w:type="spellEnd"/>
      <w:r w:rsidRPr="00B866D8">
        <w:t> get </w:t>
      </w:r>
      <w:proofErr w:type="spellStart"/>
      <w:r w:rsidRPr="00B866D8">
        <w:t>csr</w:t>
      </w:r>
      <w:proofErr w:type="spellEnd"/>
      <w:r w:rsidRPr="00B866D8">
        <w:t>" </w:t>
      </w:r>
    </w:p>
    <w:p w14:paraId="37F1309C" w14:textId="77777777" w:rsidR="000E1D80" w:rsidRPr="00B866D8" w:rsidRDefault="000E1D80" w:rsidP="000E1D80">
      <w:r w:rsidRPr="00B866D8">
        <w:t> </w:t>
      </w:r>
    </w:p>
    <w:p w14:paraId="3AE2966E" w14:textId="77777777" w:rsidR="000E1D80" w:rsidRPr="00B866D8" w:rsidRDefault="000E1D80" w:rsidP="000E1D80">
      <w:r w:rsidRPr="00B866D8">
        <w:t># </w:t>
      </w:r>
      <w:proofErr w:type="spellStart"/>
      <w:r w:rsidRPr="00B866D8">
        <w:t>oc</w:t>
      </w:r>
      <w:proofErr w:type="spellEnd"/>
      <w:r w:rsidRPr="00B866D8">
        <w:t> get </w:t>
      </w:r>
      <w:proofErr w:type="spellStart"/>
      <w:r w:rsidRPr="00B866D8">
        <w:t>csr</w:t>
      </w:r>
      <w:proofErr w:type="spellEnd"/>
      <w:r w:rsidRPr="00B866D8">
        <w:t> -o go-template='{{range .items}}{{if not .status}}{{.metadata.name}}{{"\n"}}{{end}}{{end}}' | </w:t>
      </w:r>
      <w:proofErr w:type="spellStart"/>
      <w:r w:rsidRPr="00B866D8">
        <w:t>xargs</w:t>
      </w:r>
      <w:proofErr w:type="spellEnd"/>
      <w:r w:rsidRPr="00B866D8">
        <w:t> --no-run-if-empty </w:t>
      </w:r>
      <w:proofErr w:type="spellStart"/>
      <w:r w:rsidRPr="00B866D8">
        <w:t>oc</w:t>
      </w:r>
      <w:proofErr w:type="spellEnd"/>
      <w:r w:rsidRPr="00B866D8">
        <w:t> </w:t>
      </w:r>
      <w:proofErr w:type="spellStart"/>
      <w:r w:rsidRPr="00B866D8">
        <w:t>adm</w:t>
      </w:r>
      <w:proofErr w:type="spellEnd"/>
      <w:r w:rsidRPr="00B866D8">
        <w:t> certificate approve </w:t>
      </w:r>
    </w:p>
    <w:p w14:paraId="21B1D7EC" w14:textId="77777777" w:rsidR="000E1D80" w:rsidRDefault="000E1D80" w:rsidP="000E1D80">
      <w:r w:rsidRPr="00B866D8">
        <w:t> </w:t>
      </w:r>
    </w:p>
    <w:tbl>
      <w:tblPr>
        <w:tblW w:w="5165" w:type="pct"/>
        <w:tblLayout w:type="fixed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404"/>
        <w:gridCol w:w="1478"/>
        <w:gridCol w:w="1177"/>
        <w:gridCol w:w="15"/>
        <w:gridCol w:w="222"/>
        <w:gridCol w:w="746"/>
        <w:gridCol w:w="222"/>
        <w:gridCol w:w="588"/>
        <w:gridCol w:w="222"/>
        <w:gridCol w:w="413"/>
        <w:gridCol w:w="222"/>
        <w:gridCol w:w="409"/>
        <w:gridCol w:w="87"/>
        <w:gridCol w:w="222"/>
        <w:gridCol w:w="496"/>
        <w:gridCol w:w="220"/>
        <w:gridCol w:w="625"/>
        <w:gridCol w:w="220"/>
        <w:gridCol w:w="652"/>
        <w:gridCol w:w="220"/>
        <w:gridCol w:w="625"/>
        <w:gridCol w:w="220"/>
        <w:gridCol w:w="461"/>
        <w:gridCol w:w="220"/>
      </w:tblGrid>
      <w:tr w:rsidR="003C6D77" w:rsidRPr="0076304C" w14:paraId="4559E57B" w14:textId="77777777" w:rsidTr="009A5A7F">
        <w:trPr>
          <w:gridAfter w:val="1"/>
          <w:wAfter w:w="106" w:type="pct"/>
          <w:trHeight w:val="420"/>
        </w:trPr>
        <w:tc>
          <w:tcPr>
            <w:tcW w:w="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484F95" w14:textId="77777777" w:rsidR="003C6D77" w:rsidRPr="0076304C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S.No</w:t>
            </w:r>
            <w:proofErr w:type="spellEnd"/>
          </w:p>
        </w:tc>
        <w:tc>
          <w:tcPr>
            <w:tcW w:w="4700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21B642" w14:textId="77777777" w:rsidR="003C6D77" w:rsidRPr="0076304C" w:rsidRDefault="003C6D77">
            <w:pPr>
              <w:ind w:firstLineChars="100" w:firstLine="12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b/>
                <w:bCs/>
                <w:color w:val="000000"/>
                <w:sz w:val="12"/>
                <w:szCs w:val="12"/>
              </w:rPr>
              <w:t>Servers</w:t>
            </w:r>
          </w:p>
        </w:tc>
      </w:tr>
      <w:tr w:rsidR="003C6D77" w:rsidRPr="009F2B79" w14:paraId="64D748F8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C581EB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11</w:t>
            </w: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15CCD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6138D8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Type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CE61E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CPU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8FA86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RAM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3D2395" w14:textId="4279334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Sp</w:t>
            </w:r>
            <w:r w:rsidR="009A5A7F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a</w:t>
            </w: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ce for OS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8AD7A1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 Count</w:t>
            </w:r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7F26C9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Connectivity Type1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FFCB0E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Connectivity Type2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DB05A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Connectivity Type3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03457B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Connectivity Type4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8D8941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Quantity</w:t>
            </w:r>
          </w:p>
        </w:tc>
      </w:tr>
      <w:tr w:rsidR="003C6D77" w:rsidRPr="009F2B79" w14:paraId="645AC56B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74170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363C61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Physical</w:t>
            </w: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B73525" w14:textId="77777777" w:rsidR="003C6D77" w:rsidRPr="0076304C" w:rsidRDefault="003C6D77" w:rsidP="009A5A7F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Worker nodes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28A241" w14:textId="77777777" w:rsidR="009A5A7F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2 socket</w:t>
            </w:r>
          </w:p>
          <w:p w14:paraId="077EB977" w14:textId="7FE54C6F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 core each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9DC8B9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128 GB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2A2769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100 GB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36EEEB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 xml:space="preserve">6-8 </w:t>
            </w: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nics</w:t>
            </w:r>
            <w:proofErr w:type="spellEnd"/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7865F2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Management Bond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EBADB7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VM Traffic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73ECD2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Container Node NW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510120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SAN Connection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A50918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</w:t>
            </w:r>
            <w: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+</w:t>
            </w:r>
          </w:p>
        </w:tc>
      </w:tr>
      <w:tr w:rsidR="003C6D77" w:rsidRPr="009F2B79" w14:paraId="6690C879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482B3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6C4ED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Virtual/Physical(in case of Prod ready infra)</w:t>
            </w: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5D7EE9" w14:textId="77777777" w:rsidR="003C6D77" w:rsidRPr="0076304C" w:rsidRDefault="003C6D77" w:rsidP="009A5A7F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Master nodes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DA56B4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8 vCPUs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3D4215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32 GB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1D01DB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100 GB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DD33C9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 xml:space="preserve">2 </w:t>
            </w: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nics</w:t>
            </w:r>
            <w:proofErr w:type="spellEnd"/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1857FF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Management Bond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F4B165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465A3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00BB3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1BEE46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</w:t>
            </w:r>
          </w:p>
        </w:tc>
      </w:tr>
      <w:tr w:rsidR="003C6D77" w:rsidRPr="009F2B79" w14:paraId="3EACABFB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7AA04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F2300C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Virtual/Physical(in case of Prod ready infra)</w:t>
            </w: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2A18F9" w14:textId="77777777" w:rsidR="003C6D77" w:rsidRPr="0076304C" w:rsidRDefault="003C6D77" w:rsidP="009A5A7F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Infrastructure nodes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0CCF6A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8 vCPUs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7DEFE0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32 GB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681A1A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100 GB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E13FC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 xml:space="preserve">2 </w:t>
            </w: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nics</w:t>
            </w:r>
            <w:proofErr w:type="spellEnd"/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11A1C2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Management Bond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7768F0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01BABE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65F906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F012B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</w:t>
            </w:r>
          </w:p>
        </w:tc>
      </w:tr>
      <w:tr w:rsidR="003C6D77" w:rsidRPr="009F2B79" w14:paraId="0AA13886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EA277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BB6062" w14:textId="77777777" w:rsidR="003C6D77" w:rsidRPr="0076304C" w:rsidRDefault="003C6D77" w:rsidP="009A5A7F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Virtual</w:t>
            </w: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6D6F6F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Bootstrap(temporary)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58E6D7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8 vCPUs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9CA723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32 GB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C4CC2C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100 GB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D9818A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 xml:space="preserve">2 </w:t>
            </w: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nics</w:t>
            </w:r>
            <w:proofErr w:type="spellEnd"/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4B3E88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Management Bond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AAD879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3F7777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D70472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D258AF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</w:t>
            </w:r>
          </w:p>
        </w:tc>
      </w:tr>
      <w:tr w:rsidR="003C6D77" w:rsidRPr="009F2B79" w14:paraId="7CA847D8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22566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61A726" w14:textId="77777777" w:rsidR="003C6D77" w:rsidRPr="0076304C" w:rsidRDefault="003C6D77" w:rsidP="009A5A7F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Virtual</w:t>
            </w:r>
          </w:p>
        </w:tc>
        <w:tc>
          <w:tcPr>
            <w:tcW w:w="5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5648A0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Jump/Bastion</w:t>
            </w:r>
          </w:p>
        </w:tc>
        <w:tc>
          <w:tcPr>
            <w:tcW w:w="4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2D0AA6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8 vCPUs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FE6B21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32 GB</w:t>
            </w:r>
          </w:p>
        </w:tc>
        <w:tc>
          <w:tcPr>
            <w:tcW w:w="30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60AF40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100 GB</w:t>
            </w:r>
          </w:p>
        </w:tc>
        <w:tc>
          <w:tcPr>
            <w:tcW w:w="34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FF136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 xml:space="preserve">2 </w:t>
            </w:r>
            <w:proofErr w:type="spellStart"/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nics</w:t>
            </w:r>
            <w:proofErr w:type="spellEnd"/>
          </w:p>
        </w:tc>
        <w:tc>
          <w:tcPr>
            <w:tcW w:w="3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45589D" w14:textId="77777777" w:rsidR="003C6D77" w:rsidRPr="0076304C" w:rsidRDefault="003C6D77" w:rsidP="009A5A7F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Management Bond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65817C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255507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40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3BC55B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NA</w:t>
            </w:r>
          </w:p>
        </w:tc>
        <w:tc>
          <w:tcPr>
            <w:tcW w:w="32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0F2FC4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  <w:r w:rsidRPr="0076304C"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  <w:t>1</w:t>
            </w:r>
          </w:p>
        </w:tc>
      </w:tr>
      <w:tr w:rsidR="003C6D77" w:rsidRPr="009F2B79" w14:paraId="1EA09D82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ED91AE9" w14:textId="77777777" w:rsidR="003C6D77" w:rsidRPr="0076304C" w:rsidRDefault="003C6D77">
            <w:pPr>
              <w:ind w:firstLineChars="200" w:firstLine="240"/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71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9EA36C8" w14:textId="77777777" w:rsidR="003C6D77" w:rsidRPr="0076304C" w:rsidRDefault="003C6D77">
            <w:pPr>
              <w:jc w:val="center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57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9448434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149087CD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7B66CD6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0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C7A0B68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46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114816D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4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AB61B20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773B5D15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6EF341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76CB92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6C7A67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7FC7C8FB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C740C6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</w:t>
            </w: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0C966B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VLAN/Bond Type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F339F9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Purpose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03DAA7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VLAN</w:t>
            </w: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E80BC3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182289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Remarks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53F1D4C9" w14:textId="77777777" w:rsidR="003C6D77" w:rsidRPr="0076304C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F7CF5E3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7F2019E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3509DB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4ADD2F49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64EC1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B80879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Management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29D2F0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To build OCP cluster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8E17E2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736F2A6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0790F6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57511238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34DAEA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2BF2469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E4D572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7FC86C25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BD831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518D05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Worker node VLAN(optional)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9BBBA7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 xml:space="preserve">To add additional </w:t>
            </w: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workerload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 xml:space="preserve"> Network for containers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7AD068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99FE59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BF6AA2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506A9B92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DF1E43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E98AB3C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EDEDCB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255BCBEF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9BAC2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AE6CEF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VM Traffic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95D91A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To add VLANs for VM traffic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B690D6" w14:textId="1AB240B4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DF4C23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ACI/VLAN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78D839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560BBFB3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BC60A53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786D2E5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554C45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2E87D7B4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53A2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B45674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SAN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65697E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To add VLAN for SAN traffic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8D0050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51A200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C0C8E4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0AE7CC71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9AB708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6C9FA6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3572F4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7C893E13" w14:textId="77777777" w:rsidTr="009A5A7F">
        <w:trPr>
          <w:trHeight w:val="300"/>
        </w:trPr>
        <w:tc>
          <w:tcPr>
            <w:tcW w:w="19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2C6ADECC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1AF1F9C0" w14:textId="77777777" w:rsidR="003C6D77" w:rsidRPr="009A5A7F" w:rsidRDefault="003C6D77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11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006F2B9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4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59A70FC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0ED3BDB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0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281DFEE7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46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21C89C31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4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281CD297" w14:textId="77777777" w:rsidR="003C6D77" w:rsidRPr="009A5A7F" w:rsidRDefault="003C6D77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4C7B153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BEAA3C5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9979EE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E7969A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20EA24A2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1F5E95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3</w:t>
            </w: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7C4163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IP on Bond Type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E542D8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Purpose</w:t>
            </w:r>
          </w:p>
        </w:tc>
        <w:tc>
          <w:tcPr>
            <w:tcW w:w="1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41FDB6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AEED28" w14:textId="77777777" w:rsidR="003C6D77" w:rsidRPr="009A5A7F" w:rsidRDefault="003C6D77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60CD00A8" w14:textId="77777777" w:rsidR="003C6D77" w:rsidRPr="0076304C" w:rsidRDefault="003C6D77">
            <w:pPr>
              <w:jc w:val="center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9F0C44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7A6615E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F25D17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69370956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C1632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3C509D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Management Ip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ED3F59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 xml:space="preserve">To build OCP cluster. One for each node and one </w:t>
            </w: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lastRenderedPageBreak/>
              <w:t>additional IP for bootstrap IP.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A40887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E82306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9459F1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4B4B7EAB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473360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8AA7C5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A52E564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63ED2C07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E2A8A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62EB77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Worker node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F00D79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 xml:space="preserve">To add additional </w:t>
            </w: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workerload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 xml:space="preserve"> Network for containers. One for each node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419B3E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ED93E3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4F1068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7D352E4F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3E864E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B3570D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1F32D0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64FC56F5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EF9E9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8632AA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VM Traffic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52877C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To add VLANs for VM traffic. One for each node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24972F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C8B892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ACI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5D925B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3EC47451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AF174D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1DB094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0BDBCE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  <w:tr w:rsidR="003C6D77" w:rsidRPr="009F2B79" w14:paraId="5842DA72" w14:textId="77777777" w:rsidTr="009A5A7F">
        <w:trPr>
          <w:gridAfter w:val="1"/>
          <w:wAfter w:w="106" w:type="pct"/>
          <w:trHeight w:val="300"/>
        </w:trPr>
        <w:tc>
          <w:tcPr>
            <w:tcW w:w="19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0EF23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127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02EE67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SAN VLAN</w:t>
            </w:r>
          </w:p>
        </w:tc>
        <w:tc>
          <w:tcPr>
            <w:tcW w:w="47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80B358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To add VLAN for SAN traffic. One for each node</w:t>
            </w:r>
          </w:p>
        </w:tc>
        <w:tc>
          <w:tcPr>
            <w:tcW w:w="39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6D0D36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</w:p>
        </w:tc>
        <w:tc>
          <w:tcPr>
            <w:tcW w:w="60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A0AD13" w14:textId="77777777" w:rsidR="003C6D77" w:rsidRPr="009A5A7F" w:rsidRDefault="003C6D77">
            <w:pPr>
              <w:jc w:val="center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proofErr w:type="spellStart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x.x.x.x</w:t>
            </w:r>
            <w:proofErr w:type="spellEnd"/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/24</w:t>
            </w:r>
          </w:p>
        </w:tc>
        <w:tc>
          <w:tcPr>
            <w:tcW w:w="38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1CB7A7" w14:textId="77777777" w:rsidR="003C6D77" w:rsidRPr="009A5A7F" w:rsidRDefault="003C6D77">
            <w:pPr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9A5A7F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Network not empty!</w:t>
            </w:r>
          </w:p>
        </w:tc>
        <w:tc>
          <w:tcPr>
            <w:tcW w:w="407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bottom"/>
            <w:hideMark/>
          </w:tcPr>
          <w:p w14:paraId="58BE3DFC" w14:textId="77777777" w:rsidR="003C6D77" w:rsidRPr="0076304C" w:rsidRDefault="003C6D77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420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5CCEDB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407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786706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328" w:type="pct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152540" w14:textId="77777777" w:rsidR="003C6D77" w:rsidRPr="0076304C" w:rsidRDefault="003C6D77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</w:tr>
    </w:tbl>
    <w:p w14:paraId="61A77B05" w14:textId="77777777" w:rsidR="00E12282" w:rsidRDefault="00E12282" w:rsidP="00B21CBE">
      <w:r>
        <w:br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50"/>
        <w:gridCol w:w="1531"/>
        <w:gridCol w:w="814"/>
        <w:gridCol w:w="547"/>
        <w:gridCol w:w="904"/>
        <w:gridCol w:w="1030"/>
        <w:gridCol w:w="1418"/>
        <w:gridCol w:w="1179"/>
        <w:gridCol w:w="1423"/>
        <w:gridCol w:w="958"/>
      </w:tblGrid>
      <w:tr w:rsidR="00E12282" w:rsidRPr="00CC3F71" w14:paraId="4688651D" w14:textId="77777777">
        <w:trPr>
          <w:trHeight w:val="300"/>
        </w:trPr>
        <w:tc>
          <w:tcPr>
            <w:tcW w:w="274" w:type="pct"/>
            <w:vMerge w:val="restart"/>
            <w:noWrap/>
            <w:vAlign w:val="center"/>
            <w:hideMark/>
          </w:tcPr>
          <w:p w14:paraId="71275C49" w14:textId="77777777" w:rsidR="00E12282" w:rsidRPr="00CC3F71" w:rsidRDefault="00E1228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</w:t>
            </w:r>
          </w:p>
        </w:tc>
        <w:tc>
          <w:tcPr>
            <w:tcW w:w="1564" w:type="pct"/>
            <w:gridSpan w:val="3"/>
            <w:noWrap/>
            <w:vAlign w:val="bottom"/>
            <w:hideMark/>
          </w:tcPr>
          <w:p w14:paraId="0E0C44D3" w14:textId="77777777" w:rsidR="00E12282" w:rsidRPr="00CC3F71" w:rsidRDefault="00E1228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F5 LB request to get the IPs for OCP API and API-Int connectivity</w:t>
            </w:r>
          </w:p>
        </w:tc>
        <w:tc>
          <w:tcPr>
            <w:tcW w:w="748" w:type="pct"/>
            <w:noWrap/>
            <w:vAlign w:val="bottom"/>
            <w:hideMark/>
          </w:tcPr>
          <w:p w14:paraId="07B90023" w14:textId="77777777" w:rsidR="00E12282" w:rsidRPr="00CC3F71" w:rsidRDefault="00E1228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395" w:type="pct"/>
            <w:noWrap/>
            <w:vAlign w:val="bottom"/>
            <w:hideMark/>
          </w:tcPr>
          <w:p w14:paraId="5F46FC01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80" w:type="pct"/>
            <w:noWrap/>
            <w:vAlign w:val="bottom"/>
            <w:hideMark/>
          </w:tcPr>
          <w:p w14:paraId="413EA288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466" w:type="pct"/>
            <w:noWrap/>
            <w:vAlign w:val="bottom"/>
            <w:hideMark/>
          </w:tcPr>
          <w:p w14:paraId="1AEE1207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83" w:type="pct"/>
            <w:noWrap/>
            <w:vAlign w:val="bottom"/>
            <w:hideMark/>
          </w:tcPr>
          <w:p w14:paraId="3A36491F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  <w:noWrap/>
            <w:vAlign w:val="bottom"/>
            <w:hideMark/>
          </w:tcPr>
          <w:p w14:paraId="4F9FF50A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E12282" w:rsidRPr="00CC3F71" w14:paraId="6031A678" w14:textId="77777777">
        <w:trPr>
          <w:trHeight w:val="300"/>
        </w:trPr>
        <w:tc>
          <w:tcPr>
            <w:tcW w:w="274" w:type="pct"/>
            <w:vMerge/>
            <w:vAlign w:val="center"/>
            <w:hideMark/>
          </w:tcPr>
          <w:p w14:paraId="799BD343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19" w:type="pct"/>
            <w:noWrap/>
            <w:vAlign w:val="bottom"/>
            <w:hideMark/>
          </w:tcPr>
          <w:p w14:paraId="6A04A75A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413" w:type="pct"/>
            <w:noWrap/>
            <w:vAlign w:val="bottom"/>
            <w:hideMark/>
          </w:tcPr>
          <w:p w14:paraId="4F9504D5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231" w:type="pct"/>
            <w:noWrap/>
            <w:vAlign w:val="bottom"/>
            <w:hideMark/>
          </w:tcPr>
          <w:p w14:paraId="22E730C1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48" w:type="pct"/>
            <w:noWrap/>
            <w:vAlign w:val="bottom"/>
            <w:hideMark/>
          </w:tcPr>
          <w:p w14:paraId="1A4619A2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395" w:type="pct"/>
            <w:noWrap/>
            <w:vAlign w:val="bottom"/>
            <w:hideMark/>
          </w:tcPr>
          <w:p w14:paraId="0E521433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80" w:type="pct"/>
            <w:noWrap/>
            <w:vAlign w:val="bottom"/>
            <w:hideMark/>
          </w:tcPr>
          <w:p w14:paraId="7DDDB2C7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466" w:type="pct"/>
            <w:noWrap/>
            <w:vAlign w:val="bottom"/>
            <w:hideMark/>
          </w:tcPr>
          <w:p w14:paraId="3D207CB8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83" w:type="pct"/>
            <w:noWrap/>
            <w:vAlign w:val="bottom"/>
            <w:hideMark/>
          </w:tcPr>
          <w:p w14:paraId="225D8593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  <w:noWrap/>
            <w:vAlign w:val="bottom"/>
            <w:hideMark/>
          </w:tcPr>
          <w:p w14:paraId="78DA0D00" w14:textId="77777777" w:rsidR="00E12282" w:rsidRPr="00CC3F71" w:rsidRDefault="00E12282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E12282" w:rsidRPr="00CC3F71" w14:paraId="70D1A38D" w14:textId="77777777">
        <w:trPr>
          <w:trHeight w:val="300"/>
        </w:trPr>
        <w:tc>
          <w:tcPr>
            <w:tcW w:w="274" w:type="pct"/>
            <w:vMerge/>
            <w:vAlign w:val="center"/>
            <w:hideMark/>
          </w:tcPr>
          <w:p w14:paraId="6BCC31F7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19" w:type="pct"/>
            <w:noWrap/>
            <w:vAlign w:val="bottom"/>
            <w:hideMark/>
          </w:tcPr>
          <w:p w14:paraId="13A5D1E9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URL Users will use to access the service</w:t>
            </w:r>
          </w:p>
        </w:tc>
        <w:tc>
          <w:tcPr>
            <w:tcW w:w="413" w:type="pct"/>
            <w:noWrap/>
            <w:vAlign w:val="bottom"/>
            <w:hideMark/>
          </w:tcPr>
          <w:p w14:paraId="5B7290D0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Protocol/Port for users</w:t>
            </w:r>
          </w:p>
        </w:tc>
        <w:tc>
          <w:tcPr>
            <w:tcW w:w="231" w:type="pct"/>
            <w:noWrap/>
            <w:vAlign w:val="bottom"/>
            <w:hideMark/>
          </w:tcPr>
          <w:p w14:paraId="552A6C1B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Front END IP</w:t>
            </w:r>
          </w:p>
        </w:tc>
        <w:tc>
          <w:tcPr>
            <w:tcW w:w="748" w:type="pct"/>
            <w:noWrap/>
            <w:vAlign w:val="bottom"/>
            <w:hideMark/>
          </w:tcPr>
          <w:p w14:paraId="57821AE7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Member Server IP address</w:t>
            </w:r>
          </w:p>
        </w:tc>
        <w:tc>
          <w:tcPr>
            <w:tcW w:w="395" w:type="pct"/>
            <w:noWrap/>
            <w:vAlign w:val="bottom"/>
            <w:hideMark/>
          </w:tcPr>
          <w:p w14:paraId="354EFA9E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Protocol/Port Server listens on </w:t>
            </w:r>
          </w:p>
        </w:tc>
        <w:tc>
          <w:tcPr>
            <w:tcW w:w="580" w:type="pct"/>
            <w:noWrap/>
            <w:vAlign w:val="bottom"/>
            <w:hideMark/>
          </w:tcPr>
          <w:p w14:paraId="31F14C0D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SSL Offloading (If yes please attach certificate)</w:t>
            </w:r>
          </w:p>
        </w:tc>
        <w:tc>
          <w:tcPr>
            <w:tcW w:w="466" w:type="pct"/>
            <w:noWrap/>
            <w:vAlign w:val="bottom"/>
            <w:hideMark/>
          </w:tcPr>
          <w:p w14:paraId="10FF6199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Monitoring (Default TCP port status) </w:t>
            </w:r>
          </w:p>
        </w:tc>
        <w:tc>
          <w:tcPr>
            <w:tcW w:w="583" w:type="pct"/>
            <w:noWrap/>
            <w:vAlign w:val="bottom"/>
            <w:hideMark/>
          </w:tcPr>
          <w:p w14:paraId="304FDA03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Load Balancing Method (Default Round Robin)</w:t>
            </w:r>
          </w:p>
        </w:tc>
        <w:tc>
          <w:tcPr>
            <w:tcW w:w="391" w:type="pct"/>
            <w:noWrap/>
            <w:vAlign w:val="bottom"/>
            <w:hideMark/>
          </w:tcPr>
          <w:p w14:paraId="026B7E1C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Remarks</w:t>
            </w:r>
          </w:p>
        </w:tc>
      </w:tr>
      <w:tr w:rsidR="00E12282" w:rsidRPr="00CC3F71" w14:paraId="37304882" w14:textId="77777777">
        <w:trPr>
          <w:trHeight w:val="900"/>
        </w:trPr>
        <w:tc>
          <w:tcPr>
            <w:tcW w:w="274" w:type="pct"/>
            <w:vMerge/>
            <w:vAlign w:val="center"/>
            <w:hideMark/>
          </w:tcPr>
          <w:p w14:paraId="357C5EF2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19" w:type="pct"/>
            <w:vAlign w:val="bottom"/>
            <w:hideMark/>
          </w:tcPr>
          <w:p w14:paraId="7F534B18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api.dnpcpoc.test-dnpcloud.dieboldnixdorf.com</w:t>
            </w: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br/>
              <w:t>api-int.dnpcpoc.test-dnpcloud.dieboldnixdorf.com</w:t>
            </w:r>
          </w:p>
        </w:tc>
        <w:tc>
          <w:tcPr>
            <w:tcW w:w="413" w:type="pct"/>
            <w:noWrap/>
            <w:vAlign w:val="bottom"/>
            <w:hideMark/>
          </w:tcPr>
          <w:p w14:paraId="3974C81D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6443, 22623</w:t>
            </w:r>
          </w:p>
        </w:tc>
        <w:tc>
          <w:tcPr>
            <w:tcW w:w="231" w:type="pct"/>
            <w:noWrap/>
            <w:vAlign w:val="bottom"/>
            <w:hideMark/>
          </w:tcPr>
          <w:p w14:paraId="502DC5B1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 </w:t>
            </w:r>
          </w:p>
        </w:tc>
        <w:tc>
          <w:tcPr>
            <w:tcW w:w="748" w:type="pct"/>
            <w:noWrap/>
            <w:vAlign w:val="bottom"/>
            <w:hideMark/>
          </w:tcPr>
          <w:p w14:paraId="07060A3F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395" w:type="pct"/>
            <w:noWrap/>
            <w:vAlign w:val="bottom"/>
            <w:hideMark/>
          </w:tcPr>
          <w:p w14:paraId="0DC3B86E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6443, 22623</w:t>
            </w:r>
          </w:p>
        </w:tc>
        <w:tc>
          <w:tcPr>
            <w:tcW w:w="580" w:type="pct"/>
            <w:noWrap/>
            <w:vAlign w:val="bottom"/>
            <w:hideMark/>
          </w:tcPr>
          <w:p w14:paraId="28870783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N/A</w:t>
            </w:r>
          </w:p>
        </w:tc>
        <w:tc>
          <w:tcPr>
            <w:tcW w:w="466" w:type="pct"/>
            <w:noWrap/>
            <w:vAlign w:val="bottom"/>
            <w:hideMark/>
          </w:tcPr>
          <w:p w14:paraId="5F38053A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Default</w:t>
            </w:r>
          </w:p>
        </w:tc>
        <w:tc>
          <w:tcPr>
            <w:tcW w:w="583" w:type="pct"/>
            <w:noWrap/>
            <w:vAlign w:val="bottom"/>
            <w:hideMark/>
          </w:tcPr>
          <w:p w14:paraId="032D7DB5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Round Robin</w:t>
            </w:r>
          </w:p>
        </w:tc>
        <w:tc>
          <w:tcPr>
            <w:tcW w:w="391" w:type="pct"/>
            <w:noWrap/>
            <w:vAlign w:val="bottom"/>
            <w:hideMark/>
          </w:tcPr>
          <w:p w14:paraId="033C30FF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Passthrough(layer 4 routing)</w:t>
            </w:r>
          </w:p>
        </w:tc>
      </w:tr>
      <w:tr w:rsidR="00E12282" w:rsidRPr="00CC3F71" w14:paraId="6B74B217" w14:textId="77777777">
        <w:trPr>
          <w:trHeight w:val="300"/>
        </w:trPr>
        <w:tc>
          <w:tcPr>
            <w:tcW w:w="274" w:type="pct"/>
            <w:vMerge/>
            <w:vAlign w:val="center"/>
            <w:hideMark/>
          </w:tcPr>
          <w:p w14:paraId="525A7199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19" w:type="pct"/>
            <w:noWrap/>
            <w:vAlign w:val="bottom"/>
            <w:hideMark/>
          </w:tcPr>
          <w:p w14:paraId="72C4CCA0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*.apps.dnpcpoc.test-dnpcloud.dieboldnixdorf.com</w:t>
            </w:r>
          </w:p>
        </w:tc>
        <w:tc>
          <w:tcPr>
            <w:tcW w:w="413" w:type="pct"/>
            <w:noWrap/>
            <w:vAlign w:val="bottom"/>
            <w:hideMark/>
          </w:tcPr>
          <w:p w14:paraId="02EB125C" w14:textId="77777777" w:rsidR="00E12282" w:rsidRPr="00CC3F71" w:rsidRDefault="00E12282">
            <w:pPr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231" w:type="pct"/>
            <w:noWrap/>
            <w:vAlign w:val="bottom"/>
            <w:hideMark/>
          </w:tcPr>
          <w:p w14:paraId="0F2C0D32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 </w:t>
            </w:r>
          </w:p>
        </w:tc>
        <w:tc>
          <w:tcPr>
            <w:tcW w:w="748" w:type="pct"/>
            <w:noWrap/>
            <w:vAlign w:val="bottom"/>
            <w:hideMark/>
          </w:tcPr>
          <w:p w14:paraId="2802EC5E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395" w:type="pct"/>
            <w:noWrap/>
            <w:vAlign w:val="bottom"/>
            <w:hideMark/>
          </w:tcPr>
          <w:p w14:paraId="13329B48" w14:textId="77777777" w:rsidR="00E12282" w:rsidRPr="00CC3F71" w:rsidRDefault="00E12282">
            <w:pPr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80" w:type="pct"/>
            <w:noWrap/>
            <w:vAlign w:val="bottom"/>
            <w:hideMark/>
          </w:tcPr>
          <w:p w14:paraId="177BD76D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N/A</w:t>
            </w:r>
          </w:p>
        </w:tc>
        <w:tc>
          <w:tcPr>
            <w:tcW w:w="466" w:type="pct"/>
            <w:noWrap/>
            <w:vAlign w:val="bottom"/>
            <w:hideMark/>
          </w:tcPr>
          <w:p w14:paraId="050421E8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Default</w:t>
            </w:r>
          </w:p>
        </w:tc>
        <w:tc>
          <w:tcPr>
            <w:tcW w:w="583" w:type="pct"/>
            <w:noWrap/>
            <w:vAlign w:val="bottom"/>
            <w:hideMark/>
          </w:tcPr>
          <w:p w14:paraId="0A956254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Round Robin</w:t>
            </w:r>
          </w:p>
        </w:tc>
        <w:tc>
          <w:tcPr>
            <w:tcW w:w="391" w:type="pct"/>
            <w:noWrap/>
            <w:vAlign w:val="bottom"/>
            <w:hideMark/>
          </w:tcPr>
          <w:p w14:paraId="1FE9E7F7" w14:textId="77777777" w:rsidR="00E12282" w:rsidRPr="00CC3F71" w:rsidRDefault="00E1228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C3F7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SSL</w:t>
            </w:r>
          </w:p>
        </w:tc>
      </w:tr>
    </w:tbl>
    <w:p w14:paraId="095AA984" w14:textId="752D306B" w:rsidR="00BA461F" w:rsidRDefault="00BA461F" w:rsidP="00B21CBE"/>
    <w:tbl>
      <w:tblPr>
        <w:tblStyle w:val="TableGrid"/>
        <w:tblW w:w="5000" w:type="pct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72"/>
        <w:gridCol w:w="972"/>
        <w:gridCol w:w="841"/>
        <w:gridCol w:w="1944"/>
        <w:gridCol w:w="2751"/>
        <w:gridCol w:w="758"/>
        <w:gridCol w:w="915"/>
        <w:gridCol w:w="1017"/>
        <w:gridCol w:w="584"/>
      </w:tblGrid>
      <w:tr w:rsidR="00FF1301" w:rsidRPr="003513EE" w14:paraId="4E9918BB" w14:textId="77777777" w:rsidTr="67311E5E">
        <w:trPr>
          <w:trHeight w:val="300"/>
        </w:trPr>
        <w:tc>
          <w:tcPr>
            <w:tcW w:w="379" w:type="pct"/>
            <w:vMerge w:val="restart"/>
            <w:noWrap/>
            <w:vAlign w:val="center"/>
            <w:hideMark/>
          </w:tcPr>
          <w:p w14:paraId="13EEF09B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</w:t>
            </w:r>
          </w:p>
        </w:tc>
        <w:tc>
          <w:tcPr>
            <w:tcW w:w="3856" w:type="pct"/>
            <w:gridSpan w:val="6"/>
            <w:noWrap/>
            <w:vAlign w:val="bottom"/>
            <w:hideMark/>
          </w:tcPr>
          <w:p w14:paraId="50912F8B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DNS Records</w:t>
            </w:r>
          </w:p>
        </w:tc>
        <w:tc>
          <w:tcPr>
            <w:tcW w:w="398" w:type="pct"/>
            <w:noWrap/>
            <w:vAlign w:val="center"/>
            <w:hideMark/>
          </w:tcPr>
          <w:p w14:paraId="6CD9BB0A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77E95CC6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59437532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6256A110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noWrap/>
            <w:vAlign w:val="bottom"/>
            <w:hideMark/>
          </w:tcPr>
          <w:p w14:paraId="306DC89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Cluster</w:t>
            </w:r>
          </w:p>
        </w:tc>
        <w:tc>
          <w:tcPr>
            <w:tcW w:w="662" w:type="pct"/>
            <w:noWrap/>
            <w:vAlign w:val="bottom"/>
            <w:hideMark/>
          </w:tcPr>
          <w:p w14:paraId="7EB42FC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proofErr w:type="spellStart"/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Reqired</w:t>
            </w:r>
            <w:proofErr w:type="spellEnd"/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 xml:space="preserve"> for</w:t>
            </w:r>
          </w:p>
        </w:tc>
        <w:tc>
          <w:tcPr>
            <w:tcW w:w="683" w:type="pct"/>
            <w:noWrap/>
            <w:vAlign w:val="bottom"/>
            <w:hideMark/>
          </w:tcPr>
          <w:p w14:paraId="6199BB9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Node/LB</w:t>
            </w:r>
          </w:p>
        </w:tc>
        <w:tc>
          <w:tcPr>
            <w:tcW w:w="1000" w:type="pct"/>
            <w:noWrap/>
            <w:vAlign w:val="bottom"/>
            <w:hideMark/>
          </w:tcPr>
          <w:p w14:paraId="61BF331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Record (Reversed)</w:t>
            </w:r>
          </w:p>
        </w:tc>
        <w:tc>
          <w:tcPr>
            <w:tcW w:w="219" w:type="pct"/>
            <w:noWrap/>
            <w:vAlign w:val="bottom"/>
            <w:hideMark/>
          </w:tcPr>
          <w:p w14:paraId="7F1847B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Record Type</w:t>
            </w:r>
          </w:p>
        </w:tc>
        <w:tc>
          <w:tcPr>
            <w:tcW w:w="293" w:type="pct"/>
            <w:noWrap/>
            <w:vAlign w:val="bottom"/>
            <w:hideMark/>
          </w:tcPr>
          <w:p w14:paraId="6183CDB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IP</w:t>
            </w:r>
          </w:p>
        </w:tc>
        <w:tc>
          <w:tcPr>
            <w:tcW w:w="398" w:type="pct"/>
            <w:noWrap/>
            <w:vAlign w:val="center"/>
            <w:hideMark/>
          </w:tcPr>
          <w:p w14:paraId="18787D31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MAC</w:t>
            </w:r>
          </w:p>
        </w:tc>
        <w:tc>
          <w:tcPr>
            <w:tcW w:w="367" w:type="pct"/>
            <w:noWrap/>
            <w:vAlign w:val="center"/>
            <w:hideMark/>
          </w:tcPr>
          <w:p w14:paraId="616776BF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MAC + 1</w:t>
            </w:r>
          </w:p>
        </w:tc>
      </w:tr>
      <w:tr w:rsidR="00FF1301" w:rsidRPr="003513EE" w14:paraId="1C65DEE2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0BF3EA04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 w:val="restart"/>
            <w:noWrap/>
            <w:vAlign w:val="center"/>
            <w:hideMark/>
          </w:tcPr>
          <w:p w14:paraId="27654FAE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proofErr w:type="spellStart"/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Clustername</w:t>
            </w:r>
            <w:proofErr w:type="spellEnd"/>
          </w:p>
        </w:tc>
        <w:tc>
          <w:tcPr>
            <w:tcW w:w="662" w:type="pct"/>
            <w:vMerge w:val="restart"/>
            <w:noWrap/>
            <w:vAlign w:val="bottom"/>
            <w:hideMark/>
          </w:tcPr>
          <w:p w14:paraId="74AE90D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Load Balancer</w:t>
            </w:r>
          </w:p>
        </w:tc>
        <w:tc>
          <w:tcPr>
            <w:tcW w:w="683" w:type="pct"/>
            <w:noWrap/>
            <w:vAlign w:val="bottom"/>
            <w:hideMark/>
          </w:tcPr>
          <w:p w14:paraId="67F75EA5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  <w:u w:val="single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  <w:u w:val="single"/>
              </w:rPr>
              <w:t>api.clutsername.dieboldnixdorf.com</w:t>
            </w:r>
          </w:p>
        </w:tc>
        <w:tc>
          <w:tcPr>
            <w:tcW w:w="1000" w:type="pct"/>
            <w:noWrap/>
            <w:vAlign w:val="bottom"/>
            <w:hideMark/>
          </w:tcPr>
          <w:p w14:paraId="17F6D85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api.dnpcpoc.test-dnpcloud.dieboldnixdorf.com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73D6CA8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1225D64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100.65.242.236</w:t>
            </w:r>
          </w:p>
        </w:tc>
        <w:tc>
          <w:tcPr>
            <w:tcW w:w="398" w:type="pct"/>
            <w:noWrap/>
            <w:vAlign w:val="center"/>
            <w:hideMark/>
          </w:tcPr>
          <w:p w14:paraId="509AEF4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62DB9166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6D1DC831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0B243C00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081E92D0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17F2DBA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5AE06D7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api-int.clustername.dieboldnixdorf.com</w:t>
            </w:r>
          </w:p>
        </w:tc>
        <w:tc>
          <w:tcPr>
            <w:tcW w:w="1000" w:type="pct"/>
            <w:noWrap/>
            <w:vAlign w:val="bottom"/>
            <w:hideMark/>
          </w:tcPr>
          <w:p w14:paraId="6ED3DD4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api-int.dnpcpoc.test-dnpcloud.dieboldnixdorf.com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50DD8480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5D30FEE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100.65.242.236</w:t>
            </w:r>
          </w:p>
        </w:tc>
        <w:tc>
          <w:tcPr>
            <w:tcW w:w="398" w:type="pct"/>
            <w:noWrap/>
            <w:vAlign w:val="center"/>
            <w:hideMark/>
          </w:tcPr>
          <w:p w14:paraId="3BAF22E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48D9F877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56DF2442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2A95ED46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54BC587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5899C1D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1DAF1AD2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*.apps.clustername.dieboldnixdorf.com</w:t>
            </w:r>
          </w:p>
        </w:tc>
        <w:tc>
          <w:tcPr>
            <w:tcW w:w="1000" w:type="pct"/>
            <w:noWrap/>
            <w:vAlign w:val="bottom"/>
            <w:hideMark/>
          </w:tcPr>
          <w:p w14:paraId="61A4B47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*.apps.dnpcpoc.test-dnpcloud.dieboldnixdorf.com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06AC32B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</w:t>
            </w:r>
          </w:p>
        </w:tc>
        <w:tc>
          <w:tcPr>
            <w:tcW w:w="293" w:type="pct"/>
            <w:noWrap/>
            <w:vAlign w:val="bottom"/>
            <w:hideMark/>
          </w:tcPr>
          <w:p w14:paraId="172174A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100.65.242.235</w:t>
            </w:r>
          </w:p>
        </w:tc>
        <w:tc>
          <w:tcPr>
            <w:tcW w:w="398" w:type="pct"/>
            <w:noWrap/>
            <w:vAlign w:val="center"/>
            <w:hideMark/>
          </w:tcPr>
          <w:p w14:paraId="79845DD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6611E084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4A9AA6EC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497EDEEE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233B19F8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 w:val="restart"/>
            <w:noWrap/>
            <w:vAlign w:val="center"/>
            <w:hideMark/>
          </w:tcPr>
          <w:p w14:paraId="2D5FF9D7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Nodes</w:t>
            </w:r>
          </w:p>
        </w:tc>
        <w:tc>
          <w:tcPr>
            <w:tcW w:w="683" w:type="pct"/>
            <w:noWrap/>
            <w:vAlign w:val="bottom"/>
            <w:hideMark/>
          </w:tcPr>
          <w:p w14:paraId="5600702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 xml:space="preserve">bootstrap </w:t>
            </w:r>
            <w:proofErr w:type="spellStart"/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fqdn</w:t>
            </w:r>
            <w:proofErr w:type="spellEnd"/>
          </w:p>
        </w:tc>
        <w:tc>
          <w:tcPr>
            <w:tcW w:w="1000" w:type="pct"/>
            <w:noWrap/>
            <w:vAlign w:val="bottom"/>
            <w:hideMark/>
          </w:tcPr>
          <w:p w14:paraId="69DBEAE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de04mgtlist016</w:t>
            </w:r>
          </w:p>
        </w:tc>
        <w:tc>
          <w:tcPr>
            <w:tcW w:w="219" w:type="pct"/>
            <w:noWrap/>
            <w:vAlign w:val="bottom"/>
            <w:hideMark/>
          </w:tcPr>
          <w:p w14:paraId="34CF6C1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1473B0B0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100.65.242.99</w:t>
            </w:r>
          </w:p>
        </w:tc>
        <w:tc>
          <w:tcPr>
            <w:tcW w:w="398" w:type="pct"/>
            <w:noWrap/>
            <w:vAlign w:val="center"/>
            <w:hideMark/>
          </w:tcPr>
          <w:p w14:paraId="354E1818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0FFF277D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7ED040E1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2A0294A3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400CF01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4B63185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33A8A83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Jump/Bastion/Helper</w:t>
            </w:r>
          </w:p>
        </w:tc>
        <w:tc>
          <w:tcPr>
            <w:tcW w:w="1000" w:type="pct"/>
            <w:noWrap/>
            <w:vAlign w:val="bottom"/>
            <w:hideMark/>
          </w:tcPr>
          <w:p w14:paraId="684A99E0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10FE1A4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7F4362A5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100.65.242.234</w:t>
            </w:r>
          </w:p>
        </w:tc>
        <w:tc>
          <w:tcPr>
            <w:tcW w:w="398" w:type="pct"/>
            <w:noWrap/>
            <w:vAlign w:val="center"/>
            <w:hideMark/>
          </w:tcPr>
          <w:p w14:paraId="572C4502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00:50:56:98:bc:37</w:t>
            </w:r>
          </w:p>
        </w:tc>
        <w:tc>
          <w:tcPr>
            <w:tcW w:w="367" w:type="pct"/>
            <w:noWrap/>
            <w:vAlign w:val="center"/>
            <w:hideMark/>
          </w:tcPr>
          <w:p w14:paraId="58603B50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3513EE" w14:paraId="11365539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1655E942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78E243A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1B49F36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7F0B5D9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de04ocp-master1t</w:t>
            </w:r>
          </w:p>
        </w:tc>
        <w:tc>
          <w:tcPr>
            <w:tcW w:w="1000" w:type="pct"/>
            <w:noWrap/>
            <w:vAlign w:val="bottom"/>
            <w:hideMark/>
          </w:tcPr>
          <w:p w14:paraId="7212DD12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de04mgtlapt031.test-dnpcloud.dieboldnixdorf.com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58B7ECC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230293A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100.65.242.101</w:t>
            </w:r>
          </w:p>
        </w:tc>
        <w:tc>
          <w:tcPr>
            <w:tcW w:w="398" w:type="pct"/>
            <w:noWrap/>
            <w:vAlign w:val="center"/>
            <w:hideMark/>
          </w:tcPr>
          <w:p w14:paraId="34E6A0CB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00:50:56:98:c1:1a</w:t>
            </w:r>
          </w:p>
        </w:tc>
        <w:tc>
          <w:tcPr>
            <w:tcW w:w="367" w:type="pct"/>
            <w:noWrap/>
            <w:vAlign w:val="center"/>
            <w:hideMark/>
          </w:tcPr>
          <w:p w14:paraId="0EB357A7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3513EE" w14:paraId="3D0908DD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6C701DFB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243B21D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0B8D1DAE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3FB84C0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de04ocp-master2t</w:t>
            </w:r>
          </w:p>
        </w:tc>
        <w:tc>
          <w:tcPr>
            <w:tcW w:w="1000" w:type="pct"/>
            <w:noWrap/>
            <w:vAlign w:val="bottom"/>
            <w:hideMark/>
          </w:tcPr>
          <w:p w14:paraId="1C490AF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de04mgtlapt032.test-dnpcloud.dieboldnixdorf.com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3935C96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5F7CF01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100.65.242.102</w:t>
            </w:r>
          </w:p>
        </w:tc>
        <w:tc>
          <w:tcPr>
            <w:tcW w:w="398" w:type="pct"/>
            <w:noWrap/>
            <w:vAlign w:val="center"/>
            <w:hideMark/>
          </w:tcPr>
          <w:p w14:paraId="5713F44E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00:50:56:98:bb:e5</w:t>
            </w:r>
          </w:p>
        </w:tc>
        <w:tc>
          <w:tcPr>
            <w:tcW w:w="367" w:type="pct"/>
            <w:noWrap/>
            <w:vAlign w:val="center"/>
            <w:hideMark/>
          </w:tcPr>
          <w:p w14:paraId="33902C87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3513EE" w14:paraId="2064D3A3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1EA5ED9D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5E99660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3DEB9A52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128C00B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de04ocp-master3t</w:t>
            </w:r>
          </w:p>
        </w:tc>
        <w:tc>
          <w:tcPr>
            <w:tcW w:w="1000" w:type="pct"/>
            <w:noWrap/>
            <w:vAlign w:val="bottom"/>
            <w:hideMark/>
          </w:tcPr>
          <w:p w14:paraId="2004973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de04mgtlapt033.test-dnpcloud.dieboldnixdorf.com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6B2AFDC9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6B57072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100.65.242.103</w:t>
            </w:r>
          </w:p>
        </w:tc>
        <w:tc>
          <w:tcPr>
            <w:tcW w:w="398" w:type="pct"/>
            <w:noWrap/>
            <w:vAlign w:val="center"/>
            <w:hideMark/>
          </w:tcPr>
          <w:p w14:paraId="04BB0645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00:50:56:98:2a:31</w:t>
            </w:r>
          </w:p>
        </w:tc>
        <w:tc>
          <w:tcPr>
            <w:tcW w:w="367" w:type="pct"/>
            <w:noWrap/>
            <w:vAlign w:val="center"/>
            <w:hideMark/>
          </w:tcPr>
          <w:p w14:paraId="15EC2C1B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1A6887" w14:paraId="6A4265C6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5717E729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4B0BECA8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2382BDE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69BCFF38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de04ocp-infra1t</w:t>
            </w:r>
          </w:p>
        </w:tc>
        <w:tc>
          <w:tcPr>
            <w:tcW w:w="1000" w:type="pct"/>
            <w:noWrap/>
            <w:vAlign w:val="bottom"/>
            <w:hideMark/>
          </w:tcPr>
          <w:p w14:paraId="1297E42F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de04mgtlapt034.test-dnpcloud.dieboldnixdorf.com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68199492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38659967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100.65.242.104</w:t>
            </w:r>
          </w:p>
        </w:tc>
        <w:tc>
          <w:tcPr>
            <w:tcW w:w="398" w:type="pct"/>
            <w:noWrap/>
            <w:vAlign w:val="center"/>
            <w:hideMark/>
          </w:tcPr>
          <w:p w14:paraId="2CBAE1A1" w14:textId="77777777" w:rsidR="00FF1301" w:rsidRPr="008C3E25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8C3E25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00:50:56:98:21:9e</w:t>
            </w:r>
          </w:p>
        </w:tc>
        <w:tc>
          <w:tcPr>
            <w:tcW w:w="367" w:type="pct"/>
            <w:noWrap/>
            <w:vAlign w:val="center"/>
            <w:hideMark/>
          </w:tcPr>
          <w:p w14:paraId="186EB5D5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1A6887" w14:paraId="02B9F426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10473C04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17D62C30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0E69F2E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119823A5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de04ocp-infra2t</w:t>
            </w:r>
          </w:p>
        </w:tc>
        <w:tc>
          <w:tcPr>
            <w:tcW w:w="1000" w:type="pct"/>
            <w:noWrap/>
            <w:vAlign w:val="bottom"/>
            <w:hideMark/>
          </w:tcPr>
          <w:p w14:paraId="149C2C5D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de04mgtlapt035.test-dnpcloud.dieboldnixdorf.com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465EA0D6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374CFC4C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100.65.242.105</w:t>
            </w:r>
          </w:p>
        </w:tc>
        <w:tc>
          <w:tcPr>
            <w:tcW w:w="398" w:type="pct"/>
            <w:noWrap/>
            <w:vAlign w:val="center"/>
            <w:hideMark/>
          </w:tcPr>
          <w:p w14:paraId="1F77BF2F" w14:textId="77777777" w:rsidR="00FF1301" w:rsidRPr="008C3E25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8C3E25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00:50:56:98:67:15</w:t>
            </w:r>
          </w:p>
        </w:tc>
        <w:tc>
          <w:tcPr>
            <w:tcW w:w="367" w:type="pct"/>
            <w:noWrap/>
            <w:vAlign w:val="center"/>
            <w:hideMark/>
          </w:tcPr>
          <w:p w14:paraId="4FEE442B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3513EE" w14:paraId="74FCF3B3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32D81712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26F9C909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57A2314A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0449C79E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de04ocp-infra3t</w:t>
            </w:r>
          </w:p>
        </w:tc>
        <w:tc>
          <w:tcPr>
            <w:tcW w:w="1000" w:type="pct"/>
            <w:noWrap/>
            <w:vAlign w:val="bottom"/>
            <w:hideMark/>
          </w:tcPr>
          <w:p w14:paraId="1D7BA2CF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de04mgtlapt036.test-dnpcloud.dieboldnixdorf.com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2B21B1B2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46AAD2FA" w14:textId="77777777" w:rsidR="00FF1301" w:rsidRPr="008C3E25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8C3E25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100.65.242.106</w:t>
            </w:r>
          </w:p>
        </w:tc>
        <w:tc>
          <w:tcPr>
            <w:tcW w:w="398" w:type="pct"/>
            <w:noWrap/>
            <w:vAlign w:val="center"/>
            <w:hideMark/>
          </w:tcPr>
          <w:p w14:paraId="226CAE71" w14:textId="77777777" w:rsidR="00FF1301" w:rsidRPr="008C3E25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8C3E25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00:50:56:98:85:05</w:t>
            </w:r>
          </w:p>
        </w:tc>
        <w:tc>
          <w:tcPr>
            <w:tcW w:w="367" w:type="pct"/>
            <w:noWrap/>
            <w:vAlign w:val="center"/>
            <w:hideMark/>
          </w:tcPr>
          <w:p w14:paraId="3E6CF4ED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FF1301" w:rsidRPr="003513EE" w14:paraId="22F02750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271DFE6F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44B6AB1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2ECE3EC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394A9B8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de04ocp-worker1t</w:t>
            </w:r>
          </w:p>
        </w:tc>
        <w:tc>
          <w:tcPr>
            <w:tcW w:w="1000" w:type="pct"/>
            <w:noWrap/>
            <w:vAlign w:val="bottom"/>
            <w:hideMark/>
          </w:tcPr>
          <w:p w14:paraId="7E3D57F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de04fnd010ise31.test-dnpcloud.dieboldnixdorf.com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12649B5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38A80EC8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100.65.242.107</w:t>
            </w:r>
          </w:p>
        </w:tc>
        <w:tc>
          <w:tcPr>
            <w:tcW w:w="398" w:type="pct"/>
            <w:noWrap/>
            <w:vAlign w:val="center"/>
            <w:hideMark/>
          </w:tcPr>
          <w:p w14:paraId="224BCEA6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00:3a:7d:71:5c:ae</w:t>
            </w:r>
          </w:p>
        </w:tc>
        <w:tc>
          <w:tcPr>
            <w:tcW w:w="367" w:type="pct"/>
            <w:noWrap/>
            <w:vAlign w:val="center"/>
            <w:hideMark/>
          </w:tcPr>
          <w:p w14:paraId="51436E6D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proofErr w:type="spellStart"/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af</w:t>
            </w:r>
            <w:proofErr w:type="spellEnd"/>
          </w:p>
        </w:tc>
      </w:tr>
      <w:tr w:rsidR="00FF1301" w:rsidRPr="003513EE" w14:paraId="5463C0ED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7220E820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7375F91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0FE14C0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512DB72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de04ocp-worker2t</w:t>
            </w:r>
          </w:p>
        </w:tc>
        <w:tc>
          <w:tcPr>
            <w:tcW w:w="1000" w:type="pct"/>
            <w:noWrap/>
            <w:vAlign w:val="bottom"/>
            <w:hideMark/>
          </w:tcPr>
          <w:p w14:paraId="61D91A0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de04fnd010ise32.test-dnpcloud.dieboldnixdorf.com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60C77E5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6046B19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100.65.242.108</w:t>
            </w:r>
          </w:p>
        </w:tc>
        <w:tc>
          <w:tcPr>
            <w:tcW w:w="398" w:type="pct"/>
            <w:noWrap/>
            <w:vAlign w:val="center"/>
            <w:hideMark/>
          </w:tcPr>
          <w:p w14:paraId="13189DFE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00:78:88:a3:49:e4</w:t>
            </w:r>
          </w:p>
        </w:tc>
        <w:tc>
          <w:tcPr>
            <w:tcW w:w="367" w:type="pct"/>
            <w:noWrap/>
            <w:vAlign w:val="center"/>
            <w:hideMark/>
          </w:tcPr>
          <w:p w14:paraId="3271D777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e5</w:t>
            </w:r>
          </w:p>
        </w:tc>
      </w:tr>
      <w:tr w:rsidR="00FF1301" w:rsidRPr="003513EE" w14:paraId="5C97D778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11ED35FE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543D0858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4476053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7EB2E25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de04ocp-worker3t</w:t>
            </w:r>
          </w:p>
        </w:tc>
        <w:tc>
          <w:tcPr>
            <w:tcW w:w="1000" w:type="pct"/>
            <w:noWrap/>
            <w:vAlign w:val="bottom"/>
            <w:hideMark/>
          </w:tcPr>
          <w:p w14:paraId="2FA35D1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de04fnd010ise33.test-dnpcloud.dieboldnixdorf.com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2936D129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3702E64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100.65.242.109</w:t>
            </w:r>
          </w:p>
        </w:tc>
        <w:tc>
          <w:tcPr>
            <w:tcW w:w="398" w:type="pct"/>
            <w:noWrap/>
            <w:vAlign w:val="center"/>
            <w:hideMark/>
          </w:tcPr>
          <w:p w14:paraId="0548866A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00:42:68:6f:83:dc</w:t>
            </w:r>
          </w:p>
        </w:tc>
        <w:tc>
          <w:tcPr>
            <w:tcW w:w="367" w:type="pct"/>
            <w:noWrap/>
            <w:vAlign w:val="center"/>
            <w:hideMark/>
          </w:tcPr>
          <w:p w14:paraId="4A593D77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dd</w:t>
            </w:r>
          </w:p>
        </w:tc>
      </w:tr>
      <w:tr w:rsidR="00FF1301" w:rsidRPr="003513EE" w14:paraId="6819382B" w14:textId="77777777" w:rsidTr="67311E5E">
        <w:trPr>
          <w:trHeight w:val="300"/>
        </w:trPr>
        <w:tc>
          <w:tcPr>
            <w:tcW w:w="379" w:type="pct"/>
            <w:vMerge w:val="restart"/>
            <w:noWrap/>
            <w:vAlign w:val="center"/>
            <w:hideMark/>
          </w:tcPr>
          <w:p w14:paraId="4831FD3F" w14:textId="77777777" w:rsidR="00FF1301" w:rsidRPr="003513EE" w:rsidRDefault="00FF1301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3513EE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</w:t>
            </w:r>
          </w:p>
        </w:tc>
        <w:tc>
          <w:tcPr>
            <w:tcW w:w="999" w:type="pct"/>
            <w:vMerge w:val="restart"/>
            <w:noWrap/>
            <w:vAlign w:val="center"/>
            <w:hideMark/>
          </w:tcPr>
          <w:p w14:paraId="40CD2DE2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HW Management</w:t>
            </w:r>
          </w:p>
        </w:tc>
        <w:tc>
          <w:tcPr>
            <w:tcW w:w="662" w:type="pct"/>
            <w:vMerge w:val="restart"/>
            <w:vAlign w:val="center"/>
            <w:hideMark/>
          </w:tcPr>
          <w:p w14:paraId="1A660255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Nodes</w:t>
            </w:r>
          </w:p>
        </w:tc>
        <w:tc>
          <w:tcPr>
            <w:tcW w:w="683" w:type="pct"/>
            <w:noWrap/>
            <w:vAlign w:val="bottom"/>
            <w:hideMark/>
          </w:tcPr>
          <w:p w14:paraId="56743871" w14:textId="77777777" w:rsidR="00FF1301" w:rsidRPr="003513EE" w:rsidRDefault="00FF1301">
            <w:pPr>
              <w:jc w:val="center"/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1000" w:type="pct"/>
            <w:noWrap/>
            <w:vAlign w:val="bottom"/>
            <w:hideMark/>
          </w:tcPr>
          <w:p w14:paraId="43A61E6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de04fnd010ise31-cimc.test-dnpcloud.dieboldnixdorf.com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56E9C0C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60950D7F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100.65.241.107</w:t>
            </w:r>
          </w:p>
        </w:tc>
        <w:tc>
          <w:tcPr>
            <w:tcW w:w="398" w:type="pct"/>
            <w:noWrap/>
            <w:vAlign w:val="center"/>
            <w:hideMark/>
          </w:tcPr>
          <w:p w14:paraId="5133A95C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45F521A9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5B279CC4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2A8CB96A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73B1F1A5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0C90347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133A6878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1000" w:type="pct"/>
            <w:noWrap/>
            <w:vAlign w:val="bottom"/>
            <w:hideMark/>
          </w:tcPr>
          <w:p w14:paraId="42C67AE4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de04fnd010ise32-cimc.test-dnpcloud.dieboldnixdorf.com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5365589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72056C6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100.65.241.108</w:t>
            </w:r>
          </w:p>
        </w:tc>
        <w:tc>
          <w:tcPr>
            <w:tcW w:w="398" w:type="pct"/>
            <w:noWrap/>
            <w:vAlign w:val="center"/>
            <w:hideMark/>
          </w:tcPr>
          <w:p w14:paraId="551D994B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6B8EAA49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F1301" w:rsidRPr="003513EE" w14:paraId="338F9034" w14:textId="77777777" w:rsidTr="67311E5E">
        <w:trPr>
          <w:trHeight w:val="300"/>
        </w:trPr>
        <w:tc>
          <w:tcPr>
            <w:tcW w:w="379" w:type="pct"/>
            <w:vMerge/>
            <w:vAlign w:val="center"/>
            <w:hideMark/>
          </w:tcPr>
          <w:p w14:paraId="19B5FAED" w14:textId="77777777" w:rsidR="00FF1301" w:rsidRPr="003513EE" w:rsidRDefault="00FF1301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99" w:type="pct"/>
            <w:vMerge/>
            <w:vAlign w:val="center"/>
            <w:hideMark/>
          </w:tcPr>
          <w:p w14:paraId="756802E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62" w:type="pct"/>
            <w:vMerge/>
            <w:vAlign w:val="center"/>
            <w:hideMark/>
          </w:tcPr>
          <w:p w14:paraId="32444996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683" w:type="pct"/>
            <w:noWrap/>
            <w:vAlign w:val="bottom"/>
            <w:hideMark/>
          </w:tcPr>
          <w:p w14:paraId="00C7C81A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1000" w:type="pct"/>
            <w:noWrap/>
            <w:vAlign w:val="bottom"/>
            <w:hideMark/>
          </w:tcPr>
          <w:p w14:paraId="0B54414D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de04fnd010ise33-cimc.test-dnpcloud.dieboldnixdorf.com</w:t>
            </w:r>
          </w:p>
        </w:tc>
        <w:tc>
          <w:tcPr>
            <w:tcW w:w="219" w:type="pct"/>
            <w:noWrap/>
            <w:vAlign w:val="bottom"/>
            <w:hideMark/>
          </w:tcPr>
          <w:p w14:paraId="3A59CEC3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A + PTR</w:t>
            </w:r>
          </w:p>
        </w:tc>
        <w:tc>
          <w:tcPr>
            <w:tcW w:w="293" w:type="pct"/>
            <w:noWrap/>
            <w:vAlign w:val="bottom"/>
            <w:hideMark/>
          </w:tcPr>
          <w:p w14:paraId="225DDF21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  <w:r w:rsidRPr="003513EE"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  <w:t>100.65.241.109</w:t>
            </w:r>
          </w:p>
        </w:tc>
        <w:tc>
          <w:tcPr>
            <w:tcW w:w="398" w:type="pct"/>
            <w:noWrap/>
            <w:vAlign w:val="center"/>
            <w:hideMark/>
          </w:tcPr>
          <w:p w14:paraId="0645AD57" w14:textId="77777777" w:rsidR="00FF1301" w:rsidRPr="003513EE" w:rsidRDefault="00FF1301">
            <w:pPr>
              <w:rPr>
                <w:rFonts w:ascii="Aptos Display" w:eastAsia="Times New Roman" w:hAnsi="Aptos Display" w:cs="Calibri"/>
                <w:color w:val="000000"/>
                <w:sz w:val="16"/>
                <w:szCs w:val="16"/>
              </w:rPr>
            </w:pPr>
          </w:p>
        </w:tc>
        <w:tc>
          <w:tcPr>
            <w:tcW w:w="367" w:type="pct"/>
            <w:noWrap/>
            <w:vAlign w:val="center"/>
            <w:hideMark/>
          </w:tcPr>
          <w:p w14:paraId="3A17867F" w14:textId="77777777" w:rsidR="00FF1301" w:rsidRPr="003513EE" w:rsidRDefault="00FF130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14:paraId="4EDD5E3F" w14:textId="77777777" w:rsidR="000E1D80" w:rsidRDefault="000E1D80" w:rsidP="00B21CBE"/>
    <w:tbl>
      <w:tblPr>
        <w:tblW w:w="5097" w:type="pct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98"/>
        <w:gridCol w:w="2989"/>
        <w:gridCol w:w="2319"/>
        <w:gridCol w:w="2066"/>
        <w:gridCol w:w="795"/>
        <w:gridCol w:w="1063"/>
        <w:gridCol w:w="860"/>
      </w:tblGrid>
      <w:tr w:rsidR="00DB0025" w:rsidRPr="001A6887" w14:paraId="6C65271C" w14:textId="77777777" w:rsidTr="009A5A7F">
        <w:trPr>
          <w:trHeight w:val="300"/>
        </w:trPr>
        <w:tc>
          <w:tcPr>
            <w:tcW w:w="14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3CBEC182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</w:t>
            </w:r>
          </w:p>
        </w:tc>
        <w:tc>
          <w:tcPr>
            <w:tcW w:w="4353" w:type="pct"/>
            <w:gridSpan w:val="5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noWrap/>
            <w:vAlign w:val="bottom"/>
            <w:hideMark/>
          </w:tcPr>
          <w:p w14:paraId="7D125DAF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Firewall rules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A0EB06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51E83448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9A4684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4353" w:type="pct"/>
            <w:gridSpan w:val="5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14:paraId="5C904524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OCP Related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5B9546A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35AB0B76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A9CD3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1CF2F5C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Purpose</w:t>
            </w:r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45894B2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Source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54D33F3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Destination</w:t>
            </w:r>
          </w:p>
        </w:tc>
        <w:tc>
          <w:tcPr>
            <w:tcW w:w="377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DCEE676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Port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56BE45A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Protocol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244656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3D75FA" w14:paraId="3F9B08DB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38CDF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A05381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DNS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B0458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767C7FF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Domain controllers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37062D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53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98BDC52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 and UDP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8FFAF3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4527E74A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F8576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9FD9C9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NTP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872A64D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16286E2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Domain controllers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BDD345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123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02DB5D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UDP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4A5BBF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6FA5CEE3" w14:textId="77777777" w:rsidTr="009A5A7F">
        <w:trPr>
          <w:trHeight w:val="525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E0DA73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B293C14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OCP to VIP1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7F29DFD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1A3BAC4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VIP1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140D27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6443</w:t>
            </w: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br/>
              <w:t>22623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ED6C9DC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0B0AB0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2FB7FFCF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FEC935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779E214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OCP to VIP2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9E2DB5A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F05ED79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VIP2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1743CBB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34AC2D9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21F4C6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69619288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D84A9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D3726C8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VIP2 to OCP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7D782E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VIP2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1C58CE4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2BAF0C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B3D5FC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62520A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7F66A87A" w14:textId="77777777" w:rsidTr="009A5A7F">
        <w:trPr>
          <w:trHeight w:val="525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F67A3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E77B833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VIP1 to OCP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1E24A26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VIP1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439AE7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99A5693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6443</w:t>
            </w: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br/>
              <w:t>22623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0F82A4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B79EC30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0470D154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A559F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4936DA2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 xml:space="preserve">End user access to OCP 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6E1B48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AD Security group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BD735E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OCP Management subnet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A3B7B6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226,443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6F9861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9912BE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5E2D05C2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B2FDF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9086C3B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End user access to OCP cluster API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32CF4C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AD Security group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EB6DB2B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VIP2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802E3E6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1EDF940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7FC81E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1E9E5E97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2BBAC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B2660F2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End user access to OCP cluster API internal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61E4E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AD Security group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896601C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VIP1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BF1D9E2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6443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840600F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8B1F8B1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3D75FA" w14:paraId="11D89A02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F9ADA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204686C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OCP to proxy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E26DF2A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10.52.85.0/24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44BFF44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 xml:space="preserve">Proxy 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28C7F3C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8080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2FA0F18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  <w:r w:rsidRPr="001A6887">
              <w:rPr>
                <w:rFonts w:eastAsia="Times New Roman" w:cs="Arial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E21CD95" w14:textId="77777777" w:rsidR="00DB0025" w:rsidRPr="001A6887" w:rsidRDefault="00DB0025">
            <w:pPr>
              <w:jc w:val="center"/>
              <w:rPr>
                <w:rFonts w:eastAsia="Times New Roman" w:cs="Arial"/>
                <w:color w:val="000000"/>
                <w:sz w:val="16"/>
                <w:szCs w:val="16"/>
              </w:rPr>
            </w:pPr>
          </w:p>
        </w:tc>
      </w:tr>
      <w:tr w:rsidR="00DB0025" w:rsidRPr="001A6887" w14:paraId="067CC5AB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90024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A72E82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1093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5B00B5D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974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B0DC54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0171F0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7CBB90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3343FB5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DB0025" w:rsidRPr="001A6887" w14:paraId="067688F6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7EC77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4761" w:type="pct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9F77CAB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OpenID related</w:t>
            </w:r>
          </w:p>
        </w:tc>
      </w:tr>
      <w:tr w:rsidR="00DB0025" w:rsidRPr="001A6887" w14:paraId="2AA67C0D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0FADF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54E4A6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Purpose</w:t>
            </w:r>
          </w:p>
        </w:tc>
        <w:tc>
          <w:tcPr>
            <w:tcW w:w="10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D49185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Source</w:t>
            </w:r>
          </w:p>
        </w:tc>
        <w:tc>
          <w:tcPr>
            <w:tcW w:w="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DF4D4B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Destination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A51601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Port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4A0372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Protocol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731983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Direction</w:t>
            </w:r>
          </w:p>
        </w:tc>
      </w:tr>
      <w:tr w:rsidR="00DB0025" w:rsidRPr="001A6887" w14:paraId="75A677F7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1C0CF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7EA6FC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Azure AD authentication (OAuth2)</w:t>
            </w:r>
          </w:p>
        </w:tc>
        <w:tc>
          <w:tcPr>
            <w:tcW w:w="10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D8C698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OpenShift API Server / OAuth Pod</w:t>
            </w:r>
          </w:p>
        </w:tc>
        <w:tc>
          <w:tcPr>
            <w:tcW w:w="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47A624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login.microsoftonline.com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BD5C5D" w14:textId="77777777" w:rsidR="00DB0025" w:rsidRPr="001A6887" w:rsidRDefault="00DB0025">
            <w:pPr>
              <w:jc w:val="right"/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8D38DA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CAB59F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Outbound</w:t>
            </w:r>
          </w:p>
        </w:tc>
      </w:tr>
      <w:tr w:rsidR="00DB0025" w:rsidRPr="001A6887" w14:paraId="6044E6E5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52B74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70CA31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User info and group membership queries</w:t>
            </w:r>
          </w:p>
        </w:tc>
        <w:tc>
          <w:tcPr>
            <w:tcW w:w="10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09BDD4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OpenShift API Server / OAuth Pod</w:t>
            </w:r>
          </w:p>
        </w:tc>
        <w:tc>
          <w:tcPr>
            <w:tcW w:w="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C42396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graph.microsoft.com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962CD3" w14:textId="77777777" w:rsidR="00DB0025" w:rsidRPr="001A6887" w:rsidRDefault="00DB0025">
            <w:pPr>
              <w:jc w:val="right"/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4273BF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5F18BD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Outbound</w:t>
            </w:r>
          </w:p>
        </w:tc>
      </w:tr>
      <w:tr w:rsidR="00DB0025" w:rsidRPr="001A6887" w14:paraId="164A1254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5AD008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EBB1E1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Azure AD UI assets (optional)</w:t>
            </w:r>
          </w:p>
        </w:tc>
        <w:tc>
          <w:tcPr>
            <w:tcW w:w="10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13B897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OpenShift API Server / OAuth Pod</w:t>
            </w:r>
          </w:p>
        </w:tc>
        <w:tc>
          <w:tcPr>
            <w:tcW w:w="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9D4702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aadcdn.msftauth.net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B9DC82" w14:textId="77777777" w:rsidR="00DB0025" w:rsidRPr="001A6887" w:rsidRDefault="00DB0025">
            <w:pPr>
              <w:jc w:val="right"/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4D5DB1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TCP</w:t>
            </w:r>
          </w:p>
        </w:tc>
        <w:tc>
          <w:tcPr>
            <w:tcW w:w="4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100986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Outbound</w:t>
            </w:r>
          </w:p>
        </w:tc>
      </w:tr>
      <w:tr w:rsidR="00DB0025" w:rsidRPr="001A6887" w14:paraId="69AE7A5F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ADE048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81F3BC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DNS resolution for</w:t>
            </w:r>
          </w:p>
        </w:tc>
        <w:tc>
          <w:tcPr>
            <w:tcW w:w="10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705B5F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OpenShift API Server / OAuth Pod</w:t>
            </w:r>
          </w:p>
        </w:tc>
        <w:tc>
          <w:tcPr>
            <w:tcW w:w="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6E30D0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DNS servers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538B94" w14:textId="77777777" w:rsidR="00DB0025" w:rsidRPr="001A6887" w:rsidRDefault="00DB0025">
            <w:pPr>
              <w:jc w:val="right"/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53</w:t>
            </w:r>
          </w:p>
        </w:tc>
        <w:tc>
          <w:tcPr>
            <w:tcW w:w="5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1E9BCF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TCP/UDP</w:t>
            </w:r>
          </w:p>
        </w:tc>
        <w:tc>
          <w:tcPr>
            <w:tcW w:w="4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4C3588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  <w:r w:rsidRPr="001A6887"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  <w:t>Outbound</w:t>
            </w:r>
          </w:p>
        </w:tc>
      </w:tr>
      <w:tr w:rsidR="00DB0025" w:rsidRPr="001A6887" w14:paraId="0F709F2E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971CA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AAF4612" w14:textId="77777777" w:rsidR="00DB0025" w:rsidRPr="001A6887" w:rsidRDefault="00DB0025">
            <w:pPr>
              <w:rPr>
                <w:rFonts w:ascii="Aptos Narrow" w:eastAsia="Times New Roman" w:hAnsi="Aptos Narrow" w:cs="Calibri"/>
                <w:color w:val="000000"/>
                <w:sz w:val="16"/>
                <w:szCs w:val="16"/>
              </w:rPr>
            </w:pPr>
          </w:p>
        </w:tc>
        <w:tc>
          <w:tcPr>
            <w:tcW w:w="1093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200BC3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974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700EE9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6F8B6AB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849688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8FEC7F" w14:textId="77777777" w:rsidR="00DB0025" w:rsidRPr="001A6887" w:rsidRDefault="00DB0025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DB0025" w:rsidRPr="001A6887" w14:paraId="21253394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74F6C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4353" w:type="pct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CEC66A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SAN Related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09EA4CD" w14:textId="77777777" w:rsidR="00DB0025" w:rsidRPr="001A6887" w:rsidRDefault="00DB0025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78C63EF3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865D8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DA7E856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purpose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88EF0E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Source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947AE53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Destination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F76F82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port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87DA165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protocol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6A5915B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3D547B9F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9E9E2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23E7BD0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Master node to SAN</w:t>
            </w:r>
          </w:p>
        </w:tc>
        <w:tc>
          <w:tcPr>
            <w:tcW w:w="10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220A5F0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Master node IPs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98ADE0C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SAN IPs</w:t>
            </w:r>
          </w:p>
        </w:tc>
        <w:tc>
          <w:tcPr>
            <w:tcW w:w="3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F7567ED" w14:textId="77777777" w:rsidR="00DB0025" w:rsidRPr="001A6887" w:rsidRDefault="00DB0025">
            <w:pPr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620A25A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TCP and UDP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011376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210584D3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74FDC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25FA79B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worker node to SAN</w:t>
            </w:r>
          </w:p>
        </w:tc>
        <w:tc>
          <w:tcPr>
            <w:tcW w:w="10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ADA261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Worker node IPs</w:t>
            </w:r>
          </w:p>
        </w:tc>
        <w:tc>
          <w:tcPr>
            <w:tcW w:w="97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23B1824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SAN IPs</w:t>
            </w:r>
          </w:p>
        </w:tc>
        <w:tc>
          <w:tcPr>
            <w:tcW w:w="37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019D9B3" w14:textId="77777777" w:rsidR="00DB0025" w:rsidRPr="001A6887" w:rsidRDefault="00DB0025">
            <w:pPr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AC1597A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TCP and UDP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6929907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  <w:tr w:rsidR="00DB0025" w:rsidRPr="001A6887" w14:paraId="5BC96A7D" w14:textId="77777777" w:rsidTr="009A5A7F">
        <w:trPr>
          <w:trHeight w:val="300"/>
        </w:trPr>
        <w:tc>
          <w:tcPr>
            <w:tcW w:w="1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55FFA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0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DFFE50C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Infra node to SAN</w:t>
            </w:r>
          </w:p>
        </w:tc>
        <w:tc>
          <w:tcPr>
            <w:tcW w:w="10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D02AE24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 xml:space="preserve">Infra node IPs </w:t>
            </w:r>
          </w:p>
        </w:tc>
        <w:tc>
          <w:tcPr>
            <w:tcW w:w="97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DF5812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SAN IPs</w:t>
            </w:r>
          </w:p>
        </w:tc>
        <w:tc>
          <w:tcPr>
            <w:tcW w:w="37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5427ED5" w14:textId="77777777" w:rsidR="00DB0025" w:rsidRPr="001A6887" w:rsidRDefault="00DB0025">
            <w:pPr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443</w:t>
            </w:r>
          </w:p>
        </w:tc>
        <w:tc>
          <w:tcPr>
            <w:tcW w:w="50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308987B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1A6887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TCP and UDP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BCE7E21" w14:textId="77777777" w:rsidR="00DB0025" w:rsidRPr="001A6887" w:rsidRDefault="00DB0025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7ED7ED7D" w14:textId="77777777" w:rsidR="00DB0025" w:rsidRDefault="00DB0025" w:rsidP="00B21CBE"/>
    <w:p w14:paraId="3F720A39" w14:textId="77777777" w:rsidR="000E1D80" w:rsidRDefault="000E1D80" w:rsidP="00B21CBE"/>
    <w:p w14:paraId="2567B5E9" w14:textId="77777777" w:rsidR="00BA461F" w:rsidRDefault="00BA461F" w:rsidP="00B21CBE"/>
    <w:p w14:paraId="0BDC4084" w14:textId="77777777" w:rsidR="00BA461F" w:rsidRDefault="00BA461F" w:rsidP="00B21CBE"/>
    <w:p w14:paraId="7509693B" w14:textId="77777777" w:rsidR="00BA461F" w:rsidRPr="007C1205" w:rsidRDefault="00BA461F" w:rsidP="00B21CBE"/>
    <w:p w14:paraId="1D4C8A82" w14:textId="45D9EFFF" w:rsidR="006432EE" w:rsidRDefault="00855614" w:rsidP="007C35F8">
      <w:pPr>
        <w:pStyle w:val="Heading2"/>
        <w:numPr>
          <w:ilvl w:val="1"/>
          <w:numId w:val="2"/>
        </w:numPr>
      </w:pPr>
      <w:bookmarkStart w:id="35" w:name="_Toc220678782"/>
      <w:bookmarkStart w:id="36" w:name="_Toc221842942"/>
      <w:r>
        <w:t>Create Project / Namespace</w:t>
      </w:r>
      <w:bookmarkEnd w:id="35"/>
      <w:bookmarkEnd w:id="36"/>
    </w:p>
    <w:p w14:paraId="642346CB" w14:textId="77777777" w:rsidR="00AE6152" w:rsidRDefault="00AE6152" w:rsidP="00AE6152"/>
    <w:p w14:paraId="4D36B39C" w14:textId="4D786D61" w:rsidR="00AE6152" w:rsidRDefault="00AE6152" w:rsidP="00AE6152">
      <w:r>
        <w:t>Login OpenShift console:</w:t>
      </w:r>
    </w:p>
    <w:p w14:paraId="6423B16C" w14:textId="77777777" w:rsidR="00AE6152" w:rsidRPr="00AE6152" w:rsidRDefault="00AE6152" w:rsidP="00AE6152"/>
    <w:p w14:paraId="0A1DEFE2" w14:textId="51951839" w:rsidR="00D15128" w:rsidRDefault="00D15128" w:rsidP="00D15128">
      <w:pPr>
        <w:ind w:left="576"/>
      </w:pPr>
      <w:r w:rsidRPr="00D15128">
        <w:t>Standard project creation</w:t>
      </w:r>
    </w:p>
    <w:p w14:paraId="496FAFF5" w14:textId="77777777" w:rsidR="00092044" w:rsidRDefault="00092044" w:rsidP="00D15128">
      <w:pPr>
        <w:ind w:left="576"/>
      </w:pPr>
    </w:p>
    <w:p w14:paraId="05364D62" w14:textId="16D0DB55" w:rsidR="00092044" w:rsidRDefault="00B53550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875759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 w:rsidR="0009204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092044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092044"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 w:rsidR="00092044">
        <w:rPr>
          <w:rFonts w:ascii="Consolas" w:hAnsi="Consolas" w:cs="Courier New"/>
          <w:color w:val="545454"/>
          <w:sz w:val="17"/>
          <w:szCs w:val="17"/>
        </w:rPr>
        <w:t xml:space="preserve">-project </w:t>
      </w:r>
      <w:r w:rsidR="00092044"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 w:rsidR="00092044">
        <w:rPr>
          <w:rFonts w:ascii="Consolas" w:hAnsi="Consolas" w:cs="Courier New"/>
          <w:color w:val="545454"/>
          <w:sz w:val="17"/>
          <w:szCs w:val="17"/>
        </w:rPr>
        <w:t>-project</w:t>
      </w:r>
    </w:p>
    <w:p w14:paraId="0F436E4A" w14:textId="77777777" w:rsidR="00092044" w:rsidRDefault="00092044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875759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E73AC60" w14:textId="77777777" w:rsidR="00D15128" w:rsidRDefault="00D15128" w:rsidP="00D15128">
      <w:pPr>
        <w:ind w:left="576"/>
      </w:pPr>
    </w:p>
    <w:p w14:paraId="39F75988" w14:textId="7131AFC1" w:rsidR="00674AF7" w:rsidRDefault="00674AF7" w:rsidP="00D15128">
      <w:pPr>
        <w:ind w:left="576"/>
      </w:pPr>
      <w:r>
        <w:rPr>
          <w:noProof/>
        </w:rPr>
        <w:drawing>
          <wp:inline distT="0" distB="0" distL="0" distR="0" wp14:anchorId="13E3188B" wp14:editId="72384497">
            <wp:extent cx="3816350" cy="1232085"/>
            <wp:effectExtent l="0" t="0" r="0" b="6350"/>
            <wp:docPr id="183830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43" cy="12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1284" w14:textId="77777777" w:rsidR="00092044" w:rsidRDefault="00092044" w:rsidP="00D15128">
      <w:pPr>
        <w:ind w:left="576"/>
      </w:pPr>
    </w:p>
    <w:p w14:paraId="05C54400" w14:textId="5D21612C" w:rsidR="00092044" w:rsidRPr="00092044" w:rsidRDefault="00092044" w:rsidP="00092044">
      <w:pPr>
        <w:ind w:left="576"/>
      </w:pPr>
      <w:r w:rsidRPr="00092044">
        <w:t>Show all available projects</w:t>
      </w:r>
      <w:r w:rsidR="00281BEA">
        <w:t xml:space="preserve"> </w:t>
      </w:r>
      <w:r w:rsidR="00281BEA" w:rsidRPr="00281BEA">
        <w:rPr>
          <w:sz w:val="16"/>
          <w:szCs w:val="20"/>
        </w:rPr>
        <w:t>(alias for namespaces in OpenShift)</w:t>
      </w:r>
    </w:p>
    <w:p w14:paraId="1FB35634" w14:textId="1A94B1A7" w:rsidR="00092044" w:rsidRDefault="00B53550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507677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 w:rsidR="0009204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092044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092044"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 w:rsidR="00092044">
        <w:rPr>
          <w:rFonts w:ascii="Consolas" w:hAnsi="Consolas" w:cs="Courier New"/>
          <w:color w:val="545454"/>
          <w:sz w:val="17"/>
          <w:szCs w:val="17"/>
        </w:rPr>
        <w:t xml:space="preserve"> projects</w:t>
      </w:r>
    </w:p>
    <w:p w14:paraId="03A0D6B6" w14:textId="77777777" w:rsidR="00281BEA" w:rsidRDefault="00281BEA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5076776"/>
        <w:rPr>
          <w:rFonts w:ascii="Consolas" w:hAnsi="Consolas" w:cs="Courier New"/>
          <w:color w:val="545454"/>
          <w:sz w:val="17"/>
          <w:szCs w:val="17"/>
        </w:rPr>
      </w:pPr>
    </w:p>
    <w:p w14:paraId="3DFEDE62" w14:textId="77777777" w:rsidR="00092044" w:rsidRDefault="00092044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507677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999884C" w14:textId="19920802" w:rsidR="00281BEA" w:rsidRDefault="00281BEA" w:rsidP="00281BEA">
      <w:pPr>
        <w:ind w:left="576"/>
      </w:pPr>
      <w:r w:rsidRPr="00092044">
        <w:t xml:space="preserve">Show all </w:t>
      </w:r>
      <w:r>
        <w:t>namespaces</w:t>
      </w:r>
    </w:p>
    <w:p w14:paraId="08F9F782" w14:textId="1E22A51A" w:rsidR="00281BEA" w:rsidRDefault="00281BEA" w:rsidP="00281BE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5234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namespaces</w:t>
      </w:r>
    </w:p>
    <w:p w14:paraId="7898F7F0" w14:textId="6ECE174E" w:rsidR="00281BEA" w:rsidRDefault="00281BEA" w:rsidP="00281BE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5234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ns -o name</w:t>
      </w:r>
    </w:p>
    <w:p w14:paraId="1F6C977E" w14:textId="77777777" w:rsidR="00281BEA" w:rsidRDefault="00281BEA" w:rsidP="00281BE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5234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ABC6946" w14:textId="17B8F56C" w:rsidR="00281BEA" w:rsidRPr="00092044" w:rsidRDefault="00281BEA" w:rsidP="00281BEA">
      <w:pPr>
        <w:ind w:left="576"/>
      </w:pPr>
    </w:p>
    <w:p w14:paraId="61A1F751" w14:textId="77777777" w:rsidR="00092044" w:rsidRDefault="00092044" w:rsidP="00D15128">
      <w:pPr>
        <w:ind w:left="576"/>
      </w:pPr>
    </w:p>
    <w:p w14:paraId="005E26CF" w14:textId="491F6E50" w:rsidR="00092044" w:rsidRDefault="00092044" w:rsidP="00092044">
      <w:pPr>
        <w:ind w:left="576"/>
      </w:pPr>
      <w:r w:rsidRPr="00092044">
        <w:t xml:space="preserve">Switch to </w:t>
      </w:r>
      <w:r>
        <w:t>my</w:t>
      </w:r>
      <w:r w:rsidRPr="00092044">
        <w:t xml:space="preserve"> project</w:t>
      </w:r>
    </w:p>
    <w:p w14:paraId="05497291" w14:textId="53F00329" w:rsidR="00092044" w:rsidRDefault="00B53550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606779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 w:rsidR="0009204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092044">
        <w:rPr>
          <w:rFonts w:ascii="Consolas" w:hAnsi="Consolas" w:cs="Courier New"/>
          <w:color w:val="545454"/>
          <w:sz w:val="17"/>
          <w:szCs w:val="17"/>
        </w:rPr>
        <w:t xml:space="preserve"> project </w:t>
      </w:r>
      <w:r w:rsidR="00092044"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 w:rsidR="00092044">
        <w:rPr>
          <w:rFonts w:ascii="Consolas" w:hAnsi="Consolas" w:cs="Courier New"/>
          <w:color w:val="545454"/>
          <w:sz w:val="17"/>
          <w:szCs w:val="17"/>
        </w:rPr>
        <w:t>-project</w:t>
      </w:r>
    </w:p>
    <w:p w14:paraId="6DBCE9D5" w14:textId="77777777" w:rsidR="00092044" w:rsidRDefault="00092044" w:rsidP="0009204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606779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0DCE29C" w14:textId="77777777" w:rsidR="00092044" w:rsidRPr="00092044" w:rsidRDefault="00092044" w:rsidP="00092044">
      <w:pPr>
        <w:ind w:left="576"/>
      </w:pPr>
    </w:p>
    <w:p w14:paraId="4BB03996" w14:textId="09B59193" w:rsidR="00092044" w:rsidRDefault="00092044" w:rsidP="00092044">
      <w:pPr>
        <w:ind w:left="576"/>
      </w:pPr>
      <w:r>
        <w:t>Login to OpenS</w:t>
      </w:r>
      <w:r w:rsidR="000E3FC1">
        <w:t>h</w:t>
      </w:r>
      <w:r>
        <w:t>ift and select project</w:t>
      </w:r>
    </w:p>
    <w:p w14:paraId="7B067D42" w14:textId="77777777" w:rsidR="00B32742" w:rsidRDefault="00B32742" w:rsidP="00092044">
      <w:pPr>
        <w:ind w:left="576"/>
      </w:pPr>
    </w:p>
    <w:p w14:paraId="0BB5576D" w14:textId="399E51D1" w:rsidR="000E3FC1" w:rsidRDefault="000E3FC1" w:rsidP="00092044">
      <w:pPr>
        <w:ind w:left="576"/>
      </w:pPr>
      <w:r w:rsidRPr="000E3FC1">
        <w:t>You must obtain an API token by visiting</w:t>
      </w:r>
      <w:r w:rsidR="00B32742">
        <w:t>:</w:t>
      </w:r>
    </w:p>
    <w:p w14:paraId="460F2FFB" w14:textId="7BA184D5" w:rsidR="00B32742" w:rsidRDefault="00B53550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968871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r w:rsidR="00B32742">
        <w:rPr>
          <w:rFonts w:ascii="Consolas" w:hAnsi="Consolas" w:cs="Courier New"/>
          <w:color w:val="545454"/>
          <w:sz w:val="17"/>
          <w:szCs w:val="17"/>
        </w:rPr>
        <w:t>https:</w:t>
      </w:r>
      <w:r w:rsidR="00B32742">
        <w:rPr>
          <w:rFonts w:ascii="Consolas" w:hAnsi="Consolas" w:cs="Courier New"/>
          <w:color w:val="696969"/>
          <w:sz w:val="17"/>
          <w:szCs w:val="17"/>
        </w:rPr>
        <w:t>//oauth-openshift.apps.ocp4test.ad.diebold.com/oauth/token/request</w:t>
      </w:r>
    </w:p>
    <w:p w14:paraId="4FB09B7B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968871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6281FD4" w14:textId="77777777" w:rsidR="00B32742" w:rsidRDefault="00B32742" w:rsidP="00B32742">
      <w:pPr>
        <w:ind w:left="576"/>
      </w:pPr>
    </w:p>
    <w:p w14:paraId="7691B9BD" w14:textId="0FA3057C" w:rsidR="00B32742" w:rsidRDefault="00B53550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4721704"/>
        <w:rPr>
          <w:rFonts w:ascii="Consolas" w:hAnsi="Consolas" w:cs="Courier New"/>
          <w:color w:val="696969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 w:rsidR="00B32742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B32742">
        <w:rPr>
          <w:rFonts w:ascii="Consolas" w:hAnsi="Consolas" w:cs="Courier New"/>
          <w:color w:val="545454"/>
          <w:sz w:val="17"/>
          <w:szCs w:val="17"/>
        </w:rPr>
        <w:t xml:space="preserve"> login --token=sha256~ABCDEFG --server=https:</w:t>
      </w:r>
      <w:r w:rsidR="00B32742">
        <w:rPr>
          <w:rFonts w:ascii="Consolas" w:hAnsi="Consolas" w:cs="Courier New"/>
          <w:color w:val="696969"/>
          <w:sz w:val="17"/>
          <w:szCs w:val="17"/>
        </w:rPr>
        <w:t>//api.mycluster.openshift.com:6443</w:t>
      </w:r>
    </w:p>
    <w:p w14:paraId="707274F6" w14:textId="2B2BB2F3" w:rsidR="00245DC2" w:rsidRPr="007761EB" w:rsidRDefault="00245DC2" w:rsidP="00245DC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0037815"/>
        <w:rPr>
          <w:rFonts w:ascii="Consolas" w:hAnsi="Consolas" w:cs="Courier New"/>
          <w:color w:val="545454"/>
          <w:sz w:val="17"/>
          <w:szCs w:val="17"/>
          <w:lang w:val="pl-PL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r w:rsidRPr="007761EB">
        <w:rPr>
          <w:rFonts w:ascii="Consolas" w:hAnsi="Consolas" w:cs="Courier New"/>
          <w:color w:val="545454"/>
          <w:sz w:val="17"/>
          <w:szCs w:val="17"/>
          <w:lang w:val="pl-PL"/>
        </w:rPr>
        <w:t>oc login --token=sha256~</w:t>
      </w:r>
      <w:r w:rsidRPr="007761EB">
        <w:rPr>
          <w:rFonts w:ascii="Consolas" w:hAnsi="Consolas" w:cs="Courier New"/>
          <w:color w:val="007FAA"/>
          <w:sz w:val="17"/>
          <w:szCs w:val="17"/>
          <w:lang w:val="pl-PL"/>
        </w:rPr>
        <w:t>BKlmJ</w:t>
      </w:r>
      <w:r w:rsidRPr="007761EB">
        <w:rPr>
          <w:rFonts w:ascii="Consolas" w:hAnsi="Consolas" w:cs="Courier New"/>
          <w:color w:val="545454"/>
          <w:sz w:val="17"/>
          <w:szCs w:val="17"/>
          <w:lang w:val="pl-PL"/>
        </w:rPr>
        <w:t>-server=https:</w:t>
      </w:r>
      <w:r w:rsidRPr="007761EB">
        <w:rPr>
          <w:rFonts w:ascii="Consolas" w:hAnsi="Consolas" w:cs="Courier New"/>
          <w:color w:val="696969"/>
          <w:sz w:val="17"/>
          <w:szCs w:val="17"/>
          <w:lang w:val="pl-PL"/>
        </w:rPr>
        <w:t>//api.dnpcpoc.test-dnpcloud.dieboldnixdorf.com:6443</w:t>
      </w:r>
    </w:p>
    <w:p w14:paraId="71FDF4FB" w14:textId="77777777" w:rsidR="00245DC2" w:rsidRPr="007761EB" w:rsidRDefault="00245DC2" w:rsidP="00245DC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0037815"/>
        <w:rPr>
          <w:rFonts w:ascii="Consolas" w:hAnsi="Consolas" w:cs="Courier New"/>
          <w:color w:val="545454"/>
          <w:sz w:val="17"/>
          <w:szCs w:val="17"/>
          <w:lang w:val="pl-PL"/>
        </w:rPr>
      </w:pPr>
      <w:r w:rsidRPr="007761EB">
        <w:rPr>
          <w:rFonts w:ascii="Consolas" w:hAnsi="Consolas" w:cs="Courier New"/>
          <w:color w:val="545454"/>
          <w:sz w:val="17"/>
          <w:szCs w:val="17"/>
          <w:lang w:val="pl-PL"/>
        </w:rPr>
        <w:t> </w:t>
      </w:r>
    </w:p>
    <w:p w14:paraId="4F8F8BC2" w14:textId="60A241F6" w:rsidR="00B32742" w:rsidRDefault="00B53550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4721704"/>
        <w:rPr>
          <w:rFonts w:ascii="Consolas" w:hAnsi="Consolas" w:cs="Courier New"/>
          <w:color w:val="545454"/>
          <w:sz w:val="17"/>
          <w:szCs w:val="17"/>
        </w:rPr>
      </w:pPr>
      <w:r w:rsidRPr="007761EB">
        <w:rPr>
          <w:rFonts w:ascii="Consolas" w:hAnsi="Consolas" w:cs="Courier New"/>
          <w:color w:val="545454"/>
          <w:sz w:val="17"/>
          <w:szCs w:val="17"/>
          <w:lang w:val="pl-PL"/>
        </w:rPr>
        <w:t xml:space="preserve">      </w:t>
      </w:r>
      <w:proofErr w:type="spellStart"/>
      <w:r w:rsidR="00B32742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B32742">
        <w:rPr>
          <w:rFonts w:ascii="Consolas" w:hAnsi="Consolas" w:cs="Courier New"/>
          <w:color w:val="545454"/>
          <w:sz w:val="17"/>
          <w:szCs w:val="17"/>
        </w:rPr>
        <w:t xml:space="preserve"> login --web https:</w:t>
      </w:r>
      <w:r w:rsidR="00B32742">
        <w:rPr>
          <w:rFonts w:ascii="Consolas" w:hAnsi="Consolas" w:cs="Courier New"/>
          <w:color w:val="696969"/>
          <w:sz w:val="17"/>
          <w:szCs w:val="17"/>
        </w:rPr>
        <w:t>//api.ocp4test.ad.diebold.com:6443   (to login via your browser)</w:t>
      </w:r>
    </w:p>
    <w:p w14:paraId="50F1744E" w14:textId="37D5910F" w:rsidR="00B32742" w:rsidRDefault="00B53550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47217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 w:rsidR="00B32742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B32742">
        <w:rPr>
          <w:rFonts w:ascii="Consolas" w:hAnsi="Consolas" w:cs="Courier New"/>
          <w:color w:val="545454"/>
          <w:sz w:val="17"/>
          <w:szCs w:val="17"/>
        </w:rPr>
        <w:t xml:space="preserve"> project </w:t>
      </w:r>
      <w:r w:rsidR="00B32742"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 w:rsidR="00B32742">
        <w:rPr>
          <w:rFonts w:ascii="Consolas" w:hAnsi="Consolas" w:cs="Courier New"/>
          <w:color w:val="545454"/>
          <w:sz w:val="17"/>
          <w:szCs w:val="17"/>
        </w:rPr>
        <w:t>-project</w:t>
      </w:r>
    </w:p>
    <w:p w14:paraId="5A07C494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47217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106DCE8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4721704"/>
        <w:rPr>
          <w:rFonts w:ascii="Consolas" w:hAnsi="Consolas" w:cs="Courier New"/>
          <w:color w:val="545454"/>
          <w:sz w:val="17"/>
          <w:szCs w:val="17"/>
        </w:rPr>
      </w:pPr>
    </w:p>
    <w:p w14:paraId="24598091" w14:textId="77777777" w:rsidR="00B32742" w:rsidRPr="00B32742" w:rsidRDefault="00B32742" w:rsidP="00B32742">
      <w:pPr>
        <w:ind w:left="576"/>
      </w:pPr>
      <w:r w:rsidRPr="00B32742">
        <w:t>List ALL resource types + all instances</w:t>
      </w:r>
    </w:p>
    <w:p w14:paraId="0F5C3C57" w14:textId="0D084EEA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984171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-resources</w:t>
      </w:r>
    </w:p>
    <w:p w14:paraId="608380FD" w14:textId="77777777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984171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EBBBB63" w14:textId="390CF176" w:rsidR="00B32742" w:rsidRPr="00B32742" w:rsidRDefault="00B32742" w:rsidP="00B32742">
      <w:pPr>
        <w:ind w:left="576"/>
      </w:pPr>
      <w:r w:rsidRPr="00B32742">
        <w:t xml:space="preserve">Then list </w:t>
      </w:r>
      <w:r>
        <w:t>all</w:t>
      </w:r>
      <w:r w:rsidRPr="00B32742">
        <w:t>:</w:t>
      </w:r>
      <w:r>
        <w:t xml:space="preserve"> </w:t>
      </w:r>
    </w:p>
    <w:p w14:paraId="01D2B724" w14:textId="0CF5107A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624041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all</w:t>
      </w:r>
    </w:p>
    <w:p w14:paraId="0BC890B6" w14:textId="77777777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624041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2869010" w14:textId="77777777" w:rsidR="00B32742" w:rsidRDefault="00B32742" w:rsidP="00092044">
      <w:pPr>
        <w:ind w:left="576"/>
      </w:pPr>
    </w:p>
    <w:p w14:paraId="1770C477" w14:textId="3F2611D3" w:rsidR="00092044" w:rsidRDefault="00B32742" w:rsidP="00092044">
      <w:pPr>
        <w:ind w:left="576"/>
      </w:pPr>
      <w:r>
        <w:t>L</w:t>
      </w:r>
      <w:r w:rsidRPr="00B32742">
        <w:t>ist everything in the project</w:t>
      </w:r>
    </w:p>
    <w:p w14:paraId="081F8890" w14:textId="18C58B78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101672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$(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-resources --verbs=list --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namespaced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name) --ignore-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not</w:t>
      </w:r>
      <w:r>
        <w:rPr>
          <w:rFonts w:ascii="Consolas" w:hAnsi="Consolas" w:cs="Courier New"/>
          <w:color w:val="545454"/>
          <w:sz w:val="17"/>
          <w:szCs w:val="17"/>
        </w:rPr>
        <w:t>-found</w:t>
      </w:r>
    </w:p>
    <w:p w14:paraId="053DE003" w14:textId="77777777" w:rsidR="0074686C" w:rsidRDefault="0074686C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1016720"/>
        <w:rPr>
          <w:rFonts w:ascii="Consolas" w:hAnsi="Consolas" w:cs="Courier New"/>
          <w:color w:val="545454"/>
          <w:sz w:val="17"/>
          <w:szCs w:val="17"/>
        </w:rPr>
      </w:pPr>
    </w:p>
    <w:p w14:paraId="3CC6A96B" w14:textId="77777777" w:rsidR="00B53550" w:rsidRDefault="00B53550" w:rsidP="00B535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101672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CBC5E7F" w14:textId="38310970" w:rsidR="00B32742" w:rsidRDefault="0074686C" w:rsidP="00B32742">
      <w:pPr>
        <w:ind w:left="576"/>
      </w:pPr>
      <w:r w:rsidRPr="0074686C">
        <w:t>Check which project you're currently using</w:t>
      </w:r>
    </w:p>
    <w:p w14:paraId="4D260C5B" w14:textId="42420424" w:rsidR="0074686C" w:rsidRDefault="0074686C" w:rsidP="007468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1518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project</w:t>
      </w:r>
    </w:p>
    <w:p w14:paraId="47B4D839" w14:textId="77777777" w:rsidR="0074686C" w:rsidRDefault="0074686C" w:rsidP="007468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1518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5BC84B4" w14:textId="77777777" w:rsidR="0074686C" w:rsidRPr="00B32742" w:rsidRDefault="0074686C" w:rsidP="00B32742">
      <w:pPr>
        <w:ind w:left="576"/>
      </w:pPr>
    </w:p>
    <w:p w14:paraId="79B2AAB0" w14:textId="61290E33" w:rsidR="00B32742" w:rsidRDefault="00B32742" w:rsidP="007C35F8">
      <w:pPr>
        <w:pStyle w:val="Heading2"/>
        <w:numPr>
          <w:ilvl w:val="1"/>
          <w:numId w:val="2"/>
        </w:numPr>
      </w:pPr>
      <w:bookmarkStart w:id="37" w:name="_Toc220678783"/>
      <w:bookmarkStart w:id="38" w:name="_Toc221842943"/>
      <w:r>
        <w:t>Command VM operations</w:t>
      </w:r>
      <w:bookmarkEnd w:id="37"/>
      <w:bookmarkEnd w:id="38"/>
    </w:p>
    <w:p w14:paraId="50577882" w14:textId="6E3AB121" w:rsidR="00B32742" w:rsidRDefault="00B32742" w:rsidP="00B32742">
      <w:r w:rsidRPr="00B32742">
        <w:t>List all Virtual Machines</w:t>
      </w:r>
      <w:r w:rsidR="008832F6">
        <w:t>:</w:t>
      </w:r>
    </w:p>
    <w:p w14:paraId="2039094F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154980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4726CDFA" w14:textId="48BAB8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1549802"/>
        <w:rPr>
          <w:rFonts w:ascii="Consolas" w:hAnsi="Consolas" w:cs="Courier New"/>
          <w:color w:val="545454"/>
          <w:sz w:val="17"/>
          <w:szCs w:val="17"/>
        </w:rPr>
      </w:pPr>
    </w:p>
    <w:p w14:paraId="50DE446E" w14:textId="46D74AF8" w:rsidR="00B32742" w:rsidRDefault="00B32742" w:rsidP="00B32742">
      <w:r w:rsidRPr="00B32742">
        <w:t>List all Virtual Machines</w:t>
      </w:r>
      <w:r>
        <w:t xml:space="preserve"> </w:t>
      </w:r>
      <w:r w:rsidRPr="00B32742">
        <w:t>with namespace:</w:t>
      </w:r>
    </w:p>
    <w:p w14:paraId="4958C077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882775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</w:p>
    <w:p w14:paraId="2F115827" w14:textId="698804B3" w:rsidR="00B32742" w:rsidRPr="00CC777B" w:rsidRDefault="00B32742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882775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F299124" w14:textId="5CAA250A" w:rsidR="00B32742" w:rsidRPr="00B32742" w:rsidRDefault="00B32742" w:rsidP="00B32742">
      <w:r w:rsidRPr="00B32742">
        <w:t xml:space="preserve">List all </w:t>
      </w:r>
      <w:proofErr w:type="spellStart"/>
      <w:r w:rsidRPr="00B32742">
        <w:t>VirtualMachineInstances</w:t>
      </w:r>
      <w:proofErr w:type="spellEnd"/>
      <w:r w:rsidRPr="00B32742">
        <w:t xml:space="preserve"> (running VMs)</w:t>
      </w:r>
      <w:r w:rsidR="008832F6">
        <w:t>:</w:t>
      </w:r>
    </w:p>
    <w:p w14:paraId="7BF2DBE8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5988012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</w:p>
    <w:p w14:paraId="210529F9" w14:textId="2F8729DF" w:rsidR="00B32742" w:rsidRPr="00CC777B" w:rsidRDefault="00B32742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598801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635D423" w14:textId="065BD9C3" w:rsidR="00B32742" w:rsidRPr="00B32742" w:rsidRDefault="00B32742" w:rsidP="00B32742">
      <w:r w:rsidRPr="00B32742">
        <w:t>Show detailed VM info</w:t>
      </w:r>
      <w:r w:rsidR="008832F6">
        <w:t>:</w:t>
      </w:r>
    </w:p>
    <w:p w14:paraId="1274E2CA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401914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1966F375" w14:textId="7E630180" w:rsidR="00B32742" w:rsidRPr="00CC777B" w:rsidRDefault="00B32742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401914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32EC020" w14:textId="0CBDBB40" w:rsidR="00B32742" w:rsidRPr="00B32742" w:rsidRDefault="00B32742" w:rsidP="00B32742">
      <w:r w:rsidRPr="00B32742">
        <w:t>Show YAML definition of a VM</w:t>
      </w:r>
      <w:r w:rsidR="008832F6">
        <w:t>:</w:t>
      </w:r>
    </w:p>
    <w:p w14:paraId="4293DA12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111572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69809117" w14:textId="42F17BAF" w:rsidR="00B32742" w:rsidRPr="00CC777B" w:rsidRDefault="00B32742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111572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31934B9" w14:textId="65C53C92" w:rsidR="00B32742" w:rsidRPr="00B32742" w:rsidRDefault="00B32742" w:rsidP="00B32742">
      <w:r w:rsidRPr="00B32742">
        <w:t>List everything related to virtualization</w:t>
      </w:r>
      <w:r w:rsidR="008832F6">
        <w:t>:</w:t>
      </w:r>
    </w:p>
    <w:p w14:paraId="32BD68A2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854400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-resources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findstr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    /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-resources | grep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</w:t>
      </w:r>
      <w:proofErr w:type="spellEnd"/>
    </w:p>
    <w:p w14:paraId="2763D3F0" w14:textId="77777777" w:rsidR="00B32742" w:rsidRDefault="00B32742" w:rsidP="00B327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85440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1E3843C" w14:textId="77777777" w:rsidR="008832F6" w:rsidRPr="008832F6" w:rsidRDefault="008832F6" w:rsidP="008832F6">
      <w:r w:rsidRPr="008832F6">
        <w:t>Start a VM</w:t>
      </w:r>
    </w:p>
    <w:p w14:paraId="7FE2FE4A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04206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424260FB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04206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myvm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mynamespace</w:t>
      </w:r>
      <w:proofErr w:type="spellEnd"/>
    </w:p>
    <w:p w14:paraId="28C08A2F" w14:textId="0AAD14C0" w:rsidR="00B32742" w:rsidRPr="00CC777B" w:rsidRDefault="008832F6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04206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03C67B0" w14:textId="77777777" w:rsidR="008832F6" w:rsidRPr="008832F6" w:rsidRDefault="008832F6" w:rsidP="008832F6">
      <w:r w:rsidRPr="008832F6">
        <w:t>Restart a VM</w:t>
      </w:r>
    </w:p>
    <w:p w14:paraId="494FDB64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0528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32148483" w14:textId="5AB34FA6" w:rsidR="008832F6" w:rsidRPr="00CC777B" w:rsidRDefault="008832F6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0528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E571958" w14:textId="445D7808" w:rsidR="008832F6" w:rsidRPr="008832F6" w:rsidRDefault="008832F6" w:rsidP="008832F6">
      <w:r w:rsidRPr="008832F6">
        <w:t>Reboot from inside the VM (via exec)</w:t>
      </w:r>
      <w:r>
        <w:t xml:space="preserve">  </w:t>
      </w:r>
      <w:r w:rsidRPr="008832F6">
        <w:t>guest OS supports</w:t>
      </w:r>
      <w:r>
        <w:t xml:space="preserve"> required</w:t>
      </w:r>
    </w:p>
    <w:p w14:paraId="02FAB2A7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5646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exec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 -- reboot</w:t>
      </w:r>
    </w:p>
    <w:p w14:paraId="1E0C9DA2" w14:textId="3AB74A0F" w:rsidR="008832F6" w:rsidRPr="00CC777B" w:rsidRDefault="008832F6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564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DE9793D" w14:textId="77777777" w:rsidR="008832F6" w:rsidRPr="008832F6" w:rsidRDefault="008832F6" w:rsidP="008832F6">
      <w:r w:rsidRPr="008832F6">
        <w:t>Stop / Shutdown a VM (Graceful)</w:t>
      </w:r>
    </w:p>
    <w:p w14:paraId="16A8FE0B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13350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stop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18E98400" w14:textId="44B9718C" w:rsidR="00B32742" w:rsidRPr="00CC777B" w:rsidRDefault="008832F6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1335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9331562" w14:textId="77777777" w:rsidR="008832F6" w:rsidRPr="008832F6" w:rsidRDefault="008832F6" w:rsidP="008832F6">
      <w:r w:rsidRPr="008832F6">
        <w:t>Force Stop / Hard Power Off</w:t>
      </w:r>
    </w:p>
    <w:p w14:paraId="63D9CA26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448586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077C4432" w14:textId="75BA2842" w:rsidR="00B32742" w:rsidRPr="00CC777B" w:rsidRDefault="008832F6" w:rsidP="00CC777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448586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7E47F4F" w14:textId="77777777" w:rsidR="008832F6" w:rsidRPr="008832F6" w:rsidRDefault="008832F6" w:rsidP="008832F6">
      <w:r w:rsidRPr="008832F6">
        <w:t>Check VM Status</w:t>
      </w:r>
    </w:p>
    <w:p w14:paraId="4B4BF87B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3C886578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</w:p>
    <w:p w14:paraId="57A97DD1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VM1 -o wide</w:t>
      </w:r>
    </w:p>
    <w:p w14:paraId="1C4C90DF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-l app=ha-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405E7B9A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VM1</w:t>
      </w:r>
    </w:p>
    <w:p w14:paraId="03B88C74" w14:textId="77777777" w:rsidR="009B2C40" w:rsidRDefault="009B2C4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C13B71A" w14:textId="758C2F61" w:rsidR="00E27D90" w:rsidRDefault="00E27D90" w:rsidP="009B2C4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3039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example: label for group of servers: </w:t>
      </w:r>
      <w:r w:rsidRPr="00E27D90">
        <w:rPr>
          <w:rFonts w:ascii="Consolas" w:hAnsi="Consolas" w:cs="Courier New"/>
          <w:color w:val="545454"/>
          <w:sz w:val="17"/>
          <w:szCs w:val="17"/>
        </w:rPr>
        <w:t>SQL-DB</w:t>
      </w:r>
    </w:p>
    <w:p w14:paraId="1410A77C" w14:textId="77777777" w:rsidR="008832F6" w:rsidRDefault="008832F6" w:rsidP="008832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065215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FAE2C87" w14:textId="32FACAA7" w:rsidR="00F65969" w:rsidRPr="00F65969" w:rsidRDefault="00E27D90" w:rsidP="00F65969">
      <w:r w:rsidRPr="00E27D90">
        <w:t xml:space="preserve">List all VMs with </w:t>
      </w:r>
      <w:r w:rsidRPr="0097401F">
        <w:rPr>
          <w:b/>
          <w:bCs/>
        </w:rPr>
        <w:t>label</w:t>
      </w:r>
      <w:r w:rsidRPr="00E27D90">
        <w:t xml:space="preserve"> app=SQL-DB (all namespaces)</w:t>
      </w:r>
    </w:p>
    <w:p w14:paraId="33F4C420" w14:textId="77777777" w:rsidR="006623ED" w:rsidRDefault="006623ED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30737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-A -l app=SQL-DB</w:t>
      </w:r>
    </w:p>
    <w:p w14:paraId="5B174BF2" w14:textId="13109423" w:rsidR="00E27D90" w:rsidRPr="006623ED" w:rsidRDefault="006623ED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30737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6BB1E75" w14:textId="5CB2E4F5" w:rsidR="00E27D90" w:rsidRDefault="00E27D90" w:rsidP="00B32742">
      <w:r w:rsidRPr="00E27D90">
        <w:t>List running VM instances (VMI) with that label</w:t>
      </w:r>
    </w:p>
    <w:p w14:paraId="62091163" w14:textId="7E8DAB78" w:rsidR="006623ED" w:rsidRDefault="006623ED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030538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-A -l app=SQL-DB -o wide</w:t>
      </w:r>
    </w:p>
    <w:p w14:paraId="63ED82C0" w14:textId="77777777" w:rsidR="00E27D90" w:rsidRDefault="00E27D90" w:rsidP="00E27D90">
      <w:pPr>
        <w:tabs>
          <w:tab w:val="left" w:pos="4563"/>
        </w:tabs>
      </w:pPr>
    </w:p>
    <w:p w14:paraId="7490592B" w14:textId="697861B5" w:rsidR="00E27D90" w:rsidRDefault="00E27D90" w:rsidP="00E27D90">
      <w:pPr>
        <w:tabs>
          <w:tab w:val="left" w:pos="4563"/>
        </w:tabs>
      </w:pPr>
      <w:r w:rsidRPr="00E27D90">
        <w:t xml:space="preserve">List </w:t>
      </w:r>
      <w:proofErr w:type="spellStart"/>
      <w:r w:rsidRPr="00E27D90">
        <w:t>virt</w:t>
      </w:r>
      <w:proofErr w:type="spellEnd"/>
      <w:r w:rsidRPr="00E27D90">
        <w:noBreakHyphen/>
        <w:t>launcher pods for SQL</w:t>
      </w:r>
      <w:r w:rsidRPr="00E27D90">
        <w:noBreakHyphen/>
        <w:t>DB VMs</w:t>
      </w:r>
    </w:p>
    <w:p w14:paraId="58AB3193" w14:textId="341DED97" w:rsidR="006623ED" w:rsidRDefault="006623ED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00177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-A -l app=SQL-DB -o wide</w:t>
      </w:r>
    </w:p>
    <w:p w14:paraId="27CEA0E5" w14:textId="77777777" w:rsidR="006623ED" w:rsidRDefault="006623ED" w:rsidP="00E27D90">
      <w:pPr>
        <w:tabs>
          <w:tab w:val="left" w:pos="4563"/>
        </w:tabs>
      </w:pPr>
    </w:p>
    <w:p w14:paraId="5B7AEEE5" w14:textId="79AEA9A7" w:rsidR="006623ED" w:rsidRDefault="006623ED" w:rsidP="00E27D90">
      <w:pPr>
        <w:tabs>
          <w:tab w:val="left" w:pos="4563"/>
        </w:tabs>
      </w:pPr>
      <w:r w:rsidRPr="006623ED">
        <w:t>List VMs in a specific namespace</w:t>
      </w:r>
    </w:p>
    <w:p w14:paraId="2F2CD2DB" w14:textId="2287E73D" w:rsidR="006623ED" w:rsidRDefault="006623ED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333785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-l app=SQL-DB</w:t>
      </w:r>
    </w:p>
    <w:p w14:paraId="0BBAB765" w14:textId="77777777" w:rsidR="00CC777B" w:rsidRDefault="00CC777B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3337859"/>
        <w:rPr>
          <w:rFonts w:ascii="Consolas" w:hAnsi="Consolas" w:cs="Courier New"/>
          <w:color w:val="545454"/>
          <w:sz w:val="17"/>
          <w:szCs w:val="17"/>
        </w:rPr>
      </w:pPr>
    </w:p>
    <w:p w14:paraId="2D77DDFF" w14:textId="77777777" w:rsidR="00CC777B" w:rsidRDefault="00CC777B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3337859"/>
        <w:rPr>
          <w:rFonts w:ascii="Consolas" w:hAnsi="Consolas" w:cs="Courier New"/>
          <w:color w:val="545454"/>
          <w:sz w:val="17"/>
          <w:szCs w:val="17"/>
        </w:rPr>
      </w:pPr>
    </w:p>
    <w:p w14:paraId="20B29436" w14:textId="77777777" w:rsidR="00CC777B" w:rsidRDefault="00CC777B" w:rsidP="006623E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3337859"/>
        <w:rPr>
          <w:rFonts w:ascii="Consolas" w:hAnsi="Consolas" w:cs="Courier New"/>
          <w:color w:val="545454"/>
          <w:sz w:val="17"/>
          <w:szCs w:val="17"/>
        </w:rPr>
      </w:pPr>
    </w:p>
    <w:p w14:paraId="0ADE2C6D" w14:textId="7F10FD3C" w:rsidR="00FC4204" w:rsidRDefault="00B32742" w:rsidP="007C35F8">
      <w:pPr>
        <w:pStyle w:val="Heading2"/>
        <w:numPr>
          <w:ilvl w:val="1"/>
          <w:numId w:val="2"/>
        </w:numPr>
      </w:pPr>
      <w:bookmarkStart w:id="39" w:name="_Toc220678784"/>
      <w:bookmarkStart w:id="40" w:name="_Toc221842944"/>
      <w:r>
        <w:lastRenderedPageBreak/>
        <w:t>Define Access roles</w:t>
      </w:r>
      <w:bookmarkEnd w:id="39"/>
      <w:bookmarkEnd w:id="40"/>
    </w:p>
    <w:p w14:paraId="206B4626" w14:textId="77777777" w:rsidR="00FC4204" w:rsidRDefault="00FC4204" w:rsidP="00FC4204"/>
    <w:p w14:paraId="4E6ED275" w14:textId="77777777" w:rsidR="00FC4204" w:rsidRDefault="00FC4204" w:rsidP="00FC4204">
      <w:r w:rsidRPr="00F65969">
        <w:t>List all OpenShift users</w:t>
      </w:r>
    </w:p>
    <w:p w14:paraId="0C8CA441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users</w:t>
      </w:r>
    </w:p>
    <w:p w14:paraId="537829C6" w14:textId="09958F14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3E7836C" w14:textId="77777777" w:rsidR="00FC4204" w:rsidRPr="00F65969" w:rsidRDefault="00FC4204" w:rsidP="00FC4204">
      <w:r w:rsidRPr="00F65969">
        <w:t>List all identities</w:t>
      </w:r>
    </w:p>
    <w:p w14:paraId="23A98EB1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identities</w:t>
      </w:r>
    </w:p>
    <w:p w14:paraId="3AD3E894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40C84ED" w14:textId="77777777" w:rsidR="00FC4204" w:rsidRPr="00F65969" w:rsidRDefault="00FC4204" w:rsidP="00FC4204">
      <w:r w:rsidRPr="00F65969">
        <w:t>List users with their identities</w:t>
      </w:r>
    </w:p>
    <w:p w14:paraId="4F54759A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useridentities</w:t>
      </w:r>
      <w:proofErr w:type="spellEnd"/>
    </w:p>
    <w:p w14:paraId="3C83F644" w14:textId="22C22F45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D8B75E1" w14:textId="77777777" w:rsidR="00FC4204" w:rsidRPr="00F65969" w:rsidRDefault="00FC4204" w:rsidP="00FC4204">
      <w:r w:rsidRPr="00F65969">
        <w:t>List all service accounts in all namespaces</w:t>
      </w:r>
    </w:p>
    <w:p w14:paraId="5A361726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--all-namespaces</w:t>
      </w:r>
    </w:p>
    <w:p w14:paraId="1D33A269" w14:textId="082397FE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0EA54DC" w14:textId="77777777" w:rsidR="00FC4204" w:rsidRPr="00F65969" w:rsidRDefault="00FC4204" w:rsidP="00FC4204">
      <w:r w:rsidRPr="00F65969">
        <w:t>Get details of a specific user</w:t>
      </w:r>
    </w:p>
    <w:p w14:paraId="18C6570A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user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5508E21F" w14:textId="78C56CF7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0D793DB" w14:textId="77777777" w:rsidR="00FC4204" w:rsidRPr="00F65969" w:rsidRDefault="00FC4204" w:rsidP="00FC4204">
      <w:r w:rsidRPr="00F65969">
        <w:t>List groups</w:t>
      </w:r>
    </w:p>
    <w:p w14:paraId="7950152B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groups</w:t>
      </w:r>
    </w:p>
    <w:p w14:paraId="5B8F9AFD" w14:textId="7B313DEE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F39BEF7" w14:textId="77777777" w:rsidR="00FC4204" w:rsidRPr="00F65969" w:rsidRDefault="00FC4204" w:rsidP="00FC4204">
      <w:r w:rsidRPr="00F65969">
        <w:t>Show which users are in a group</w:t>
      </w:r>
    </w:p>
    <w:p w14:paraId="555FE884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group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groupname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3B36514B" w14:textId="235C8C92" w:rsidR="00FC4204" w:rsidRPr="0097401F" w:rsidRDefault="00FC4204" w:rsidP="009740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DD96AD6" w14:textId="77777777" w:rsidR="00FC4204" w:rsidRPr="00920705" w:rsidRDefault="00FC4204" w:rsidP="00FC4204">
      <w:r w:rsidRPr="00920705">
        <w:t xml:space="preserve">Check if the </w:t>
      </w:r>
      <w:proofErr w:type="spellStart"/>
      <w:r w:rsidRPr="00920705">
        <w:t>ServiceAccount</w:t>
      </w:r>
      <w:proofErr w:type="spellEnd"/>
      <w:r w:rsidRPr="00920705">
        <w:t xml:space="preserve"> exists</w:t>
      </w:r>
    </w:p>
    <w:p w14:paraId="08E45D40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-system | grep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</w:p>
    <w:p w14:paraId="3BDA1AFF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2013B5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2013B5">
        <w:rPr>
          <w:rFonts w:ascii="Consolas" w:hAnsi="Consolas" w:cs="Courier New"/>
          <w:color w:val="545454"/>
          <w:sz w:val="17"/>
          <w:szCs w:val="17"/>
        </w:rPr>
        <w:t xml:space="preserve"> get </w:t>
      </w:r>
      <w:proofErr w:type="spellStart"/>
      <w:r w:rsidRPr="002013B5">
        <w:rPr>
          <w:rFonts w:ascii="Consolas" w:hAnsi="Consolas" w:cs="Courier New"/>
          <w:color w:val="545454"/>
          <w:sz w:val="17"/>
          <w:szCs w:val="17"/>
        </w:rPr>
        <w:t>sa</w:t>
      </w:r>
      <w:proofErr w:type="spellEnd"/>
      <w:r w:rsidRPr="002013B5"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 w:rsidRPr="002013B5"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 w:rsidRPr="002013B5"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 w:rsidRPr="002013B5"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 w:rsidRPr="002013B5">
        <w:rPr>
          <w:rFonts w:ascii="Consolas" w:hAnsi="Consolas" w:cs="Courier New"/>
          <w:color w:val="545454"/>
          <w:sz w:val="17"/>
          <w:szCs w:val="17"/>
        </w:rPr>
        <w:t>-monitoring</w:t>
      </w:r>
    </w:p>
    <w:p w14:paraId="394A6BB3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-system</w:t>
      </w:r>
    </w:p>
    <w:p w14:paraId="77127B4E" w14:textId="77777777" w:rsidR="00FC4204" w:rsidRDefault="00FC4204" w:rsidP="00FC420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6B099D8" w14:textId="77777777" w:rsidR="00FC4204" w:rsidRPr="00FC4204" w:rsidRDefault="00FC4204" w:rsidP="00FC4204"/>
    <w:p w14:paraId="2F80BADF" w14:textId="521DFEFA" w:rsidR="009A5517" w:rsidRDefault="009A5517" w:rsidP="007C35F8">
      <w:pPr>
        <w:pStyle w:val="Heading2"/>
        <w:numPr>
          <w:ilvl w:val="1"/>
          <w:numId w:val="2"/>
        </w:numPr>
      </w:pPr>
      <w:bookmarkStart w:id="41" w:name="_Toc220678785"/>
      <w:bookmarkStart w:id="42" w:name="_Toc221842945"/>
      <w:r w:rsidRPr="006432EE">
        <w:t>Grant a User Permissions in a Project</w:t>
      </w:r>
      <w:bookmarkEnd w:id="41"/>
      <w:bookmarkEnd w:id="42"/>
    </w:p>
    <w:p w14:paraId="6F55BCB6" w14:textId="0C7C5FB5" w:rsidR="00C25AD4" w:rsidRPr="00D13839" w:rsidRDefault="00C25AD4" w:rsidP="00C25AD4">
      <w:pPr>
        <w:ind w:firstLine="576"/>
        <w:rPr>
          <w:b/>
          <w:bCs/>
        </w:rPr>
      </w:pPr>
      <w:r w:rsidRPr="00D13839">
        <w:rPr>
          <w:b/>
          <w:bCs/>
        </w:rPr>
        <w:t xml:space="preserve">Give a user </w:t>
      </w:r>
      <w:r w:rsidRPr="00D13839">
        <w:rPr>
          <w:b/>
          <w:bCs/>
          <w:i/>
          <w:iCs/>
        </w:rPr>
        <w:t>admin</w:t>
      </w:r>
      <w:r w:rsidRPr="00D13839">
        <w:rPr>
          <w:b/>
          <w:bCs/>
        </w:rPr>
        <w:t xml:space="preserve"> rights to a project</w:t>
      </w:r>
    </w:p>
    <w:p w14:paraId="788F718C" w14:textId="42E196A0" w:rsidR="00C25AD4" w:rsidRP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76"/>
        <w:divId w:val="1962565440"/>
        <w:rPr>
          <w:rFonts w:ascii="Arial" w:hAnsi="Arial" w:cs="Arial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 xml:space="preserve">-role-to-user admin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  <w:r w:rsidR="00C25AD4">
        <w:br/>
      </w:r>
      <w:r w:rsidR="00C25AD4" w:rsidRPr="00F909B4">
        <w:rPr>
          <w:rFonts w:ascii="Arial" w:hAnsi="Arial" w:cs="Arial"/>
          <w:sz w:val="18"/>
          <w:szCs w:val="22"/>
        </w:rPr>
        <w:t>This gives full control over the project (create/delete resources, manage roles, etc.).</w:t>
      </w:r>
    </w:p>
    <w:p w14:paraId="0ABE4075" w14:textId="77777777" w:rsidR="00C25AD4" w:rsidRDefault="00C25AD4" w:rsidP="00C25AD4">
      <w:pPr>
        <w:ind w:firstLine="576"/>
      </w:pPr>
    </w:p>
    <w:p w14:paraId="0ACA002B" w14:textId="36DB9F81" w:rsidR="00C25AD4" w:rsidRPr="00D13839" w:rsidRDefault="00C25AD4" w:rsidP="00C25AD4">
      <w:pPr>
        <w:ind w:firstLine="576"/>
        <w:rPr>
          <w:b/>
          <w:bCs/>
        </w:rPr>
      </w:pPr>
      <w:r w:rsidRPr="00D13839">
        <w:rPr>
          <w:b/>
          <w:bCs/>
        </w:rPr>
        <w:t xml:space="preserve">Give a user </w:t>
      </w:r>
      <w:r w:rsidRPr="00D13839">
        <w:rPr>
          <w:b/>
          <w:bCs/>
          <w:i/>
          <w:iCs/>
        </w:rPr>
        <w:t>edit</w:t>
      </w:r>
      <w:r w:rsidRPr="00D13839">
        <w:rPr>
          <w:b/>
          <w:bCs/>
        </w:rPr>
        <w:t xml:space="preserve"> rights</w:t>
      </w:r>
    </w:p>
    <w:p w14:paraId="7488A754" w14:textId="236A7B9C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95063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 xml:space="preserve">-role-to-user edit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17761383" w14:textId="5F9AB65C" w:rsidR="00C25AD4" w:rsidRP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9506386"/>
        <w:rPr>
          <w:rFonts w:ascii="Arial" w:hAnsi="Arial" w:cs="Arial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    </w:t>
      </w:r>
      <w:r w:rsidR="00C25AD4" w:rsidRPr="00F909B4">
        <w:rPr>
          <w:rFonts w:ascii="Arial" w:hAnsi="Arial" w:cs="Arial"/>
          <w:sz w:val="18"/>
          <w:szCs w:val="18"/>
        </w:rPr>
        <w:t>This allows modifying resources but not managing RBAC.</w:t>
      </w:r>
    </w:p>
    <w:p w14:paraId="058C0C1D" w14:textId="77777777" w:rsidR="00C25AD4" w:rsidRDefault="00C25AD4" w:rsidP="00C25AD4">
      <w:pPr>
        <w:ind w:firstLine="576"/>
      </w:pPr>
    </w:p>
    <w:p w14:paraId="2B371401" w14:textId="1ED90F5A" w:rsidR="00C25AD4" w:rsidRPr="00D13839" w:rsidRDefault="00C25AD4" w:rsidP="00C25AD4">
      <w:pPr>
        <w:ind w:firstLine="576"/>
        <w:rPr>
          <w:b/>
          <w:bCs/>
        </w:rPr>
      </w:pPr>
      <w:r w:rsidRPr="00D13839">
        <w:rPr>
          <w:b/>
          <w:bCs/>
        </w:rPr>
        <w:t xml:space="preserve">Give a user </w:t>
      </w:r>
      <w:r w:rsidRPr="00D13839">
        <w:rPr>
          <w:b/>
          <w:bCs/>
          <w:i/>
          <w:iCs/>
        </w:rPr>
        <w:t>view</w:t>
      </w:r>
      <w:r w:rsidRPr="00D13839">
        <w:rPr>
          <w:b/>
          <w:bCs/>
        </w:rPr>
        <w:t xml:space="preserve"> rights</w:t>
      </w:r>
    </w:p>
    <w:p w14:paraId="74313FAD" w14:textId="77777777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27762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 xml:space="preserve">-role-to-user view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5016B1AC" w14:textId="0473763C" w:rsidR="00C25AD4" w:rsidRP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277628"/>
        <w:rPr>
          <w:rFonts w:ascii="Arial" w:hAnsi="Arial" w:cs="Arial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</w:t>
      </w:r>
      <w:r w:rsidR="00C25AD4" w:rsidRPr="00F909B4">
        <w:rPr>
          <w:rFonts w:ascii="Arial" w:hAnsi="Arial" w:cs="Arial"/>
          <w:sz w:val="18"/>
          <w:szCs w:val="22"/>
        </w:rPr>
        <w:t>This allows read</w:t>
      </w:r>
      <w:r w:rsidR="00C25AD4" w:rsidRPr="00F909B4">
        <w:rPr>
          <w:rFonts w:ascii="Arial" w:hAnsi="Arial" w:cs="Arial"/>
          <w:sz w:val="18"/>
          <w:szCs w:val="22"/>
        </w:rPr>
        <w:noBreakHyphen/>
        <w:t>only access.</w:t>
      </w:r>
    </w:p>
    <w:p w14:paraId="5FE4B286" w14:textId="77777777" w:rsidR="00C25AD4" w:rsidRDefault="00C25AD4" w:rsidP="00C25AD4">
      <w:pPr>
        <w:ind w:firstLine="576"/>
      </w:pPr>
    </w:p>
    <w:p w14:paraId="7B93BADA" w14:textId="4902E885" w:rsidR="00216904" w:rsidRPr="00D13839" w:rsidRDefault="00216904" w:rsidP="00C25AD4">
      <w:pPr>
        <w:ind w:firstLine="576"/>
        <w:rPr>
          <w:b/>
          <w:bCs/>
        </w:rPr>
      </w:pPr>
      <w:r w:rsidRPr="00D13839">
        <w:rPr>
          <w:b/>
          <w:bCs/>
        </w:rPr>
        <w:t>Assign Permissions to a Group</w:t>
      </w:r>
    </w:p>
    <w:p w14:paraId="65445A27" w14:textId="31853AFE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18310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>-role-to-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group</w:t>
      </w:r>
      <w:r>
        <w:rPr>
          <w:rFonts w:ascii="Consolas" w:hAnsi="Consolas" w:cs="Courier New"/>
          <w:color w:val="545454"/>
          <w:sz w:val="17"/>
          <w:szCs w:val="17"/>
        </w:rPr>
        <w:t xml:space="preserve"> edit </w:t>
      </w:r>
      <w:r>
        <w:rPr>
          <w:rFonts w:ascii="Consolas" w:hAnsi="Consolas" w:cs="Courier New"/>
          <w:color w:val="0080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groupname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51EB3084" w14:textId="0134ED4F" w:rsidR="00216904" w:rsidRP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18310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0E2177C" w14:textId="307297E8" w:rsidR="00216904" w:rsidRPr="00D13839" w:rsidRDefault="00216904" w:rsidP="00C25AD4">
      <w:pPr>
        <w:ind w:firstLine="576"/>
        <w:rPr>
          <w:b/>
          <w:bCs/>
        </w:rPr>
      </w:pPr>
      <w:r w:rsidRPr="00D13839">
        <w:rPr>
          <w:b/>
          <w:bCs/>
        </w:rPr>
        <w:t>Remove Permissions</w:t>
      </w:r>
    </w:p>
    <w:p w14:paraId="2D380FC2" w14:textId="4B606642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708800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remove</w:t>
      </w:r>
      <w:r>
        <w:rPr>
          <w:rFonts w:ascii="Consolas" w:hAnsi="Consolas" w:cs="Courier New"/>
          <w:color w:val="545454"/>
          <w:sz w:val="17"/>
          <w:szCs w:val="17"/>
        </w:rPr>
        <w:t>-role-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from</w:t>
      </w:r>
      <w:r>
        <w:rPr>
          <w:rFonts w:ascii="Consolas" w:hAnsi="Consolas" w:cs="Courier New"/>
          <w:color w:val="545454"/>
          <w:sz w:val="17"/>
          <w:szCs w:val="17"/>
        </w:rPr>
        <w:t xml:space="preserve">-user edit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01FE043F" w14:textId="72FDF585" w:rsidR="00216904" w:rsidRP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708800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BE75C7D" w14:textId="77777777" w:rsidR="00216904" w:rsidRPr="00D13839" w:rsidRDefault="00216904" w:rsidP="00C25AD4">
      <w:pPr>
        <w:ind w:firstLine="576"/>
        <w:rPr>
          <w:b/>
          <w:bCs/>
        </w:rPr>
      </w:pPr>
      <w:r w:rsidRPr="00D13839">
        <w:rPr>
          <w:b/>
          <w:bCs/>
        </w:rPr>
        <w:t>Remove a role from a user:</w:t>
      </w:r>
    </w:p>
    <w:p w14:paraId="4E7F2F10" w14:textId="7D791FFE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307328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remove</w:t>
      </w:r>
      <w:r>
        <w:rPr>
          <w:rFonts w:ascii="Consolas" w:hAnsi="Consolas" w:cs="Courier New"/>
          <w:color w:val="545454"/>
          <w:sz w:val="17"/>
          <w:szCs w:val="17"/>
        </w:rPr>
        <w:t>-role-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from</w:t>
      </w:r>
      <w:r>
        <w:rPr>
          <w:rFonts w:ascii="Consolas" w:hAnsi="Consolas" w:cs="Courier New"/>
          <w:color w:val="545454"/>
          <w:sz w:val="17"/>
          <w:szCs w:val="17"/>
        </w:rPr>
        <w:t xml:space="preserve">-user edit </w:t>
      </w:r>
      <w:r>
        <w:rPr>
          <w:rFonts w:ascii="Consolas" w:hAnsi="Consolas" w:cs="Courier New"/>
          <w:color w:val="008000"/>
          <w:sz w:val="17"/>
          <w:szCs w:val="17"/>
        </w:rPr>
        <w:t>&lt;username&gt;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544EA2D2" w14:textId="5C0AF0B9" w:rsidR="00216904" w:rsidRPr="00106080" w:rsidRDefault="00F909B4" w:rsidP="0010608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307328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B66E2E5" w14:textId="0616C217" w:rsidR="00216904" w:rsidRPr="00D13839" w:rsidRDefault="00216904" w:rsidP="00C25AD4">
      <w:pPr>
        <w:ind w:firstLine="576"/>
        <w:rPr>
          <w:b/>
          <w:bCs/>
        </w:rPr>
      </w:pPr>
      <w:r w:rsidRPr="00D13839">
        <w:rPr>
          <w:b/>
          <w:bCs/>
        </w:rPr>
        <w:t>Remove a role from a group:</w:t>
      </w:r>
    </w:p>
    <w:p w14:paraId="3C2A2527" w14:textId="28D96FFE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28079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remove</w:t>
      </w:r>
      <w:r>
        <w:rPr>
          <w:rFonts w:ascii="Consolas" w:hAnsi="Consolas" w:cs="Courier New"/>
          <w:color w:val="545454"/>
          <w:sz w:val="17"/>
          <w:szCs w:val="17"/>
        </w:rPr>
        <w:t>-role-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from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group</w:t>
      </w:r>
      <w:r>
        <w:rPr>
          <w:rFonts w:ascii="Consolas" w:hAnsi="Consolas" w:cs="Courier New"/>
          <w:color w:val="545454"/>
          <w:sz w:val="17"/>
          <w:szCs w:val="17"/>
        </w:rPr>
        <w:t xml:space="preserve"> view </w:t>
      </w:r>
      <w:r>
        <w:rPr>
          <w:rFonts w:ascii="Consolas" w:hAnsi="Consolas" w:cs="Courier New"/>
          <w:color w:val="0080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groupname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</w:p>
    <w:p w14:paraId="63BB3FDA" w14:textId="61DA2CA9" w:rsidR="0005336B" w:rsidRPr="00106080" w:rsidRDefault="00F909B4" w:rsidP="0010608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28079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BC57172" w14:textId="762589B9" w:rsidR="0005336B" w:rsidRPr="0005336B" w:rsidRDefault="0005336B" w:rsidP="00C25AD4">
      <w:pPr>
        <w:ind w:firstLine="576"/>
        <w:rPr>
          <w:b/>
          <w:bCs/>
        </w:rPr>
      </w:pPr>
      <w:r w:rsidRPr="0005336B">
        <w:rPr>
          <w:b/>
          <w:bCs/>
        </w:rPr>
        <w:t>Check Permissions for a Role (Project</w:t>
      </w:r>
      <w:r w:rsidRPr="0005336B">
        <w:rPr>
          <w:b/>
          <w:bCs/>
        </w:rPr>
        <w:noBreakHyphen/>
        <w:t>Scoped Role)</w:t>
      </w:r>
    </w:p>
    <w:p w14:paraId="74B91665" w14:textId="05D1A59D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15241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role &lt;role-name&gt; -n </w:t>
      </w:r>
      <w:r>
        <w:rPr>
          <w:rFonts w:ascii="Consolas" w:hAnsi="Consolas" w:cs="Courier New"/>
          <w:color w:val="008000"/>
          <w:sz w:val="17"/>
          <w:szCs w:val="17"/>
        </w:rPr>
        <w:t>&lt;project&gt;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230BE9BB" w14:textId="4B9F2126" w:rsidR="0005336B" w:rsidRPr="00CD22AF" w:rsidRDefault="00F909B4" w:rsidP="00CD22A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15241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C8F81F3" w14:textId="77777777" w:rsidR="0005336B" w:rsidRPr="0005336B" w:rsidRDefault="0005336B" w:rsidP="0005336B">
      <w:pPr>
        <w:ind w:firstLine="576"/>
        <w:rPr>
          <w:sz w:val="18"/>
          <w:szCs w:val="22"/>
        </w:rPr>
      </w:pPr>
      <w:r w:rsidRPr="0005336B">
        <w:rPr>
          <w:sz w:val="18"/>
          <w:szCs w:val="22"/>
        </w:rPr>
        <w:t xml:space="preserve">This shows all </w:t>
      </w:r>
      <w:r w:rsidRPr="0005336B">
        <w:rPr>
          <w:b/>
          <w:bCs/>
          <w:sz w:val="18"/>
          <w:szCs w:val="22"/>
        </w:rPr>
        <w:t>rules</w:t>
      </w:r>
      <w:r w:rsidRPr="0005336B">
        <w:rPr>
          <w:sz w:val="18"/>
          <w:szCs w:val="22"/>
        </w:rPr>
        <w:t>, including:</w:t>
      </w:r>
    </w:p>
    <w:p w14:paraId="287930DA" w14:textId="77777777" w:rsidR="0005336B" w:rsidRPr="0005336B" w:rsidRDefault="0005336B" w:rsidP="00F035DA">
      <w:pPr>
        <w:numPr>
          <w:ilvl w:val="0"/>
          <w:numId w:val="32"/>
        </w:numPr>
        <w:rPr>
          <w:sz w:val="18"/>
          <w:szCs w:val="22"/>
        </w:rPr>
      </w:pPr>
      <w:r w:rsidRPr="0005336B">
        <w:rPr>
          <w:sz w:val="18"/>
          <w:szCs w:val="22"/>
        </w:rPr>
        <w:t>allowed API groups</w:t>
      </w:r>
    </w:p>
    <w:p w14:paraId="4C53F27D" w14:textId="77777777" w:rsidR="0005336B" w:rsidRPr="0005336B" w:rsidRDefault="0005336B" w:rsidP="00F035DA">
      <w:pPr>
        <w:numPr>
          <w:ilvl w:val="0"/>
          <w:numId w:val="32"/>
        </w:numPr>
        <w:rPr>
          <w:sz w:val="18"/>
          <w:szCs w:val="22"/>
        </w:rPr>
      </w:pPr>
      <w:r w:rsidRPr="0005336B">
        <w:rPr>
          <w:sz w:val="18"/>
          <w:szCs w:val="22"/>
        </w:rPr>
        <w:t>allowed resources</w:t>
      </w:r>
    </w:p>
    <w:p w14:paraId="4B8A7057" w14:textId="77777777" w:rsidR="0005336B" w:rsidRPr="0005336B" w:rsidRDefault="0005336B" w:rsidP="00F035DA">
      <w:pPr>
        <w:numPr>
          <w:ilvl w:val="0"/>
          <w:numId w:val="32"/>
        </w:numPr>
        <w:rPr>
          <w:sz w:val="18"/>
          <w:szCs w:val="22"/>
        </w:rPr>
      </w:pPr>
      <w:r w:rsidRPr="0005336B">
        <w:rPr>
          <w:sz w:val="18"/>
          <w:szCs w:val="22"/>
        </w:rPr>
        <w:lastRenderedPageBreak/>
        <w:t>allowed verbs (get, list, create, delete, patch, etc.)</w:t>
      </w:r>
    </w:p>
    <w:p w14:paraId="2F713B9A" w14:textId="77777777" w:rsidR="0005336B" w:rsidRDefault="0005336B" w:rsidP="00C25AD4">
      <w:pPr>
        <w:ind w:firstLine="576"/>
      </w:pPr>
    </w:p>
    <w:p w14:paraId="2EB0864C" w14:textId="49A502F2" w:rsidR="0005336B" w:rsidRPr="0005336B" w:rsidRDefault="0005336B" w:rsidP="00C25AD4">
      <w:pPr>
        <w:ind w:firstLine="576"/>
        <w:rPr>
          <w:b/>
          <w:bCs/>
        </w:rPr>
      </w:pPr>
      <w:r w:rsidRPr="0005336B">
        <w:rPr>
          <w:b/>
          <w:bCs/>
        </w:rPr>
        <w:t xml:space="preserve">Check Permissions for a </w:t>
      </w:r>
      <w:proofErr w:type="spellStart"/>
      <w:r w:rsidRPr="0005336B">
        <w:rPr>
          <w:b/>
          <w:bCs/>
        </w:rPr>
        <w:t>ClusterRole</w:t>
      </w:r>
      <w:proofErr w:type="spellEnd"/>
      <w:r w:rsidRPr="0005336B">
        <w:rPr>
          <w:b/>
          <w:bCs/>
        </w:rPr>
        <w:t xml:space="preserve"> (Cluster</w:t>
      </w:r>
      <w:r w:rsidRPr="0005336B">
        <w:rPr>
          <w:b/>
          <w:bCs/>
        </w:rPr>
        <w:noBreakHyphen/>
        <w:t>Wide Role)</w:t>
      </w:r>
    </w:p>
    <w:p w14:paraId="63F03B74" w14:textId="4AB2B479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62382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clusterrole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&lt;role-name&gt;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r w:rsidR="00106080">
        <w:rPr>
          <w:rFonts w:ascii="Consolas" w:hAnsi="Consolas" w:cs="Courier New"/>
          <w:color w:val="545454"/>
          <w:sz w:val="17"/>
          <w:szCs w:val="17"/>
        </w:rPr>
        <w:t>s</w:t>
      </w:r>
      <w:proofErr w:type="spellEnd"/>
    </w:p>
    <w:p w14:paraId="1225AE81" w14:textId="69FD9B1E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62382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clusterrole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admin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4AA44AC7" w14:textId="4134C21D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62382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clusterrole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edit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1BD58BD0" w14:textId="2007A1D0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62382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clusterrole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view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6A616408" w14:textId="77777777" w:rsidR="00F909B4" w:rsidRDefault="00F909B4" w:rsidP="00F909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62382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06DB1E3" w14:textId="77777777" w:rsidR="0005336B" w:rsidRDefault="0005336B" w:rsidP="0005336B">
      <w:pPr>
        <w:ind w:firstLine="576"/>
      </w:pPr>
    </w:p>
    <w:p w14:paraId="21C3B8C3" w14:textId="7145A32C" w:rsidR="0005336B" w:rsidRDefault="0005336B" w:rsidP="00CD6113">
      <w:pPr>
        <w:ind w:firstLine="576"/>
      </w:pPr>
      <w:r>
        <w:t xml:space="preserve">output: </w:t>
      </w:r>
    </w:p>
    <w:p w14:paraId="046F845A" w14:textId="77777777" w:rsidR="00CD6113" w:rsidRDefault="00CD6113" w:rsidP="00CD6113">
      <w:pPr>
        <w:ind w:firstLine="576"/>
      </w:pPr>
    </w:p>
    <w:p w14:paraId="7A7E8A50" w14:textId="1791BAE2" w:rsidR="0005336B" w:rsidRDefault="0005336B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>rules:</w:t>
      </w:r>
    </w:p>
    <w:p w14:paraId="638D2BA0" w14:textId="4CBB3928" w:rsidR="0005336B" w:rsidRDefault="0005336B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""</w:t>
      </w:r>
      <w:r>
        <w:rPr>
          <w:rFonts w:ascii="Consolas" w:hAnsi="Consolas" w:cs="Courier New"/>
          <w:color w:val="545454"/>
          <w:sz w:val="17"/>
          <w:szCs w:val="17"/>
        </w:rPr>
        <w:t xml:space="preserve">] </w:t>
      </w:r>
    </w:p>
    <w:p w14:paraId="39CF9009" w14:textId="458C9131" w:rsidR="0005336B" w:rsidRDefault="0005336B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 resources: [</w:t>
      </w:r>
      <w:r>
        <w:rPr>
          <w:rFonts w:ascii="Consolas" w:hAnsi="Consolas" w:cs="Courier New"/>
          <w:color w:val="008000"/>
          <w:sz w:val="17"/>
          <w:szCs w:val="17"/>
        </w:rPr>
        <w:t>"pods"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"services"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6AD58D39" w14:textId="0276C7E4" w:rsidR="0005336B" w:rsidRDefault="0005336B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verbs: [</w:t>
      </w:r>
      <w:r>
        <w:rPr>
          <w:rFonts w:ascii="Consolas" w:hAnsi="Consolas" w:cs="Courier New"/>
          <w:color w:val="008000"/>
          <w:sz w:val="17"/>
          <w:szCs w:val="17"/>
        </w:rPr>
        <w:t>"get"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"list"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"watch"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"create"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"delete"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0606EAA9" w14:textId="77777777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</w:p>
    <w:p w14:paraId="3A77B363" w14:textId="2154D540" w:rsidR="00435BF6" w:rsidRDefault="00435BF6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 w:rsidRPr="00435BF6">
        <w:rPr>
          <w:b/>
          <w:bCs/>
        </w:rPr>
        <w:t>Show all roles assigned to your user in a specific namespace</w:t>
      </w:r>
    </w:p>
    <w:p w14:paraId="568F436C" w14:textId="77777777" w:rsidR="00435BF6" w:rsidRDefault="00435BF6" w:rsidP="00435B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283846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rolebindings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no</w:t>
      </w:r>
      <w:r>
        <w:rPr>
          <w:rFonts w:ascii="Consolas" w:hAnsi="Consolas" w:cs="Courier New"/>
          <w:color w:val="545454"/>
          <w:sz w:val="17"/>
          <w:szCs w:val="17"/>
        </w:rPr>
        <w:t>-headers \</w:t>
      </w:r>
    </w:p>
    <w:p w14:paraId="511A5C8D" w14:textId="77777777" w:rsidR="00435BF6" w:rsidRDefault="00435BF6" w:rsidP="00435B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28384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| grep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7B5D70A6" w14:textId="77777777" w:rsidR="00435BF6" w:rsidRDefault="00435BF6" w:rsidP="00435B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28384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A0D9616" w14:textId="77777777" w:rsidR="00435BF6" w:rsidRDefault="00435BF6" w:rsidP="00435B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672909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rolebinding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grep -A5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664394FE" w14:textId="77777777" w:rsidR="00435BF6" w:rsidRDefault="00435BF6" w:rsidP="00435BF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672909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6332D24" w14:textId="2097C747" w:rsidR="00435BF6" w:rsidRDefault="00301BF9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r w:rsidRPr="00301BF9">
        <w:rPr>
          <w:b/>
          <w:bCs/>
        </w:rPr>
        <w:t>Show all cluster</w:t>
      </w:r>
      <w:r w:rsidRPr="00301BF9">
        <w:rPr>
          <w:b/>
          <w:bCs/>
        </w:rPr>
        <w:noBreakHyphen/>
        <w:t>wide roles assigned to your user</w:t>
      </w:r>
    </w:p>
    <w:p w14:paraId="56110B00" w14:textId="77777777" w:rsidR="00301BF9" w:rsidRDefault="00301BF9" w:rsidP="00301B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407087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clusterrolebindings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no</w:t>
      </w:r>
      <w:r>
        <w:rPr>
          <w:rFonts w:ascii="Consolas" w:hAnsi="Consolas" w:cs="Courier New"/>
          <w:color w:val="545454"/>
          <w:sz w:val="17"/>
          <w:szCs w:val="17"/>
        </w:rPr>
        <w:t>-headers \</w:t>
      </w:r>
    </w:p>
    <w:p w14:paraId="66DFDB89" w14:textId="58DB8E95" w:rsidR="00301BF9" w:rsidRDefault="00301BF9" w:rsidP="00301B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407087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| grep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br/>
      </w:r>
    </w:p>
    <w:p w14:paraId="34F5FD1F" w14:textId="4FA71B9F" w:rsidR="00301BF9" w:rsidRDefault="00301BF9" w:rsidP="00301B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407087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proofErr w:type="spellStart"/>
      <w:r w:rsidRPr="00301BF9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301BF9"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 w:rsidRPr="00301BF9">
        <w:rPr>
          <w:rFonts w:ascii="Consolas" w:hAnsi="Consolas" w:cs="Courier New"/>
          <w:color w:val="545454"/>
          <w:sz w:val="17"/>
          <w:szCs w:val="17"/>
        </w:rPr>
        <w:t>clusterrolebinding</w:t>
      </w:r>
      <w:proofErr w:type="spellEnd"/>
      <w:r w:rsidRPr="00301BF9">
        <w:rPr>
          <w:rFonts w:ascii="Consolas" w:hAnsi="Consolas" w:cs="Courier New"/>
          <w:color w:val="545454"/>
          <w:sz w:val="17"/>
          <w:szCs w:val="17"/>
        </w:rPr>
        <w:t xml:space="preserve"> | grep -A5 </w:t>
      </w:r>
      <w:proofErr w:type="spellStart"/>
      <w:r w:rsidRPr="00301BF9"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1DA8C7A5" w14:textId="77777777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</w:p>
    <w:p w14:paraId="53E02ABA" w14:textId="20BB9B0C" w:rsidR="0047362D" w:rsidRDefault="0047362D" w:rsidP="0047362D">
      <w:pPr>
        <w:ind w:firstLine="576"/>
        <w:divId w:val="1461531372"/>
        <w:rPr>
          <w:b/>
          <w:bCs/>
        </w:rPr>
      </w:pPr>
      <w:bookmarkStart w:id="43" w:name="_Toc220678786"/>
      <w:bookmarkStart w:id="44" w:name="_Toc221842946"/>
      <w:r w:rsidRPr="0047362D">
        <w:rPr>
          <w:rStyle w:val="Heading2Char"/>
        </w:rPr>
        <w:t>OpenShift Cluster administrators</w:t>
      </w:r>
      <w:bookmarkEnd w:id="43"/>
      <w:bookmarkEnd w:id="44"/>
    </w:p>
    <w:p w14:paraId="6FC2F45F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389AE4B2" w14:textId="2955D60C" w:rsidR="0047362D" w:rsidRDefault="0047362D" w:rsidP="0047362D">
      <w:pPr>
        <w:ind w:firstLine="576"/>
        <w:divId w:val="1461531372"/>
        <w:rPr>
          <w:b/>
          <w:bCs/>
        </w:rPr>
      </w:pPr>
      <w:r w:rsidRPr="0047362D">
        <w:rPr>
          <w:b/>
          <w:bCs/>
        </w:rPr>
        <w:t>Create your own “full VM admin” role</w:t>
      </w:r>
      <w:r>
        <w:rPr>
          <w:b/>
          <w:bCs/>
        </w:rPr>
        <w:t>:</w:t>
      </w:r>
    </w:p>
    <w:p w14:paraId="170C659E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4F14D921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rbac.authorization.k8s.io/v1</w:t>
      </w:r>
    </w:p>
    <w:p w14:paraId="6DDAA2FF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ClusterRole</w:t>
      </w:r>
      <w:proofErr w:type="spellEnd"/>
    </w:p>
    <w:p w14:paraId="77AC12EF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1F5F563C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r w:rsidRPr="0047362D">
        <w:rPr>
          <w:rFonts w:ascii="Consolas" w:hAnsi="Consolas" w:cs="Courier New"/>
          <w:b/>
          <w:bCs/>
          <w:color w:val="545454"/>
          <w:sz w:val="17"/>
          <w:szCs w:val="17"/>
        </w:rPr>
        <w:t>virtualization-team-admin</w:t>
      </w:r>
    </w:p>
    <w:p w14:paraId="277BF592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rules:</w:t>
      </w:r>
    </w:p>
    <w:p w14:paraId="5988973D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"kubevirt.io"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681ED7A6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resources: [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virtualmachineinstances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virtualmachineinstancemigrations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0243E901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verbs: [</w:t>
      </w:r>
      <w:r>
        <w:rPr>
          <w:rFonts w:ascii="Consolas" w:hAnsi="Consolas" w:cs="Courier New"/>
          <w:color w:val="008000"/>
          <w:sz w:val="17"/>
          <w:szCs w:val="17"/>
        </w:rPr>
        <w:t>"*"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024E7BD9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"subresources.kubevirt.io"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17F1D4F5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resources: [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/start"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/stop"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/restart"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virtualmachines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/migrate"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33836A0E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verbs: [</w:t>
      </w:r>
      <w:r>
        <w:rPr>
          <w:rFonts w:ascii="Consolas" w:hAnsi="Consolas" w:cs="Courier New"/>
          <w:color w:val="008000"/>
          <w:sz w:val="17"/>
          <w:szCs w:val="17"/>
        </w:rPr>
        <w:t>"update"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53886FFF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"cdi.kubevirt.io"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343D7A41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resources: [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datavolumes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3587E9AE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verbs: [</w:t>
      </w:r>
      <w:r>
        <w:rPr>
          <w:rFonts w:ascii="Consolas" w:hAnsi="Consolas" w:cs="Courier New"/>
          <w:color w:val="008000"/>
          <w:sz w:val="17"/>
          <w:szCs w:val="17"/>
        </w:rPr>
        <w:t>"*"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3A1C786D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7144BA9F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resources: [</w:t>
      </w:r>
      <w:r>
        <w:rPr>
          <w:rFonts w:ascii="Consolas" w:hAnsi="Consolas" w:cs="Courier New"/>
          <w:color w:val="008000"/>
          <w:sz w:val="17"/>
          <w:szCs w:val="17"/>
        </w:rPr>
        <w:t>"pods"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"services"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persistentvolumeclaims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74B85B79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verbs: [</w:t>
      </w:r>
      <w:r>
        <w:rPr>
          <w:rFonts w:ascii="Consolas" w:hAnsi="Consolas" w:cs="Courier New"/>
          <w:color w:val="008000"/>
          <w:sz w:val="17"/>
          <w:szCs w:val="17"/>
        </w:rPr>
        <w:t>"*"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5F9A1895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681286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87D2879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12E90F6B" w14:textId="5B3EB13D" w:rsidR="0047362D" w:rsidRDefault="0047362D" w:rsidP="0047362D">
      <w:pPr>
        <w:ind w:firstLine="576"/>
        <w:divId w:val="1461531372"/>
        <w:rPr>
          <w:b/>
          <w:bCs/>
        </w:rPr>
      </w:pPr>
      <w:r w:rsidRPr="0047362D">
        <w:rPr>
          <w:b/>
          <w:bCs/>
        </w:rPr>
        <w:t>Apply it:</w:t>
      </w:r>
    </w:p>
    <w:p w14:paraId="42394EAC" w14:textId="1ABE1CA6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797606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full-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admin.yaml</w:t>
      </w:r>
      <w:proofErr w:type="spellEnd"/>
    </w:p>
    <w:p w14:paraId="2B8BF7D3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797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75D9829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2E5C07AC" w14:textId="15AA752A" w:rsidR="0047362D" w:rsidRDefault="0047362D" w:rsidP="0047362D">
      <w:pPr>
        <w:ind w:firstLine="576"/>
        <w:divId w:val="1461531372"/>
        <w:rPr>
          <w:b/>
          <w:bCs/>
        </w:rPr>
      </w:pPr>
      <w:r w:rsidRPr="0047362D">
        <w:rPr>
          <w:b/>
          <w:bCs/>
        </w:rPr>
        <w:t>Bind it:</w:t>
      </w:r>
    </w:p>
    <w:p w14:paraId="70AA6B9D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52072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>-cluster-role-to-user full-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-admin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54EF5407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52072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CC169F0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57B90596" w14:textId="77777777" w:rsidR="0047362D" w:rsidRDefault="0047362D" w:rsidP="0047362D">
      <w:pPr>
        <w:ind w:firstLine="576"/>
        <w:divId w:val="1461531372"/>
        <w:rPr>
          <w:b/>
          <w:bCs/>
        </w:rPr>
      </w:pPr>
    </w:p>
    <w:p w14:paraId="3DB1D6B3" w14:textId="230A284E" w:rsidR="0047362D" w:rsidRDefault="0047362D" w:rsidP="005C5B8D">
      <w:pPr>
        <w:ind w:firstLine="720"/>
        <w:divId w:val="1461531372"/>
        <w:rPr>
          <w:b/>
          <w:bCs/>
        </w:rPr>
      </w:pPr>
      <w:r w:rsidRPr="0047362D">
        <w:rPr>
          <w:b/>
          <w:bCs/>
        </w:rPr>
        <w:t>OpenShift Virtualization ships with a built</w:t>
      </w:r>
      <w:r w:rsidRPr="0047362D">
        <w:rPr>
          <w:rFonts w:ascii="Cambria Math" w:hAnsi="Cambria Math" w:cs="Cambria Math"/>
          <w:b/>
          <w:bCs/>
        </w:rPr>
        <w:t>‑</w:t>
      </w:r>
      <w:r w:rsidRPr="0047362D">
        <w:rPr>
          <w:b/>
          <w:bCs/>
        </w:rPr>
        <w:t xml:space="preserve">in </w:t>
      </w:r>
      <w:proofErr w:type="spellStart"/>
      <w:r w:rsidRPr="0047362D">
        <w:rPr>
          <w:b/>
          <w:bCs/>
        </w:rPr>
        <w:t>ClusterRole</w:t>
      </w:r>
      <w:proofErr w:type="spellEnd"/>
      <w:r w:rsidRPr="0047362D">
        <w:rPr>
          <w:b/>
          <w:bCs/>
        </w:rPr>
        <w:t>:</w:t>
      </w:r>
    </w:p>
    <w:p w14:paraId="58095475" w14:textId="7B4FCB98" w:rsidR="0047362D" w:rsidRDefault="005C5B8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1330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 w:rsidR="0047362D">
        <w:rPr>
          <w:rFonts w:ascii="Consolas" w:hAnsi="Consolas" w:cs="Courier New"/>
          <w:color w:val="545454"/>
          <w:sz w:val="17"/>
          <w:szCs w:val="17"/>
        </w:rPr>
        <w:t>kubevirt.io:admin</w:t>
      </w:r>
      <w:proofErr w:type="spellEnd"/>
    </w:p>
    <w:p w14:paraId="78F9EB23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1330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8D8135C" w14:textId="77777777" w:rsidR="0047362D" w:rsidRPr="0047362D" w:rsidRDefault="0047362D" w:rsidP="0047362D">
      <w:pPr>
        <w:ind w:firstLine="576"/>
        <w:divId w:val="1461531372"/>
      </w:pPr>
      <w:r w:rsidRPr="0047362D">
        <w:lastRenderedPageBreak/>
        <w:t>This role includes permissions for:</w:t>
      </w:r>
    </w:p>
    <w:p w14:paraId="746B89A9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>VM create/delete/update</w:t>
      </w:r>
    </w:p>
    <w:p w14:paraId="5C8CFF0B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>VM start/stop/restart</w:t>
      </w:r>
    </w:p>
    <w:p w14:paraId="28214381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>VM live migration</w:t>
      </w:r>
    </w:p>
    <w:p w14:paraId="1F278508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 xml:space="preserve">VM </w:t>
      </w:r>
      <w:proofErr w:type="spellStart"/>
      <w:r w:rsidRPr="0047362D">
        <w:rPr>
          <w:sz w:val="18"/>
          <w:szCs w:val="22"/>
        </w:rPr>
        <w:t>subresources</w:t>
      </w:r>
      <w:proofErr w:type="spellEnd"/>
    </w:p>
    <w:p w14:paraId="4A273D3A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>VMI operations</w:t>
      </w:r>
    </w:p>
    <w:p w14:paraId="5E64B22F" w14:textId="77777777" w:rsidR="0047362D" w:rsidRPr="0047362D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proofErr w:type="spellStart"/>
      <w:r w:rsidRPr="0047362D">
        <w:rPr>
          <w:sz w:val="18"/>
          <w:szCs w:val="22"/>
        </w:rPr>
        <w:t>DataVolumes</w:t>
      </w:r>
      <w:proofErr w:type="spellEnd"/>
    </w:p>
    <w:p w14:paraId="5814A64A" w14:textId="77777777" w:rsidR="0047362D" w:rsidRPr="00587582" w:rsidRDefault="0047362D" w:rsidP="00F035DA">
      <w:pPr>
        <w:numPr>
          <w:ilvl w:val="0"/>
          <w:numId w:val="58"/>
        </w:numPr>
        <w:divId w:val="1461531372"/>
        <w:rPr>
          <w:sz w:val="18"/>
          <w:szCs w:val="22"/>
        </w:rPr>
      </w:pPr>
      <w:r w:rsidRPr="0047362D">
        <w:rPr>
          <w:sz w:val="18"/>
          <w:szCs w:val="22"/>
        </w:rPr>
        <w:t>Migration resources</w:t>
      </w:r>
    </w:p>
    <w:p w14:paraId="70F700BE" w14:textId="77777777" w:rsidR="0047362D" w:rsidRPr="0047362D" w:rsidRDefault="0047362D" w:rsidP="0047362D">
      <w:pPr>
        <w:ind w:left="720"/>
        <w:divId w:val="1461531372"/>
      </w:pPr>
    </w:p>
    <w:p w14:paraId="0520E51C" w14:textId="77777777" w:rsid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419948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 xml:space="preserve">-cluster-role-to-user </w:t>
      </w:r>
      <w:proofErr w:type="spellStart"/>
      <w:r w:rsidRPr="0047362D">
        <w:rPr>
          <w:rFonts w:ascii="Consolas" w:hAnsi="Consolas" w:cs="Courier New"/>
          <w:b/>
          <w:bCs/>
          <w:color w:val="545454"/>
          <w:sz w:val="17"/>
          <w:szCs w:val="17"/>
        </w:rPr>
        <w:t>kubevirt.io:admin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1D97A963" w14:textId="7C8920A1" w:rsidR="0005336B" w:rsidRPr="0047362D" w:rsidRDefault="0047362D" w:rsidP="004736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4199487"/>
        <w:rPr>
          <w:rFonts w:ascii="Consolas" w:hAnsi="Consolas" w:cs="Courier New"/>
          <w:color w:val="545454"/>
          <w:sz w:val="17"/>
          <w:szCs w:val="17"/>
        </w:rPr>
      </w:pPr>
      <w:r w:rsidRPr="0047362D">
        <w:rPr>
          <w:rFonts w:ascii="Arial" w:hAnsi="Arial" w:cstheme="minorBidi"/>
          <w:sz w:val="20"/>
        </w:rPr>
        <w:t>full VM control cluster</w:t>
      </w:r>
      <w:r w:rsidRPr="0047362D">
        <w:rPr>
          <w:rFonts w:ascii="Arial" w:hAnsi="Arial" w:cstheme="minorBidi"/>
          <w:sz w:val="20"/>
        </w:rPr>
        <w:noBreakHyphen/>
        <w:t>wide.</w:t>
      </w:r>
    </w:p>
    <w:p w14:paraId="6A7AADB3" w14:textId="77777777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Arial" w:hAnsi="Arial" w:cstheme="minorBidi"/>
          <w:sz w:val="20"/>
        </w:rPr>
      </w:pPr>
    </w:p>
    <w:p w14:paraId="1E12E5D4" w14:textId="1005434A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Arial" w:hAnsi="Arial" w:cstheme="minorBidi"/>
          <w:sz w:val="20"/>
        </w:rPr>
      </w:pPr>
      <w:r w:rsidRPr="0047362D">
        <w:rPr>
          <w:rFonts w:ascii="Arial" w:hAnsi="Arial" w:cstheme="minorBidi"/>
          <w:sz w:val="20"/>
        </w:rPr>
        <w:t>Give yourself full OpenShift admin rights</w:t>
      </w:r>
    </w:p>
    <w:p w14:paraId="7FF54D52" w14:textId="1E9BFB60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47362D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47362D"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 w:rsidRPr="0047362D"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 w:rsidRPr="0047362D">
        <w:rPr>
          <w:rFonts w:ascii="Consolas" w:hAnsi="Consolas" w:cs="Courier New"/>
          <w:color w:val="545454"/>
          <w:sz w:val="17"/>
          <w:szCs w:val="17"/>
        </w:rPr>
        <w:t xml:space="preserve"> policy add-cluster-role-to-user </w:t>
      </w:r>
      <w:r w:rsidRPr="0047362D">
        <w:rPr>
          <w:rFonts w:ascii="Consolas" w:hAnsi="Consolas" w:cs="Courier New"/>
          <w:b/>
          <w:bCs/>
          <w:color w:val="545454"/>
          <w:sz w:val="17"/>
          <w:szCs w:val="17"/>
        </w:rPr>
        <w:t>cluster-admin</w:t>
      </w:r>
      <w:r w:rsidRPr="0047362D"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 w:rsidRPr="0047362D">
        <w:rPr>
          <w:rFonts w:ascii="Consolas" w:hAnsi="Consolas" w:cs="Courier New"/>
          <w:color w:val="545454"/>
          <w:sz w:val="17"/>
          <w:szCs w:val="17"/>
        </w:rPr>
        <w:t>a.pohancanik.adm</w:t>
      </w:r>
      <w:proofErr w:type="spellEnd"/>
    </w:p>
    <w:p w14:paraId="7401458E" w14:textId="77777777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</w:p>
    <w:p w14:paraId="0CEDF0FF" w14:textId="77777777" w:rsidR="0047362D" w:rsidRDefault="0047362D" w:rsidP="00CD611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1531372"/>
        <w:rPr>
          <w:rFonts w:ascii="Consolas" w:hAnsi="Consolas" w:cs="Courier New"/>
          <w:color w:val="545454"/>
          <w:sz w:val="17"/>
          <w:szCs w:val="17"/>
        </w:rPr>
      </w:pPr>
    </w:p>
    <w:p w14:paraId="6CBA7F5C" w14:textId="3F5DEF63" w:rsidR="005875E5" w:rsidRDefault="006432EE" w:rsidP="007C35F8">
      <w:pPr>
        <w:pStyle w:val="Heading2"/>
        <w:numPr>
          <w:ilvl w:val="1"/>
          <w:numId w:val="2"/>
        </w:numPr>
      </w:pPr>
      <w:bookmarkStart w:id="45" w:name="_Toc220678787"/>
      <w:bookmarkStart w:id="46" w:name="_Toc221842947"/>
      <w:r>
        <w:t xml:space="preserve">DN Certificate </w:t>
      </w:r>
      <w:r w:rsidR="00781212">
        <w:t>installation</w:t>
      </w:r>
      <w:bookmarkEnd w:id="45"/>
      <w:bookmarkEnd w:id="46"/>
    </w:p>
    <w:p w14:paraId="30EFB892" w14:textId="44F3928E" w:rsidR="00B96B09" w:rsidRDefault="00B96B09">
      <w:r w:rsidRPr="00B96B09">
        <w:t>In OpenShift, the certificate for the web console is not installed directly on the console - the console uses the ingress certificate. So if you want to have your own certificate for https://console-openshift-console.apps.&lt;domain&gt;, you need to replace the default ingress certificate.</w:t>
      </w:r>
    </w:p>
    <w:p w14:paraId="06F69A4B" w14:textId="77777777" w:rsidR="00B96B09" w:rsidRDefault="00B96B09"/>
    <w:p w14:paraId="1D21D95F" w14:textId="7A6C89CF" w:rsidR="30AB0327" w:rsidRDefault="30AB0327">
      <w:r>
        <w:t xml:space="preserve">Prepare your certificate </w:t>
      </w:r>
    </w:p>
    <w:p w14:paraId="010A6F3B" w14:textId="0FE61A58" w:rsidR="30AB0327" w:rsidRPr="00811C26" w:rsidRDefault="30AB0327" w:rsidP="7E8DA9C4">
      <w:pPr>
        <w:ind w:firstLine="720"/>
        <w:rPr>
          <w:sz w:val="18"/>
          <w:szCs w:val="22"/>
        </w:rPr>
      </w:pPr>
      <w:r w:rsidRPr="00811C26">
        <w:rPr>
          <w:sz w:val="18"/>
          <w:szCs w:val="22"/>
        </w:rPr>
        <w:t>Certificate file: cert.crt (PEM format)</w:t>
      </w:r>
    </w:p>
    <w:p w14:paraId="1AA81C7D" w14:textId="510FD0DF" w:rsidR="2C0BEAE4" w:rsidRPr="00811C26" w:rsidRDefault="2C0BEAE4" w:rsidP="7E8DA9C4">
      <w:pPr>
        <w:ind w:firstLine="720"/>
        <w:rPr>
          <w:sz w:val="18"/>
          <w:szCs w:val="22"/>
        </w:rPr>
      </w:pPr>
      <w:r w:rsidRPr="00811C26">
        <w:rPr>
          <w:sz w:val="18"/>
          <w:szCs w:val="22"/>
        </w:rPr>
        <w:t>With p</w:t>
      </w:r>
      <w:r w:rsidR="30AB0327" w:rsidRPr="00811C26">
        <w:rPr>
          <w:sz w:val="18"/>
          <w:szCs w:val="22"/>
        </w:rPr>
        <w:t xml:space="preserve">rivate key: </w:t>
      </w:r>
      <w:proofErr w:type="spellStart"/>
      <w:r w:rsidR="30AB0327" w:rsidRPr="00811C26">
        <w:rPr>
          <w:sz w:val="18"/>
          <w:szCs w:val="22"/>
        </w:rPr>
        <w:t>cert.key</w:t>
      </w:r>
      <w:proofErr w:type="spellEnd"/>
    </w:p>
    <w:p w14:paraId="05DA1029" w14:textId="3893EDBC" w:rsidR="1957F85D" w:rsidRPr="00811C26" w:rsidRDefault="1957F85D" w:rsidP="7E8DA9C4">
      <w:pPr>
        <w:ind w:firstLine="720"/>
        <w:rPr>
          <w:sz w:val="18"/>
          <w:szCs w:val="22"/>
        </w:rPr>
      </w:pPr>
      <w:r w:rsidRPr="00811C26">
        <w:rPr>
          <w:sz w:val="18"/>
          <w:szCs w:val="22"/>
        </w:rPr>
        <w:t>2</w:t>
      </w:r>
      <w:r w:rsidR="2E60B499" w:rsidRPr="00811C26">
        <w:rPr>
          <w:sz w:val="18"/>
          <w:szCs w:val="22"/>
        </w:rPr>
        <w:t>x</w:t>
      </w:r>
      <w:r w:rsidRPr="00811C26">
        <w:rPr>
          <w:sz w:val="18"/>
          <w:szCs w:val="22"/>
        </w:rPr>
        <w:t xml:space="preserve"> </w:t>
      </w:r>
      <w:r w:rsidR="30AB0327" w:rsidRPr="00811C26">
        <w:rPr>
          <w:sz w:val="18"/>
          <w:szCs w:val="22"/>
        </w:rPr>
        <w:t>Subject Alternative Name (SAN):</w:t>
      </w:r>
    </w:p>
    <w:p w14:paraId="61DF89A8" w14:textId="43D22079" w:rsidR="00647D5A" w:rsidRDefault="00647D5A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96046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r w:rsidRPr="009C48EF">
        <w:rPr>
          <w:rFonts w:ascii="Consolas" w:hAnsi="Consolas" w:cs="Courier New"/>
          <w:b/>
          <w:bCs/>
          <w:color w:val="545454"/>
          <w:sz w:val="17"/>
          <w:szCs w:val="17"/>
        </w:rPr>
        <w:t>console</w:t>
      </w:r>
      <w:r>
        <w:rPr>
          <w:rFonts w:ascii="Consolas" w:hAnsi="Consolas" w:cs="Courier New"/>
          <w:color w:val="545454"/>
          <w:sz w:val="17"/>
          <w:szCs w:val="17"/>
        </w:rPr>
        <w:t>-openshift-console.apps.dnpcpoc.test-dnpcloud.dieboldnixdorf.com</w:t>
      </w:r>
    </w:p>
    <w:p w14:paraId="452C5286" w14:textId="11838E77" w:rsidR="008C1230" w:rsidRDefault="008C1230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96046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r w:rsidRPr="008C1230">
        <w:rPr>
          <w:rFonts w:ascii="Consolas" w:hAnsi="Consolas" w:cs="Courier New"/>
          <w:color w:val="545454"/>
          <w:sz w:val="17"/>
          <w:szCs w:val="17"/>
        </w:rPr>
        <w:t>*.apps.dnpcpoc.test-dnpcloud.dieboldnixdorf.com</w:t>
      </w:r>
    </w:p>
    <w:p w14:paraId="57B0D649" w14:textId="5686EE46" w:rsidR="00647D5A" w:rsidRDefault="00647D5A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96046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</w:p>
    <w:p w14:paraId="134DBB89" w14:textId="751FBD5A" w:rsidR="30AB0327" w:rsidRPr="000357F1" w:rsidRDefault="00647D5A" w:rsidP="000357F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96046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 w:rsidR="00587EA3">
        <w:rPr>
          <w:rFonts w:ascii="Consolas" w:hAnsi="Consolas" w:cs="Courier New"/>
          <w:color w:val="545454"/>
          <w:sz w:val="17"/>
          <w:szCs w:val="17"/>
        </w:rPr>
        <w:tab/>
      </w:r>
      <w:r w:rsidR="00587EA3" w:rsidRPr="009C48EF">
        <w:rPr>
          <w:rFonts w:ascii="Consolas" w:hAnsi="Consolas" w:cs="Courier New"/>
          <w:b/>
          <w:bCs/>
          <w:color w:val="545454"/>
          <w:sz w:val="17"/>
          <w:szCs w:val="17"/>
        </w:rPr>
        <w:t>oauth</w:t>
      </w:r>
      <w:r w:rsidR="00587EA3">
        <w:rPr>
          <w:rFonts w:ascii="Consolas" w:hAnsi="Consolas" w:cs="Courier New"/>
          <w:color w:val="545454"/>
          <w:sz w:val="17"/>
          <w:szCs w:val="17"/>
        </w:rPr>
        <w:t>-openshift.apps.dnpcpoc.test-dnpcloud.dieboldnixdorf.com</w:t>
      </w:r>
      <w:r w:rsidR="30AB0327">
        <w:br/>
      </w:r>
      <w:r w:rsidR="30AB0327">
        <w:tab/>
        <w:t xml:space="preserve"> </w:t>
      </w:r>
      <w:r w:rsidR="30AB0327" w:rsidRPr="000357F1">
        <w:rPr>
          <w:sz w:val="18"/>
          <w:szCs w:val="18"/>
        </w:rPr>
        <w:t>*.apps.&lt;cluster-name&gt;.&lt;domain&gt;</w:t>
      </w:r>
    </w:p>
    <w:p w14:paraId="3BDBA0C6" w14:textId="77777777" w:rsidR="00647D5A" w:rsidRDefault="00647D5A" w:rsidP="7E8DA9C4">
      <w:pPr>
        <w:ind w:firstLine="720"/>
      </w:pPr>
    </w:p>
    <w:p w14:paraId="5BBAF0F3" w14:textId="07222167" w:rsidR="34C17F46" w:rsidRDefault="34C17F46">
      <w:r>
        <w:t>Upload certificate files to Jump,</w:t>
      </w:r>
      <w:r w:rsidR="009C48EF">
        <w:t xml:space="preserve"> </w:t>
      </w:r>
      <w:r>
        <w:t>Bastion server</w:t>
      </w:r>
    </w:p>
    <w:p w14:paraId="3E7F71B4" w14:textId="42CCFCF8" w:rsidR="009C48EF" w:rsidRDefault="009C48EF" w:rsidP="009C48E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44483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cd 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</w:t>
      </w:r>
      <w:r>
        <w:rPr>
          <w:rFonts w:ascii="Consolas" w:hAnsi="Consolas" w:cs="Courier New"/>
          <w:color w:val="007FAA"/>
          <w:sz w:val="17"/>
          <w:szCs w:val="17"/>
        </w:rPr>
        <w:t>Cert</w:t>
      </w:r>
    </w:p>
    <w:p w14:paraId="3D53B815" w14:textId="77777777" w:rsidR="009C48EF" w:rsidRDefault="009C48EF" w:rsidP="009C48E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44483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7696C80" w14:textId="77777777" w:rsidR="00647D5A" w:rsidRDefault="00647D5A" w:rsidP="7E8DA9C4"/>
    <w:p w14:paraId="1D6FFF8D" w14:textId="7D230A2E" w:rsidR="7D923228" w:rsidRDefault="7D923228" w:rsidP="7E8DA9C4">
      <w:r>
        <w:t>Remove pw from key</w:t>
      </w:r>
    </w:p>
    <w:p w14:paraId="5E492837" w14:textId="109316EF" w:rsidR="009C48EF" w:rsidRDefault="009C48EF" w:rsidP="009C48E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13870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openssl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in</w:t>
      </w:r>
      <w:r>
        <w:rPr>
          <w:rFonts w:ascii="Consolas" w:hAnsi="Consolas" w:cs="Courier New"/>
          <w:color w:val="545454"/>
          <w:sz w:val="17"/>
          <w:szCs w:val="17"/>
        </w:rPr>
        <w:t xml:space="preserve"> console-openshift.apps.dnpcpoc.test-dnpcloud.dieboldnixdorf.com.key 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out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tls.key</w:t>
      </w:r>
      <w:proofErr w:type="spellEnd"/>
    </w:p>
    <w:p w14:paraId="33211CE4" w14:textId="792B9B83" w:rsidR="7E8DA9C4" w:rsidRPr="00385997" w:rsidRDefault="009C48EF" w:rsidP="0038599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13870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1A7330F" w14:textId="634E19B0" w:rsidR="7D923228" w:rsidRDefault="7D923228" w:rsidP="7E8DA9C4">
      <w:r>
        <w:t>Create full CA certificate chain:</w:t>
      </w:r>
    </w:p>
    <w:p w14:paraId="013F2329" w14:textId="001B4C02" w:rsidR="00647D5A" w:rsidRDefault="00647D5A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476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cat server.crt intermediate.crt root.crt &gt; tls.crt</w:t>
      </w:r>
    </w:p>
    <w:p w14:paraId="729D1BC7" w14:textId="13E4F98C" w:rsidR="7E8DA9C4" w:rsidRPr="00AF3F28" w:rsidRDefault="00647D5A" w:rsidP="00AF3F2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476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2E17CED" w14:textId="141CE0B0" w:rsidR="00647D5A" w:rsidRDefault="00647D5A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128655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cat console-openshift.apps.dnpcpoc.test-dnpcloud.dieboldnixdorf.com.crt diebold_nixdorf_issuing_ca_2.crt diebold_nixdorf_root_ca.crt &gt; tls</w:t>
      </w:r>
      <w:r w:rsidR="001B3A32"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color w:val="545454"/>
          <w:sz w:val="17"/>
          <w:szCs w:val="17"/>
        </w:rPr>
        <w:t>chain.crt</w:t>
      </w:r>
    </w:p>
    <w:p w14:paraId="785C3A11" w14:textId="4B48FD1E" w:rsidR="00647D5A" w:rsidRDefault="00647D5A" w:rsidP="00647D5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128655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8A0E931" w14:textId="15AA259A" w:rsidR="67562CF0" w:rsidRDefault="67562CF0" w:rsidP="7E8DA9C4">
      <w:r>
        <w:t>Uploads your certificate chain (tls_chain.crt) and private key (</w:t>
      </w:r>
      <w:proofErr w:type="spellStart"/>
      <w:r>
        <w:t>tls.key</w:t>
      </w:r>
      <w:proofErr w:type="spellEnd"/>
      <w:r>
        <w:t xml:space="preserve">) into the namespace </w:t>
      </w:r>
      <w:proofErr w:type="spellStart"/>
      <w:r>
        <w:t>openshift</w:t>
      </w:r>
      <w:proofErr w:type="spellEnd"/>
      <w:r>
        <w:t>-ingress</w:t>
      </w:r>
    </w:p>
    <w:p w14:paraId="01ACAB02" w14:textId="48D6E663" w:rsidR="7E8DA9C4" w:rsidRDefault="7E8DA9C4" w:rsidP="7E8DA9C4"/>
    <w:p w14:paraId="57571819" w14:textId="47F031ED" w:rsidR="00E80A42" w:rsidRDefault="00E80A42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secret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console-certificate \</w:t>
      </w:r>
    </w:p>
    <w:p w14:paraId="44CCF6A4" w14:textId="349E82AC" w:rsidR="00E80A42" w:rsidRDefault="004771DD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--cert=</w:t>
      </w:r>
      <w:r w:rsidR="006778D4">
        <w:rPr>
          <w:rFonts w:ascii="Consolas" w:hAnsi="Consolas" w:cs="Courier New"/>
          <w:color w:val="545454"/>
          <w:sz w:val="17"/>
          <w:szCs w:val="17"/>
        </w:rPr>
        <w:t>tls-chain.crt</w:t>
      </w:r>
      <w:r w:rsidR="006778D4"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>\</w:t>
      </w:r>
    </w:p>
    <w:p w14:paraId="324BA20C" w14:textId="5B2BA001" w:rsidR="00E80A42" w:rsidRDefault="00E80A42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--key=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tls.key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7C17D332" w14:textId="3A350094" w:rsidR="00E80A42" w:rsidRDefault="00E80A42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</w:t>
      </w:r>
    </w:p>
    <w:p w14:paraId="54A728D6" w14:textId="77777777" w:rsidR="008F5305" w:rsidRDefault="008F5305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</w:p>
    <w:p w14:paraId="17949DE0" w14:textId="77777777" w:rsidR="008F5305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23921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set</w:t>
      </w:r>
      <w:r>
        <w:rPr>
          <w:rFonts w:ascii="Consolas" w:hAnsi="Consolas" w:cs="Courier New"/>
          <w:color w:val="545454"/>
          <w:sz w:val="17"/>
          <w:szCs w:val="17"/>
        </w:rPr>
        <w:t xml:space="preserve"> data secret/custom-ingress-cert \</w:t>
      </w:r>
    </w:p>
    <w:p w14:paraId="3B795A70" w14:textId="77777777" w:rsidR="008F5305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239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 \</w:t>
      </w:r>
    </w:p>
    <w:p w14:paraId="398F6024" w14:textId="77777777" w:rsidR="008F5305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239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from</w:t>
      </w:r>
      <w:r>
        <w:rPr>
          <w:rFonts w:ascii="Consolas" w:hAnsi="Consolas" w:cs="Courier New"/>
          <w:color w:val="545454"/>
          <w:sz w:val="17"/>
          <w:szCs w:val="17"/>
        </w:rPr>
        <w:t>-file=ca.crt=tls-chain.crt</w:t>
      </w:r>
    </w:p>
    <w:p w14:paraId="4C681CAB" w14:textId="77777777" w:rsidR="008F5305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239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FB6D108" w14:textId="77777777" w:rsidR="00E80A42" w:rsidRDefault="00E80A42" w:rsidP="00E80A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61005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B2892B2" w14:textId="06D920DE" w:rsidR="00625599" w:rsidRDefault="004A321C" w:rsidP="00625599">
      <w:pPr>
        <w:rPr>
          <w:lang w:val="en"/>
        </w:rPr>
      </w:pPr>
      <w:r>
        <w:t xml:space="preserve">Activate </w:t>
      </w:r>
      <w:r w:rsidR="00682BDB">
        <w:t xml:space="preserve">/ Patch the new </w:t>
      </w:r>
      <w:r>
        <w:t xml:space="preserve">certificate on the </w:t>
      </w:r>
      <w:proofErr w:type="spellStart"/>
      <w:r w:rsidR="00625599" w:rsidRPr="00625599">
        <w:rPr>
          <w:lang w:val="en"/>
        </w:rPr>
        <w:t>IngressController</w:t>
      </w:r>
      <w:proofErr w:type="spellEnd"/>
      <w:r w:rsidR="00625599" w:rsidRPr="00625599">
        <w:rPr>
          <w:lang w:val="en"/>
        </w:rPr>
        <w:t xml:space="preserve"> (affects both OAuth and Console)</w:t>
      </w:r>
    </w:p>
    <w:p w14:paraId="5C3BF2B0" w14:textId="77777777" w:rsidR="00C865FE" w:rsidRPr="00625599" w:rsidRDefault="00C865FE" w:rsidP="00625599"/>
    <w:p w14:paraId="3FFBC96F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ingresscontroller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396B73AD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6A419135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--type=merge \</w:t>
      </w:r>
    </w:p>
    <w:p w14:paraId="706C8487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lastRenderedPageBreak/>
        <w:t xml:space="preserve">  -p </w:t>
      </w:r>
      <w:r>
        <w:rPr>
          <w:rFonts w:ascii="Consolas" w:hAnsi="Consolas" w:cs="Courier New"/>
          <w:color w:val="008000"/>
          <w:sz w:val="17"/>
          <w:szCs w:val="17"/>
        </w:rPr>
        <w:t>'{</w:t>
      </w:r>
    </w:p>
    <w:p w14:paraId="0E252CED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   "spec": {</w:t>
      </w:r>
    </w:p>
    <w:p w14:paraId="43393991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     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defaultCertificate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": {</w:t>
      </w:r>
    </w:p>
    <w:p w14:paraId="056255BB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       "name": "</w:t>
      </w:r>
      <w:r w:rsidRPr="00773B19">
        <w:rPr>
          <w:rFonts w:ascii="Consolas" w:hAnsi="Consolas" w:cs="Courier New"/>
          <w:color w:val="FF0000"/>
          <w:sz w:val="17"/>
          <w:szCs w:val="17"/>
        </w:rPr>
        <w:t>console-certificate</w:t>
      </w:r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287FA98C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     }</w:t>
      </w:r>
    </w:p>
    <w:p w14:paraId="449825B1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   }</w:t>
      </w:r>
    </w:p>
    <w:p w14:paraId="1BEADC3B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  }'</w:t>
      </w:r>
    </w:p>
    <w:p w14:paraId="1C0F909D" w14:textId="77777777" w:rsidR="00C865FE" w:rsidRDefault="00C865FE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F26CCD7" w14:textId="77777777" w:rsidR="00840497" w:rsidRDefault="00840497" w:rsidP="00C865F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6058747"/>
        <w:rPr>
          <w:rFonts w:ascii="Consolas" w:hAnsi="Consolas" w:cs="Courier New"/>
          <w:color w:val="545454"/>
          <w:sz w:val="17"/>
          <w:szCs w:val="17"/>
        </w:rPr>
      </w:pPr>
    </w:p>
    <w:p w14:paraId="638D7F0D" w14:textId="5631D385" w:rsidR="7E8DA9C4" w:rsidRDefault="00CC2DA4" w:rsidP="7E8DA9C4">
      <w:r w:rsidRPr="00CC2DA4">
        <w:rPr>
          <w:noProof/>
        </w:rPr>
        <w:drawing>
          <wp:inline distT="0" distB="0" distL="0" distR="0" wp14:anchorId="508C6DBB" wp14:editId="49C67F5B">
            <wp:extent cx="4244708" cy="845893"/>
            <wp:effectExtent l="0" t="0" r="3810" b="0"/>
            <wp:docPr id="1758397161" name="Picture 1" descr="A screenshot of a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7161" name="Picture 1" descr="A screenshot of a brows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545" w14:textId="77777777" w:rsidR="000121E3" w:rsidRDefault="000121E3" w:rsidP="7E8DA9C4"/>
    <w:p w14:paraId="4DF3B08A" w14:textId="302A7A14" w:rsidR="7E8DA9C4" w:rsidRDefault="008F5305" w:rsidP="7E8DA9C4">
      <w:r>
        <w:t>Verification:</w:t>
      </w:r>
    </w:p>
    <w:p w14:paraId="6F5E98F2" w14:textId="77777777" w:rsidR="008F5305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73840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secret custom-ingress-cert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-ingress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2DE073FC" w14:textId="4F6F500E" w:rsidR="008F5305" w:rsidRPr="00811C26" w:rsidRDefault="008F5305" w:rsidP="008F530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738406"/>
        <w:rPr>
          <w:rFonts w:ascii="Arial" w:hAnsi="Arial" w:cs="Arial"/>
          <w:color w:val="545454"/>
          <w:sz w:val="12"/>
          <w:szCs w:val="12"/>
        </w:rPr>
      </w:pPr>
      <w:r w:rsidRPr="00811C26">
        <w:rPr>
          <w:rFonts w:ascii="Arial" w:hAnsi="Arial" w:cs="Arial"/>
          <w:sz w:val="18"/>
          <w:szCs w:val="18"/>
        </w:rPr>
        <w:t xml:space="preserve">it should contain three items: tls.crt, </w:t>
      </w:r>
      <w:proofErr w:type="spellStart"/>
      <w:r w:rsidRPr="00811C26">
        <w:rPr>
          <w:rFonts w:ascii="Arial" w:hAnsi="Arial" w:cs="Arial"/>
          <w:sz w:val="18"/>
          <w:szCs w:val="18"/>
        </w:rPr>
        <w:t>tls.key</w:t>
      </w:r>
      <w:proofErr w:type="spellEnd"/>
      <w:r w:rsidRPr="00811C26">
        <w:rPr>
          <w:rFonts w:ascii="Arial" w:hAnsi="Arial" w:cs="Arial"/>
          <w:sz w:val="18"/>
          <w:szCs w:val="18"/>
        </w:rPr>
        <w:t>, ca.crt ← this is the CA chain</w:t>
      </w:r>
    </w:p>
    <w:p w14:paraId="5320B443" w14:textId="75F1C25F" w:rsidR="7E8DA9C4" w:rsidRDefault="7E8DA9C4"/>
    <w:p w14:paraId="677ABFED" w14:textId="620AB77D" w:rsidR="7E8DA9C4" w:rsidRDefault="0053100E">
      <w:r w:rsidRPr="0053100E">
        <w:t>Verify that the router pods reloaded the certificate</w:t>
      </w:r>
    </w:p>
    <w:p w14:paraId="074C418F" w14:textId="77777777" w:rsidR="00D07269" w:rsidRDefault="00D07269" w:rsidP="00D0726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896540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 -o wide</w:t>
      </w:r>
    </w:p>
    <w:p w14:paraId="137BB596" w14:textId="77777777" w:rsidR="00D07269" w:rsidRDefault="00D07269" w:rsidP="00D0726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89654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2A16EED" w14:textId="1CE89BC0" w:rsidR="0053100E" w:rsidRPr="0053100E" w:rsidRDefault="0053100E" w:rsidP="00F035DA">
      <w:pPr>
        <w:pStyle w:val="ListParagraph"/>
        <w:numPr>
          <w:ilvl w:val="0"/>
          <w:numId w:val="32"/>
        </w:numPr>
        <w:rPr>
          <w:sz w:val="16"/>
          <w:szCs w:val="20"/>
        </w:rPr>
      </w:pPr>
      <w:r w:rsidRPr="0053100E">
        <w:rPr>
          <w:sz w:val="16"/>
          <w:szCs w:val="20"/>
        </w:rPr>
        <w:t>AGE is recent (you should see pods younger than the time you updated the cert)</w:t>
      </w:r>
    </w:p>
    <w:p w14:paraId="2AB03C6B" w14:textId="7EA03D94" w:rsidR="00844080" w:rsidRPr="00844080" w:rsidRDefault="0053100E" w:rsidP="00844080">
      <w:pPr>
        <w:pStyle w:val="ListParagraph"/>
        <w:numPr>
          <w:ilvl w:val="0"/>
          <w:numId w:val="32"/>
        </w:numPr>
        <w:rPr>
          <w:sz w:val="16"/>
          <w:szCs w:val="20"/>
        </w:rPr>
      </w:pPr>
      <w:r w:rsidRPr="0053100E">
        <w:rPr>
          <w:sz w:val="16"/>
          <w:szCs w:val="20"/>
        </w:rPr>
        <w:t>RESTARTS may be 0, but pod names should have changed (new rollout)</w:t>
      </w:r>
      <w:r w:rsidR="00844080">
        <w:rPr>
          <w:sz w:val="16"/>
          <w:szCs w:val="20"/>
        </w:rPr>
        <w:br/>
      </w:r>
    </w:p>
    <w:p w14:paraId="321D761F" w14:textId="77777777" w:rsidR="00D07269" w:rsidRDefault="00D07269" w:rsidP="00D0726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99094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clusteroperators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authentication</w:t>
      </w:r>
    </w:p>
    <w:p w14:paraId="2F495469" w14:textId="77777777" w:rsidR="00D07269" w:rsidRDefault="00D07269" w:rsidP="00D0726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99094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E4D78B6" w14:textId="26F22260" w:rsidR="0053100E" w:rsidRDefault="0053100E"/>
    <w:p w14:paraId="03CC6352" w14:textId="77777777" w:rsidR="00844080" w:rsidRDefault="00844080"/>
    <w:p w14:paraId="5CD73FC6" w14:textId="77777777" w:rsidR="00E63F48" w:rsidRDefault="0053100E" w:rsidP="00E63F4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3199469"/>
        <w:rPr>
          <w:rFonts w:ascii="Consolas" w:hAnsi="Consolas" w:cs="Courier New"/>
          <w:color w:val="545454"/>
          <w:sz w:val="17"/>
          <w:szCs w:val="17"/>
        </w:rPr>
      </w:pPr>
      <w:r w:rsidRPr="00E63F48">
        <w:rPr>
          <w:rFonts w:ascii="Arial" w:hAnsi="Arial" w:cs="Arial"/>
          <w:sz w:val="20"/>
          <w:szCs w:val="20"/>
        </w:rPr>
        <w:t xml:space="preserve">If they did </w:t>
      </w:r>
      <w:r w:rsidRPr="00E63F48">
        <w:rPr>
          <w:rFonts w:ascii="Arial" w:hAnsi="Arial" w:cs="Arial"/>
          <w:i/>
          <w:iCs/>
          <w:sz w:val="20"/>
          <w:szCs w:val="20"/>
        </w:rPr>
        <w:t>not</w:t>
      </w:r>
      <w:r w:rsidRPr="00E63F48">
        <w:rPr>
          <w:rFonts w:ascii="Arial" w:hAnsi="Arial" w:cs="Arial"/>
          <w:sz w:val="20"/>
          <w:szCs w:val="20"/>
        </w:rPr>
        <w:t xml:space="preserve"> restart, you can safely trigger it:</w:t>
      </w:r>
      <w:r>
        <w:br/>
      </w:r>
      <w:proofErr w:type="spellStart"/>
      <w:r w:rsidR="00E63F48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E63F48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E63F48"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 w:rsidR="00E63F48">
        <w:rPr>
          <w:rFonts w:ascii="Consolas" w:hAnsi="Consolas" w:cs="Courier New"/>
          <w:color w:val="545454"/>
          <w:sz w:val="17"/>
          <w:szCs w:val="17"/>
        </w:rPr>
        <w:t xml:space="preserve"> pod -n </w:t>
      </w:r>
      <w:proofErr w:type="spellStart"/>
      <w:r w:rsidR="00E63F48"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 w:rsidR="00E63F48">
        <w:rPr>
          <w:rFonts w:ascii="Consolas" w:hAnsi="Consolas" w:cs="Courier New"/>
          <w:color w:val="545454"/>
          <w:sz w:val="17"/>
          <w:szCs w:val="17"/>
        </w:rPr>
        <w:t>-ingress -l ingresscontroller.</w:t>
      </w:r>
      <w:r w:rsidR="00E63F48"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 w:rsidR="00E63F48">
        <w:rPr>
          <w:rFonts w:ascii="Consolas" w:hAnsi="Consolas" w:cs="Courier New"/>
          <w:color w:val="545454"/>
          <w:sz w:val="17"/>
          <w:szCs w:val="17"/>
        </w:rPr>
        <w:t>.openshift.io/deployment-ingresscontroller=</w:t>
      </w:r>
      <w:r w:rsidR="00E63F48"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</w:p>
    <w:p w14:paraId="48B66399" w14:textId="77777777" w:rsidR="00E63F48" w:rsidRDefault="00E63F48" w:rsidP="00E63F4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319946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EE738B6" w14:textId="77777777" w:rsidR="00AC38FD" w:rsidRDefault="00AC38FD" w:rsidP="00AC38F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782009"/>
        <w:rPr>
          <w:rFonts w:ascii="Consolas" w:hAnsi="Consolas" w:cs="Courier New"/>
          <w:color w:val="545454"/>
          <w:sz w:val="17"/>
          <w:szCs w:val="17"/>
        </w:rPr>
      </w:pPr>
      <w:r w:rsidRPr="00AC38FD">
        <w:rPr>
          <w:rFonts w:ascii="Arial" w:hAnsi="Arial" w:cs="Arial"/>
          <w:sz w:val="20"/>
          <w:szCs w:val="20"/>
        </w:rPr>
        <w:t>Delete certificate:</w:t>
      </w:r>
      <w:r w:rsidRPr="00AC38FD">
        <w:rPr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 xml:space="preserve"> secret console-certificate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</w:t>
      </w:r>
    </w:p>
    <w:p w14:paraId="07778A2B" w14:textId="77777777" w:rsidR="00AC38FD" w:rsidRDefault="00AC38FD" w:rsidP="00AC38F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7820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7AC3B0A" w14:textId="0FFC4467" w:rsidR="0053100E" w:rsidRDefault="0053100E"/>
    <w:p w14:paraId="013A6D95" w14:textId="77777777" w:rsidR="0053100E" w:rsidRDefault="0053100E"/>
    <w:p w14:paraId="13F8A63D" w14:textId="77777777" w:rsidR="0053100E" w:rsidRDefault="0053100E"/>
    <w:p w14:paraId="049A45F6" w14:textId="302B2EAC" w:rsidR="08EFCCEF" w:rsidRPr="0053100E" w:rsidRDefault="08EFCCEF">
      <w:pPr>
        <w:rPr>
          <w:b/>
          <w:bCs/>
        </w:rPr>
      </w:pPr>
      <w:r w:rsidRPr="0053100E">
        <w:rPr>
          <w:b/>
          <w:bCs/>
        </w:rPr>
        <w:t>Install/Replace Certificate for the OpenShift API Server</w:t>
      </w:r>
    </w:p>
    <w:p w14:paraId="761C01BE" w14:textId="5C64BE0F" w:rsidR="08EFCCEF" w:rsidRDefault="08EFCCEF" w:rsidP="7E8DA9C4">
      <w:pPr>
        <w:spacing w:line="300" w:lineRule="auto"/>
      </w:pPr>
      <w:r w:rsidRPr="7E8DA9C4">
        <w:rPr>
          <w:rFonts w:ascii="Segoe UI" w:eastAsia="Segoe UI" w:hAnsi="Segoe UI" w:cs="Segoe UI"/>
          <w:sz w:val="21"/>
          <w:szCs w:val="21"/>
        </w:rPr>
        <w:t xml:space="preserve">The API uses its </w:t>
      </w:r>
      <w:r w:rsidRPr="000A0987">
        <w:rPr>
          <w:rFonts w:ascii="Segoe UI" w:eastAsia="Segoe UI" w:hAnsi="Segoe UI" w:cs="Segoe UI"/>
          <w:sz w:val="21"/>
          <w:szCs w:val="21"/>
        </w:rPr>
        <w:t>own separate TLS certificate</w:t>
      </w:r>
      <w:r w:rsidRPr="7E8DA9C4">
        <w:rPr>
          <w:rFonts w:ascii="Segoe UI" w:eastAsia="Segoe UI" w:hAnsi="Segoe UI" w:cs="Segoe UI"/>
          <w:sz w:val="21"/>
          <w:szCs w:val="21"/>
        </w:rPr>
        <w:t>, not the Ingress one.</w:t>
      </w:r>
    </w:p>
    <w:p w14:paraId="0929492B" w14:textId="77777777" w:rsidR="002C2965" w:rsidRDefault="002C2965" w:rsidP="002C296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04510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https:</w:t>
      </w:r>
      <w:r>
        <w:rPr>
          <w:rFonts w:ascii="Consolas" w:hAnsi="Consolas" w:cs="Courier New"/>
          <w:color w:val="696969"/>
          <w:sz w:val="17"/>
          <w:szCs w:val="17"/>
        </w:rPr>
        <w:t>//api.dnpcpoc.test-dnpcloud.dieboldnixdorf.com</w:t>
      </w:r>
    </w:p>
    <w:p w14:paraId="0FE8B6FD" w14:textId="77777777" w:rsidR="002C2965" w:rsidRDefault="002C2965" w:rsidP="002C296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04510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8FCA7A9" w14:textId="77777777" w:rsidR="002C2965" w:rsidRDefault="002C2965"/>
    <w:p w14:paraId="5364F095" w14:textId="01C01A3F" w:rsidR="08EFCCEF" w:rsidRDefault="08EFCCEF">
      <w:r>
        <w:t>Step 1 — Prepare your API certificate</w:t>
      </w:r>
    </w:p>
    <w:p w14:paraId="209F5B87" w14:textId="2195892A" w:rsidR="08EFCCEF" w:rsidRDefault="08EFCCEF" w:rsidP="7E8DA9C4">
      <w:r>
        <w:t>It must include SANs:</w:t>
      </w:r>
    </w:p>
    <w:p w14:paraId="5263D1B0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.&lt;cluster-name&gt;.&lt;domain&gt;</w:t>
      </w:r>
    </w:p>
    <w:p w14:paraId="5A702295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int</w:t>
      </w:r>
      <w:r>
        <w:rPr>
          <w:rFonts w:ascii="Consolas" w:hAnsi="Consolas" w:cs="Courier New"/>
          <w:color w:val="545454"/>
          <w:sz w:val="17"/>
          <w:szCs w:val="17"/>
        </w:rPr>
        <w:t>.&lt;cluster-name&gt;.&lt;domain&gt;</w:t>
      </w:r>
    </w:p>
    <w:p w14:paraId="1AEB9036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Optional</w:t>
      </w:r>
      <w:r>
        <w:rPr>
          <w:rFonts w:ascii="Consolas" w:hAnsi="Consolas" w:cs="Courier New"/>
          <w:color w:val="545454"/>
          <w:sz w:val="17"/>
          <w:szCs w:val="17"/>
        </w:rPr>
        <w:t xml:space="preserve">: load balancer </w:t>
      </w:r>
      <w:r>
        <w:rPr>
          <w:rFonts w:ascii="Consolas" w:hAnsi="Consolas" w:cs="Courier New"/>
          <w:color w:val="007FAA"/>
          <w:sz w:val="17"/>
          <w:szCs w:val="17"/>
        </w:rPr>
        <w:t>IPs</w:t>
      </w:r>
    </w:p>
    <w:p w14:paraId="5A08388A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Files</w:t>
      </w:r>
      <w:r>
        <w:rPr>
          <w:rFonts w:ascii="Consolas" w:hAnsi="Consolas" w:cs="Courier New"/>
          <w:color w:val="545454"/>
          <w:sz w:val="17"/>
          <w:szCs w:val="17"/>
        </w:rPr>
        <w:t xml:space="preserve"> needed:</w:t>
      </w:r>
    </w:p>
    <w:p w14:paraId="086DE692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api.crt</w:t>
      </w:r>
    </w:p>
    <w:p w14:paraId="7B3319BF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api.key</w:t>
      </w:r>
      <w:proofErr w:type="spellEnd"/>
    </w:p>
    <w:p w14:paraId="726FA2C1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0531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B11357C" w14:textId="700C8FB4" w:rsidR="7E8DA9C4" w:rsidRDefault="7E8DA9C4"/>
    <w:p w14:paraId="0B97796B" w14:textId="0C39DEE6" w:rsidR="08EFCCEF" w:rsidRDefault="08EFCCEF">
      <w:r>
        <w:t>Step 2 — Create the API certificate secret</w:t>
      </w:r>
    </w:p>
    <w:p w14:paraId="228DD5EE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97371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secret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custom-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-cert \</w:t>
      </w:r>
    </w:p>
    <w:p w14:paraId="3654D02C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9737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--cert=</w:t>
      </w:r>
      <w:r>
        <w:rPr>
          <w:rFonts w:ascii="Consolas" w:hAnsi="Consolas" w:cs="Courier New"/>
          <w:color w:val="008000"/>
          <w:sz w:val="17"/>
          <w:szCs w:val="17"/>
        </w:rPr>
        <w:t>/path/</w:t>
      </w:r>
      <w:r>
        <w:rPr>
          <w:rFonts w:ascii="Consolas" w:hAnsi="Consolas" w:cs="Courier New"/>
          <w:color w:val="545454"/>
          <w:sz w:val="17"/>
          <w:szCs w:val="17"/>
        </w:rPr>
        <w:t>to/api.crt \</w:t>
      </w:r>
    </w:p>
    <w:p w14:paraId="6EC2F11D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9737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--key=</w:t>
      </w:r>
      <w:r>
        <w:rPr>
          <w:rFonts w:ascii="Consolas" w:hAnsi="Consolas" w:cs="Courier New"/>
          <w:color w:val="008000"/>
          <w:sz w:val="17"/>
          <w:szCs w:val="17"/>
        </w:rPr>
        <w:t>/path/</w:t>
      </w:r>
      <w:r>
        <w:rPr>
          <w:rFonts w:ascii="Consolas" w:hAnsi="Consolas" w:cs="Courier New"/>
          <w:color w:val="545454"/>
          <w:sz w:val="17"/>
          <w:szCs w:val="17"/>
        </w:rPr>
        <w:t>to/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api.key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47A8CA2A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9737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-config</w:t>
      </w:r>
    </w:p>
    <w:p w14:paraId="31608500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9737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87EF486" w14:textId="4A378E30" w:rsidR="7E8DA9C4" w:rsidRDefault="7E8DA9C4"/>
    <w:p w14:paraId="079AC804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secret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-custom-cert \</w:t>
      </w:r>
    </w:p>
    <w:p w14:paraId="57F80723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--cert=api-tls-chain.crt \</w:t>
      </w:r>
    </w:p>
    <w:p w14:paraId="6136A0B4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lastRenderedPageBreak/>
        <w:t xml:space="preserve">  --key=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apitls.key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07C0152D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-config \</w:t>
      </w:r>
    </w:p>
    <w:p w14:paraId="6EF91585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--dry-run=client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-</w:t>
      </w:r>
    </w:p>
    <w:p w14:paraId="64BB75AB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1932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0A702D3" w14:textId="77777777" w:rsidR="00AE2F6C" w:rsidRDefault="00AE2F6C"/>
    <w:p w14:paraId="5F0401A7" w14:textId="01FADA1C" w:rsidR="08EFCCEF" w:rsidRDefault="08EFCCEF">
      <w:r>
        <w:t>Step 3 — Patch the API server</w:t>
      </w:r>
    </w:p>
    <w:p w14:paraId="5FDB459F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832066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apiserver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cluster \</w:t>
      </w:r>
    </w:p>
    <w:p w14:paraId="7A0AD1EE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832066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--type=merge -p \</w:t>
      </w:r>
    </w:p>
    <w:p w14:paraId="0C248A41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832066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r>
        <w:rPr>
          <w:rFonts w:ascii="Consolas" w:hAnsi="Consolas" w:cs="Courier New"/>
          <w:color w:val="008000"/>
          <w:sz w:val="17"/>
          <w:szCs w:val="17"/>
        </w:rPr>
        <w:t>'{"spec":{"servingCerts":{"namedCertificates":[{"names":["api.&lt;cluster-domain&gt;"],"servingCertificate":{"name":"custom-api-cert"}}]}}}'</w:t>
      </w:r>
    </w:p>
    <w:p w14:paraId="70D89D94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832066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486AA5" w14:textId="77777777" w:rsidR="00AE2F6C" w:rsidRDefault="00AE2F6C" w:rsidP="7E8DA9C4">
      <w:pPr>
        <w:rPr>
          <w:rFonts w:eastAsia="Arial" w:cs="Arial"/>
          <w:szCs w:val="20"/>
        </w:rPr>
      </w:pPr>
    </w:p>
    <w:p w14:paraId="752B4B04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922733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apiserver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cluster \</w:t>
      </w:r>
    </w:p>
    <w:p w14:paraId="18E9CBD8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92273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--type=merge \</w:t>
      </w:r>
    </w:p>
    <w:p w14:paraId="5C3DECD1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92273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-p </w:t>
      </w:r>
      <w:r>
        <w:rPr>
          <w:rFonts w:ascii="Consolas" w:hAnsi="Consolas" w:cs="Courier New"/>
          <w:color w:val="008000"/>
          <w:sz w:val="17"/>
          <w:szCs w:val="17"/>
        </w:rPr>
        <w:t>'{"spec":{"servingCerts":{"namedCertificates":[{"names":["api.dnpcpoc.test-dnpcloud.dieboldnixdorf.com"],"servingCertificate":{"name":"api-custom-cert"}}]}}}'</w:t>
      </w:r>
    </w:p>
    <w:p w14:paraId="4EB2F57A" w14:textId="77777777" w:rsidR="00AE2F6C" w:rsidRDefault="00AE2F6C" w:rsidP="00AE2F6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92273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F437E1D" w14:textId="12BE73C9" w:rsidR="7E8DA9C4" w:rsidRDefault="7E8DA9C4"/>
    <w:p w14:paraId="7FE5C9F0" w14:textId="5BED51D9" w:rsidR="08EFCCEF" w:rsidRDefault="08EFCCEF">
      <w:r>
        <w:t>Step 4 — Verify</w:t>
      </w:r>
    </w:p>
    <w:p w14:paraId="3C363A10" w14:textId="77777777" w:rsidR="00FD3F8A" w:rsidRDefault="00FD3F8A" w:rsidP="00FD3F8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947804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apiserver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cluster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075E3C4D" w14:textId="77777777" w:rsidR="00FD3F8A" w:rsidRDefault="00FD3F8A" w:rsidP="00FD3F8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947804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9390FE3" w14:textId="77777777" w:rsidR="00335810" w:rsidRPr="00335810" w:rsidRDefault="00335810" w:rsidP="00335810"/>
    <w:p w14:paraId="7DF613E7" w14:textId="77777777" w:rsidR="0000325C" w:rsidRDefault="0000325C" w:rsidP="0033581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8516955"/>
        <w:rPr>
          <w:rFonts w:ascii="Consolas" w:hAnsi="Consolas" w:cs="Courier New"/>
          <w:color w:val="545454"/>
          <w:sz w:val="17"/>
          <w:szCs w:val="17"/>
        </w:rPr>
      </w:pPr>
    </w:p>
    <w:p w14:paraId="105472D2" w14:textId="3A313097" w:rsidR="000A673B" w:rsidRDefault="000A673B" w:rsidP="0033581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8516955"/>
        <w:rPr>
          <w:rFonts w:ascii="Consolas" w:hAnsi="Consolas" w:cs="Courier New"/>
          <w:color w:val="545454"/>
          <w:sz w:val="17"/>
          <w:szCs w:val="17"/>
        </w:rPr>
      </w:pPr>
      <w:r w:rsidRPr="000A673B">
        <w:rPr>
          <w:rFonts w:ascii="Consolas" w:hAnsi="Consolas" w:cs="Courier New"/>
          <w:noProof/>
          <w:color w:val="545454"/>
          <w:sz w:val="17"/>
          <w:szCs w:val="17"/>
        </w:rPr>
        <w:drawing>
          <wp:inline distT="0" distB="0" distL="0" distR="0" wp14:anchorId="0C21DD70" wp14:editId="777D9FB4">
            <wp:extent cx="6390640" cy="759460"/>
            <wp:effectExtent l="0" t="0" r="0" b="2540"/>
            <wp:docPr id="13079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39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B85E" w14:textId="5F930CA6" w:rsidR="000A673B" w:rsidRDefault="000A673B" w:rsidP="0033581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8516955"/>
        <w:rPr>
          <w:rFonts w:ascii="Consolas" w:hAnsi="Consolas" w:cs="Courier New"/>
          <w:color w:val="545454"/>
          <w:sz w:val="16"/>
          <w:szCs w:val="16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Pr="000A673B">
        <w:rPr>
          <w:rFonts w:ascii="Consolas" w:hAnsi="Consolas" w:cs="Courier New"/>
          <w:color w:val="545454"/>
          <w:sz w:val="16"/>
          <w:szCs w:val="16"/>
        </w:rPr>
        <w:t>(Warning message – is OK)</w:t>
      </w:r>
    </w:p>
    <w:p w14:paraId="42FF773B" w14:textId="166A0176" w:rsidR="00C5714B" w:rsidRDefault="00C5714B" w:rsidP="00C5714B">
      <w:pPr>
        <w:pStyle w:val="NormalWeb"/>
        <w:shd w:val="clear" w:color="auto" w:fill="FEFEFE"/>
        <w:divId w:val="218516955"/>
        <w:rPr>
          <w:rFonts w:ascii="Consolas" w:hAnsi="Consolas" w:cs="Courier New"/>
          <w:color w:val="545454"/>
          <w:sz w:val="17"/>
          <w:szCs w:val="17"/>
        </w:rPr>
      </w:pPr>
      <w:r w:rsidRPr="00C5714B">
        <w:rPr>
          <w:rFonts w:ascii="Consolas" w:hAnsi="Consolas" w:cs="Courier New"/>
          <w:b/>
          <w:bCs/>
          <w:color w:val="545454"/>
          <w:sz w:val="17"/>
          <w:szCs w:val="17"/>
        </w:rPr>
        <w:t xml:space="preserve">Your secret </w:t>
      </w:r>
      <w:r w:rsidRPr="00C5714B">
        <w:rPr>
          <w:rFonts w:ascii="Consolas" w:hAnsi="Consolas" w:cs="Courier New"/>
          <w:b/>
          <w:bCs/>
          <w:i/>
          <w:iCs/>
          <w:color w:val="545454"/>
          <w:sz w:val="17"/>
          <w:szCs w:val="17"/>
        </w:rPr>
        <w:t>was</w:t>
      </w:r>
      <w:r w:rsidRPr="00C5714B">
        <w:rPr>
          <w:rFonts w:ascii="Consolas" w:hAnsi="Consolas" w:cs="Courier New"/>
          <w:b/>
          <w:bCs/>
          <w:color w:val="545454"/>
          <w:sz w:val="17"/>
          <w:szCs w:val="17"/>
        </w:rPr>
        <w:t xml:space="preserve"> updated successfully.</w:t>
      </w:r>
      <w:r>
        <w:rPr>
          <w:rFonts w:ascii="Consolas" w:hAnsi="Consolas" w:cs="Courier New"/>
          <w:b/>
          <w:bCs/>
          <w:color w:val="545454"/>
          <w:sz w:val="17"/>
          <w:szCs w:val="17"/>
        </w:rPr>
        <w:t xml:space="preserve"> “</w:t>
      </w:r>
      <w:r w:rsidRPr="00C5714B">
        <w:rPr>
          <w:rFonts w:ascii="Consolas" w:hAnsi="Consolas" w:cs="Courier New"/>
          <w:color w:val="545454"/>
          <w:sz w:val="17"/>
          <w:szCs w:val="17"/>
        </w:rPr>
        <w:t>secret/</w:t>
      </w:r>
      <w:proofErr w:type="spellStart"/>
      <w:r w:rsidRPr="00C5714B"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 w:rsidRPr="00C5714B">
        <w:rPr>
          <w:rFonts w:ascii="Consolas" w:hAnsi="Consolas" w:cs="Courier New"/>
          <w:color w:val="545454"/>
          <w:sz w:val="17"/>
          <w:szCs w:val="17"/>
        </w:rPr>
        <w:t>-custom-cert configured</w:t>
      </w:r>
      <w:r>
        <w:rPr>
          <w:rFonts w:ascii="Consolas" w:hAnsi="Consolas" w:cs="Courier New"/>
          <w:color w:val="545454"/>
          <w:sz w:val="17"/>
          <w:szCs w:val="17"/>
        </w:rPr>
        <w:t>”</w:t>
      </w:r>
    </w:p>
    <w:p w14:paraId="3265BD56" w14:textId="77777777" w:rsidR="00335810" w:rsidRDefault="00335810" w:rsidP="00335810"/>
    <w:p w14:paraId="218BE52E" w14:textId="77777777" w:rsidR="00335810" w:rsidRDefault="00335810" w:rsidP="00335810"/>
    <w:p w14:paraId="28EC5B40" w14:textId="77777777" w:rsidR="00EA36CD" w:rsidRDefault="00D0584F" w:rsidP="00D0584F">
      <w:r>
        <w:t xml:space="preserve">Test certificate: </w:t>
      </w:r>
    </w:p>
    <w:p w14:paraId="4F674B67" w14:textId="77777777" w:rsidR="00EA36CD" w:rsidRDefault="00EA36CD" w:rsidP="00EA36C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76948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openssl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s_client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-connect console-openshift-console.apps.dnpcpoc.test-dnpcloud.dieboldnixdorf.com:</w:t>
      </w:r>
      <w:r>
        <w:rPr>
          <w:rFonts w:ascii="Consolas" w:hAnsi="Consolas" w:cs="Courier New"/>
          <w:color w:val="008000"/>
          <w:sz w:val="17"/>
          <w:szCs w:val="17"/>
        </w:rPr>
        <w:t>443</w:t>
      </w:r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showcerts</w:t>
      </w:r>
      <w:proofErr w:type="spellEnd"/>
    </w:p>
    <w:p w14:paraId="48C48483" w14:textId="77777777" w:rsidR="00EA36CD" w:rsidRDefault="00EA36CD" w:rsidP="00EA36C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7694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8B78DE9" w14:textId="7B8A426F" w:rsidR="00335810" w:rsidRDefault="00ED6E7F" w:rsidP="00335810">
      <w:r w:rsidRPr="00ED6E7F">
        <w:rPr>
          <w:noProof/>
        </w:rPr>
        <w:drawing>
          <wp:inline distT="0" distB="0" distL="0" distR="0" wp14:anchorId="02238454" wp14:editId="6BED3E9C">
            <wp:extent cx="4737100" cy="663212"/>
            <wp:effectExtent l="0" t="0" r="6350" b="3810"/>
            <wp:docPr id="831319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1956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282" cy="66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273D" w14:textId="77777777" w:rsidR="00CD2BD9" w:rsidRDefault="00CD2BD9" w:rsidP="00335810"/>
    <w:p w14:paraId="18280385" w14:textId="2B062143" w:rsidR="008F61A5" w:rsidRPr="008F61A5" w:rsidRDefault="008F61A5" w:rsidP="008F61A5">
      <w:pPr>
        <w:rPr>
          <w:b/>
          <w:bCs/>
        </w:rPr>
      </w:pPr>
      <w:r w:rsidRPr="00CF46A0">
        <w:rPr>
          <w:b/>
          <w:bCs/>
        </w:rPr>
        <w:t xml:space="preserve">Rollback </w:t>
      </w:r>
      <w:r>
        <w:rPr>
          <w:b/>
          <w:bCs/>
        </w:rPr>
        <w:t>Console</w:t>
      </w:r>
      <w:r w:rsidR="00375DE8">
        <w:rPr>
          <w:b/>
          <w:bCs/>
        </w:rPr>
        <w:t xml:space="preserve">, </w:t>
      </w:r>
      <w:proofErr w:type="spellStart"/>
      <w:r w:rsidR="00375DE8" w:rsidRPr="00375DE8">
        <w:rPr>
          <w:b/>
          <w:bCs/>
        </w:rPr>
        <w:t>IngressController</w:t>
      </w:r>
      <w:proofErr w:type="spellEnd"/>
      <w:r>
        <w:rPr>
          <w:b/>
          <w:bCs/>
        </w:rPr>
        <w:t xml:space="preserve"> certificate</w:t>
      </w:r>
      <w:r w:rsidRPr="00CF46A0">
        <w:rPr>
          <w:b/>
          <w:bCs/>
        </w:rPr>
        <w:t xml:space="preserve"> – delete custom certificate</w:t>
      </w:r>
    </w:p>
    <w:p w14:paraId="7A0B4A48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ingresscontroller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>
        <w:rPr>
          <w:rFonts w:ascii="Consolas" w:hAnsi="Consolas" w:cs="Courier New"/>
          <w:color w:val="545454"/>
          <w:sz w:val="17"/>
          <w:szCs w:val="17"/>
        </w:rPr>
        <w:t xml:space="preserve"> --type=merge -p </w:t>
      </w:r>
      <w:r>
        <w:rPr>
          <w:rFonts w:ascii="Consolas" w:hAnsi="Consolas" w:cs="Courier New"/>
          <w:color w:val="008000"/>
          <w:sz w:val="17"/>
          <w:szCs w:val="17"/>
        </w:rPr>
        <w:t>'{</w:t>
      </w:r>
    </w:p>
    <w:p w14:paraId="1E2DA5C4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"spec": {</w:t>
      </w:r>
    </w:p>
    <w:p w14:paraId="583D228C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  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defaultCertificate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": null</w:t>
      </w:r>
    </w:p>
    <w:p w14:paraId="3C63469A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}</w:t>
      </w:r>
    </w:p>
    <w:p w14:paraId="47985172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}'</w:t>
      </w:r>
    </w:p>
    <w:p w14:paraId="3979518A" w14:textId="77777777" w:rsidR="00375DE8" w:rsidRDefault="00375DE8" w:rsidP="00375DE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950656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B48BA22" w14:textId="77777777" w:rsidR="00CD2BD9" w:rsidRDefault="00CD2BD9" w:rsidP="00335810"/>
    <w:p w14:paraId="68463680" w14:textId="78CCB131" w:rsidR="00335810" w:rsidRDefault="00335810" w:rsidP="5B218B9F"/>
    <w:p w14:paraId="11B5782B" w14:textId="711F3543" w:rsidR="005875E5" w:rsidRDefault="00CF46A0" w:rsidP="00CF46A0">
      <w:pPr>
        <w:rPr>
          <w:b/>
          <w:bCs/>
        </w:rPr>
      </w:pPr>
      <w:r w:rsidRPr="00CF46A0">
        <w:rPr>
          <w:b/>
          <w:bCs/>
        </w:rPr>
        <w:t>Rollback API</w:t>
      </w:r>
      <w:r>
        <w:rPr>
          <w:b/>
          <w:bCs/>
        </w:rPr>
        <w:t xml:space="preserve"> </w:t>
      </w:r>
      <w:r w:rsidRPr="00CF46A0">
        <w:rPr>
          <w:b/>
          <w:bCs/>
        </w:rPr>
        <w:t>Server</w:t>
      </w:r>
      <w:r>
        <w:rPr>
          <w:b/>
          <w:bCs/>
        </w:rPr>
        <w:t xml:space="preserve"> certificate</w:t>
      </w:r>
      <w:r w:rsidRPr="00CF46A0">
        <w:rPr>
          <w:b/>
          <w:bCs/>
        </w:rPr>
        <w:t xml:space="preserve"> – delete custom certificate</w:t>
      </w:r>
    </w:p>
    <w:p w14:paraId="65CB5D9D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apiserver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cluster --type=merge -p </w:t>
      </w:r>
      <w:r>
        <w:rPr>
          <w:rFonts w:ascii="Consolas" w:hAnsi="Consolas" w:cs="Courier New"/>
          <w:color w:val="008000"/>
          <w:sz w:val="17"/>
          <w:szCs w:val="17"/>
        </w:rPr>
        <w:t>'{</w:t>
      </w:r>
    </w:p>
    <w:p w14:paraId="45D34EBD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"spec": {</w:t>
      </w:r>
    </w:p>
    <w:p w14:paraId="5680886B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  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servingCerts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": {</w:t>
      </w:r>
    </w:p>
    <w:p w14:paraId="1BFE4FF5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    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namedCertificates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": []</w:t>
      </w:r>
    </w:p>
    <w:p w14:paraId="064E30BD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  }</w:t>
      </w:r>
    </w:p>
    <w:p w14:paraId="00B0881F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 xml:space="preserve">  }</w:t>
      </w:r>
    </w:p>
    <w:p w14:paraId="0F62CF5A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}'</w:t>
      </w:r>
    </w:p>
    <w:p w14:paraId="5CB96B1D" w14:textId="77777777" w:rsidR="00CF46A0" w:rsidRDefault="00CF46A0" w:rsidP="00CF46A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67859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2E69719" w14:textId="77777777" w:rsidR="00CF46A0" w:rsidRDefault="00CF46A0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</w:p>
    <w:p w14:paraId="691C3F88" w14:textId="2C051C5A" w:rsidR="00743A95" w:rsidRDefault="00743A95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  <w:r>
        <w:rPr>
          <w:b/>
          <w:bCs/>
        </w:rPr>
        <w:lastRenderedPageBreak/>
        <w:t>L</w:t>
      </w:r>
      <w:r w:rsidRPr="00743A95">
        <w:rPr>
          <w:b/>
          <w:bCs/>
        </w:rPr>
        <w:t>ist all OpenShift TLS certificate expire date</w:t>
      </w:r>
      <w:r>
        <w:rPr>
          <w:b/>
          <w:bCs/>
        </w:rPr>
        <w:t>:</w:t>
      </w:r>
    </w:p>
    <w:p w14:paraId="698FE585" w14:textId="77777777" w:rsidR="00743A95" w:rsidRDefault="00743A95" w:rsidP="00743A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0581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echo -e </w:t>
      </w:r>
      <w:r>
        <w:rPr>
          <w:rFonts w:ascii="Consolas" w:hAnsi="Consolas" w:cs="Courier New"/>
          <w:color w:val="008000"/>
          <w:sz w:val="17"/>
          <w:szCs w:val="17"/>
        </w:rPr>
        <w:t>"NAMESPACE\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\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tEXPIRY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secrets -A -o go-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'{{range .items}}{{if eq .type "kubernetes.io/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tls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"}}{{.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metadata.namespace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}}{{" "}}{{.metadata.name}}{{" "}}{{index .data "tls.crt"}}{{"\n"}}{{end}}{{end}}'</w:t>
      </w:r>
      <w:r>
        <w:rPr>
          <w:rFonts w:ascii="Consolas" w:hAnsi="Consolas" w:cs="Courier New"/>
          <w:color w:val="545454"/>
          <w:sz w:val="17"/>
          <w:szCs w:val="17"/>
        </w:rPr>
        <w:t xml:space="preserve"> |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while</w:t>
      </w:r>
      <w:r>
        <w:rPr>
          <w:rFonts w:ascii="Consolas" w:hAnsi="Consolas" w:cs="Courier New"/>
          <w:color w:val="545454"/>
          <w:sz w:val="17"/>
          <w:szCs w:val="17"/>
        </w:rPr>
        <w:t xml:space="preserve"> read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  <w:r>
        <w:rPr>
          <w:rFonts w:ascii="Consolas" w:hAnsi="Consolas" w:cs="Courier New"/>
          <w:color w:val="545454"/>
          <w:sz w:val="17"/>
          <w:szCs w:val="17"/>
        </w:rPr>
        <w:t xml:space="preserve"> name cert;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do</w:t>
      </w:r>
      <w:r>
        <w:rPr>
          <w:rFonts w:ascii="Consolas" w:hAnsi="Consolas" w:cs="Courier New"/>
          <w:color w:val="545454"/>
          <w:sz w:val="17"/>
          <w:szCs w:val="17"/>
        </w:rPr>
        <w:t xml:space="preserve"> echo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"$namespace\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t$name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\t"</w:t>
      </w:r>
      <w:r>
        <w:rPr>
          <w:rFonts w:ascii="Consolas" w:hAnsi="Consolas" w:cs="Courier New"/>
          <w:color w:val="545454"/>
          <w:sz w:val="17"/>
          <w:szCs w:val="17"/>
        </w:rPr>
        <w:t xml:space="preserve">; echo $cert | base64 -d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openssl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x509 -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noout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;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done</w:t>
      </w:r>
      <w:r>
        <w:rPr>
          <w:rFonts w:ascii="Consolas" w:hAnsi="Consolas" w:cs="Courier New"/>
          <w:color w:val="545454"/>
          <w:sz w:val="17"/>
          <w:szCs w:val="17"/>
        </w:rPr>
        <w:t xml:space="preserve"> | column -t</w:t>
      </w:r>
    </w:p>
    <w:p w14:paraId="506517CD" w14:textId="77777777" w:rsidR="00743A95" w:rsidRDefault="00743A95" w:rsidP="00743A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0581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E8B02D9" w14:textId="77777777" w:rsidR="00D81CA2" w:rsidRDefault="00D81CA2" w:rsidP="00743A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0581390"/>
        <w:rPr>
          <w:rFonts w:ascii="Arial" w:hAnsi="Arial" w:cs="Arial"/>
          <w:color w:val="000000" w:themeColor="text1"/>
          <w:sz w:val="18"/>
          <w:szCs w:val="18"/>
        </w:rPr>
      </w:pPr>
    </w:p>
    <w:p w14:paraId="5744E786" w14:textId="5296FA4B" w:rsidR="00D81CA2" w:rsidRPr="00D81CA2" w:rsidRDefault="00D81CA2" w:rsidP="00743A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058139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hint: </w:t>
      </w:r>
      <w:r w:rsidRPr="00D81CA2">
        <w:rPr>
          <w:rFonts w:ascii="Arial" w:hAnsi="Arial" w:cs="Arial"/>
          <w:color w:val="000000" w:themeColor="text1"/>
          <w:sz w:val="18"/>
          <w:szCs w:val="18"/>
        </w:rPr>
        <w:t>error: failed to create secret secrets "</w:t>
      </w:r>
      <w:proofErr w:type="spellStart"/>
      <w:r w:rsidRPr="00D81CA2">
        <w:rPr>
          <w:rFonts w:ascii="Arial" w:hAnsi="Arial" w:cs="Arial"/>
          <w:color w:val="000000" w:themeColor="text1"/>
          <w:sz w:val="18"/>
          <w:szCs w:val="18"/>
        </w:rPr>
        <w:t>api</w:t>
      </w:r>
      <w:proofErr w:type="spellEnd"/>
      <w:r w:rsidRPr="00D81CA2">
        <w:rPr>
          <w:rFonts w:ascii="Arial" w:hAnsi="Arial" w:cs="Arial"/>
          <w:color w:val="000000" w:themeColor="text1"/>
          <w:sz w:val="18"/>
          <w:szCs w:val="18"/>
        </w:rPr>
        <w:t>-custom-cert" already exists</w:t>
      </w:r>
    </w:p>
    <w:p w14:paraId="0F721D5A" w14:textId="77777777" w:rsidR="00D81CA2" w:rsidRDefault="00D81CA2" w:rsidP="00D81CA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42091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 xml:space="preserve"> secret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-custom-cert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-config</w:t>
      </w:r>
    </w:p>
    <w:p w14:paraId="27DCD160" w14:textId="328E34DD" w:rsidR="00D81CA2" w:rsidRDefault="008D6ADA" w:rsidP="00D81CA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42091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or </w:t>
      </w:r>
      <w:r w:rsidR="008F3543">
        <w:rPr>
          <w:rFonts w:ascii="Consolas" w:hAnsi="Consolas" w:cs="Courier New"/>
          <w:color w:val="545454"/>
          <w:sz w:val="17"/>
          <w:szCs w:val="17"/>
        </w:rPr>
        <w:t xml:space="preserve">replace: \ </w:t>
      </w:r>
      <w:r w:rsidR="008F3543" w:rsidRPr="008F3543">
        <w:rPr>
          <w:rFonts w:ascii="Consolas" w:hAnsi="Consolas" w:cs="Courier New"/>
          <w:color w:val="545454"/>
          <w:sz w:val="17"/>
          <w:szCs w:val="17"/>
        </w:rPr>
        <w:t xml:space="preserve">--dry-run=client -o </w:t>
      </w:r>
      <w:proofErr w:type="spellStart"/>
      <w:r w:rsidR="008F3543" w:rsidRPr="008F3543"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 w:rsidR="008F3543" w:rsidRPr="008F3543">
        <w:rPr>
          <w:rFonts w:ascii="Consolas" w:hAnsi="Consolas" w:cs="Courier New"/>
          <w:color w:val="545454"/>
          <w:sz w:val="17"/>
          <w:szCs w:val="17"/>
        </w:rPr>
        <w:t xml:space="preserve"> | </w:t>
      </w:r>
      <w:proofErr w:type="spellStart"/>
      <w:r w:rsidR="008F3543" w:rsidRPr="008F3543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8F3543" w:rsidRPr="008F3543"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r w:rsidR="00B05C8A">
        <w:rPr>
          <w:rFonts w:ascii="Consolas" w:hAnsi="Consolas" w:cs="Courier New"/>
          <w:color w:val="545454"/>
          <w:sz w:val="17"/>
          <w:szCs w:val="17"/>
        </w:rPr>
        <w:t>–</w:t>
      </w:r>
      <w:r w:rsidR="00D81CA2">
        <w:rPr>
          <w:rFonts w:ascii="Consolas" w:hAnsi="Consolas" w:cs="Courier New"/>
          <w:color w:val="545454"/>
          <w:sz w:val="17"/>
          <w:szCs w:val="17"/>
        </w:rPr>
        <w:t> </w:t>
      </w:r>
    </w:p>
    <w:p w14:paraId="29332934" w14:textId="77777777" w:rsidR="00B05C8A" w:rsidRDefault="00B05C8A" w:rsidP="00D81CA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420918"/>
        <w:rPr>
          <w:rFonts w:ascii="Consolas" w:hAnsi="Consolas" w:cs="Courier New"/>
          <w:color w:val="545454"/>
          <w:sz w:val="17"/>
          <w:szCs w:val="17"/>
        </w:rPr>
      </w:pPr>
    </w:p>
    <w:p w14:paraId="45FEBC0D" w14:textId="0AE96C8C" w:rsidR="00B05C8A" w:rsidRDefault="00B05C8A" w:rsidP="00AE5876">
      <w:pPr>
        <w:divId w:val="962420918"/>
      </w:pPr>
      <w:r w:rsidRPr="00B05C8A">
        <w:t>You See Only 2 Router Pods</w:t>
      </w:r>
    </w:p>
    <w:p w14:paraId="4B0FFEC8" w14:textId="3AB9CAC8" w:rsidR="00AE5876" w:rsidRDefault="00AE5876" w:rsidP="00AE5876">
      <w:pPr>
        <w:divId w:val="962420918"/>
      </w:pPr>
      <w:r w:rsidRPr="00AE5876">
        <w:t>By default, the cluster creates one router pod per worker node unless you override the replica count.</w:t>
      </w:r>
    </w:p>
    <w:p w14:paraId="515D17FD" w14:textId="41D7BA30" w:rsidR="00AE5876" w:rsidRDefault="009A1023" w:rsidP="00AE5876">
      <w:pPr>
        <w:divId w:val="962420918"/>
      </w:pPr>
      <w:r w:rsidRPr="009A1023">
        <w:t>Check how many replicas are configured</w:t>
      </w:r>
    </w:p>
    <w:p w14:paraId="705E9567" w14:textId="77777777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600100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ingresscontroller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grep replicas -n</w:t>
      </w:r>
    </w:p>
    <w:p w14:paraId="77968228" w14:textId="77777777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60010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1E0ED5A" w14:textId="5C29C640" w:rsidR="009A1023" w:rsidRDefault="009A1023" w:rsidP="00AE5876">
      <w:pPr>
        <w:divId w:val="962420918"/>
      </w:pPr>
      <w:r w:rsidRPr="009A1023">
        <w:t>If you see:</w:t>
      </w:r>
    </w:p>
    <w:p w14:paraId="500F8731" w14:textId="50B287B8" w:rsidR="009A1023" w:rsidRDefault="00EE4737" w:rsidP="00AE5876">
      <w:pPr>
        <w:divId w:val="962420918"/>
      </w:pPr>
      <w:r w:rsidRPr="00EE4737">
        <w:drawing>
          <wp:inline distT="0" distB="0" distL="0" distR="0" wp14:anchorId="6C0D8ADD" wp14:editId="753E9FCF">
            <wp:extent cx="6390640" cy="300355"/>
            <wp:effectExtent l="0" t="0" r="0" b="4445"/>
            <wp:docPr id="103003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37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C73B" w14:textId="77777777" w:rsidR="002B24E6" w:rsidRDefault="002B24E6" w:rsidP="00AE5876">
      <w:pPr>
        <w:divId w:val="962420918"/>
      </w:pPr>
    </w:p>
    <w:p w14:paraId="3A41FD09" w14:textId="7088D9C6" w:rsidR="002B24E6" w:rsidRDefault="002B24E6" w:rsidP="00AE5876">
      <w:pPr>
        <w:divId w:val="962420918"/>
      </w:pPr>
      <w:r w:rsidRPr="002B24E6">
        <w:t>How to scale router pods to 3</w:t>
      </w:r>
    </w:p>
    <w:p w14:paraId="3526E594" w14:textId="77777777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6127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ingresscontroller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30423A08" w14:textId="77777777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6127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--type=merge \</w:t>
      </w:r>
    </w:p>
    <w:p w14:paraId="77B90185" w14:textId="77777777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6127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-p </w:t>
      </w:r>
      <w:r>
        <w:rPr>
          <w:rFonts w:ascii="Consolas" w:hAnsi="Consolas" w:cs="Courier New"/>
          <w:color w:val="008000"/>
          <w:sz w:val="17"/>
          <w:szCs w:val="17"/>
        </w:rPr>
        <w:t>'{"spec":{"replicas":3}}'</w:t>
      </w:r>
    </w:p>
    <w:p w14:paraId="0F7C4980" w14:textId="680FE39E" w:rsidR="009A590B" w:rsidRDefault="009A590B" w:rsidP="009A59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61274"/>
        <w:rPr>
          <w:rFonts w:ascii="Consolas" w:hAnsi="Consolas" w:cs="Courier New"/>
          <w:color w:val="545454"/>
          <w:sz w:val="17"/>
          <w:szCs w:val="17"/>
        </w:rPr>
      </w:pPr>
    </w:p>
    <w:p w14:paraId="31E4FFC5" w14:textId="5621D689" w:rsidR="00C57CBF" w:rsidRDefault="008B1E24" w:rsidP="008B1E24">
      <w:pPr>
        <w:divId w:val="18161274"/>
      </w:pPr>
      <w:r w:rsidRPr="008B1E24">
        <w:t>Then verify:</w:t>
      </w:r>
    </w:p>
    <w:p w14:paraId="7FE4056A" w14:textId="77777777" w:rsidR="008B1E24" w:rsidRDefault="008B1E24" w:rsidP="008B1E2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2399597"/>
        <w:rPr>
          <w:rFonts w:ascii="Consolas" w:hAnsi="Consolas" w:cs="Courier New"/>
          <w:color w:val="545454"/>
          <w:sz w:val="17"/>
          <w:szCs w:val="17"/>
        </w:rPr>
      </w:pPr>
      <w:bookmarkStart w:id="47" w:name="_Toc220678788"/>
      <w:bookmarkStart w:id="48" w:name="_Toc221842948"/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-ingress -o wide</w:t>
      </w:r>
    </w:p>
    <w:p w14:paraId="69B0BA00" w14:textId="77777777" w:rsidR="008B1E24" w:rsidRDefault="008B1E24" w:rsidP="008B1E2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239959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CD76C2F" w14:textId="17F23E22" w:rsidR="006432EE" w:rsidRDefault="005875E5" w:rsidP="007C35F8">
      <w:pPr>
        <w:pStyle w:val="Heading2"/>
        <w:numPr>
          <w:ilvl w:val="1"/>
          <w:numId w:val="2"/>
        </w:numPr>
      </w:pPr>
      <w:r>
        <w:t xml:space="preserve">SSO </w:t>
      </w:r>
      <w:r w:rsidR="006E4F50">
        <w:t xml:space="preserve">AD </w:t>
      </w:r>
      <w:r>
        <w:t>Loging OpenID</w:t>
      </w:r>
      <w:bookmarkEnd w:id="47"/>
      <w:bookmarkEnd w:id="48"/>
    </w:p>
    <w:p w14:paraId="1F1254F7" w14:textId="799330F2" w:rsidR="00757942" w:rsidRDefault="00757942" w:rsidP="00757942">
      <w:r>
        <w:t xml:space="preserve">Setup </w:t>
      </w:r>
      <w:proofErr w:type="spellStart"/>
      <w:r>
        <w:t>ActiveDirectory</w:t>
      </w:r>
      <w:proofErr w:type="spellEnd"/>
      <w:r>
        <w:t xml:space="preserve"> Authentication</w:t>
      </w:r>
    </w:p>
    <w:p w14:paraId="77DE9B64" w14:textId="77777777" w:rsidR="00757942" w:rsidRDefault="00757942" w:rsidP="00757942"/>
    <w:p w14:paraId="2E8ED485" w14:textId="77777777" w:rsidR="00757942" w:rsidRPr="00757942" w:rsidRDefault="00757942" w:rsidP="007579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6735578"/>
        <w:rPr>
          <w:rFonts w:ascii="Consolas" w:hAnsi="Consolas" w:cs="Courier New"/>
          <w:color w:val="000000" w:themeColor="text1"/>
          <w:sz w:val="17"/>
          <w:szCs w:val="17"/>
        </w:rPr>
      </w:pPr>
      <w:r w:rsidRPr="00757942">
        <w:rPr>
          <w:rFonts w:ascii="Consolas" w:hAnsi="Consolas" w:cs="Courier New"/>
          <w:color w:val="000000" w:themeColor="text1"/>
          <w:sz w:val="17"/>
          <w:szCs w:val="17"/>
        </w:rPr>
        <w:t>Go to Administration -&gt; Cluster Settings -&gt; Global Configuration -&gt; OAuth -&gt; Add -&gt; LDAP</w:t>
      </w:r>
    </w:p>
    <w:p w14:paraId="387BAF3C" w14:textId="31FC5499" w:rsidR="00757942" w:rsidRDefault="00757942" w:rsidP="007579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6735578"/>
        <w:rPr>
          <w:rFonts w:ascii="Consolas" w:hAnsi="Consolas" w:cs="Courier New"/>
          <w:color w:val="545454"/>
          <w:sz w:val="17"/>
          <w:szCs w:val="17"/>
        </w:rPr>
      </w:pPr>
    </w:p>
    <w:p w14:paraId="499B71D8" w14:textId="59553C43" w:rsidR="003A40D2" w:rsidRPr="003A40D2" w:rsidRDefault="003A40D2" w:rsidP="003A40D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66735578"/>
        <w:rPr>
          <w:rFonts w:ascii="Arial" w:hAnsi="Arial" w:cs="Arial"/>
          <w:color w:val="545454"/>
          <w:sz w:val="16"/>
          <w:szCs w:val="16"/>
        </w:rPr>
      </w:pPr>
      <w:proofErr w:type="spellStart"/>
      <w:r w:rsidRPr="003A40D2">
        <w:rPr>
          <w:rFonts w:ascii="Arial" w:hAnsi="Arial" w:cs="Arial"/>
          <w:color w:val="545454"/>
          <w:sz w:val="16"/>
          <w:szCs w:val="16"/>
        </w:rPr>
        <w:t>bindDN</w:t>
      </w:r>
      <w:proofErr w:type="spellEnd"/>
      <w:r w:rsidRPr="003A40D2">
        <w:rPr>
          <w:rFonts w:ascii="Arial" w:hAnsi="Arial" w:cs="Arial"/>
          <w:color w:val="545454"/>
          <w:sz w:val="16"/>
          <w:szCs w:val="16"/>
        </w:rPr>
        <w:t>: 'CN=svc-ldap-openshift,OU=Services,OU=_DN,DC=test-dnpcloud,DC=dieboldnixdorf,DC=com'</w:t>
      </w:r>
      <w:r>
        <w:rPr>
          <w:rFonts w:ascii="Arial" w:hAnsi="Arial" w:cs="Arial"/>
          <w:color w:val="545454"/>
          <w:sz w:val="16"/>
          <w:szCs w:val="16"/>
        </w:rPr>
        <w:br/>
      </w:r>
      <w:r w:rsidRPr="003A40D2">
        <w:rPr>
          <w:rFonts w:ascii="Arial" w:hAnsi="Arial" w:cs="Arial"/>
          <w:color w:val="545454"/>
          <w:sz w:val="16"/>
          <w:szCs w:val="16"/>
        </w:rPr>
        <w:br/>
        <w:t>url: 'ldaps://de03mgtwdct003.test-dnpcloud.dieboldnixdorf.com:636//DC=test-dnpcloud,DC=dieboldnixdorf,DC=com?sAMAccountName?sub?(&amp;(objectClass=person)(memberOf:1.2.840.113556.1.4.1941:=CN=A-I-AUTOMATION-ADM,OU=Access,OU=_DN,DC=test-dnpcloud,DC=dieboldnixdorf,DC=com))'</w:t>
      </w:r>
    </w:p>
    <w:p w14:paraId="7A6F4F6C" w14:textId="77777777" w:rsidR="00757942" w:rsidRDefault="00757942" w:rsidP="0075794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6735578"/>
        <w:rPr>
          <w:rFonts w:ascii="Consolas" w:hAnsi="Consolas" w:cs="Courier New"/>
          <w:color w:val="545454"/>
          <w:sz w:val="17"/>
          <w:szCs w:val="17"/>
        </w:rPr>
      </w:pPr>
    </w:p>
    <w:p w14:paraId="298A48B6" w14:textId="0957858D" w:rsidR="00C21702" w:rsidRDefault="00C21702" w:rsidP="007C35F8">
      <w:pPr>
        <w:pStyle w:val="Heading2"/>
        <w:numPr>
          <w:ilvl w:val="1"/>
          <w:numId w:val="2"/>
        </w:numPr>
      </w:pPr>
      <w:bookmarkStart w:id="49" w:name="_Toc220678789"/>
      <w:bookmarkStart w:id="50" w:name="_Toc221842949"/>
      <w:r>
        <w:t>CPU / RAM size definition</w:t>
      </w:r>
      <w:bookmarkEnd w:id="49"/>
      <w:bookmarkEnd w:id="50"/>
    </w:p>
    <w:p w14:paraId="296BA39F" w14:textId="3AA7E988" w:rsidR="003A3D2A" w:rsidRPr="003A3D2A" w:rsidRDefault="003A3D2A" w:rsidP="003A3D2A">
      <w:pPr>
        <w:rPr>
          <w:b/>
          <w:bCs/>
        </w:rPr>
      </w:pPr>
      <w:r w:rsidRPr="003A3D2A">
        <w:rPr>
          <w:b/>
          <w:bCs/>
        </w:rPr>
        <w:t>OpenShift Web Console</w:t>
      </w:r>
    </w:p>
    <w:p w14:paraId="42559C48" w14:textId="2170C3EF" w:rsidR="003A3D2A" w:rsidRPr="003A3D2A" w:rsidRDefault="003A3D2A" w:rsidP="003A3D2A"/>
    <w:p w14:paraId="0396941C" w14:textId="77777777" w:rsidR="003A3D2A" w:rsidRDefault="003A3D2A" w:rsidP="003A3D2A">
      <w:r>
        <w:t>Go to</w:t>
      </w:r>
    </w:p>
    <w:p w14:paraId="42BC9711" w14:textId="77777777" w:rsidR="003A3D2A" w:rsidRDefault="003A3D2A" w:rsidP="003A3D2A">
      <w:r>
        <w:rPr>
          <w:rFonts w:hint="eastAsia"/>
        </w:rPr>
        <w:t xml:space="preserve">Virtualization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VirtualMachines</w:t>
      </w:r>
      <w:proofErr w:type="spellEnd"/>
    </w:p>
    <w:p w14:paraId="57FC370C" w14:textId="77777777" w:rsidR="003A3D2A" w:rsidRDefault="003A3D2A" w:rsidP="003A3D2A">
      <w:r>
        <w:t>Select the VM you want to modify.</w:t>
      </w:r>
    </w:p>
    <w:p w14:paraId="01D8B954" w14:textId="77777777" w:rsidR="003A3D2A" w:rsidRDefault="003A3D2A" w:rsidP="003A3D2A">
      <w:r>
        <w:t>Stop the VM</w:t>
      </w:r>
    </w:p>
    <w:p w14:paraId="724A898E" w14:textId="77777777" w:rsidR="003A3D2A" w:rsidRDefault="003A3D2A" w:rsidP="003A3D2A">
      <w:r>
        <w:t>(CPU/RAM changes require the VM to be powered off unless you have hot-plug enabled in your cluster).</w:t>
      </w:r>
    </w:p>
    <w:p w14:paraId="308BF5B7" w14:textId="77777777" w:rsidR="003A3D2A" w:rsidRDefault="003A3D2A" w:rsidP="003A3D2A">
      <w:r>
        <w:rPr>
          <w:rFonts w:hint="eastAsia"/>
        </w:rPr>
        <w:t xml:space="preserve">Click Configuration </w:t>
      </w:r>
      <w:r>
        <w:rPr>
          <w:rFonts w:hint="eastAsia"/>
        </w:rPr>
        <w:t>→</w:t>
      </w:r>
      <w:r>
        <w:rPr>
          <w:rFonts w:hint="eastAsia"/>
        </w:rPr>
        <w:t xml:space="preserve"> Overview.</w:t>
      </w:r>
    </w:p>
    <w:p w14:paraId="045E31E5" w14:textId="77777777" w:rsidR="003A3D2A" w:rsidRDefault="003A3D2A" w:rsidP="003A3D2A">
      <w:r>
        <w:t>Edit:</w:t>
      </w:r>
    </w:p>
    <w:p w14:paraId="2CACCB73" w14:textId="77777777" w:rsidR="003A3D2A" w:rsidRDefault="003A3D2A" w:rsidP="003A3D2A"/>
    <w:p w14:paraId="7C05C986" w14:textId="77777777" w:rsidR="003A3D2A" w:rsidRDefault="003A3D2A" w:rsidP="003A3D2A">
      <w:r>
        <w:t>CPU (cores, sockets, threads)</w:t>
      </w:r>
    </w:p>
    <w:p w14:paraId="05111637" w14:textId="77777777" w:rsidR="003A3D2A" w:rsidRDefault="003A3D2A" w:rsidP="003A3D2A">
      <w:r>
        <w:t>Memory (RAM size)</w:t>
      </w:r>
    </w:p>
    <w:p w14:paraId="7B8DEB42" w14:textId="77777777" w:rsidR="003A3D2A" w:rsidRDefault="003A3D2A" w:rsidP="003A3D2A"/>
    <w:p w14:paraId="73F2C702" w14:textId="77777777" w:rsidR="003A3D2A" w:rsidRDefault="003A3D2A" w:rsidP="003A3D2A">
      <w:r>
        <w:t>Save changes.</w:t>
      </w:r>
    </w:p>
    <w:p w14:paraId="07C026A3" w14:textId="43C98546" w:rsidR="00C21702" w:rsidRDefault="003A3D2A" w:rsidP="003A3D2A">
      <w:r>
        <w:t>Start the VM again.</w:t>
      </w:r>
    </w:p>
    <w:p w14:paraId="43DC3643" w14:textId="77777777" w:rsidR="003A3D2A" w:rsidRDefault="003A3D2A" w:rsidP="003A3D2A"/>
    <w:p w14:paraId="40573F0A" w14:textId="77777777" w:rsidR="003A3D2A" w:rsidRPr="003A3D2A" w:rsidRDefault="003A3D2A" w:rsidP="003A3D2A">
      <w:pPr>
        <w:rPr>
          <w:b/>
          <w:bCs/>
        </w:rPr>
      </w:pPr>
      <w:r w:rsidRPr="003A3D2A">
        <w:rPr>
          <w:b/>
          <w:bCs/>
        </w:rPr>
        <w:lastRenderedPageBreak/>
        <w:t>Via YAML</w:t>
      </w:r>
    </w:p>
    <w:p w14:paraId="59EF9E25" w14:textId="77777777" w:rsidR="003A3D2A" w:rsidRPr="003A3D2A" w:rsidRDefault="003A3D2A" w:rsidP="003A3D2A"/>
    <w:p w14:paraId="79CE339A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44677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stop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</w:t>
      </w:r>
      <w:r>
        <w:rPr>
          <w:rFonts w:ascii="Consolas" w:hAnsi="Consolas" w:cs="Courier New"/>
          <w:color w:val="008000"/>
          <w:sz w:val="17"/>
          <w:szCs w:val="17"/>
        </w:rPr>
        <w:t>&lt;namespace&gt;</w:t>
      </w:r>
    </w:p>
    <w:p w14:paraId="769E905B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44677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06DD474" w14:textId="77777777" w:rsidR="003A3D2A" w:rsidRDefault="003A3D2A" w:rsidP="003A3D2A"/>
    <w:p w14:paraId="08F4C380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kubevirt.io/v1</w:t>
      </w:r>
    </w:p>
    <w:p w14:paraId="30FCB036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r>
        <w:rPr>
          <w:rFonts w:ascii="Consolas" w:hAnsi="Consolas" w:cs="Courier New"/>
          <w:color w:val="007FAA"/>
          <w:sz w:val="17"/>
          <w:szCs w:val="17"/>
        </w:rPr>
        <w:t>VirtualMachine</w:t>
      </w:r>
    </w:p>
    <w:p w14:paraId="6900CF9F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5F29F5F4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name: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67CD80C2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51D17AA0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6C5A3865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5C326696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149677EA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6B83034D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cores: </w:t>
      </w:r>
      <w:r>
        <w:rPr>
          <w:rFonts w:ascii="Consolas" w:hAnsi="Consolas" w:cs="Courier New"/>
          <w:color w:val="008000"/>
          <w:sz w:val="17"/>
          <w:szCs w:val="17"/>
        </w:rPr>
        <w:t>4</w:t>
      </w:r>
    </w:p>
    <w:p w14:paraId="1C22A320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sockets: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77D8C9BB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threads: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52BFF33C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resources:</w:t>
      </w:r>
    </w:p>
    <w:p w14:paraId="28E318A5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 requests:</w:t>
      </w:r>
    </w:p>
    <w:p w14:paraId="2B352F3C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memory: </w:t>
      </w:r>
      <w:r>
        <w:rPr>
          <w:rFonts w:ascii="Consolas" w:hAnsi="Consolas" w:cs="Courier New"/>
          <w:color w:val="008000"/>
          <w:sz w:val="17"/>
          <w:szCs w:val="17"/>
        </w:rPr>
        <w:t>8Gi</w:t>
      </w:r>
    </w:p>
    <w:p w14:paraId="3261DA9A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962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E1BF5C9" w14:textId="77777777" w:rsidR="003A3D2A" w:rsidRPr="00C21702" w:rsidRDefault="003A3D2A" w:rsidP="003A3D2A"/>
    <w:p w14:paraId="6AC251BF" w14:textId="77777777" w:rsidR="003A3D2A" w:rsidRPr="003A3D2A" w:rsidRDefault="003A3D2A" w:rsidP="003A3D2A">
      <w:r w:rsidRPr="003A3D2A">
        <w:t>Apply changes</w:t>
      </w:r>
    </w:p>
    <w:p w14:paraId="3ACD7FB8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359808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vm.yaml</w:t>
      </w:r>
      <w:proofErr w:type="spellEnd"/>
    </w:p>
    <w:p w14:paraId="78A97681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359808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90D2A5D" w14:textId="77777777" w:rsidR="003A3D2A" w:rsidRPr="003A3D2A" w:rsidRDefault="003A3D2A" w:rsidP="003A3D2A">
      <w:r w:rsidRPr="003A3D2A">
        <w:t>Start the VM</w:t>
      </w:r>
    </w:p>
    <w:p w14:paraId="6289E928" w14:textId="77777777" w:rsidR="003A3D2A" w:rsidRDefault="003A3D2A" w:rsidP="003A3D2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5931307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</w:t>
      </w:r>
      <w:r>
        <w:rPr>
          <w:rFonts w:ascii="Consolas" w:hAnsi="Consolas" w:cs="Courier New"/>
          <w:color w:val="008000"/>
          <w:sz w:val="17"/>
          <w:szCs w:val="17"/>
        </w:rPr>
        <w:t>&lt;namespace&gt;</w:t>
      </w:r>
    </w:p>
    <w:p w14:paraId="55BE05DA" w14:textId="24B4BBEC" w:rsidR="00C21702" w:rsidRPr="00555616" w:rsidRDefault="003A3D2A" w:rsidP="0055561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5931307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FACC6F6" w14:textId="3FAD8197" w:rsidR="00355A8D" w:rsidRDefault="00C21702" w:rsidP="00426663">
      <w:pPr>
        <w:pStyle w:val="Heading2"/>
        <w:numPr>
          <w:ilvl w:val="1"/>
          <w:numId w:val="2"/>
        </w:numPr>
        <w:spacing w:before="0"/>
      </w:pPr>
      <w:bookmarkStart w:id="51" w:name="_Toc220678790"/>
      <w:bookmarkStart w:id="52" w:name="_Toc221842950"/>
      <w:r w:rsidRPr="007C1205">
        <w:t>High availability / Node Remediation</w:t>
      </w:r>
      <w:bookmarkEnd w:id="51"/>
      <w:bookmarkEnd w:id="52"/>
    </w:p>
    <w:p w14:paraId="59E4BE08" w14:textId="375B0C87" w:rsidR="00355A8D" w:rsidRPr="00355A8D" w:rsidRDefault="00355A8D" w:rsidP="00355A8D">
      <w:r w:rsidRPr="00662AFF">
        <w:rPr>
          <w:rFonts w:cs="Arial"/>
          <w:color w:val="000000" w:themeColor="text1"/>
          <w:szCs w:val="20"/>
        </w:rPr>
        <w:t>To make a VM "standard" for production, you must include a Live Migration policy in the spec. This ensures that if a worker node fails or needs an update, the VM definition allows the scheduler to move the workload.</w:t>
      </w:r>
    </w:p>
    <w:p w14:paraId="277BE747" w14:textId="63421E69" w:rsidR="00355A8D" w:rsidRPr="00355A8D" w:rsidRDefault="005E74FB" w:rsidP="00355A8D">
      <w:pPr>
        <w:pStyle w:val="Heading2"/>
        <w:numPr>
          <w:ilvl w:val="1"/>
          <w:numId w:val="2"/>
        </w:numPr>
      </w:pPr>
      <w:bookmarkStart w:id="53" w:name="_Toc220678791"/>
      <w:bookmarkStart w:id="54" w:name="_Toc221842951"/>
      <w:r w:rsidRPr="007C1205">
        <w:t xml:space="preserve">DRS </w:t>
      </w:r>
      <w:proofErr w:type="spellStart"/>
      <w:r w:rsidRPr="007C1205">
        <w:t>Descheduler</w:t>
      </w:r>
      <w:proofErr w:type="spellEnd"/>
      <w:r w:rsidRPr="007C1205">
        <w:t xml:space="preserve"> Operator</w:t>
      </w:r>
      <w:bookmarkEnd w:id="53"/>
      <w:bookmarkEnd w:id="54"/>
    </w:p>
    <w:p w14:paraId="612BCADC" w14:textId="2631BFE6" w:rsidR="00EA5403" w:rsidRDefault="00EA5403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</w:p>
    <w:tbl>
      <w:tblPr>
        <w:tblW w:w="8440" w:type="dxa"/>
        <w:tblLook w:val="04A0" w:firstRow="1" w:lastRow="0" w:firstColumn="1" w:lastColumn="0" w:noHBand="0" w:noVBand="1"/>
      </w:tblPr>
      <w:tblGrid>
        <w:gridCol w:w="3280"/>
        <w:gridCol w:w="1680"/>
        <w:gridCol w:w="3480"/>
      </w:tblGrid>
      <w:tr w:rsidR="00EA5403" w:rsidRPr="00EA5403" w14:paraId="4D9B64FD" w14:textId="77777777" w:rsidTr="00BA13A8">
        <w:trPr>
          <w:trHeight w:val="300"/>
        </w:trPr>
        <w:tc>
          <w:tcPr>
            <w:tcW w:w="3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2333C" w14:textId="77777777" w:rsidR="00EA5403" w:rsidRPr="00EA5403" w:rsidRDefault="00EA5403" w:rsidP="00BA13A8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4726B" w14:textId="77777777" w:rsidR="00EA5403" w:rsidRPr="00EA5403" w:rsidRDefault="00EA5403" w:rsidP="00BA13A8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VMware DRS</w:t>
            </w:r>
          </w:p>
        </w:tc>
        <w:tc>
          <w:tcPr>
            <w:tcW w:w="3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642BE" w14:textId="77777777" w:rsidR="00EA5403" w:rsidRPr="00EA5403" w:rsidRDefault="00EA5403" w:rsidP="00BA13A8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 xml:space="preserve">OpenShift </w:t>
            </w:r>
            <w:proofErr w:type="spellStart"/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Descheduler</w:t>
            </w:r>
            <w:proofErr w:type="spellEnd"/>
          </w:p>
        </w:tc>
      </w:tr>
      <w:tr w:rsidR="00EA5403" w:rsidRPr="00EA5403" w14:paraId="1079DEF2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E2250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Live migration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74030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Yes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64536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No</w:t>
            </w:r>
          </w:p>
        </w:tc>
      </w:tr>
      <w:tr w:rsidR="00EA5403" w:rsidRPr="00EA5403" w14:paraId="663E9E50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A917A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Continuous balancing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BCB90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b/>
                <w:bCs/>
                <w:color w:val="000000"/>
                <w:sz w:val="22"/>
                <w:szCs w:val="22"/>
              </w:rPr>
              <w:t>Yes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D2FC6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Periodic only</w:t>
            </w:r>
          </w:p>
        </w:tc>
      </w:tr>
      <w:tr w:rsidR="00EA5403" w:rsidRPr="00EA5403" w14:paraId="26848BD6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C45AC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Works on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98C76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VMs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E4E74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Pods</w:t>
            </w:r>
          </w:p>
        </w:tc>
      </w:tr>
      <w:tr w:rsidR="00EA5403" w:rsidRPr="00EA5403" w14:paraId="0EA67D83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56676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Enforces affinity rules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88EE9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Yes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F7CE0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Yes</w:t>
            </w:r>
          </w:p>
        </w:tc>
      </w:tr>
      <w:tr w:rsidR="00EA5403" w:rsidRPr="00EA5403" w14:paraId="67596E98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9BFCA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Moves workloads automatically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F80DF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Yes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FD8B6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Evicts only (</w:t>
            </w:r>
            <w:proofErr w:type="spellStart"/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rescheduler</w:t>
            </w:r>
            <w:proofErr w:type="spellEnd"/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 xml:space="preserve"> places)</w:t>
            </w:r>
          </w:p>
        </w:tc>
      </w:tr>
      <w:tr w:rsidR="00EA5403" w:rsidRPr="00EA5403" w14:paraId="32EF6CE8" w14:textId="77777777" w:rsidTr="00BA13A8">
        <w:trPr>
          <w:trHeight w:val="300"/>
        </w:trPr>
        <w:tc>
          <w:tcPr>
            <w:tcW w:w="3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AB10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HA integration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36998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Tight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6AB88" w14:textId="77777777" w:rsidR="00EA5403" w:rsidRPr="00EA5403" w:rsidRDefault="00EA5403" w:rsidP="00BA13A8">
            <w:pPr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</w:pPr>
            <w:r w:rsidRPr="00EA5403">
              <w:rPr>
                <w:rFonts w:ascii="Aptos Narrow" w:eastAsia="Times New Roman" w:hAnsi="Aptos Narrow" w:cs="Times New Roman"/>
                <w:color w:val="000000"/>
                <w:sz w:val="22"/>
                <w:szCs w:val="22"/>
              </w:rPr>
              <w:t>Separate</w:t>
            </w:r>
          </w:p>
        </w:tc>
      </w:tr>
    </w:tbl>
    <w:p w14:paraId="4D56B93B" w14:textId="48C8FA01" w:rsidR="00EA5403" w:rsidRDefault="00EA5403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</w:p>
    <w:p w14:paraId="63ED37BB" w14:textId="18563E91" w:rsidR="00EA5403" w:rsidRDefault="00EA5403" w:rsidP="00EA5403">
      <w:pPr>
        <w:pStyle w:val="Heading2"/>
        <w:numPr>
          <w:ilvl w:val="1"/>
          <w:numId w:val="2"/>
        </w:numPr>
      </w:pPr>
      <w:bookmarkStart w:id="55" w:name="_Toc221842952"/>
      <w:r>
        <w:t xml:space="preserve">VM Load </w:t>
      </w:r>
      <w:r w:rsidR="00327E4D">
        <w:t>Balancing</w:t>
      </w:r>
      <w:bookmarkEnd w:id="55"/>
    </w:p>
    <w:p w14:paraId="720F7D4C" w14:textId="54880CD9" w:rsidR="00EA5403" w:rsidRPr="00EA5403" w:rsidRDefault="00C25011" w:rsidP="00EA5403">
      <w:proofErr w:type="spellStart"/>
      <w:r w:rsidRPr="00C25011">
        <w:t>MetalLB</w:t>
      </w:r>
      <w:proofErr w:type="spellEnd"/>
      <w:r w:rsidRPr="00C25011">
        <w:t xml:space="preserve"> </w:t>
      </w:r>
      <w:proofErr w:type="spellStart"/>
      <w:r w:rsidRPr="00C25011">
        <w:t>LoadBalancer</w:t>
      </w:r>
      <w:proofErr w:type="spellEnd"/>
      <w:r w:rsidRPr="00C25011">
        <w:t xml:space="preserve"> Service,</w:t>
      </w:r>
    </w:p>
    <w:p w14:paraId="03238F78" w14:textId="77777777" w:rsidR="006F65A7" w:rsidRPr="007C1205" w:rsidRDefault="005E74FB" w:rsidP="007C35F8">
      <w:pPr>
        <w:pStyle w:val="Heading2"/>
        <w:numPr>
          <w:ilvl w:val="1"/>
          <w:numId w:val="2"/>
        </w:numPr>
      </w:pPr>
      <w:bookmarkStart w:id="56" w:name="_Toc220678792"/>
      <w:bookmarkStart w:id="57" w:name="_Toc221842953"/>
      <w:r>
        <w:t>Affinity rules</w:t>
      </w:r>
      <w:bookmarkEnd w:id="56"/>
      <w:bookmarkEnd w:id="57"/>
    </w:p>
    <w:p w14:paraId="3BD07CAD" w14:textId="77777777" w:rsidR="007C35F8" w:rsidRDefault="007C35F8" w:rsidP="7E8DA9C4"/>
    <w:p w14:paraId="1C6EE330" w14:textId="60383402" w:rsidR="007C35F8" w:rsidRDefault="007C35F8" w:rsidP="7E8DA9C4">
      <w:r w:rsidRPr="007C35F8">
        <w:rPr>
          <w:noProof/>
        </w:rPr>
        <w:lastRenderedPageBreak/>
        <w:drawing>
          <wp:inline distT="0" distB="0" distL="0" distR="0" wp14:anchorId="67302311" wp14:editId="5CE05FBD">
            <wp:extent cx="6390640" cy="3081020"/>
            <wp:effectExtent l="0" t="0" r="0" b="5080"/>
            <wp:docPr id="30904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44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FAFD" w14:textId="77777777" w:rsidR="007C35F8" w:rsidRDefault="007C35F8" w:rsidP="7E8DA9C4"/>
    <w:p w14:paraId="53AB48A5" w14:textId="77777777" w:rsidR="007C35F8" w:rsidRDefault="007C35F8" w:rsidP="7E8DA9C4"/>
    <w:p w14:paraId="6BB67D43" w14:textId="77777777" w:rsidR="007C35F8" w:rsidRDefault="007C35F8" w:rsidP="7E8DA9C4"/>
    <w:p w14:paraId="6BB60273" w14:textId="77777777" w:rsidR="007C35F8" w:rsidRDefault="007C35F8" w:rsidP="7E8DA9C4"/>
    <w:p w14:paraId="613E6A79" w14:textId="52F06741" w:rsidR="3341A2DE" w:rsidRDefault="3341A2DE" w:rsidP="7E8DA9C4">
      <w:r>
        <w:t>Pod Anti‑Affinity</w:t>
      </w:r>
    </w:p>
    <w:p w14:paraId="33F55C45" w14:textId="05D19B50" w:rsidR="00CD423B" w:rsidRDefault="00CD423B" w:rsidP="7E8DA9C4">
      <w:r w:rsidRPr="00CD423B">
        <w:t>Label all VMs with the same app label</w:t>
      </w:r>
      <w:r>
        <w:t xml:space="preserve">, </w:t>
      </w:r>
      <w:r w:rsidRPr="00CD423B">
        <w:t>app=</w:t>
      </w:r>
      <w:r>
        <w:t>SQL-VM</w:t>
      </w:r>
      <w:r w:rsidRPr="00CD423B">
        <w:t>) so anti</w:t>
      </w:r>
      <w:r w:rsidRPr="00CD423B">
        <w:noBreakHyphen/>
        <w:t>affinity can match them.</w:t>
      </w:r>
    </w:p>
    <w:p w14:paraId="7F5BD1BF" w14:textId="77777777" w:rsidR="00CD423B" w:rsidRDefault="00CD423B" w:rsidP="7E8DA9C4"/>
    <w:p w14:paraId="04E620FD" w14:textId="77777777" w:rsidR="00CD423B" w:rsidRDefault="00CD423B" w:rsidP="00CD423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60400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Pr="00CD423B">
        <w:rPr>
          <w:rFonts w:ascii="Consolas" w:hAnsi="Consolas" w:cs="Courier New"/>
          <w:b/>
          <w:bCs/>
          <w:color w:val="545454"/>
          <w:sz w:val="17"/>
          <w:szCs w:val="17"/>
        </w:rPr>
        <w:t>test-vm1</w:t>
      </w:r>
      <w:r>
        <w:rPr>
          <w:rFonts w:ascii="Consolas" w:hAnsi="Consolas" w:cs="Courier New"/>
          <w:color w:val="545454"/>
          <w:sz w:val="17"/>
          <w:szCs w:val="17"/>
        </w:rPr>
        <w:t xml:space="preserve"> app=</w:t>
      </w:r>
      <w:r w:rsidRPr="00CD423B">
        <w:rPr>
          <w:rFonts w:ascii="Consolas" w:hAnsi="Consolas" w:cs="Courier New"/>
          <w:b/>
          <w:bCs/>
          <w:color w:val="545454"/>
          <w:sz w:val="17"/>
          <w:szCs w:val="17"/>
        </w:rPr>
        <w:t>SQL-DB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 w:rsidRPr="00CD423B">
        <w:rPr>
          <w:rFonts w:ascii="Consolas" w:hAnsi="Consolas" w:cs="Courier New"/>
          <w:b/>
          <w:bCs/>
          <w:color w:val="545454"/>
          <w:sz w:val="17"/>
          <w:szCs w:val="17"/>
        </w:rPr>
        <w:t>project-test</w:t>
      </w:r>
      <w:r>
        <w:rPr>
          <w:rFonts w:ascii="Consolas" w:hAnsi="Consolas" w:cs="Courier New"/>
          <w:color w:val="545454"/>
          <w:sz w:val="17"/>
          <w:szCs w:val="17"/>
        </w:rPr>
        <w:t xml:space="preserve"> --overwrite</w:t>
      </w:r>
    </w:p>
    <w:p w14:paraId="0B8C500C" w14:textId="77777777" w:rsidR="00CD423B" w:rsidRDefault="00CD423B" w:rsidP="00CD423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60400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test-vm2 app=SQL-DB -n project-test --overwrite</w:t>
      </w:r>
    </w:p>
    <w:p w14:paraId="20E79070" w14:textId="77777777" w:rsidR="00CD423B" w:rsidRDefault="00CD423B" w:rsidP="00CD423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60400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test-vm3 app=SQL-DB -n project-test --overwrite</w:t>
      </w:r>
    </w:p>
    <w:p w14:paraId="6E9CD560" w14:textId="57791667" w:rsidR="00CD423B" w:rsidRDefault="00CD423B" w:rsidP="00CD423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60400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test-vm4 app=SQL-DB -n project-test --overwrite</w:t>
      </w:r>
    </w:p>
    <w:p w14:paraId="11B2C907" w14:textId="77777777" w:rsidR="00CD423B" w:rsidRDefault="00CD423B" w:rsidP="00CD423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6040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47FDE9C" w14:textId="77CB4E1D" w:rsidR="00CD423B" w:rsidRDefault="00CE78EB" w:rsidP="00CD423B">
      <w:r w:rsidRPr="00CE78EB">
        <w:t xml:space="preserve">Add this under </w:t>
      </w:r>
      <w:proofErr w:type="spellStart"/>
      <w:r w:rsidRPr="00CE78EB">
        <w:t>spec.template.spec</w:t>
      </w:r>
      <w:proofErr w:type="spellEnd"/>
      <w:r w:rsidRPr="00CE78EB">
        <w:t xml:space="preserve"> of each </w:t>
      </w:r>
      <w:proofErr w:type="spellStart"/>
      <w:r w:rsidRPr="00CE78EB">
        <w:t>VirtualMachine</w:t>
      </w:r>
      <w:proofErr w:type="spellEnd"/>
      <w:r w:rsidRPr="00CE78EB">
        <w:t xml:space="preserve"> manifest. It prefers to avoid </w:t>
      </w:r>
      <w:proofErr w:type="spellStart"/>
      <w:r w:rsidRPr="00CE78EB">
        <w:t>colocating</w:t>
      </w:r>
      <w:proofErr w:type="spellEnd"/>
      <w:r w:rsidRPr="00CE78EB">
        <w:t xml:space="preserve"> VMs on the same node but allows scheduling if necessary.</w:t>
      </w:r>
    </w:p>
    <w:p w14:paraId="7EBA030B" w14:textId="77777777" w:rsidR="0019407F" w:rsidRDefault="0019407F" w:rsidP="0019407F"/>
    <w:p w14:paraId="4DD72DE9" w14:textId="00A102EB" w:rsidR="000F2B9C" w:rsidRDefault="000F2B9C" w:rsidP="000F2B9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84975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 w:rsidR="00A65130" w:rsidRPr="00A65130">
        <w:rPr>
          <w:rFonts w:ascii="Consolas" w:hAnsi="Consolas" w:cs="Courier New"/>
          <w:noProof/>
          <w:color w:val="545454"/>
          <w:sz w:val="17"/>
          <w:szCs w:val="17"/>
        </w:rPr>
        <w:drawing>
          <wp:inline distT="0" distB="0" distL="0" distR="0" wp14:anchorId="3BF995F0" wp14:editId="2FA0803A">
            <wp:extent cx="3200400" cy="1665249"/>
            <wp:effectExtent l="0" t="0" r="0" b="0"/>
            <wp:docPr id="60586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62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798" cy="16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2A88" w14:textId="77777777" w:rsidR="00CD423B" w:rsidRPr="00CD423B" w:rsidRDefault="00CD423B" w:rsidP="00CD423B"/>
    <w:p w14:paraId="78899F3C" w14:textId="77777777" w:rsidR="00CD423B" w:rsidRDefault="00CD423B" w:rsidP="7E8DA9C4"/>
    <w:p w14:paraId="13A5208B" w14:textId="00195CE0" w:rsidR="00CD423B" w:rsidRDefault="00D1693C" w:rsidP="7E8DA9C4">
      <w:r>
        <w:t>Check affinity rules: w</w:t>
      </w:r>
      <w:r w:rsidRPr="00D1693C">
        <w:t>here each VM (VMI) is running on worker nodes</w:t>
      </w:r>
    </w:p>
    <w:p w14:paraId="291D0D36" w14:textId="45DB482D" w:rsidR="0088172B" w:rsidRDefault="0088172B" w:rsidP="00F3034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494249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project-</w:t>
      </w:r>
      <w:r w:rsidR="00F3034E">
        <w:rPr>
          <w:rFonts w:ascii="Consolas" w:hAnsi="Consolas" w:cs="Courier New"/>
          <w:color w:val="545454"/>
          <w:sz w:val="17"/>
          <w:szCs w:val="17"/>
        </w:rPr>
        <w:t>test</w:t>
      </w:r>
      <w:r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4E6B462E" w14:textId="0832DAEE" w:rsidR="00D1693C" w:rsidRPr="00A65130" w:rsidRDefault="0088172B" w:rsidP="00A6513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71957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C5100DF" w14:textId="26CB6C47" w:rsidR="00D1693C" w:rsidRDefault="00F3034E" w:rsidP="7E8DA9C4">
      <w:r w:rsidRPr="00F3034E">
        <w:rPr>
          <w:noProof/>
        </w:rPr>
        <w:drawing>
          <wp:inline distT="0" distB="0" distL="0" distR="0" wp14:anchorId="6505B85B" wp14:editId="2C42BCAF">
            <wp:extent cx="6390640" cy="471170"/>
            <wp:effectExtent l="0" t="0" r="0" b="5080"/>
            <wp:docPr id="53954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5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AB09" w14:textId="77777777" w:rsidR="00D1693C" w:rsidRDefault="00D1693C" w:rsidP="7E8DA9C4"/>
    <w:p w14:paraId="6F9968CA" w14:textId="726ED374" w:rsidR="00D1693C" w:rsidRDefault="00D1693C" w:rsidP="7E8DA9C4">
      <w:r w:rsidRPr="00D1693C">
        <w:t>Or filter by label used in affinity:</w:t>
      </w:r>
    </w:p>
    <w:p w14:paraId="1A71F8AC" w14:textId="7033E9D3" w:rsidR="0079132B" w:rsidRDefault="0079132B" w:rsidP="007913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113427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-l app=</w:t>
      </w:r>
      <w:r w:rsidR="00A65130" w:rsidRPr="00A65130">
        <w:rPr>
          <w:rFonts w:ascii="Consolas" w:hAnsi="Consolas" w:cs="Courier New"/>
          <w:color w:val="545454"/>
          <w:sz w:val="17"/>
          <w:szCs w:val="17"/>
        </w:rPr>
        <w:t>test-</w:t>
      </w:r>
      <w:proofErr w:type="spellStart"/>
      <w:r w:rsidR="00A65130" w:rsidRPr="00A65130">
        <w:rPr>
          <w:rFonts w:ascii="Consolas" w:hAnsi="Consolas" w:cs="Courier New"/>
          <w:color w:val="545454"/>
          <w:sz w:val="17"/>
          <w:szCs w:val="17"/>
        </w:rPr>
        <w:t>db</w:t>
      </w:r>
      <w:proofErr w:type="spellEnd"/>
      <w:r w:rsidR="00A65130" w:rsidRPr="00A65130">
        <w:rPr>
          <w:rFonts w:ascii="Consolas" w:hAnsi="Consolas" w:cs="Courier New"/>
          <w:color w:val="545454"/>
          <w:sz w:val="17"/>
          <w:szCs w:val="17"/>
        </w:rPr>
        <w:t>-cluster</w:t>
      </w:r>
      <w:r w:rsidR="00A65130"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>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51C6D0B8" w14:textId="77777777" w:rsidR="00A65130" w:rsidRDefault="00A65130" w:rsidP="007913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1134272"/>
        <w:rPr>
          <w:rFonts w:ascii="Consolas" w:hAnsi="Consolas" w:cs="Courier New"/>
          <w:color w:val="545454"/>
          <w:sz w:val="17"/>
          <w:szCs w:val="17"/>
        </w:rPr>
      </w:pPr>
    </w:p>
    <w:p w14:paraId="215D9FE6" w14:textId="76B12C4E" w:rsidR="0079132B" w:rsidRDefault="00A65130" w:rsidP="007913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1134272"/>
        <w:rPr>
          <w:rFonts w:ascii="Consolas" w:hAnsi="Consolas" w:cs="Courier New"/>
          <w:color w:val="545454"/>
          <w:sz w:val="17"/>
          <w:szCs w:val="17"/>
        </w:rPr>
      </w:pPr>
      <w:r w:rsidRPr="00A65130">
        <w:rPr>
          <w:rFonts w:ascii="Consolas" w:hAnsi="Consolas" w:cs="Courier New"/>
          <w:noProof/>
          <w:color w:val="545454"/>
          <w:sz w:val="17"/>
          <w:szCs w:val="17"/>
        </w:rPr>
        <w:lastRenderedPageBreak/>
        <w:drawing>
          <wp:inline distT="0" distB="0" distL="0" distR="0" wp14:anchorId="05FDA2A7" wp14:editId="737CB499">
            <wp:extent cx="6390640" cy="523240"/>
            <wp:effectExtent l="0" t="0" r="0" b="0"/>
            <wp:docPr id="15072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83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10C0" w14:textId="77777777" w:rsidR="00DF01CB" w:rsidRDefault="00DF01CB" w:rsidP="7E8DA9C4"/>
    <w:p w14:paraId="37C3EFFA" w14:textId="77777777" w:rsidR="0079132B" w:rsidRDefault="0079132B" w:rsidP="007913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8893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7B12389F" w14:textId="77777777" w:rsidR="00A65130" w:rsidRDefault="00A65130" w:rsidP="00A6513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8893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 -n project-test -l kubevirt.io=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-launcher -o wide</w:t>
      </w:r>
    </w:p>
    <w:p w14:paraId="7A7BD11D" w14:textId="77777777" w:rsidR="00A65130" w:rsidRDefault="00A65130" w:rsidP="007913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889331"/>
        <w:rPr>
          <w:rFonts w:ascii="Consolas" w:hAnsi="Consolas" w:cs="Courier New"/>
          <w:color w:val="545454"/>
          <w:sz w:val="17"/>
          <w:szCs w:val="17"/>
        </w:rPr>
      </w:pPr>
    </w:p>
    <w:p w14:paraId="64C9AAAF" w14:textId="4DFAE258" w:rsidR="00D1693C" w:rsidRPr="00B8031F" w:rsidRDefault="0079132B" w:rsidP="00B8031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8893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8C7C6C8" w14:textId="77777777" w:rsidR="00DF01CB" w:rsidRDefault="00DF01CB" w:rsidP="7E8DA9C4"/>
    <w:p w14:paraId="4C48126E" w14:textId="77777777" w:rsidR="00DF01CB" w:rsidRDefault="00DF01CB" w:rsidP="00DF01CB">
      <w:proofErr w:type="spellStart"/>
      <w:r>
        <w:t>oc</w:t>
      </w:r>
      <w:proofErr w:type="spellEnd"/>
      <w:r>
        <w:t xml:space="preserve"> patch </w:t>
      </w:r>
      <w:proofErr w:type="spellStart"/>
      <w:r>
        <w:t>virtualmachine</w:t>
      </w:r>
      <w:proofErr w:type="spellEnd"/>
      <w:r>
        <w:t xml:space="preserve"> adrian-test-vm2 -n project-</w:t>
      </w:r>
      <w:proofErr w:type="spellStart"/>
      <w:r>
        <w:t>adrian</w:t>
      </w:r>
      <w:proofErr w:type="spellEnd"/>
      <w:r>
        <w:t xml:space="preserve"> --type=</w:t>
      </w:r>
      <w:proofErr w:type="spellStart"/>
      <w:r>
        <w:t>json</w:t>
      </w:r>
      <w:proofErr w:type="spellEnd"/>
      <w:r>
        <w:t xml:space="preserve"> \</w:t>
      </w:r>
    </w:p>
    <w:p w14:paraId="6B08FD2F" w14:textId="03F7D7DD" w:rsidR="00DF01CB" w:rsidRDefault="00DF01CB" w:rsidP="00DF01CB">
      <w:r>
        <w:t xml:space="preserve">  -p '[{"op":"add","path":"/spec/template/spec/nodeSelector","value":{"kubevirt-node":"usnc1ciocw4lpd.ad.diebold.com"}}]'</w:t>
      </w:r>
    </w:p>
    <w:p w14:paraId="5A99DC62" w14:textId="77777777" w:rsidR="00DF01CB" w:rsidRDefault="00DF01CB" w:rsidP="7E8DA9C4"/>
    <w:p w14:paraId="66196151" w14:textId="45743A8C" w:rsidR="00DF01CB" w:rsidRDefault="00DF01CB" w:rsidP="7E8DA9C4">
      <w:r w:rsidRPr="00B02B31">
        <w:rPr>
          <w:b/>
          <w:bCs/>
        </w:rPr>
        <w:t>Node Selector</w:t>
      </w:r>
      <w:r>
        <w:t xml:space="preserve"> – move and keep VM on the specified Worker Node</w:t>
      </w:r>
    </w:p>
    <w:p w14:paraId="29FE5BBD" w14:textId="77777777" w:rsidR="007547D9" w:rsidRPr="007547D9" w:rsidRDefault="007547D9" w:rsidP="007547D9">
      <w:r w:rsidRPr="007547D9">
        <w:t>Label your nodes first</w:t>
      </w:r>
    </w:p>
    <w:p w14:paraId="377052BE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487068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node node1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disktype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ssd</w:t>
      </w:r>
      <w:proofErr w:type="spellEnd"/>
    </w:p>
    <w:p w14:paraId="6B2306FB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487068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A333C5D" w14:textId="77777777" w:rsidR="007547D9" w:rsidRPr="007547D9" w:rsidRDefault="007547D9" w:rsidP="007547D9">
      <w:r w:rsidRPr="007547D9">
        <w:t>Verify labels:</w:t>
      </w:r>
    </w:p>
    <w:p w14:paraId="75F533BF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79399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 --show-labels</w:t>
      </w:r>
    </w:p>
    <w:p w14:paraId="5ACF1D26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79399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0C0806B" w14:textId="77777777" w:rsidR="007547D9" w:rsidRPr="007547D9" w:rsidRDefault="007547D9" w:rsidP="007547D9">
      <w:r w:rsidRPr="007547D9">
        <w:t xml:space="preserve">Apply </w:t>
      </w:r>
      <w:proofErr w:type="spellStart"/>
      <w:r w:rsidRPr="007547D9">
        <w:t>nodeSelector</w:t>
      </w:r>
      <w:proofErr w:type="spellEnd"/>
      <w:r w:rsidRPr="007547D9">
        <w:t xml:space="preserve"> in your Pod/Deployment manifest</w:t>
      </w:r>
    </w:p>
    <w:p w14:paraId="41AA4456" w14:textId="77777777" w:rsidR="007547D9" w:rsidRPr="007547D9" w:rsidRDefault="007547D9" w:rsidP="007547D9">
      <w:r w:rsidRPr="007547D9">
        <w:t>spec:</w:t>
      </w:r>
    </w:p>
    <w:p w14:paraId="2392C10A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1623757"/>
        <w:rPr>
          <w:rFonts w:ascii="Consolas" w:hAnsi="Consolas" w:cs="Courier New"/>
          <w:color w:val="545454"/>
          <w:sz w:val="17"/>
          <w:szCs w:val="17"/>
        </w:rPr>
      </w:pPr>
      <w:r w:rsidRPr="007547D9">
        <w:t xml:space="preserve">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nodeSelector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0046696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162375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disktype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ssd</w:t>
      </w:r>
      <w:proofErr w:type="spellEnd"/>
    </w:p>
    <w:p w14:paraId="53E06D0C" w14:textId="77777777" w:rsidR="007547D9" w:rsidRDefault="007547D9" w:rsidP="007547D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162375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CCD40E3" w14:textId="63C4360E" w:rsidR="007547D9" w:rsidRDefault="007547D9" w:rsidP="7E8DA9C4"/>
    <w:p w14:paraId="2580BE86" w14:textId="04FA5E29" w:rsidR="007547D9" w:rsidRDefault="007547D9" w:rsidP="007547D9">
      <w:pPr>
        <w:rPr>
          <w:b/>
          <w:bCs/>
        </w:rPr>
      </w:pPr>
      <w:r w:rsidRPr="007547D9">
        <w:rPr>
          <w:b/>
          <w:bCs/>
        </w:rPr>
        <w:t>When to Use Node Selector</w:t>
      </w:r>
      <w:r>
        <w:rPr>
          <w:b/>
          <w:bCs/>
        </w:rPr>
        <w:t>:</w:t>
      </w:r>
    </w:p>
    <w:p w14:paraId="5E684D5A" w14:textId="77777777" w:rsidR="00983B53" w:rsidRPr="007547D9" w:rsidRDefault="00983B53" w:rsidP="007547D9">
      <w:pPr>
        <w:rPr>
          <w:b/>
          <w:bCs/>
        </w:rPr>
      </w:pPr>
    </w:p>
    <w:p w14:paraId="5719D0B4" w14:textId="77777777" w:rsidR="007547D9" w:rsidRDefault="007547D9" w:rsidP="007547D9">
      <w:r>
        <w:rPr>
          <w:rFonts w:ascii="Segoe UI Symbol" w:hAnsi="Segoe UI Symbol" w:cs="Segoe UI Symbol"/>
        </w:rPr>
        <w:t>✔</w:t>
      </w:r>
      <w:r>
        <w:t xml:space="preserve"> Recommended when:</w:t>
      </w:r>
    </w:p>
    <w:p w14:paraId="146861CF" w14:textId="77777777" w:rsidR="007547D9" w:rsidRDefault="007547D9" w:rsidP="007547D9"/>
    <w:p w14:paraId="037D0291" w14:textId="77777777" w:rsidR="007547D9" w:rsidRPr="00983B53" w:rsidRDefault="007547D9" w:rsidP="00F035DA">
      <w:pPr>
        <w:pStyle w:val="ListParagraph"/>
        <w:numPr>
          <w:ilvl w:val="0"/>
          <w:numId w:val="52"/>
        </w:numPr>
        <w:rPr>
          <w:sz w:val="18"/>
          <w:szCs w:val="22"/>
        </w:rPr>
      </w:pPr>
      <w:r w:rsidRPr="00983B53">
        <w:rPr>
          <w:sz w:val="18"/>
          <w:szCs w:val="22"/>
        </w:rPr>
        <w:t>You have dedicated nodes for a specific workload (GPU nodes, logging nodes, DB nodes).</w:t>
      </w:r>
    </w:p>
    <w:p w14:paraId="6DD82946" w14:textId="77777777" w:rsidR="007547D9" w:rsidRPr="00983B53" w:rsidRDefault="007547D9" w:rsidP="00F035DA">
      <w:pPr>
        <w:pStyle w:val="ListParagraph"/>
        <w:numPr>
          <w:ilvl w:val="0"/>
          <w:numId w:val="52"/>
        </w:numPr>
        <w:rPr>
          <w:sz w:val="18"/>
          <w:szCs w:val="22"/>
        </w:rPr>
      </w:pPr>
      <w:r w:rsidRPr="00983B53">
        <w:rPr>
          <w:sz w:val="18"/>
          <w:szCs w:val="22"/>
        </w:rPr>
        <w:t>You want a strict placement rule.</w:t>
      </w:r>
    </w:p>
    <w:p w14:paraId="18B44FE7" w14:textId="77777777" w:rsidR="007547D9" w:rsidRPr="00983B53" w:rsidRDefault="007547D9" w:rsidP="00F035DA">
      <w:pPr>
        <w:pStyle w:val="ListParagraph"/>
        <w:numPr>
          <w:ilvl w:val="0"/>
          <w:numId w:val="52"/>
        </w:numPr>
        <w:rPr>
          <w:sz w:val="18"/>
          <w:szCs w:val="22"/>
        </w:rPr>
      </w:pPr>
      <w:r w:rsidRPr="00983B53">
        <w:rPr>
          <w:sz w:val="18"/>
          <w:szCs w:val="22"/>
        </w:rPr>
        <w:t>You have a small or static cluster.</w:t>
      </w:r>
    </w:p>
    <w:p w14:paraId="586A12EE" w14:textId="77777777" w:rsidR="007547D9" w:rsidRDefault="007547D9" w:rsidP="007547D9"/>
    <w:p w14:paraId="78650F45" w14:textId="77777777" w:rsidR="007547D9" w:rsidRDefault="007547D9" w:rsidP="007547D9">
      <w:r>
        <w:rPr>
          <w:rFonts w:ascii="Segoe UI Symbol" w:hAnsi="Segoe UI Symbol" w:cs="Segoe UI Symbol"/>
        </w:rPr>
        <w:t>✖</w:t>
      </w:r>
      <w:r>
        <w:t xml:space="preserve"> Avoid </w:t>
      </w:r>
      <w:proofErr w:type="spellStart"/>
      <w:r>
        <w:t>nodeSelector</w:t>
      </w:r>
      <w:proofErr w:type="spellEnd"/>
      <w:r>
        <w:t xml:space="preserve"> when:</w:t>
      </w:r>
    </w:p>
    <w:p w14:paraId="5807CFF6" w14:textId="77777777" w:rsidR="007547D9" w:rsidRDefault="007547D9" w:rsidP="007547D9"/>
    <w:p w14:paraId="3EC200FC" w14:textId="77777777" w:rsidR="007547D9" w:rsidRPr="00983B53" w:rsidRDefault="007547D9" w:rsidP="00F035DA">
      <w:pPr>
        <w:pStyle w:val="ListParagraph"/>
        <w:numPr>
          <w:ilvl w:val="0"/>
          <w:numId w:val="53"/>
        </w:numPr>
        <w:rPr>
          <w:sz w:val="18"/>
          <w:szCs w:val="22"/>
        </w:rPr>
      </w:pPr>
      <w:r w:rsidRPr="00983B53">
        <w:rPr>
          <w:sz w:val="18"/>
          <w:szCs w:val="22"/>
        </w:rPr>
        <w:t>You need HA (High Availability).</w:t>
      </w:r>
    </w:p>
    <w:p w14:paraId="33AC9D9D" w14:textId="77777777" w:rsidR="007547D9" w:rsidRPr="00983B53" w:rsidRDefault="007547D9" w:rsidP="00F035DA">
      <w:pPr>
        <w:pStyle w:val="ListParagraph"/>
        <w:numPr>
          <w:ilvl w:val="0"/>
          <w:numId w:val="53"/>
        </w:numPr>
        <w:rPr>
          <w:sz w:val="18"/>
          <w:szCs w:val="22"/>
        </w:rPr>
      </w:pPr>
      <w:r w:rsidRPr="00983B53">
        <w:rPr>
          <w:sz w:val="18"/>
          <w:szCs w:val="22"/>
        </w:rPr>
        <w:t>You want spreading across nodes.</w:t>
      </w:r>
    </w:p>
    <w:p w14:paraId="00275041" w14:textId="77777777" w:rsidR="007547D9" w:rsidRPr="00983B53" w:rsidRDefault="007547D9" w:rsidP="00F035DA">
      <w:pPr>
        <w:pStyle w:val="ListParagraph"/>
        <w:numPr>
          <w:ilvl w:val="0"/>
          <w:numId w:val="53"/>
        </w:numPr>
        <w:rPr>
          <w:sz w:val="18"/>
          <w:szCs w:val="22"/>
        </w:rPr>
      </w:pPr>
      <w:r w:rsidRPr="00983B53">
        <w:rPr>
          <w:sz w:val="18"/>
          <w:szCs w:val="22"/>
        </w:rPr>
        <w:t>You want soft preferences, not strict rules.</w:t>
      </w:r>
    </w:p>
    <w:p w14:paraId="780ED510" w14:textId="7F3E7446" w:rsidR="007547D9" w:rsidRPr="00983B53" w:rsidRDefault="007547D9" w:rsidP="00F035DA">
      <w:pPr>
        <w:pStyle w:val="ListParagraph"/>
        <w:numPr>
          <w:ilvl w:val="0"/>
          <w:numId w:val="53"/>
        </w:numPr>
        <w:rPr>
          <w:sz w:val="18"/>
          <w:szCs w:val="22"/>
        </w:rPr>
      </w:pPr>
      <w:r w:rsidRPr="00983B53">
        <w:rPr>
          <w:sz w:val="18"/>
          <w:szCs w:val="22"/>
        </w:rPr>
        <w:t>You use autoscaling clusters (new nodes may not have your labels).</w:t>
      </w:r>
    </w:p>
    <w:p w14:paraId="3E507A85" w14:textId="77777777" w:rsidR="007547D9" w:rsidRDefault="007547D9" w:rsidP="7E8DA9C4"/>
    <w:p w14:paraId="34AF19E7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63888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adrian-test-vm2 -n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--type=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3C818B8F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63888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-p </w:t>
      </w:r>
      <w:r>
        <w:rPr>
          <w:rFonts w:ascii="Consolas" w:hAnsi="Consolas" w:cs="Courier New"/>
          <w:color w:val="008000"/>
          <w:sz w:val="17"/>
          <w:szCs w:val="17"/>
        </w:rPr>
        <w:t>'[{"op":"add","path":"/spec/template/spec/nodeSelector","value":{"kubevirt-node":"usnc1ciocw4lpd.ad.diebold.com"}}]'</w:t>
      </w:r>
    </w:p>
    <w:p w14:paraId="50D3C238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63888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B8C244C" w14:textId="4BFF9B95" w:rsidR="00DF01CB" w:rsidRDefault="00DF01CB" w:rsidP="00DF01CB">
      <w:r w:rsidRPr="00DF01CB">
        <w:t xml:space="preserve">If the </w:t>
      </w:r>
      <w:proofErr w:type="spellStart"/>
      <w:r w:rsidRPr="00DF01CB">
        <w:t>nodeSelector</w:t>
      </w:r>
      <w:proofErr w:type="spellEnd"/>
      <w:r w:rsidRPr="00DF01CB">
        <w:t xml:space="preserve"> already exists, use replace:</w:t>
      </w:r>
    </w:p>
    <w:p w14:paraId="70412E3B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61261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patch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adrian-test-vm2 -n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--type=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0F977969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61261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-p </w:t>
      </w:r>
      <w:r>
        <w:rPr>
          <w:rFonts w:ascii="Consolas" w:hAnsi="Consolas" w:cs="Courier New"/>
          <w:color w:val="008000"/>
          <w:sz w:val="17"/>
          <w:szCs w:val="17"/>
        </w:rPr>
        <w:t>'[{"op":"replace","path":"/spec/template/spec/nodeSelector","value":{"kubevirt-node":"usnc1ciocw4lpd.ad.diebold.com"}}]'</w:t>
      </w:r>
    </w:p>
    <w:p w14:paraId="41195AE1" w14:textId="77777777" w:rsidR="00DF01CB" w:rsidRDefault="00DF01CB" w:rsidP="00DF01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61261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59BD1C9" w14:textId="2791F3EA" w:rsidR="00DF01CB" w:rsidRDefault="00DF01CB" w:rsidP="00DF01CB"/>
    <w:p w14:paraId="135E34CF" w14:textId="77777777" w:rsidR="00DF01CB" w:rsidRDefault="00DF01CB" w:rsidP="00DF01CB"/>
    <w:p w14:paraId="724452F2" w14:textId="37A35A89" w:rsidR="00DF01CB" w:rsidRDefault="00B16CDB" w:rsidP="7E8DA9C4">
      <w:r w:rsidRPr="00B16CDB">
        <w:t>Check where the VMI is running:</w:t>
      </w:r>
    </w:p>
    <w:p w14:paraId="3FDE66C1" w14:textId="77777777" w:rsidR="0091053A" w:rsidRDefault="0091053A" w:rsidP="0091053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436931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test-vm2 -n project-test -o wide</w:t>
      </w:r>
    </w:p>
    <w:p w14:paraId="5218E39D" w14:textId="77777777" w:rsidR="0091053A" w:rsidRDefault="0091053A" w:rsidP="0091053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436931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57931A" w14:textId="523AC12E" w:rsidR="00972FDB" w:rsidRDefault="00972FDB" w:rsidP="00972FD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7165309"/>
        <w:rPr>
          <w:rFonts w:ascii="Consolas" w:hAnsi="Consolas" w:cs="Courier New"/>
          <w:color w:val="545454"/>
          <w:sz w:val="17"/>
          <w:szCs w:val="17"/>
        </w:rPr>
      </w:pPr>
      <w:r w:rsidRPr="00972FDB">
        <w:rPr>
          <w:rFonts w:ascii="Arial" w:hAnsi="Arial" w:cs="Arial"/>
          <w:sz w:val="20"/>
          <w:szCs w:val="20"/>
        </w:rPr>
        <w:t>Confirm VMI is live migratable</w:t>
      </w:r>
      <w:r w:rsidRPr="00972FDB">
        <w:rPr>
          <w:sz w:val="20"/>
          <w:szCs w:val="20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adrian-test-vm2 -n project-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adrian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'{.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status.conditions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}'</w:t>
      </w:r>
      <w:r>
        <w:rPr>
          <w:rFonts w:ascii="Consolas" w:hAnsi="Consolas" w:cs="Courier New"/>
          <w:color w:val="545454"/>
          <w:sz w:val="17"/>
          <w:szCs w:val="17"/>
        </w:rPr>
        <w:t xml:space="preserve">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jq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.</w:t>
      </w:r>
    </w:p>
    <w:p w14:paraId="2DB2F62F" w14:textId="77777777" w:rsidR="00972FDB" w:rsidRDefault="00972FDB" w:rsidP="00972FD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71653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696969"/>
          <w:sz w:val="17"/>
          <w:szCs w:val="17"/>
        </w:rPr>
        <w:t xml:space="preserve"># look for condition type: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LiveMigratable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 status: "True"</w:t>
      </w:r>
    </w:p>
    <w:p w14:paraId="459B2338" w14:textId="77777777" w:rsidR="00972FDB" w:rsidRDefault="00972FDB" w:rsidP="00972FD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71653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D41ACB9" w14:textId="4FF63F91" w:rsidR="00972FDB" w:rsidRDefault="00972FDB" w:rsidP="5373AD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4369317"/>
        <w:rPr>
          <w:rFonts w:ascii="Consolas" w:hAnsi="Consolas" w:cs="Courier New"/>
          <w:color w:val="545454"/>
          <w:sz w:val="17"/>
          <w:szCs w:val="17"/>
        </w:rPr>
      </w:pPr>
    </w:p>
    <w:p w14:paraId="2D603285" w14:textId="5D11E7D4" w:rsidR="006F65A7" w:rsidRDefault="7C079716" w:rsidP="007C35F8">
      <w:pPr>
        <w:pStyle w:val="Heading2"/>
        <w:numPr>
          <w:ilvl w:val="1"/>
          <w:numId w:val="2"/>
        </w:numPr>
      </w:pPr>
      <w:bookmarkStart w:id="58" w:name="_Toc220678793"/>
      <w:bookmarkStart w:id="59" w:name="_Toc221842954"/>
      <w:r>
        <w:lastRenderedPageBreak/>
        <w:t>Storage definitions</w:t>
      </w:r>
      <w:bookmarkEnd w:id="58"/>
      <w:bookmarkEnd w:id="59"/>
    </w:p>
    <w:p w14:paraId="26BCF2AC" w14:textId="6089242C" w:rsidR="003D10D1" w:rsidRPr="00A4521A" w:rsidRDefault="7C079716" w:rsidP="5373AD95">
      <w:r>
        <w:t xml:space="preserve">PVC and PV are deployed as per definition </w:t>
      </w:r>
      <w:r w:rsidR="3C80D087">
        <w:t>configured in</w:t>
      </w:r>
      <w:r>
        <w:t xml:space="preserve"> Storage classes</w:t>
      </w:r>
      <w:r w:rsidR="6FFDFD0A">
        <w:t xml:space="preserve"> (SC)</w:t>
      </w:r>
      <w:r w:rsidR="53581215">
        <w:t>.</w:t>
      </w:r>
    </w:p>
    <w:p w14:paraId="617BB04C" w14:textId="5E11233A" w:rsidR="22A47A1F" w:rsidRPr="00F23BB5" w:rsidRDefault="22A47A1F"/>
    <w:p w14:paraId="3C389117" w14:textId="22DA1E36" w:rsidR="00301360" w:rsidRDefault="7C079716" w:rsidP="5373AD95">
      <w:pPr>
        <w:rPr>
          <w:rStyle w:val="Heading4Char"/>
        </w:rPr>
      </w:pPr>
      <w:r>
        <w:br/>
      </w:r>
      <w:proofErr w:type="spellStart"/>
      <w:r w:rsidR="0045536D" w:rsidRPr="497682A6">
        <w:rPr>
          <w:rStyle w:val="Heading4Char"/>
        </w:rPr>
        <w:t>Netapp</w:t>
      </w:r>
      <w:proofErr w:type="spellEnd"/>
    </w:p>
    <w:p w14:paraId="4962A4DD" w14:textId="173C1592" w:rsidR="14847D15" w:rsidRDefault="14847D15">
      <w:r w:rsidRPr="497682A6">
        <w:rPr>
          <w:rFonts w:eastAsia="Arial" w:cs="Arial"/>
        </w:rPr>
        <w:t>CSI (Container Storage Interface) is an industry-standard API that allows Kubernetes (OpenShift) to connect to any block or file storage system using plug</w:t>
      </w:r>
      <w:r w:rsidRPr="497682A6">
        <w:rPr>
          <w:rFonts w:ascii="Cambria Math" w:eastAsia="Cambria Math" w:hAnsi="Cambria Math" w:cs="Cambria Math"/>
        </w:rPr>
        <w:t>‑</w:t>
      </w:r>
      <w:r w:rsidRPr="497682A6">
        <w:rPr>
          <w:rFonts w:eastAsia="Arial" w:cs="Arial"/>
        </w:rPr>
        <w:t>ins—without modifying Kubernetes core code.</w:t>
      </w:r>
    </w:p>
    <w:p w14:paraId="39FBB137" w14:textId="18EE26E8" w:rsidR="497682A6" w:rsidRDefault="497682A6"/>
    <w:p w14:paraId="1ACF3E6A" w14:textId="6C0DFCC8" w:rsidR="14847D15" w:rsidRDefault="14847D15">
      <w:r w:rsidRPr="497682A6">
        <w:rPr>
          <w:rFonts w:eastAsia="Arial" w:cs="Arial"/>
        </w:rPr>
        <w:t>NetApp Trident is fully supported dynamic storage orchestrator for Kubernetes, including Red Hat OpenShift.</w:t>
      </w:r>
    </w:p>
    <w:p w14:paraId="2F749A81" w14:textId="0B62FA95" w:rsidR="497682A6" w:rsidRDefault="497682A6" w:rsidP="497682A6">
      <w:pPr>
        <w:rPr>
          <w:rStyle w:val="Heading4Char"/>
        </w:rPr>
      </w:pPr>
    </w:p>
    <w:p w14:paraId="1D2DB208" w14:textId="0B990590" w:rsidR="0098580B" w:rsidRDefault="0098580B" w:rsidP="5373AD95">
      <w:commentRangeStart w:id="60"/>
      <w:proofErr w:type="spellStart"/>
      <w:r>
        <w:t>Netapp</w:t>
      </w:r>
      <w:proofErr w:type="spellEnd"/>
      <w:r>
        <w:t xml:space="preserve"> trident </w:t>
      </w:r>
      <w:r w:rsidR="00AC14AE">
        <w:t>CSI</w:t>
      </w:r>
      <w:r>
        <w:t xml:space="preserve">  </w:t>
      </w:r>
      <w:r w:rsidR="00AC14AE">
        <w:t xml:space="preserve">and </w:t>
      </w:r>
      <w:proofErr w:type="spellStart"/>
      <w:r w:rsidR="00AC14AE">
        <w:t>Netapp</w:t>
      </w:r>
      <w:proofErr w:type="spellEnd"/>
      <w:r w:rsidR="00AC14AE">
        <w:t xml:space="preserve"> trident protect </w:t>
      </w:r>
      <w:r>
        <w:t>need to be installed</w:t>
      </w:r>
      <w:commentRangeEnd w:id="60"/>
      <w:r>
        <w:rPr>
          <w:rStyle w:val="CommentReference"/>
        </w:rPr>
        <w:commentReference w:id="60"/>
      </w:r>
      <w:r>
        <w:t>.</w:t>
      </w:r>
    </w:p>
    <w:p w14:paraId="1ECFB0D5" w14:textId="45AEC6CF" w:rsidR="497682A6" w:rsidRDefault="497682A6"/>
    <w:p w14:paraId="126B170D" w14:textId="1A415F7C" w:rsidR="7958D751" w:rsidRDefault="7958D751" w:rsidP="497682A6">
      <w:pPr>
        <w:rPr>
          <w:rFonts w:eastAsia="Arial" w:cs="Arial"/>
        </w:rPr>
      </w:pPr>
      <w:r w:rsidRPr="497682A6">
        <w:rPr>
          <w:rFonts w:eastAsia="Arial" w:cs="Arial"/>
          <w:b/>
          <w:bCs/>
        </w:rPr>
        <w:t>Trident Installation</w:t>
      </w:r>
      <w:r w:rsidRPr="497682A6">
        <w:rPr>
          <w:rFonts w:eastAsia="Arial" w:cs="Arial"/>
        </w:rPr>
        <w:t>: -</w:t>
      </w:r>
    </w:p>
    <w:p w14:paraId="02943D30" w14:textId="0DD3506C" w:rsidR="7958D751" w:rsidRDefault="7958D751">
      <w:r w:rsidRPr="497682A6">
        <w:rPr>
          <w:rFonts w:eastAsia="Arial" w:cs="Arial"/>
        </w:rPr>
        <w:t xml:space="preserve"> </w:t>
      </w:r>
    </w:p>
    <w:p w14:paraId="3EFB015F" w14:textId="501C810B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Log in to OpenShift Console.</w:t>
      </w:r>
    </w:p>
    <w:p w14:paraId="78BD3713" w14:textId="6EBC52CE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Navigate to:</w:t>
      </w:r>
    </w:p>
    <w:p w14:paraId="5A0C5366" w14:textId="449EF319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 xml:space="preserve">Operators </w:t>
      </w:r>
      <w:r w:rsidRPr="497682A6">
        <w:rPr>
          <w:rFonts w:ascii="MS Mincho" w:eastAsia="MS Mincho" w:hAnsi="MS Mincho" w:cs="MS Mincho"/>
        </w:rPr>
        <w:t>→</w:t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OperatorHub</w:t>
      </w:r>
      <w:proofErr w:type="spellEnd"/>
    </w:p>
    <w:p w14:paraId="77CA4997" w14:textId="157B77CD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Search for "Trident" (from NetApp).</w:t>
      </w:r>
    </w:p>
    <w:p w14:paraId="6CCE5809" w14:textId="1FB60636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Select NetApp Trident Operator (CSI storage orchestrator).</w:t>
      </w:r>
    </w:p>
    <w:p w14:paraId="053A670B" w14:textId="078CB8A0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Click Install</w:t>
      </w:r>
    </w:p>
    <w:p w14:paraId="750FBA94" w14:textId="0C06B11A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After this is completed, create a Trident Orchestrator Custom resource using YAML</w:t>
      </w:r>
    </w:p>
    <w:p w14:paraId="0CB936B2" w14:textId="13D9DCF1" w:rsidR="497682A6" w:rsidRDefault="497682A6" w:rsidP="497682A6">
      <w:pPr>
        <w:rPr>
          <w:rFonts w:eastAsia="Arial" w:cs="Arial"/>
        </w:rPr>
      </w:pPr>
    </w:p>
    <w:p w14:paraId="22865036" w14:textId="33E4BBF7" w:rsidR="497682A6" w:rsidRDefault="497682A6"/>
    <w:p w14:paraId="6741AE41" w14:textId="5637A5DD" w:rsidR="7958D751" w:rsidRDefault="7958D751">
      <w:proofErr w:type="spellStart"/>
      <w:r w:rsidRPr="497682A6">
        <w:rPr>
          <w:rFonts w:eastAsia="Arial" w:cs="Arial"/>
        </w:rPr>
        <w:t>apiVersion</w:t>
      </w:r>
      <w:proofErr w:type="spellEnd"/>
      <w:r w:rsidRPr="497682A6">
        <w:rPr>
          <w:rFonts w:eastAsia="Arial" w:cs="Arial"/>
        </w:rPr>
        <w:t>: trident.netapp.io/v1</w:t>
      </w:r>
      <w:r>
        <w:br/>
      </w:r>
      <w:r w:rsidRPr="497682A6">
        <w:rPr>
          <w:rFonts w:eastAsia="Arial" w:cs="Arial"/>
        </w:rPr>
        <w:t xml:space="preserve"> kind: </w:t>
      </w:r>
      <w:proofErr w:type="spellStart"/>
      <w:r w:rsidRPr="497682A6">
        <w:rPr>
          <w:rFonts w:eastAsia="Arial" w:cs="Arial"/>
        </w:rPr>
        <w:t>TridentOrchestrator</w:t>
      </w:r>
      <w:proofErr w:type="spellEnd"/>
      <w:r>
        <w:br/>
      </w:r>
      <w:r w:rsidRPr="497682A6">
        <w:rPr>
          <w:rFonts w:eastAsia="Arial" w:cs="Arial"/>
        </w:rPr>
        <w:t xml:space="preserve"> metadata:</w:t>
      </w:r>
      <w:r>
        <w:br/>
      </w:r>
      <w:r w:rsidRPr="497682A6">
        <w:rPr>
          <w:rFonts w:eastAsia="Arial" w:cs="Arial"/>
        </w:rPr>
        <w:t xml:space="preserve">   name: trident</w:t>
      </w:r>
      <w:r>
        <w:br/>
      </w:r>
      <w:r w:rsidRPr="497682A6">
        <w:rPr>
          <w:rFonts w:eastAsia="Arial" w:cs="Arial"/>
        </w:rPr>
        <w:t xml:space="preserve">   namespace: </w:t>
      </w:r>
      <w:proofErr w:type="spellStart"/>
      <w:r w:rsidRPr="497682A6">
        <w:rPr>
          <w:rFonts w:eastAsia="Arial" w:cs="Arial"/>
        </w:rPr>
        <w:t>openshift</w:t>
      </w:r>
      <w:proofErr w:type="spellEnd"/>
      <w:r w:rsidRPr="497682A6">
        <w:rPr>
          <w:rFonts w:eastAsia="Arial" w:cs="Arial"/>
        </w:rPr>
        <w:t>-operators</w:t>
      </w:r>
      <w:r>
        <w:br/>
      </w:r>
      <w:r w:rsidRPr="497682A6">
        <w:rPr>
          <w:rFonts w:eastAsia="Arial" w:cs="Arial"/>
        </w:rPr>
        <w:t xml:space="preserve"> spec:</w:t>
      </w:r>
      <w:r>
        <w:br/>
      </w:r>
      <w:r w:rsidRPr="497682A6">
        <w:rPr>
          <w:rFonts w:eastAsia="Arial" w:cs="Arial"/>
        </w:rPr>
        <w:t xml:space="preserve">   IPv6: false</w:t>
      </w:r>
      <w:r>
        <w:br/>
      </w:r>
      <w:r w:rsidRPr="497682A6">
        <w:rPr>
          <w:rFonts w:eastAsia="Arial" w:cs="Arial"/>
        </w:rPr>
        <w:t xml:space="preserve">   debug: false</w:t>
      </w:r>
      <w:r>
        <w:br/>
      </w:r>
      <w:r w:rsidRPr="497682A6">
        <w:rPr>
          <w:rFonts w:eastAsia="Arial" w:cs="Arial"/>
        </w:rPr>
        <w:t xml:space="preserve">   </w:t>
      </w:r>
      <w:proofErr w:type="spellStart"/>
      <w:r w:rsidRPr="497682A6">
        <w:rPr>
          <w:rFonts w:eastAsia="Arial" w:cs="Arial"/>
        </w:rPr>
        <w:t>nodePrep</w:t>
      </w:r>
      <w:proofErr w:type="spellEnd"/>
      <w:r w:rsidRPr="497682A6">
        <w:rPr>
          <w:rFonts w:eastAsia="Arial" w:cs="Arial"/>
        </w:rPr>
        <w:t>:</w:t>
      </w:r>
      <w:r>
        <w:br/>
      </w:r>
      <w:r w:rsidRPr="497682A6">
        <w:rPr>
          <w:rFonts w:eastAsia="Arial" w:cs="Arial"/>
        </w:rPr>
        <w:t xml:space="preserve">   - </w:t>
      </w:r>
      <w:proofErr w:type="spellStart"/>
      <w:r w:rsidRPr="497682A6">
        <w:rPr>
          <w:rFonts w:eastAsia="Arial" w:cs="Arial"/>
        </w:rPr>
        <w:t>iscsi</w:t>
      </w:r>
      <w:proofErr w:type="spellEnd"/>
      <w:r>
        <w:br/>
      </w:r>
      <w:r w:rsidRPr="497682A6">
        <w:rPr>
          <w:rFonts w:eastAsia="Arial" w:cs="Arial"/>
        </w:rPr>
        <w:t xml:space="preserve">   </w:t>
      </w:r>
      <w:proofErr w:type="spellStart"/>
      <w:r w:rsidRPr="497682A6">
        <w:rPr>
          <w:rFonts w:eastAsia="Arial" w:cs="Arial"/>
        </w:rPr>
        <w:t>imageRegistry</w:t>
      </w:r>
      <w:proofErr w:type="spellEnd"/>
      <w:r w:rsidRPr="497682A6">
        <w:rPr>
          <w:rFonts w:eastAsia="Arial" w:cs="Arial"/>
        </w:rPr>
        <w:t>: ''</w:t>
      </w:r>
      <w:r>
        <w:br/>
      </w:r>
      <w:r w:rsidRPr="497682A6">
        <w:rPr>
          <w:rFonts w:eastAsia="Arial" w:cs="Arial"/>
        </w:rPr>
        <w:t xml:space="preserve">   k8sTimeout: 30</w:t>
      </w:r>
      <w:r>
        <w:br/>
      </w:r>
      <w:r w:rsidRPr="497682A6">
        <w:rPr>
          <w:rFonts w:eastAsia="Arial" w:cs="Arial"/>
        </w:rPr>
        <w:t xml:space="preserve">   namespace: trident</w:t>
      </w:r>
      <w:r>
        <w:br/>
      </w:r>
      <w:r w:rsidRPr="497682A6">
        <w:rPr>
          <w:rFonts w:eastAsia="Arial" w:cs="Arial"/>
        </w:rPr>
        <w:t xml:space="preserve">   </w:t>
      </w:r>
      <w:proofErr w:type="spellStart"/>
      <w:r w:rsidRPr="497682A6">
        <w:rPr>
          <w:rFonts w:eastAsia="Arial" w:cs="Arial"/>
        </w:rPr>
        <w:t>silenceAutosupport</w:t>
      </w:r>
      <w:proofErr w:type="spellEnd"/>
      <w:r w:rsidRPr="497682A6">
        <w:rPr>
          <w:rFonts w:eastAsia="Arial" w:cs="Arial"/>
        </w:rPr>
        <w:t>: false</w:t>
      </w:r>
    </w:p>
    <w:p w14:paraId="797644C5" w14:textId="508D612C" w:rsidR="497682A6" w:rsidRDefault="497682A6"/>
    <w:p w14:paraId="0D7BEB52" w14:textId="6ECC7527" w:rsidR="7958D751" w:rsidRDefault="7958D751">
      <w:r w:rsidRPr="497682A6">
        <w:rPr>
          <w:rFonts w:eastAsia="Arial" w:cs="Arial"/>
        </w:rPr>
        <w:t>Installing Trident CLI:</w:t>
      </w:r>
    </w:p>
    <w:p w14:paraId="7AFC64DB" w14:textId="51FA2D35" w:rsidR="7958D751" w:rsidRDefault="7958D751">
      <w:r w:rsidRPr="497682A6">
        <w:rPr>
          <w:rFonts w:eastAsia="Arial" w:cs="Arial"/>
        </w:rPr>
        <w:t xml:space="preserve"> </w:t>
      </w:r>
    </w:p>
    <w:p w14:paraId="20EBB012" w14:textId="79B0A840" w:rsidR="7958D751" w:rsidRDefault="7958D751" w:rsidP="497682A6">
      <w:pPr>
        <w:pStyle w:val="ListParagraph"/>
        <w:rPr>
          <w:rFonts w:eastAsia="Arial" w:cs="Arial"/>
          <w:lang w:val="en-IN"/>
        </w:rPr>
      </w:pPr>
      <w:r w:rsidRPr="497682A6">
        <w:rPr>
          <w:rFonts w:eastAsia="Arial" w:cs="Arial"/>
        </w:rPr>
        <w:t>Download the package using “</w:t>
      </w:r>
      <w:proofErr w:type="spellStart"/>
      <w:r w:rsidRPr="497682A6">
        <w:rPr>
          <w:rFonts w:eastAsia="Arial" w:cs="Arial"/>
          <w:lang w:val="en-IN"/>
        </w:rPr>
        <w:t>wget</w:t>
      </w:r>
      <w:proofErr w:type="spellEnd"/>
      <w:r w:rsidRPr="497682A6">
        <w:rPr>
          <w:rFonts w:eastAsia="Arial" w:cs="Arial"/>
          <w:lang w:val="en-IN"/>
        </w:rPr>
        <w:t xml:space="preserve"> </w:t>
      </w:r>
      <w:hyperlink r:id="rId25">
        <w:r w:rsidRPr="497682A6">
          <w:rPr>
            <w:rStyle w:val="Hyperlink"/>
            <w:rFonts w:eastAsia="Arial" w:cs="Arial"/>
            <w:color w:val="0000FF"/>
            <w:lang w:val="en-IN"/>
          </w:rPr>
          <w:t>https://github.com/NetApp/trident/releases/download/v25.10.0/trident-installer-25.10.0.tar.gz</w:t>
        </w:r>
      </w:hyperlink>
      <w:r w:rsidRPr="497682A6">
        <w:rPr>
          <w:rFonts w:eastAsia="Arial" w:cs="Arial"/>
          <w:lang w:val="en-IN"/>
        </w:rPr>
        <w:t>”</w:t>
      </w:r>
    </w:p>
    <w:p w14:paraId="0500D2F3" w14:textId="6FA973C4" w:rsidR="7958D751" w:rsidRDefault="7958D751">
      <w:r w:rsidRPr="497682A6">
        <w:rPr>
          <w:rFonts w:eastAsia="Arial" w:cs="Arial"/>
          <w:lang w:val="en-IN"/>
        </w:rPr>
        <w:t xml:space="preserve"> </w:t>
      </w:r>
    </w:p>
    <w:p w14:paraId="7146E862" w14:textId="10EDB94D" w:rsidR="7958D751" w:rsidRDefault="7958D751" w:rsidP="497682A6">
      <w:pPr>
        <w:pStyle w:val="ListParagraph"/>
        <w:rPr>
          <w:rFonts w:eastAsia="Arial" w:cs="Arial"/>
          <w:lang w:val="en-IN"/>
        </w:rPr>
      </w:pPr>
      <w:r w:rsidRPr="497682A6">
        <w:rPr>
          <w:rFonts w:eastAsia="Arial" w:cs="Arial"/>
          <w:lang w:val="en-IN"/>
        </w:rPr>
        <w:t xml:space="preserve">Extract the package </w:t>
      </w:r>
    </w:p>
    <w:p w14:paraId="451DA5FF" w14:textId="456D95C2" w:rsidR="7958D751" w:rsidRDefault="7958D751">
      <w:r w:rsidRPr="497682A6">
        <w:rPr>
          <w:rFonts w:eastAsia="Arial" w:cs="Arial"/>
          <w:lang w:val="en-IN"/>
        </w:rPr>
        <w:t xml:space="preserve"> </w:t>
      </w:r>
    </w:p>
    <w:p w14:paraId="32539A13" w14:textId="79210E01" w:rsidR="7958D751" w:rsidRDefault="7958D751" w:rsidP="497682A6">
      <w:pPr>
        <w:ind w:left="720"/>
      </w:pPr>
      <w:r w:rsidRPr="497682A6">
        <w:rPr>
          <w:rFonts w:eastAsia="Arial" w:cs="Arial"/>
          <w:lang w:val="en-IN"/>
        </w:rPr>
        <w:t>tar -</w:t>
      </w:r>
      <w:proofErr w:type="spellStart"/>
      <w:r w:rsidRPr="497682A6">
        <w:rPr>
          <w:rFonts w:eastAsia="Arial" w:cs="Arial"/>
          <w:lang w:val="en-IN"/>
        </w:rPr>
        <w:t>xf</w:t>
      </w:r>
      <w:proofErr w:type="spellEnd"/>
      <w:r w:rsidRPr="497682A6">
        <w:rPr>
          <w:rFonts w:eastAsia="Arial" w:cs="Arial"/>
          <w:lang w:val="en-IN"/>
        </w:rPr>
        <w:t xml:space="preserve"> trident-installer-25.10.0.tar.gz</w:t>
      </w:r>
    </w:p>
    <w:p w14:paraId="029BDD4E" w14:textId="0202E79D" w:rsidR="7958D751" w:rsidRDefault="7958D751" w:rsidP="497682A6">
      <w:pPr>
        <w:ind w:left="720"/>
      </w:pPr>
      <w:r w:rsidRPr="497682A6">
        <w:rPr>
          <w:rFonts w:eastAsia="Arial" w:cs="Arial"/>
          <w:lang w:val="en-IN"/>
        </w:rPr>
        <w:t>cd trident-installer/</w:t>
      </w:r>
    </w:p>
    <w:p w14:paraId="3F3A8243" w14:textId="7DAC997A" w:rsidR="7958D751" w:rsidRDefault="7958D751">
      <w:r w:rsidRPr="497682A6">
        <w:rPr>
          <w:rFonts w:eastAsia="Arial" w:cs="Arial"/>
          <w:lang w:val="en-IN"/>
        </w:rPr>
        <w:t xml:space="preserve"> </w:t>
      </w:r>
    </w:p>
    <w:p w14:paraId="0C3B0C70" w14:textId="40B5FE90" w:rsidR="7958D751" w:rsidRDefault="7958D751" w:rsidP="497682A6">
      <w:pPr>
        <w:pStyle w:val="ListParagraph"/>
        <w:rPr>
          <w:rFonts w:eastAsia="Arial" w:cs="Arial"/>
          <w:lang w:val="en-IN"/>
        </w:rPr>
      </w:pPr>
      <w:r w:rsidRPr="497682A6">
        <w:rPr>
          <w:rFonts w:eastAsia="Arial" w:cs="Arial"/>
          <w:lang w:val="en-IN"/>
        </w:rPr>
        <w:t>Copy the tri</w:t>
      </w:r>
      <w:r w:rsidR="00883BC9">
        <w:rPr>
          <w:rFonts w:eastAsia="Arial" w:cs="Arial"/>
        </w:rPr>
        <w:t>d</w:t>
      </w:r>
      <w:proofErr w:type="spellStart"/>
      <w:r w:rsidRPr="497682A6">
        <w:rPr>
          <w:rFonts w:eastAsia="Arial" w:cs="Arial"/>
          <w:lang w:val="en-IN"/>
        </w:rPr>
        <w:t>entctl</w:t>
      </w:r>
      <w:proofErr w:type="spellEnd"/>
      <w:r w:rsidRPr="497682A6">
        <w:rPr>
          <w:rFonts w:eastAsia="Arial" w:cs="Arial"/>
          <w:lang w:val="en-IN"/>
        </w:rPr>
        <w:t xml:space="preserve"> to /</w:t>
      </w:r>
      <w:proofErr w:type="spellStart"/>
      <w:r w:rsidRPr="497682A6">
        <w:rPr>
          <w:rFonts w:eastAsia="Arial" w:cs="Arial"/>
          <w:lang w:val="en-IN"/>
        </w:rPr>
        <w:t>usr</w:t>
      </w:r>
      <w:proofErr w:type="spellEnd"/>
      <w:r w:rsidRPr="497682A6">
        <w:rPr>
          <w:rFonts w:eastAsia="Arial" w:cs="Arial"/>
          <w:lang w:val="en-IN"/>
        </w:rPr>
        <w:t>/local/bin</w:t>
      </w:r>
    </w:p>
    <w:p w14:paraId="531B55E5" w14:textId="74B3A88E" w:rsidR="7958D751" w:rsidRDefault="7958D751">
      <w:r w:rsidRPr="497682A6">
        <w:rPr>
          <w:rFonts w:eastAsia="Arial" w:cs="Arial"/>
        </w:rPr>
        <w:t xml:space="preserve"> </w:t>
      </w:r>
    </w:p>
    <w:p w14:paraId="4EA9AE2F" w14:textId="2FB1681B" w:rsidR="7958D751" w:rsidRDefault="7958D751">
      <w:r w:rsidRPr="497682A6">
        <w:rPr>
          <w:rFonts w:eastAsia="Arial" w:cs="Arial"/>
        </w:rPr>
        <w:t>Connecting Trident to NetApp:-</w:t>
      </w:r>
    </w:p>
    <w:p w14:paraId="3A49CEA4" w14:textId="5ECB5D30" w:rsidR="497682A6" w:rsidRDefault="497682A6"/>
    <w:p w14:paraId="6D62212D" w14:textId="663AD455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 xml:space="preserve">After installing of Trident and </w:t>
      </w:r>
      <w:proofErr w:type="spellStart"/>
      <w:r w:rsidRPr="497682A6">
        <w:rPr>
          <w:rFonts w:eastAsia="Arial" w:cs="Arial"/>
        </w:rPr>
        <w:t>Tridentctl</w:t>
      </w:r>
      <w:proofErr w:type="spellEnd"/>
      <w:r w:rsidRPr="497682A6">
        <w:rPr>
          <w:rFonts w:eastAsia="Arial" w:cs="Arial"/>
        </w:rPr>
        <w:t>. Create a Trident backend file. Below is an example.</w:t>
      </w:r>
    </w:p>
    <w:p w14:paraId="2DBC5A63" w14:textId="4B37EE64" w:rsidR="7958D751" w:rsidRDefault="7958D751">
      <w:r w:rsidRPr="497682A6">
        <w:rPr>
          <w:rFonts w:eastAsia="Arial" w:cs="Arial"/>
        </w:rPr>
        <w:t>---</w:t>
      </w:r>
    </w:p>
    <w:p w14:paraId="7DC54BD6" w14:textId="3B334560" w:rsidR="7958D751" w:rsidRDefault="7958D751">
      <w:r w:rsidRPr="497682A6">
        <w:rPr>
          <w:rFonts w:eastAsia="Arial" w:cs="Arial"/>
        </w:rPr>
        <w:t>version: 1</w:t>
      </w:r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storageDriverName</w:t>
      </w:r>
      <w:proofErr w:type="spellEnd"/>
      <w:r w:rsidRPr="497682A6">
        <w:rPr>
          <w:rFonts w:eastAsia="Arial" w:cs="Arial"/>
        </w:rPr>
        <w:t xml:space="preserve">: </w:t>
      </w:r>
      <w:proofErr w:type="spellStart"/>
      <w:r w:rsidRPr="497682A6">
        <w:rPr>
          <w:rFonts w:eastAsia="Arial" w:cs="Arial"/>
        </w:rPr>
        <w:t>ontap-nas</w:t>
      </w:r>
      <w:proofErr w:type="spellEnd"/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backendName</w:t>
      </w:r>
      <w:proofErr w:type="spellEnd"/>
      <w:r w:rsidRPr="497682A6">
        <w:rPr>
          <w:rFonts w:eastAsia="Arial" w:cs="Arial"/>
        </w:rPr>
        <w:t>: ssd2-netapp-nfs</w:t>
      </w:r>
      <w:r>
        <w:br/>
      </w:r>
      <w:r w:rsidRPr="497682A6">
        <w:rPr>
          <w:rFonts w:eastAsia="Arial" w:cs="Arial"/>
        </w:rPr>
        <w:lastRenderedPageBreak/>
        <w:t xml:space="preserve"> </w:t>
      </w:r>
      <w:proofErr w:type="spellStart"/>
      <w:r w:rsidRPr="497682A6">
        <w:rPr>
          <w:rFonts w:eastAsia="Arial" w:cs="Arial"/>
          <w:highlight w:val="yellow"/>
        </w:rPr>
        <w:t>managementLIF</w:t>
      </w:r>
      <w:proofErr w:type="spellEnd"/>
      <w:r w:rsidRPr="497682A6">
        <w:rPr>
          <w:rFonts w:eastAsia="Arial" w:cs="Arial"/>
          <w:highlight w:val="yellow"/>
        </w:rPr>
        <w:t>: 10.29.176.25</w:t>
      </w:r>
      <w:r>
        <w:br/>
      </w:r>
      <w:r w:rsidRPr="497682A6">
        <w:rPr>
          <w:rFonts w:eastAsia="Arial" w:cs="Arial"/>
          <w:highlight w:val="yellow"/>
        </w:rPr>
        <w:t xml:space="preserve"> </w:t>
      </w:r>
      <w:proofErr w:type="spellStart"/>
      <w:r w:rsidRPr="497682A6">
        <w:rPr>
          <w:rFonts w:eastAsia="Arial" w:cs="Arial"/>
          <w:highlight w:val="yellow"/>
        </w:rPr>
        <w:t>dataLIF</w:t>
      </w:r>
      <w:proofErr w:type="spellEnd"/>
      <w:r w:rsidRPr="497682A6">
        <w:rPr>
          <w:rFonts w:eastAsia="Arial" w:cs="Arial"/>
          <w:highlight w:val="yellow"/>
        </w:rPr>
        <w:t>: 10.29.83.88</w:t>
      </w:r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  <w:highlight w:val="yellow"/>
        </w:rPr>
        <w:t>svm</w:t>
      </w:r>
      <w:proofErr w:type="spellEnd"/>
      <w:r w:rsidRPr="497682A6">
        <w:rPr>
          <w:rFonts w:eastAsia="Arial" w:cs="Arial"/>
          <w:highlight w:val="yellow"/>
        </w:rPr>
        <w:t>: ushasvmf02</w:t>
      </w:r>
      <w:r>
        <w:br/>
      </w:r>
      <w:r w:rsidRPr="497682A6">
        <w:rPr>
          <w:rFonts w:eastAsia="Arial" w:cs="Arial"/>
          <w:highlight w:val="yellow"/>
        </w:rPr>
        <w:t xml:space="preserve"> </w:t>
      </w:r>
      <w:proofErr w:type="spellStart"/>
      <w:r w:rsidRPr="497682A6">
        <w:rPr>
          <w:rFonts w:eastAsia="Arial" w:cs="Arial"/>
          <w:highlight w:val="yellow"/>
        </w:rPr>
        <w:t>autoExportCIDRs</w:t>
      </w:r>
      <w:proofErr w:type="spellEnd"/>
      <w:r w:rsidRPr="497682A6">
        <w:rPr>
          <w:rFonts w:eastAsia="Arial" w:cs="Arial"/>
          <w:highlight w:val="yellow"/>
        </w:rPr>
        <w:t>:</w:t>
      </w:r>
      <w:r>
        <w:br/>
      </w:r>
      <w:r w:rsidRPr="497682A6">
        <w:rPr>
          <w:rFonts w:eastAsia="Arial" w:cs="Arial"/>
          <w:highlight w:val="yellow"/>
        </w:rPr>
        <w:t xml:space="preserve"> - 10.29.85.0/24</w:t>
      </w:r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autoExportPolicy</w:t>
      </w:r>
      <w:proofErr w:type="spellEnd"/>
      <w:r w:rsidRPr="497682A6">
        <w:rPr>
          <w:rFonts w:eastAsia="Arial" w:cs="Arial"/>
        </w:rPr>
        <w:t>: true</w:t>
      </w:r>
      <w:r>
        <w:br/>
      </w:r>
      <w:r w:rsidRPr="497682A6">
        <w:rPr>
          <w:rFonts w:eastAsia="Arial" w:cs="Arial"/>
        </w:rPr>
        <w:t xml:space="preserve"> </w:t>
      </w:r>
      <w:r w:rsidRPr="497682A6">
        <w:rPr>
          <w:rFonts w:eastAsia="Arial" w:cs="Arial"/>
          <w:highlight w:val="yellow"/>
        </w:rPr>
        <w:t xml:space="preserve">username: </w:t>
      </w:r>
      <w:proofErr w:type="spellStart"/>
      <w:r w:rsidRPr="497682A6">
        <w:rPr>
          <w:rFonts w:eastAsia="Arial" w:cs="Arial"/>
          <w:highlight w:val="yellow"/>
        </w:rPr>
        <w:t>vsadmin</w:t>
      </w:r>
      <w:proofErr w:type="spellEnd"/>
      <w:r>
        <w:br/>
      </w:r>
      <w:r w:rsidRPr="497682A6">
        <w:rPr>
          <w:rFonts w:eastAsia="Arial" w:cs="Arial"/>
          <w:highlight w:val="yellow"/>
        </w:rPr>
        <w:t xml:space="preserve"> password: </w:t>
      </w:r>
      <w:proofErr w:type="spellStart"/>
      <w:r w:rsidRPr="497682A6">
        <w:rPr>
          <w:rFonts w:eastAsia="Arial" w:cs="Arial"/>
          <w:highlight w:val="yellow"/>
        </w:rPr>
        <w:t>xxxxxxxx</w:t>
      </w:r>
      <w:proofErr w:type="spellEnd"/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storagePrefix</w:t>
      </w:r>
      <w:proofErr w:type="spellEnd"/>
      <w:r w:rsidRPr="497682A6">
        <w:rPr>
          <w:rFonts w:eastAsia="Arial" w:cs="Arial"/>
        </w:rPr>
        <w:t xml:space="preserve">: </w:t>
      </w:r>
      <w:proofErr w:type="spellStart"/>
      <w:r w:rsidRPr="497682A6">
        <w:rPr>
          <w:rFonts w:eastAsia="Arial" w:cs="Arial"/>
        </w:rPr>
        <w:t>trident_nfs</w:t>
      </w:r>
      <w:proofErr w:type="spellEnd"/>
      <w:r>
        <w:br/>
      </w:r>
      <w:r w:rsidRPr="497682A6">
        <w:rPr>
          <w:rFonts w:eastAsia="Arial" w:cs="Arial"/>
        </w:rPr>
        <w:t xml:space="preserve"> </w:t>
      </w:r>
      <w:r w:rsidRPr="497682A6">
        <w:rPr>
          <w:rFonts w:eastAsia="Arial" w:cs="Arial"/>
          <w:highlight w:val="yellow"/>
        </w:rPr>
        <w:t>aggregate: aggrSSD1_HACL01_01</w:t>
      </w:r>
      <w:r>
        <w:br/>
      </w:r>
      <w:r w:rsidRPr="497682A6">
        <w:rPr>
          <w:rFonts w:eastAsia="Arial" w:cs="Arial"/>
        </w:rPr>
        <w:t xml:space="preserve"> </w:t>
      </w:r>
      <w:commentRangeStart w:id="61"/>
      <w:proofErr w:type="spellStart"/>
      <w:r w:rsidRPr="497682A6">
        <w:rPr>
          <w:rFonts w:eastAsia="Arial" w:cs="Arial"/>
          <w:highlight w:val="yellow"/>
        </w:rPr>
        <w:t>limitVolumeSize</w:t>
      </w:r>
      <w:proofErr w:type="spellEnd"/>
      <w:r w:rsidRPr="497682A6">
        <w:rPr>
          <w:rFonts w:eastAsia="Arial" w:cs="Arial"/>
          <w:highlight w:val="yellow"/>
        </w:rPr>
        <w:t>: 300Gi</w:t>
      </w:r>
      <w:commentRangeEnd w:id="61"/>
      <w:r w:rsidR="00DA6942">
        <w:rPr>
          <w:rStyle w:val="CommentReference"/>
        </w:rPr>
        <w:commentReference w:id="61"/>
      </w:r>
      <w:r>
        <w:br/>
      </w:r>
      <w:r w:rsidRPr="497682A6">
        <w:rPr>
          <w:rFonts w:eastAsia="Arial" w:cs="Arial"/>
        </w:rPr>
        <w:t xml:space="preserve"> </w:t>
      </w:r>
      <w:proofErr w:type="spellStart"/>
      <w:r w:rsidRPr="497682A6">
        <w:rPr>
          <w:rFonts w:eastAsia="Arial" w:cs="Arial"/>
        </w:rPr>
        <w:t>nfsMountOptions</w:t>
      </w:r>
      <w:proofErr w:type="spellEnd"/>
      <w:r w:rsidRPr="497682A6">
        <w:rPr>
          <w:rFonts w:eastAsia="Arial" w:cs="Arial"/>
        </w:rPr>
        <w:t xml:space="preserve">: </w:t>
      </w:r>
      <w:commentRangeStart w:id="62"/>
      <w:proofErr w:type="spellStart"/>
      <w:r w:rsidRPr="497682A6">
        <w:rPr>
          <w:rFonts w:eastAsia="Arial" w:cs="Arial"/>
        </w:rPr>
        <w:t>nfsvers</w:t>
      </w:r>
      <w:proofErr w:type="spellEnd"/>
      <w:r w:rsidRPr="497682A6">
        <w:rPr>
          <w:rFonts w:eastAsia="Arial" w:cs="Arial"/>
        </w:rPr>
        <w:t>=4</w:t>
      </w:r>
      <w:commentRangeEnd w:id="62"/>
      <w:r w:rsidR="00365D3A">
        <w:rPr>
          <w:rStyle w:val="CommentReference"/>
        </w:rPr>
        <w:commentReference w:id="62"/>
      </w:r>
      <w:r>
        <w:br/>
      </w:r>
      <w:r w:rsidRPr="497682A6">
        <w:rPr>
          <w:rFonts w:eastAsia="Arial" w:cs="Arial"/>
        </w:rPr>
        <w:t xml:space="preserve"> storage:</w:t>
      </w:r>
      <w:r>
        <w:br/>
      </w:r>
      <w:r w:rsidRPr="497682A6">
        <w:rPr>
          <w:rFonts w:eastAsia="Arial" w:cs="Arial"/>
        </w:rPr>
        <w:t xml:space="preserve">   - labels:</w:t>
      </w:r>
      <w:r>
        <w:br/>
      </w:r>
      <w:r w:rsidRPr="497682A6">
        <w:rPr>
          <w:rFonts w:eastAsia="Arial" w:cs="Arial"/>
        </w:rPr>
        <w:t xml:space="preserve">       performance: gold</w:t>
      </w:r>
      <w:r>
        <w:br/>
      </w:r>
      <w:r w:rsidRPr="497682A6">
        <w:rPr>
          <w:rFonts w:eastAsia="Arial" w:cs="Arial"/>
        </w:rPr>
        <w:t xml:space="preserve">     defaults:</w:t>
      </w:r>
      <w:r>
        <w:br/>
      </w:r>
      <w:r w:rsidRPr="497682A6">
        <w:rPr>
          <w:rFonts w:eastAsia="Arial" w:cs="Arial"/>
        </w:rPr>
        <w:t xml:space="preserve">       </w:t>
      </w:r>
      <w:commentRangeStart w:id="63"/>
      <w:proofErr w:type="spellStart"/>
      <w:r w:rsidRPr="497682A6">
        <w:rPr>
          <w:rFonts w:eastAsia="Arial" w:cs="Arial"/>
        </w:rPr>
        <w:t>adaptiveQosPolicy</w:t>
      </w:r>
      <w:commentRangeEnd w:id="63"/>
      <w:proofErr w:type="spellEnd"/>
      <w:r w:rsidR="00926142">
        <w:rPr>
          <w:rStyle w:val="CommentReference"/>
        </w:rPr>
        <w:commentReference w:id="63"/>
      </w:r>
      <w:r w:rsidRPr="497682A6">
        <w:rPr>
          <w:rFonts w:eastAsia="Arial" w:cs="Arial"/>
        </w:rPr>
        <w:t>: gold-ushasvmf02</w:t>
      </w:r>
      <w:r>
        <w:br/>
      </w:r>
      <w:r w:rsidRPr="497682A6">
        <w:rPr>
          <w:rFonts w:eastAsia="Arial" w:cs="Arial"/>
        </w:rPr>
        <w:t xml:space="preserve">   - labels:</w:t>
      </w:r>
      <w:r>
        <w:br/>
      </w:r>
      <w:r w:rsidRPr="497682A6">
        <w:rPr>
          <w:rFonts w:eastAsia="Arial" w:cs="Arial"/>
        </w:rPr>
        <w:t xml:space="preserve">       performance: silver</w:t>
      </w:r>
      <w:r>
        <w:br/>
      </w:r>
      <w:r w:rsidRPr="497682A6">
        <w:rPr>
          <w:rFonts w:eastAsia="Arial" w:cs="Arial"/>
        </w:rPr>
        <w:t xml:space="preserve">     defaults:</w:t>
      </w:r>
      <w:r>
        <w:br/>
      </w:r>
      <w:r w:rsidRPr="497682A6">
        <w:rPr>
          <w:rFonts w:eastAsia="Arial" w:cs="Arial"/>
        </w:rPr>
        <w:t xml:space="preserve">       </w:t>
      </w:r>
      <w:proofErr w:type="spellStart"/>
      <w:r w:rsidRPr="497682A6">
        <w:rPr>
          <w:rFonts w:eastAsia="Arial" w:cs="Arial"/>
        </w:rPr>
        <w:t>adaptiveQosPolicy</w:t>
      </w:r>
      <w:proofErr w:type="spellEnd"/>
      <w:r w:rsidRPr="497682A6">
        <w:rPr>
          <w:rFonts w:eastAsia="Arial" w:cs="Arial"/>
        </w:rPr>
        <w:t>: silver-ushasvmf02</w:t>
      </w:r>
      <w:r>
        <w:br/>
      </w:r>
      <w:r w:rsidRPr="497682A6">
        <w:rPr>
          <w:rFonts w:eastAsia="Arial" w:cs="Arial"/>
        </w:rPr>
        <w:t xml:space="preserve">   - labels:</w:t>
      </w:r>
      <w:r>
        <w:br/>
      </w:r>
      <w:r w:rsidRPr="497682A6">
        <w:rPr>
          <w:rFonts w:eastAsia="Arial" w:cs="Arial"/>
        </w:rPr>
        <w:t xml:space="preserve">       performance: bronze</w:t>
      </w:r>
      <w:r>
        <w:br/>
      </w:r>
      <w:r w:rsidRPr="497682A6">
        <w:rPr>
          <w:rFonts w:eastAsia="Arial" w:cs="Arial"/>
        </w:rPr>
        <w:t xml:space="preserve">     defaults:</w:t>
      </w:r>
      <w:r>
        <w:br/>
      </w:r>
      <w:r w:rsidRPr="497682A6">
        <w:rPr>
          <w:rFonts w:eastAsia="Arial" w:cs="Arial"/>
        </w:rPr>
        <w:t xml:space="preserve">       </w:t>
      </w:r>
      <w:proofErr w:type="spellStart"/>
      <w:r w:rsidRPr="497682A6">
        <w:rPr>
          <w:rFonts w:eastAsia="Arial" w:cs="Arial"/>
        </w:rPr>
        <w:t>adaptiveQosPolicy</w:t>
      </w:r>
      <w:proofErr w:type="spellEnd"/>
      <w:r w:rsidRPr="497682A6">
        <w:rPr>
          <w:rFonts w:eastAsia="Arial" w:cs="Arial"/>
        </w:rPr>
        <w:t>: bronze-ushasvmf02</w:t>
      </w:r>
      <w:r>
        <w:br/>
      </w:r>
      <w:r w:rsidRPr="497682A6">
        <w:rPr>
          <w:rFonts w:eastAsia="Arial" w:cs="Arial"/>
        </w:rPr>
        <w:t xml:space="preserve">   - labels:</w:t>
      </w:r>
      <w:r>
        <w:br/>
      </w:r>
      <w:r w:rsidRPr="497682A6">
        <w:rPr>
          <w:rFonts w:eastAsia="Arial" w:cs="Arial"/>
        </w:rPr>
        <w:t xml:space="preserve">       performance: </w:t>
      </w:r>
      <w:commentRangeStart w:id="64"/>
      <w:proofErr w:type="spellStart"/>
      <w:r w:rsidRPr="497682A6">
        <w:rPr>
          <w:rFonts w:eastAsia="Arial" w:cs="Arial"/>
        </w:rPr>
        <w:t>goldburst</w:t>
      </w:r>
      <w:commentRangeEnd w:id="64"/>
      <w:proofErr w:type="spellEnd"/>
      <w:r w:rsidR="000103C7">
        <w:rPr>
          <w:rStyle w:val="CommentReference"/>
        </w:rPr>
        <w:commentReference w:id="64"/>
      </w:r>
      <w:r>
        <w:br/>
      </w:r>
      <w:r w:rsidRPr="497682A6">
        <w:rPr>
          <w:rFonts w:eastAsia="Arial" w:cs="Arial"/>
        </w:rPr>
        <w:t xml:space="preserve">     defaults:</w:t>
      </w:r>
      <w:r>
        <w:br/>
      </w:r>
      <w:r w:rsidRPr="497682A6">
        <w:rPr>
          <w:rFonts w:eastAsia="Arial" w:cs="Arial"/>
        </w:rPr>
        <w:t xml:space="preserve">       </w:t>
      </w:r>
      <w:proofErr w:type="spellStart"/>
      <w:r w:rsidRPr="497682A6">
        <w:rPr>
          <w:rFonts w:eastAsia="Arial" w:cs="Arial"/>
        </w:rPr>
        <w:t>adaptiveQosPolicy</w:t>
      </w:r>
      <w:proofErr w:type="spellEnd"/>
      <w:r w:rsidRPr="497682A6">
        <w:rPr>
          <w:rFonts w:eastAsia="Arial" w:cs="Arial"/>
        </w:rPr>
        <w:t>: goldburst-ushasvmf02</w:t>
      </w:r>
    </w:p>
    <w:p w14:paraId="77D446DB" w14:textId="4992436A" w:rsidR="7958D751" w:rsidRDefault="7958D751">
      <w:r w:rsidRPr="497682A6">
        <w:rPr>
          <w:rFonts w:eastAsia="Arial" w:cs="Arial"/>
        </w:rPr>
        <w:t xml:space="preserve"> </w:t>
      </w:r>
    </w:p>
    <w:p w14:paraId="5FCF0968" w14:textId="02E83244" w:rsidR="7958D751" w:rsidRDefault="7958D751">
      <w:r w:rsidRPr="497682A6">
        <w:rPr>
          <w:rFonts w:eastAsia="Arial" w:cs="Arial"/>
        </w:rPr>
        <w:t xml:space="preserve"> </w:t>
      </w:r>
    </w:p>
    <w:p w14:paraId="251FE1C5" w14:textId="63A72A77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 xml:space="preserve">Apply the backend to Trident using </w:t>
      </w:r>
      <w:proofErr w:type="spellStart"/>
      <w:r w:rsidRPr="497682A6">
        <w:rPr>
          <w:rFonts w:eastAsia="Arial" w:cs="Arial"/>
        </w:rPr>
        <w:t>tridentctl</w:t>
      </w:r>
      <w:proofErr w:type="spellEnd"/>
    </w:p>
    <w:p w14:paraId="1FA01734" w14:textId="76E37F73" w:rsidR="7958D751" w:rsidRDefault="7958D751">
      <w:r w:rsidRPr="497682A6">
        <w:rPr>
          <w:rFonts w:eastAsia="Arial" w:cs="Arial"/>
        </w:rPr>
        <w:t xml:space="preserve"> </w:t>
      </w:r>
    </w:p>
    <w:p w14:paraId="20558925" w14:textId="02A23A6C" w:rsidR="7958D751" w:rsidRDefault="7958D751">
      <w:r w:rsidRPr="497682A6">
        <w:rPr>
          <w:rFonts w:eastAsia="Arial" w:cs="Arial"/>
          <w:i/>
          <w:iCs/>
        </w:rPr>
        <w:t xml:space="preserve"> </w:t>
      </w:r>
      <w:proofErr w:type="spellStart"/>
      <w:r w:rsidRPr="497682A6">
        <w:rPr>
          <w:rFonts w:eastAsia="Arial" w:cs="Arial"/>
          <w:i/>
          <w:iCs/>
        </w:rPr>
        <w:t>tridentctl</w:t>
      </w:r>
      <w:proofErr w:type="spellEnd"/>
      <w:r w:rsidRPr="497682A6">
        <w:rPr>
          <w:rFonts w:eastAsia="Arial" w:cs="Arial"/>
          <w:i/>
          <w:iCs/>
        </w:rPr>
        <w:t xml:space="preserve"> create backend -f </w:t>
      </w:r>
      <w:proofErr w:type="spellStart"/>
      <w:r w:rsidRPr="497682A6">
        <w:rPr>
          <w:rFonts w:eastAsia="Arial" w:cs="Arial"/>
          <w:i/>
          <w:iCs/>
        </w:rPr>
        <w:t>backend.yaml</w:t>
      </w:r>
      <w:proofErr w:type="spellEnd"/>
      <w:r w:rsidRPr="497682A6">
        <w:rPr>
          <w:rFonts w:eastAsia="Arial" w:cs="Arial"/>
          <w:i/>
          <w:iCs/>
        </w:rPr>
        <w:t xml:space="preserve"> -n trident</w:t>
      </w:r>
    </w:p>
    <w:p w14:paraId="5AC66EF2" w14:textId="51D0227F" w:rsidR="7958D751" w:rsidRDefault="7958D751">
      <w:r w:rsidRPr="497682A6">
        <w:rPr>
          <w:rFonts w:eastAsia="Arial" w:cs="Arial"/>
        </w:rPr>
        <w:t xml:space="preserve"> </w:t>
      </w:r>
    </w:p>
    <w:p w14:paraId="7A742FCA" w14:textId="0E50BC2C" w:rsidR="7958D751" w:rsidRDefault="7958D751" w:rsidP="497682A6">
      <w:pPr>
        <w:pStyle w:val="ListParagraph"/>
        <w:rPr>
          <w:rFonts w:eastAsia="Arial" w:cs="Arial"/>
        </w:rPr>
      </w:pPr>
      <w:r w:rsidRPr="497682A6">
        <w:rPr>
          <w:rFonts w:eastAsia="Arial" w:cs="Arial"/>
        </w:rPr>
        <w:t>Verify the connectivity using below command</w:t>
      </w:r>
    </w:p>
    <w:p w14:paraId="20A2A7C2" w14:textId="03970094" w:rsidR="7958D751" w:rsidRDefault="7958D751">
      <w:r w:rsidRPr="497682A6">
        <w:rPr>
          <w:rFonts w:eastAsia="Arial" w:cs="Arial"/>
        </w:rPr>
        <w:t xml:space="preserve"> </w:t>
      </w:r>
    </w:p>
    <w:p w14:paraId="6B21B639" w14:textId="2B357247" w:rsidR="7958D751" w:rsidRDefault="7958D751" w:rsidP="497682A6">
      <w:pPr>
        <w:ind w:left="720"/>
      </w:pPr>
      <w:proofErr w:type="spellStart"/>
      <w:r w:rsidRPr="497682A6">
        <w:rPr>
          <w:rFonts w:eastAsia="Arial" w:cs="Arial"/>
          <w:i/>
          <w:iCs/>
          <w:lang w:val="en-IN"/>
        </w:rPr>
        <w:t>tridentctl</w:t>
      </w:r>
      <w:proofErr w:type="spellEnd"/>
      <w:r w:rsidRPr="497682A6">
        <w:rPr>
          <w:rFonts w:eastAsia="Arial" w:cs="Arial"/>
          <w:i/>
          <w:iCs/>
          <w:lang w:val="en-IN"/>
        </w:rPr>
        <w:t xml:space="preserve"> -n trident get backend</w:t>
      </w:r>
    </w:p>
    <w:p w14:paraId="353A048B" w14:textId="4FC4B46A" w:rsidR="00BB42A4" w:rsidRPr="00002ACA" w:rsidRDefault="00BB42A4" w:rsidP="0D915F24"/>
    <w:p w14:paraId="0489F2DD" w14:textId="59C9037E" w:rsidR="7D2A3B9C" w:rsidRDefault="01783239">
      <w:r w:rsidRPr="70A74362">
        <w:rPr>
          <w:rFonts w:eastAsia="Arial" w:cs="Arial"/>
        </w:rPr>
        <w:t xml:space="preserve"> </w:t>
      </w:r>
    </w:p>
    <w:p w14:paraId="2DA014D5" w14:textId="4ECD4623" w:rsidR="7D2A3B9C" w:rsidRDefault="7D2A3B9C"/>
    <w:p w14:paraId="29621DB3" w14:textId="4AA5CE1E" w:rsidR="51DC55E0" w:rsidRDefault="51DC55E0" w:rsidP="70A74362">
      <w:pPr>
        <w:spacing w:line="259" w:lineRule="auto"/>
      </w:pPr>
      <w:r w:rsidRPr="70A74362">
        <w:rPr>
          <w:rFonts w:eastAsia="Arial" w:cs="Arial"/>
        </w:rPr>
        <w:t xml:space="preserve">Apply </w:t>
      </w:r>
      <w:proofErr w:type="spellStart"/>
      <w:r w:rsidRPr="70A74362">
        <w:rPr>
          <w:rFonts w:eastAsia="Arial" w:cs="Arial"/>
        </w:rPr>
        <w:t>yaml</w:t>
      </w:r>
      <w:proofErr w:type="spellEnd"/>
      <w:r w:rsidRPr="70A74362">
        <w:rPr>
          <w:rFonts w:eastAsia="Arial" w:cs="Arial"/>
        </w:rPr>
        <w:t xml:space="preserve"> files as follow:</w:t>
      </w:r>
    </w:p>
    <w:p w14:paraId="15D844A1" w14:textId="658AB076" w:rsidR="70A74362" w:rsidRDefault="70A74362" w:rsidP="70A74362">
      <w:pPr>
        <w:rPr>
          <w:rFonts w:eastAsia="Arial" w:cs="Arial"/>
        </w:rPr>
      </w:pPr>
    </w:p>
    <w:p w14:paraId="4F9653DA" w14:textId="04C2DB33" w:rsidR="70A74362" w:rsidRDefault="70A74362" w:rsidP="70A74362">
      <w:pPr>
        <w:rPr>
          <w:rFonts w:eastAsia="Arial" w:cs="Arial"/>
        </w:rPr>
      </w:pPr>
    </w:p>
    <w:p w14:paraId="216B0AF8" w14:textId="5808FC4F" w:rsidR="25FA861C" w:rsidRDefault="25FA861C" w:rsidP="70A74362">
      <w:pPr>
        <w:rPr>
          <w:rFonts w:eastAsia="Arial" w:cs="Arial"/>
        </w:rPr>
      </w:pPr>
      <w:r w:rsidRPr="70A74362">
        <w:rPr>
          <w:rFonts w:eastAsia="Arial" w:cs="Arial"/>
        </w:rPr>
        <w:t>apiVersion: storage.k8s.io/v1</w:t>
      </w:r>
      <w:r>
        <w:br/>
      </w:r>
      <w:r w:rsidRPr="70A74362">
        <w:rPr>
          <w:rFonts w:eastAsia="Arial" w:cs="Arial"/>
        </w:rPr>
        <w:t xml:space="preserve"> kind: StorageClass</w:t>
      </w:r>
      <w:r>
        <w:br/>
      </w:r>
      <w:r w:rsidRPr="70A74362">
        <w:rPr>
          <w:rFonts w:eastAsia="Arial" w:cs="Arial"/>
        </w:rPr>
        <w:t xml:space="preserve"> metadata:</w:t>
      </w:r>
      <w:r>
        <w:br/>
      </w:r>
      <w:r w:rsidRPr="70A74362">
        <w:rPr>
          <w:rFonts w:eastAsia="Arial" w:cs="Arial"/>
        </w:rPr>
        <w:t xml:space="preserve">   name: </w:t>
      </w:r>
      <w:r w:rsidR="62B4FBEE" w:rsidRPr="70A74362">
        <w:rPr>
          <w:b/>
          <w:bCs/>
        </w:rPr>
        <w:t>SC-bronze</w:t>
      </w:r>
    </w:p>
    <w:p w14:paraId="2043D123" w14:textId="18E1D63F" w:rsidR="25FA861C" w:rsidRDefault="25FA861C" w:rsidP="70A74362">
      <w:pPr>
        <w:spacing w:line="259" w:lineRule="auto"/>
      </w:pPr>
      <w:r w:rsidRPr="70A74362">
        <w:rPr>
          <w:rFonts w:eastAsia="Arial" w:cs="Arial"/>
        </w:rPr>
        <w:t xml:space="preserve"> provisioner: csi.trident.netapp.io</w:t>
      </w:r>
      <w:r>
        <w:br/>
      </w:r>
      <w:r w:rsidRPr="70A74362">
        <w:rPr>
          <w:rFonts w:eastAsia="Arial" w:cs="Arial"/>
        </w:rPr>
        <w:t xml:space="preserve"> reclaimPolicy: Delete</w:t>
      </w:r>
      <w:r>
        <w:br/>
      </w:r>
      <w:r w:rsidRPr="70A74362">
        <w:rPr>
          <w:rFonts w:eastAsia="Arial" w:cs="Arial"/>
        </w:rPr>
        <w:t xml:space="preserve"> parameters:</w:t>
      </w:r>
      <w:r>
        <w:br/>
      </w:r>
      <w:r w:rsidRPr="70A74362">
        <w:rPr>
          <w:rFonts w:eastAsia="Arial" w:cs="Arial"/>
        </w:rPr>
        <w:t xml:space="preserve">   selector: "performance=</w:t>
      </w:r>
      <w:r w:rsidR="1F499F98" w:rsidRPr="70A74362">
        <w:rPr>
          <w:rFonts w:eastAsia="Arial" w:cs="Arial"/>
        </w:rPr>
        <w:t>bronze</w:t>
      </w:r>
      <w:r w:rsidRPr="70A74362">
        <w:rPr>
          <w:rFonts w:eastAsia="Arial" w:cs="Arial"/>
        </w:rPr>
        <w:t>"</w:t>
      </w:r>
      <w:r>
        <w:br/>
      </w:r>
      <w:r w:rsidRPr="70A74362">
        <w:rPr>
          <w:rFonts w:eastAsia="Arial" w:cs="Arial"/>
        </w:rPr>
        <w:t xml:space="preserve"> allowVolumeExpansion: true</w:t>
      </w:r>
      <w:r>
        <w:br/>
      </w:r>
      <w:r w:rsidRPr="70A74362">
        <w:rPr>
          <w:rFonts w:eastAsia="Arial" w:cs="Arial"/>
        </w:rPr>
        <w:t xml:space="preserve"> volumeBindingMode: Immediate</w:t>
      </w:r>
      <w:r>
        <w:br/>
      </w:r>
      <w:r w:rsidRPr="70A74362">
        <w:rPr>
          <w:rFonts w:eastAsia="Arial" w:cs="Arial"/>
        </w:rPr>
        <w:t xml:space="preserve"> ---</w:t>
      </w:r>
    </w:p>
    <w:p w14:paraId="0CED445B" w14:textId="07C496D4" w:rsidR="25FA861C" w:rsidRDefault="25FA861C" w:rsidP="70A74362">
      <w:pPr>
        <w:spacing w:line="259" w:lineRule="auto"/>
      </w:pPr>
      <w:r>
        <w:br/>
      </w:r>
      <w:r w:rsidRPr="70A74362">
        <w:rPr>
          <w:rFonts w:eastAsia="Arial" w:cs="Arial"/>
        </w:rPr>
        <w:t xml:space="preserve"> apiVersion: storage.k8s.io/v1</w:t>
      </w:r>
      <w:r>
        <w:br/>
      </w:r>
      <w:r w:rsidRPr="70A74362">
        <w:rPr>
          <w:rFonts w:eastAsia="Arial" w:cs="Arial"/>
        </w:rPr>
        <w:t xml:space="preserve"> kind: StorageClass</w:t>
      </w:r>
      <w:r>
        <w:br/>
      </w:r>
      <w:r w:rsidRPr="70A74362">
        <w:rPr>
          <w:rFonts w:eastAsia="Arial" w:cs="Arial"/>
        </w:rPr>
        <w:lastRenderedPageBreak/>
        <w:t xml:space="preserve"> metadata:</w:t>
      </w:r>
      <w:r>
        <w:br/>
      </w:r>
      <w:r w:rsidRPr="70A74362">
        <w:rPr>
          <w:rFonts w:eastAsia="Arial" w:cs="Arial"/>
        </w:rPr>
        <w:t xml:space="preserve">   name: </w:t>
      </w:r>
      <w:r w:rsidR="48D4402A" w:rsidRPr="70A74362">
        <w:rPr>
          <w:b/>
          <w:bCs/>
        </w:rPr>
        <w:t>SC-silver</w:t>
      </w:r>
      <w:r>
        <w:br/>
      </w:r>
      <w:r w:rsidRPr="70A74362">
        <w:rPr>
          <w:rFonts w:eastAsia="Arial" w:cs="Arial"/>
        </w:rPr>
        <w:t xml:space="preserve">   annotations:</w:t>
      </w:r>
      <w:r>
        <w:br/>
      </w:r>
      <w:r w:rsidRPr="70A74362">
        <w:rPr>
          <w:rFonts w:eastAsia="Arial" w:cs="Arial"/>
        </w:rPr>
        <w:t xml:space="preserve">     storageclass.kubernetes.io/is-default-class: "true"</w:t>
      </w:r>
      <w:r>
        <w:br/>
      </w:r>
      <w:r w:rsidRPr="70A74362">
        <w:rPr>
          <w:rFonts w:eastAsia="Arial" w:cs="Arial"/>
        </w:rPr>
        <w:t xml:space="preserve"> provisioner: csi.trident.netapp.io</w:t>
      </w:r>
      <w:r>
        <w:br/>
      </w:r>
      <w:r w:rsidRPr="70A74362">
        <w:rPr>
          <w:rFonts w:eastAsia="Arial" w:cs="Arial"/>
        </w:rPr>
        <w:t xml:space="preserve"> reclaimPolicy: Delete</w:t>
      </w:r>
      <w:r>
        <w:br/>
      </w:r>
      <w:r w:rsidRPr="70A74362">
        <w:rPr>
          <w:rFonts w:eastAsia="Arial" w:cs="Arial"/>
        </w:rPr>
        <w:t xml:space="preserve"> parameters:</w:t>
      </w:r>
      <w:r>
        <w:br/>
      </w:r>
      <w:r w:rsidRPr="70A74362">
        <w:rPr>
          <w:rFonts w:eastAsia="Arial" w:cs="Arial"/>
        </w:rPr>
        <w:t xml:space="preserve">   selector: "performance=silver"</w:t>
      </w:r>
      <w:r>
        <w:br/>
      </w:r>
      <w:r w:rsidRPr="70A74362">
        <w:rPr>
          <w:rFonts w:eastAsia="Arial" w:cs="Arial"/>
        </w:rPr>
        <w:t xml:space="preserve"> allowVolumeExpansion: true</w:t>
      </w:r>
      <w:r>
        <w:br/>
      </w:r>
      <w:r w:rsidRPr="70A74362">
        <w:rPr>
          <w:rFonts w:eastAsia="Arial" w:cs="Arial"/>
        </w:rPr>
        <w:t xml:space="preserve"> volumeBindingMode: Immediate</w:t>
      </w:r>
      <w:r>
        <w:br/>
      </w:r>
      <w:r w:rsidRPr="70A74362">
        <w:rPr>
          <w:rFonts w:eastAsia="Arial" w:cs="Arial"/>
        </w:rPr>
        <w:t xml:space="preserve"> ---</w:t>
      </w:r>
    </w:p>
    <w:p w14:paraId="3F471A9E" w14:textId="2F8CFF0E" w:rsidR="25FA861C" w:rsidRDefault="25FA861C" w:rsidP="70A74362">
      <w:pPr>
        <w:spacing w:line="259" w:lineRule="auto"/>
      </w:pPr>
      <w:r>
        <w:br/>
      </w:r>
      <w:r w:rsidRPr="70A74362">
        <w:rPr>
          <w:rFonts w:eastAsia="Arial" w:cs="Arial"/>
        </w:rPr>
        <w:t xml:space="preserve"> apiVersion: storage.k8s.io/v1</w:t>
      </w:r>
      <w:r>
        <w:br/>
      </w:r>
      <w:r w:rsidRPr="70A74362">
        <w:rPr>
          <w:rFonts w:eastAsia="Arial" w:cs="Arial"/>
        </w:rPr>
        <w:t xml:space="preserve"> kind: StorageClass</w:t>
      </w:r>
      <w:r>
        <w:br/>
      </w:r>
      <w:r w:rsidRPr="70A74362">
        <w:rPr>
          <w:rFonts w:eastAsia="Arial" w:cs="Arial"/>
        </w:rPr>
        <w:t xml:space="preserve"> metadata:</w:t>
      </w:r>
      <w:r>
        <w:br/>
      </w:r>
      <w:r w:rsidRPr="70A74362">
        <w:rPr>
          <w:rFonts w:eastAsia="Arial" w:cs="Arial"/>
        </w:rPr>
        <w:t xml:space="preserve">   name: </w:t>
      </w:r>
      <w:r w:rsidR="5B0CE349" w:rsidRPr="70A74362">
        <w:rPr>
          <w:rFonts w:eastAsia="Arial" w:cs="Arial"/>
          <w:b/>
          <w:bCs/>
        </w:rPr>
        <w:t>SC-gold</w:t>
      </w:r>
      <w:r>
        <w:br/>
      </w:r>
      <w:r w:rsidRPr="70A74362">
        <w:rPr>
          <w:rFonts w:eastAsia="Arial" w:cs="Arial"/>
        </w:rPr>
        <w:t xml:space="preserve"> provisioner: csi.trident.netapp.io</w:t>
      </w:r>
      <w:r>
        <w:br/>
      </w:r>
      <w:r w:rsidRPr="70A74362">
        <w:rPr>
          <w:rFonts w:eastAsia="Arial" w:cs="Arial"/>
        </w:rPr>
        <w:t xml:space="preserve"> reclaimPolicy: Delete</w:t>
      </w:r>
      <w:r>
        <w:br/>
      </w:r>
      <w:r w:rsidRPr="70A74362">
        <w:rPr>
          <w:rFonts w:eastAsia="Arial" w:cs="Arial"/>
        </w:rPr>
        <w:t xml:space="preserve"> parameters:</w:t>
      </w:r>
      <w:r>
        <w:br/>
      </w:r>
      <w:r w:rsidRPr="70A74362">
        <w:rPr>
          <w:rFonts w:eastAsia="Arial" w:cs="Arial"/>
        </w:rPr>
        <w:t xml:space="preserve">   selector: "performance=</w:t>
      </w:r>
      <w:r w:rsidR="6FF1B1FB" w:rsidRPr="70A74362">
        <w:rPr>
          <w:rFonts w:eastAsia="Arial" w:cs="Arial"/>
        </w:rPr>
        <w:t>silver</w:t>
      </w:r>
      <w:r w:rsidRPr="70A74362">
        <w:rPr>
          <w:rFonts w:eastAsia="Arial" w:cs="Arial"/>
        </w:rPr>
        <w:t>"</w:t>
      </w:r>
      <w:r>
        <w:br/>
      </w:r>
      <w:r w:rsidRPr="70A74362">
        <w:rPr>
          <w:rFonts w:eastAsia="Arial" w:cs="Arial"/>
        </w:rPr>
        <w:t xml:space="preserve"> allowVolumeExpansion: true</w:t>
      </w:r>
      <w:r>
        <w:br/>
      </w:r>
      <w:r w:rsidRPr="70A74362">
        <w:rPr>
          <w:rFonts w:eastAsia="Arial" w:cs="Arial"/>
        </w:rPr>
        <w:t xml:space="preserve"> volumeBindingMode: Immediate</w:t>
      </w:r>
      <w:r>
        <w:br/>
      </w:r>
      <w:r w:rsidRPr="70A74362">
        <w:rPr>
          <w:rFonts w:eastAsia="Arial" w:cs="Arial"/>
        </w:rPr>
        <w:t xml:space="preserve"> ---</w:t>
      </w:r>
    </w:p>
    <w:p w14:paraId="3866D2B8" w14:textId="4EC42C65" w:rsidR="70A74362" w:rsidRDefault="70A74362" w:rsidP="70A74362">
      <w:pPr>
        <w:spacing w:line="259" w:lineRule="auto"/>
        <w:rPr>
          <w:rFonts w:eastAsia="Arial" w:cs="Arial"/>
        </w:rPr>
      </w:pPr>
    </w:p>
    <w:p w14:paraId="032DEF7E" w14:textId="72CD5B12" w:rsidR="25FA861C" w:rsidRDefault="25FA861C" w:rsidP="7D2A3B9C">
      <w:r w:rsidRPr="7D2A3B9C">
        <w:rPr>
          <w:rFonts w:eastAsia="Arial" w:cs="Arial"/>
          <w:szCs w:val="20"/>
        </w:rPr>
        <w:t xml:space="preserve"> </w:t>
      </w:r>
    </w:p>
    <w:p w14:paraId="2D913630" w14:textId="6AD014F6" w:rsidR="25FA861C" w:rsidRDefault="25FA861C" w:rsidP="7D2A3B9C">
      <w:pPr>
        <w:pStyle w:val="ListParagraph"/>
        <w:rPr>
          <w:rFonts w:eastAsia="Arial" w:cs="Arial"/>
          <w:szCs w:val="20"/>
        </w:rPr>
      </w:pPr>
      <w:r w:rsidRPr="7D2A3B9C">
        <w:rPr>
          <w:rFonts w:eastAsia="Arial" w:cs="Arial"/>
          <w:szCs w:val="20"/>
        </w:rPr>
        <w:t xml:space="preserve">Now to apply the </w:t>
      </w:r>
      <w:proofErr w:type="spellStart"/>
      <w:r w:rsidRPr="7D2A3B9C">
        <w:rPr>
          <w:rFonts w:eastAsia="Arial" w:cs="Arial"/>
          <w:szCs w:val="20"/>
        </w:rPr>
        <w:t>yaml</w:t>
      </w:r>
      <w:proofErr w:type="spellEnd"/>
      <w:r w:rsidRPr="7D2A3B9C">
        <w:rPr>
          <w:rFonts w:eastAsia="Arial" w:cs="Arial"/>
          <w:szCs w:val="20"/>
        </w:rPr>
        <w:t xml:space="preserve"> use below command</w:t>
      </w:r>
    </w:p>
    <w:p w14:paraId="5505DC7E" w14:textId="495488F7" w:rsidR="25FA861C" w:rsidRDefault="25FA861C" w:rsidP="7D2A3B9C">
      <w:proofErr w:type="spellStart"/>
      <w:r w:rsidRPr="7D2A3B9C">
        <w:rPr>
          <w:rFonts w:eastAsia="Arial" w:cs="Arial"/>
          <w:i/>
          <w:iCs/>
          <w:szCs w:val="20"/>
        </w:rPr>
        <w:t>oc</w:t>
      </w:r>
      <w:proofErr w:type="spellEnd"/>
      <w:r w:rsidRPr="7D2A3B9C">
        <w:rPr>
          <w:rFonts w:eastAsia="Arial" w:cs="Arial"/>
          <w:i/>
          <w:iCs/>
          <w:szCs w:val="20"/>
        </w:rPr>
        <w:t xml:space="preserve"> create -f </w:t>
      </w:r>
      <w:proofErr w:type="spellStart"/>
      <w:r w:rsidRPr="7D2A3B9C">
        <w:rPr>
          <w:rFonts w:eastAsia="Arial" w:cs="Arial"/>
          <w:i/>
          <w:iCs/>
          <w:szCs w:val="20"/>
        </w:rPr>
        <w:t>storageclass.yaml</w:t>
      </w:r>
      <w:proofErr w:type="spellEnd"/>
    </w:p>
    <w:p w14:paraId="7A93A20F" w14:textId="6179E08A" w:rsidR="7D2A3B9C" w:rsidRDefault="7D2A3B9C"/>
    <w:p w14:paraId="51C9F2EA" w14:textId="77777777" w:rsidR="00807F37" w:rsidRPr="00AF7F85" w:rsidRDefault="00807F37" w:rsidP="0D915F24"/>
    <w:p w14:paraId="433CFA58" w14:textId="19EEF23B" w:rsidR="1BFDF4AC" w:rsidRDefault="00301360" w:rsidP="5373AD95">
      <w:pPr>
        <w:rPr>
          <w:rStyle w:val="Heading4Char"/>
        </w:rPr>
      </w:pPr>
      <w:proofErr w:type="spellStart"/>
      <w:r>
        <w:rPr>
          <w:rStyle w:val="Heading4Char"/>
        </w:rPr>
        <w:t>Powerflex</w:t>
      </w:r>
      <w:proofErr w:type="spellEnd"/>
    </w:p>
    <w:p w14:paraId="70DA9149" w14:textId="77777777" w:rsidR="008C1A02" w:rsidRDefault="008C1A02" w:rsidP="5373AD95">
      <w:pPr>
        <w:rPr>
          <w:rStyle w:val="Heading4Char"/>
        </w:rPr>
      </w:pPr>
    </w:p>
    <w:p w14:paraId="7906DD55" w14:textId="5287747B" w:rsidR="00301360" w:rsidRDefault="00E037C4" w:rsidP="5373AD95">
      <w:r>
        <w:t xml:space="preserve">Dell </w:t>
      </w:r>
      <w:r w:rsidR="00CC5A35">
        <w:t xml:space="preserve">CSM </w:t>
      </w:r>
      <w:r w:rsidR="00F86B0E">
        <w:t>needs to be installed.</w:t>
      </w:r>
    </w:p>
    <w:p w14:paraId="277E4D1C" w14:textId="3D254500" w:rsidR="001002BC" w:rsidRDefault="00E15D18" w:rsidP="001002BC">
      <w:pPr>
        <w:rPr>
          <w:b/>
          <w:bCs/>
        </w:rPr>
      </w:pPr>
      <w:r>
        <w:t xml:space="preserve">IOPS </w:t>
      </w:r>
      <w:r w:rsidR="002224FA">
        <w:t>value is defined in storage classes.</w:t>
      </w:r>
      <w:r>
        <w:br/>
      </w:r>
      <w:r w:rsidR="001002BC">
        <w:t xml:space="preserve">DR </w:t>
      </w:r>
      <w:r w:rsidR="35200A49">
        <w:t>relationships</w:t>
      </w:r>
      <w:r w:rsidR="001002BC">
        <w:t xml:space="preserve"> also defined SC therefore following SC needs to be created</w:t>
      </w:r>
      <w:r w:rsidR="006D19AE">
        <w:t xml:space="preserve"> as follow:</w:t>
      </w:r>
      <w:r>
        <w:br/>
      </w:r>
      <w:r>
        <w:br/>
      </w:r>
      <w:commentRangeStart w:id="65"/>
      <w:r w:rsidR="001002BC" w:rsidRPr="70A74362">
        <w:rPr>
          <w:b/>
          <w:bCs/>
        </w:rPr>
        <w:t>SC-bronze</w:t>
      </w:r>
      <w:commentRangeEnd w:id="65"/>
      <w:r>
        <w:rPr>
          <w:rStyle w:val="CommentReference"/>
        </w:rPr>
        <w:commentReference w:id="65"/>
      </w:r>
    </w:p>
    <w:p w14:paraId="3360E11F" w14:textId="77777777" w:rsidR="001002BC" w:rsidRPr="00435397" w:rsidRDefault="001002BC" w:rsidP="001002BC"/>
    <w:p w14:paraId="26A933B6" w14:textId="77777777" w:rsidR="001002BC" w:rsidRDefault="001002BC" w:rsidP="001002BC">
      <w:pPr>
        <w:rPr>
          <w:b/>
          <w:bCs/>
        </w:rPr>
      </w:pPr>
      <w:r w:rsidRPr="003D10D1">
        <w:rPr>
          <w:b/>
          <w:bCs/>
        </w:rPr>
        <w:t>SC</w:t>
      </w:r>
      <w:r>
        <w:rPr>
          <w:b/>
          <w:bCs/>
        </w:rPr>
        <w:t>-</w:t>
      </w:r>
      <w:r w:rsidRPr="003D10D1">
        <w:rPr>
          <w:b/>
          <w:bCs/>
        </w:rPr>
        <w:t>silver</w:t>
      </w:r>
    </w:p>
    <w:p w14:paraId="4431919A" w14:textId="77777777" w:rsidR="001002BC" w:rsidRPr="00435397" w:rsidRDefault="001002BC" w:rsidP="001002BC">
      <w:pPr>
        <w:rPr>
          <w:b/>
          <w:bCs/>
        </w:rPr>
      </w:pPr>
    </w:p>
    <w:p w14:paraId="3CAB9B89" w14:textId="77777777" w:rsidR="001002BC" w:rsidRPr="003D10D1" w:rsidRDefault="001002BC" w:rsidP="001002BC">
      <w:pPr>
        <w:rPr>
          <w:b/>
          <w:bCs/>
        </w:rPr>
      </w:pPr>
      <w:r w:rsidRPr="003D10D1">
        <w:rPr>
          <w:b/>
          <w:bCs/>
        </w:rPr>
        <w:t>SC</w:t>
      </w:r>
      <w:r>
        <w:rPr>
          <w:b/>
          <w:bCs/>
        </w:rPr>
        <w:t>-</w:t>
      </w:r>
      <w:r w:rsidRPr="003D10D1">
        <w:rPr>
          <w:b/>
          <w:bCs/>
        </w:rPr>
        <w:t>gold</w:t>
      </w:r>
    </w:p>
    <w:p w14:paraId="02FC45C6" w14:textId="77777777" w:rsidR="001002BC" w:rsidRPr="00C352FB" w:rsidRDefault="001002BC" w:rsidP="001002BC"/>
    <w:p w14:paraId="230D6757" w14:textId="2ED97799" w:rsidR="001002BC" w:rsidRPr="001002BC" w:rsidRDefault="001002BC" w:rsidP="001002BC">
      <w:pPr>
        <w:rPr>
          <w:b/>
          <w:bCs/>
        </w:rPr>
      </w:pPr>
      <w:commentRangeStart w:id="66"/>
      <w:r w:rsidRPr="003D10D1">
        <w:rPr>
          <w:b/>
          <w:bCs/>
        </w:rPr>
        <w:t>SC</w:t>
      </w:r>
      <w:r>
        <w:rPr>
          <w:b/>
          <w:bCs/>
        </w:rPr>
        <w:t>-</w:t>
      </w:r>
      <w:r w:rsidRPr="003D10D1">
        <w:rPr>
          <w:b/>
          <w:bCs/>
        </w:rPr>
        <w:t>silver</w:t>
      </w:r>
      <w:r>
        <w:rPr>
          <w:b/>
          <w:bCs/>
        </w:rPr>
        <w:t>-dr</w:t>
      </w:r>
      <w:commentRangeEnd w:id="66"/>
      <w:r w:rsidR="00E6111E" w:rsidRPr="001002BC">
        <w:rPr>
          <w:rStyle w:val="CommentReference"/>
          <w:b/>
          <w:bCs/>
          <w:sz w:val="20"/>
          <w:szCs w:val="24"/>
        </w:rPr>
        <w:commentReference w:id="66"/>
      </w:r>
    </w:p>
    <w:p w14:paraId="5442471A" w14:textId="77777777" w:rsidR="001002BC" w:rsidRPr="00435397" w:rsidRDefault="001002BC" w:rsidP="001002BC">
      <w:pPr>
        <w:rPr>
          <w:b/>
          <w:bCs/>
        </w:rPr>
      </w:pPr>
    </w:p>
    <w:p w14:paraId="0DAEA0C4" w14:textId="5CDF14E7" w:rsidR="001002BC" w:rsidRDefault="001002BC" w:rsidP="001002BC">
      <w:pPr>
        <w:rPr>
          <w:b/>
          <w:bCs/>
        </w:rPr>
      </w:pPr>
      <w:r w:rsidRPr="003D10D1">
        <w:rPr>
          <w:b/>
          <w:bCs/>
        </w:rPr>
        <w:t>SC</w:t>
      </w:r>
      <w:r>
        <w:rPr>
          <w:b/>
          <w:bCs/>
        </w:rPr>
        <w:t>-</w:t>
      </w:r>
      <w:r w:rsidRPr="003D10D1">
        <w:rPr>
          <w:b/>
          <w:bCs/>
        </w:rPr>
        <w:t>gold</w:t>
      </w:r>
      <w:r>
        <w:rPr>
          <w:b/>
          <w:bCs/>
        </w:rPr>
        <w:t>-dr</w:t>
      </w:r>
    </w:p>
    <w:p w14:paraId="2CF321C5" w14:textId="77777777" w:rsidR="00440BEB" w:rsidRDefault="00440BEB" w:rsidP="001002BC">
      <w:pPr>
        <w:rPr>
          <w:b/>
          <w:bCs/>
        </w:rPr>
      </w:pPr>
    </w:p>
    <w:p w14:paraId="295BFBCE" w14:textId="77777777" w:rsidR="00440BEB" w:rsidRDefault="00440BEB" w:rsidP="001002BC">
      <w:pPr>
        <w:rPr>
          <w:b/>
          <w:bCs/>
        </w:rPr>
      </w:pPr>
    </w:p>
    <w:p w14:paraId="3E9A1C7A" w14:textId="2D3E4F52" w:rsidR="00440BEB" w:rsidRDefault="00440BEB" w:rsidP="002167A0">
      <w:pPr>
        <w:pStyle w:val="Heading2"/>
        <w:numPr>
          <w:ilvl w:val="1"/>
          <w:numId w:val="2"/>
        </w:num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>
        <w:t>DR configuration</w:t>
      </w:r>
    </w:p>
    <w:p w14:paraId="2641A9F4" w14:textId="77777777" w:rsidR="00440BEB" w:rsidRDefault="00440BEB" w:rsidP="00440BEB"/>
    <w:p w14:paraId="3E3F5AC9" w14:textId="77777777" w:rsidR="00440BEB" w:rsidRDefault="00440BEB" w:rsidP="00440B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>
        <w:rPr>
          <w:rStyle w:val="Heading4Char"/>
        </w:rPr>
        <w:t>Netapp</w:t>
      </w:r>
      <w:proofErr w:type="spellEnd"/>
    </w:p>
    <w:p w14:paraId="322B328F" w14:textId="77777777" w:rsidR="00440BEB" w:rsidRPr="00440BEB" w:rsidRDefault="00440BEB" w:rsidP="00440BEB"/>
    <w:p w14:paraId="7C27EA6B" w14:textId="77777777" w:rsidR="00AF7F85" w:rsidRDefault="00AF7F85" w:rsidP="00AF7F85">
      <w:r>
        <w:t>Each component which supposed to be part of DR mirroring needs to be properly labeled.</w:t>
      </w:r>
    </w:p>
    <w:p w14:paraId="2258F366" w14:textId="77777777" w:rsidR="00AF7F85" w:rsidRDefault="00AF7F85" w:rsidP="00AF7F85">
      <w:pPr>
        <w:rPr>
          <w:b/>
          <w:bCs/>
        </w:rPr>
      </w:pPr>
      <w:r>
        <w:t xml:space="preserve">This include VM/Container object and also its PVC/PV. </w:t>
      </w:r>
      <w:r>
        <w:br/>
      </w:r>
      <w:r>
        <w:br/>
      </w:r>
      <w:commentRangeStart w:id="67"/>
      <w:commentRangeStart w:id="68"/>
      <w:commentRangeStart w:id="69"/>
      <w:r w:rsidRPr="75176977">
        <w:rPr>
          <w:b/>
          <w:bCs/>
        </w:rPr>
        <w:t>Installing and configuring Trident-Protect</w:t>
      </w:r>
      <w:commentRangeEnd w:id="67"/>
      <w:r w:rsidR="00395D00">
        <w:rPr>
          <w:rStyle w:val="CommentReference"/>
        </w:rPr>
        <w:commentReference w:id="67"/>
      </w:r>
      <w:commentRangeEnd w:id="68"/>
      <w:r>
        <w:rPr>
          <w:rStyle w:val="CommentReference"/>
        </w:rPr>
        <w:commentReference w:id="68"/>
      </w:r>
      <w:commentRangeEnd w:id="69"/>
      <w:r>
        <w:rPr>
          <w:rStyle w:val="CommentReference"/>
        </w:rPr>
        <w:commentReference w:id="69"/>
      </w:r>
    </w:p>
    <w:p w14:paraId="497E5284" w14:textId="77777777" w:rsidR="00AF7F85" w:rsidRDefault="00AF7F85" w:rsidP="00AF7F85"/>
    <w:p w14:paraId="0E307037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Install Trident-Protect via helm.</w:t>
      </w:r>
    </w:p>
    <w:p w14:paraId="734DB4C9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Add Trident-Protect repo using “</w:t>
      </w:r>
      <w:r w:rsidRPr="75176977">
        <w:rPr>
          <w:rFonts w:eastAsia="Arial" w:cs="Arial"/>
          <w:i/>
          <w:iCs/>
          <w:szCs w:val="20"/>
        </w:rPr>
        <w:t xml:space="preserve">helm repo add </w:t>
      </w:r>
      <w:proofErr w:type="spellStart"/>
      <w:r w:rsidRPr="75176977">
        <w:rPr>
          <w:rFonts w:eastAsia="Arial" w:cs="Arial"/>
          <w:i/>
          <w:iCs/>
          <w:szCs w:val="20"/>
        </w:rPr>
        <w:t>netapp</w:t>
      </w:r>
      <w:proofErr w:type="spellEnd"/>
      <w:r w:rsidRPr="75176977">
        <w:rPr>
          <w:rFonts w:eastAsia="Arial" w:cs="Arial"/>
          <w:i/>
          <w:iCs/>
          <w:szCs w:val="20"/>
        </w:rPr>
        <w:t xml:space="preserve">-trident-protect </w:t>
      </w:r>
      <w:hyperlink r:id="rId26">
        <w:r w:rsidRPr="75176977">
          <w:rPr>
            <w:rStyle w:val="Hyperlink"/>
            <w:rFonts w:eastAsia="Arial" w:cs="Arial"/>
            <w:i/>
            <w:iCs/>
            <w:color w:val="0000FF"/>
            <w:szCs w:val="20"/>
          </w:rPr>
          <w:t>https://netapp.github.io/trident-protect-helm-chart</w:t>
        </w:r>
      </w:hyperlink>
      <w:r w:rsidRPr="75176977">
        <w:rPr>
          <w:rFonts w:eastAsia="Arial" w:cs="Arial"/>
          <w:szCs w:val="20"/>
        </w:rPr>
        <w:t>”.</w:t>
      </w:r>
    </w:p>
    <w:p w14:paraId="071D75D0" w14:textId="77777777" w:rsidR="00AF7F85" w:rsidRDefault="00AF7F85" w:rsidP="00AF7F85">
      <w:pPr>
        <w:pStyle w:val="ListParagraph"/>
        <w:ind w:left="1440"/>
        <w:rPr>
          <w:rFonts w:eastAsia="Arial" w:cs="Arial"/>
        </w:rPr>
      </w:pPr>
      <w:r w:rsidRPr="1A86190B">
        <w:rPr>
          <w:rFonts w:eastAsia="Arial" w:cs="Arial"/>
        </w:rPr>
        <w:t>Install Trident-Protect using below command. Replace name of the cluster with cluster name.</w:t>
      </w:r>
    </w:p>
    <w:p w14:paraId="103D6A88" w14:textId="77777777" w:rsidR="00AF7F85" w:rsidRDefault="00AF7F85" w:rsidP="00AF7F85">
      <w:pPr>
        <w:ind w:left="1440"/>
      </w:pPr>
      <w:r w:rsidRPr="75176977">
        <w:rPr>
          <w:rFonts w:eastAsia="Arial" w:cs="Arial"/>
          <w:i/>
          <w:iCs/>
          <w:szCs w:val="20"/>
        </w:rPr>
        <w:t xml:space="preserve">helm install trident-protect </w:t>
      </w:r>
      <w:proofErr w:type="spellStart"/>
      <w:r w:rsidRPr="75176977">
        <w:rPr>
          <w:rFonts w:eastAsia="Arial" w:cs="Arial"/>
          <w:i/>
          <w:iCs/>
          <w:szCs w:val="20"/>
        </w:rPr>
        <w:t>netapp</w:t>
      </w:r>
      <w:proofErr w:type="spellEnd"/>
      <w:r w:rsidRPr="75176977">
        <w:rPr>
          <w:rFonts w:eastAsia="Arial" w:cs="Arial"/>
          <w:i/>
          <w:iCs/>
          <w:szCs w:val="20"/>
        </w:rPr>
        <w:t xml:space="preserve">-trident-protect/trident-protect --set </w:t>
      </w:r>
      <w:proofErr w:type="spellStart"/>
      <w:r w:rsidRPr="75176977">
        <w:rPr>
          <w:rFonts w:eastAsia="Arial" w:cs="Arial"/>
          <w:i/>
          <w:iCs/>
          <w:szCs w:val="20"/>
        </w:rPr>
        <w:t>clusterName</w:t>
      </w:r>
      <w:proofErr w:type="spellEnd"/>
      <w:r w:rsidRPr="75176977">
        <w:rPr>
          <w:rFonts w:eastAsia="Arial" w:cs="Arial"/>
          <w:i/>
          <w:iCs/>
          <w:szCs w:val="20"/>
        </w:rPr>
        <w:t>=&lt;name-of-cluster&gt; --version 100.2510.0 --create-namespace --namespace trident-protect</w:t>
      </w:r>
    </w:p>
    <w:p w14:paraId="1F2C9F34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Download the trident-protect </w:t>
      </w:r>
      <w:proofErr w:type="spellStart"/>
      <w:r w:rsidRPr="75176977">
        <w:rPr>
          <w:rFonts w:eastAsia="Arial" w:cs="Arial"/>
          <w:szCs w:val="20"/>
        </w:rPr>
        <w:t>ctl</w:t>
      </w:r>
      <w:proofErr w:type="spellEnd"/>
      <w:r w:rsidRPr="75176977">
        <w:rPr>
          <w:rFonts w:eastAsia="Arial" w:cs="Arial"/>
          <w:szCs w:val="20"/>
        </w:rPr>
        <w:t xml:space="preserve"> using </w:t>
      </w:r>
    </w:p>
    <w:p w14:paraId="0DE43F6C" w14:textId="77777777" w:rsidR="00AF7F85" w:rsidRDefault="00AF7F85" w:rsidP="00AF7F85">
      <w:pPr>
        <w:ind w:left="1080"/>
      </w:pPr>
      <w:r w:rsidRPr="75176977">
        <w:rPr>
          <w:rFonts w:eastAsia="Arial" w:cs="Arial"/>
          <w:i/>
          <w:iCs/>
          <w:szCs w:val="20"/>
        </w:rPr>
        <w:t xml:space="preserve">curl -L -o </w:t>
      </w:r>
      <w:proofErr w:type="spellStart"/>
      <w:r w:rsidRPr="75176977">
        <w:rPr>
          <w:rFonts w:eastAsia="Arial" w:cs="Arial"/>
          <w:i/>
          <w:iCs/>
          <w:szCs w:val="20"/>
        </w:rPr>
        <w:t>tridentctl</w:t>
      </w:r>
      <w:proofErr w:type="spellEnd"/>
      <w:r w:rsidRPr="75176977">
        <w:rPr>
          <w:rFonts w:eastAsia="Arial" w:cs="Arial"/>
          <w:i/>
          <w:iCs/>
          <w:szCs w:val="20"/>
        </w:rPr>
        <w:t xml:space="preserve">-protect </w:t>
      </w:r>
      <w:hyperlink r:id="rId27">
        <w:r w:rsidRPr="75176977">
          <w:rPr>
            <w:rStyle w:val="Hyperlink"/>
            <w:rFonts w:eastAsia="Arial" w:cs="Arial"/>
            <w:i/>
            <w:iCs/>
            <w:color w:val="0000FF"/>
            <w:szCs w:val="20"/>
          </w:rPr>
          <w:t>https://github.com/NetApp/tridentctl-protect/releases/download/25.10.0/tridentctl-protect-linux-amd64</w:t>
        </w:r>
      </w:hyperlink>
    </w:p>
    <w:p w14:paraId="0861C830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Enable execute permissions for the binary</w:t>
      </w:r>
    </w:p>
    <w:p w14:paraId="2A498486" w14:textId="77777777" w:rsidR="00AF7F85" w:rsidRDefault="00AF7F85" w:rsidP="00AF7F85">
      <w:pPr>
        <w:ind w:left="1440"/>
      </w:pPr>
      <w:proofErr w:type="spellStart"/>
      <w:r w:rsidRPr="75176977">
        <w:rPr>
          <w:rFonts w:eastAsia="Arial" w:cs="Arial"/>
          <w:i/>
          <w:iCs/>
          <w:szCs w:val="20"/>
        </w:rPr>
        <w:t>chmod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+x </w:t>
      </w:r>
      <w:proofErr w:type="spellStart"/>
      <w:r w:rsidRPr="75176977">
        <w:rPr>
          <w:rFonts w:eastAsia="Arial" w:cs="Arial"/>
          <w:i/>
          <w:iCs/>
          <w:szCs w:val="20"/>
        </w:rPr>
        <w:t>tridentctl</w:t>
      </w:r>
      <w:proofErr w:type="spellEnd"/>
      <w:r w:rsidRPr="75176977">
        <w:rPr>
          <w:rFonts w:eastAsia="Arial" w:cs="Arial"/>
          <w:i/>
          <w:iCs/>
          <w:szCs w:val="20"/>
        </w:rPr>
        <w:t>-protect</w:t>
      </w:r>
    </w:p>
    <w:p w14:paraId="616DCD2A" w14:textId="77777777" w:rsidR="00AF7F85" w:rsidRDefault="00AF7F85" w:rsidP="00AF7F85">
      <w:pPr>
        <w:pStyle w:val="ListParagraph"/>
        <w:ind w:left="1440"/>
        <w:rPr>
          <w:rFonts w:eastAsia="Arial" w:cs="Arial"/>
          <w:i/>
          <w:iCs/>
          <w:szCs w:val="20"/>
        </w:rPr>
      </w:pPr>
      <w:r w:rsidRPr="75176977">
        <w:rPr>
          <w:rFonts w:eastAsia="Arial" w:cs="Arial"/>
          <w:i/>
          <w:iCs/>
          <w:szCs w:val="20"/>
        </w:rPr>
        <w:t>Copy the plugin binary to a location  /</w:t>
      </w:r>
      <w:proofErr w:type="spellStart"/>
      <w:r w:rsidRPr="75176977">
        <w:rPr>
          <w:rFonts w:eastAsia="Arial" w:cs="Arial"/>
          <w:i/>
          <w:iCs/>
          <w:szCs w:val="20"/>
        </w:rPr>
        <w:t>usr</w:t>
      </w:r>
      <w:proofErr w:type="spellEnd"/>
      <w:r w:rsidRPr="75176977">
        <w:rPr>
          <w:rFonts w:eastAsia="Arial" w:cs="Arial"/>
          <w:i/>
          <w:iCs/>
          <w:szCs w:val="20"/>
        </w:rPr>
        <w:t>/local/bin</w:t>
      </w:r>
    </w:p>
    <w:p w14:paraId="4C649ED8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Copy the downloaded </w:t>
      </w:r>
      <w:proofErr w:type="spellStart"/>
      <w:r w:rsidRPr="75176977">
        <w:rPr>
          <w:rFonts w:eastAsia="Arial" w:cs="Arial"/>
          <w:szCs w:val="20"/>
        </w:rPr>
        <w:t>tridentctl</w:t>
      </w:r>
      <w:proofErr w:type="spellEnd"/>
      <w:r w:rsidRPr="75176977">
        <w:rPr>
          <w:rFonts w:eastAsia="Arial" w:cs="Arial"/>
          <w:szCs w:val="20"/>
        </w:rPr>
        <w:t>-protect binary to /</w:t>
      </w:r>
      <w:proofErr w:type="spellStart"/>
      <w:r w:rsidRPr="75176977">
        <w:rPr>
          <w:rFonts w:eastAsia="Arial" w:cs="Arial"/>
          <w:szCs w:val="20"/>
        </w:rPr>
        <w:t>usr</w:t>
      </w:r>
      <w:proofErr w:type="spellEnd"/>
      <w:r w:rsidRPr="75176977">
        <w:rPr>
          <w:rFonts w:eastAsia="Arial" w:cs="Arial"/>
          <w:szCs w:val="20"/>
        </w:rPr>
        <w:t>/local/bin.</w:t>
      </w:r>
    </w:p>
    <w:p w14:paraId="4B2EB576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Create an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  <w:r w:rsidRPr="75176977">
        <w:rPr>
          <w:rFonts w:eastAsia="Arial" w:cs="Arial"/>
          <w:szCs w:val="20"/>
        </w:rPr>
        <w:t xml:space="preserve">.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  <w:r w:rsidRPr="75176977">
        <w:rPr>
          <w:rFonts w:eastAsia="Arial" w:cs="Arial"/>
          <w:szCs w:val="20"/>
        </w:rPr>
        <w:t xml:space="preserve"> CR contains the full configuration of the bucket (ONTAP S3) so Trident Protect knows where to store application backups and snapshots.</w:t>
      </w:r>
    </w:p>
    <w:p w14:paraId="59F44668" w14:textId="77777777" w:rsidR="00AF7F85" w:rsidRDefault="00AF7F85" w:rsidP="00AF7F85">
      <w:pPr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Create a secret with S3 bucket </w:t>
      </w:r>
      <w:proofErr w:type="spellStart"/>
      <w:r w:rsidRPr="75176977">
        <w:rPr>
          <w:rFonts w:eastAsia="Arial" w:cs="Arial"/>
          <w:szCs w:val="20"/>
        </w:rPr>
        <w:t>accesskeyID</w:t>
      </w:r>
      <w:proofErr w:type="spellEnd"/>
      <w:r w:rsidRPr="75176977">
        <w:rPr>
          <w:rFonts w:eastAsia="Arial" w:cs="Arial"/>
          <w:szCs w:val="20"/>
        </w:rPr>
        <w:t xml:space="preserve"> and </w:t>
      </w:r>
      <w:proofErr w:type="spellStart"/>
      <w:r w:rsidRPr="75176977">
        <w:rPr>
          <w:rFonts w:eastAsia="Arial" w:cs="Arial"/>
          <w:szCs w:val="20"/>
        </w:rPr>
        <w:t>SecretAccesskey</w:t>
      </w:r>
      <w:proofErr w:type="spellEnd"/>
      <w:r w:rsidRPr="75176977">
        <w:rPr>
          <w:rFonts w:eastAsia="Arial" w:cs="Arial"/>
          <w:szCs w:val="20"/>
        </w:rPr>
        <w:t xml:space="preserve"> using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. And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Trident-protect namespace using </w:t>
      </w:r>
      <w:proofErr w:type="spellStart"/>
      <w:r w:rsidRPr="75176977">
        <w:rPr>
          <w:rFonts w:eastAsia="Arial" w:cs="Arial"/>
          <w:i/>
          <w:iCs/>
          <w:szCs w:val="20"/>
        </w:rPr>
        <w:t>oc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apply -f </w:t>
      </w:r>
      <w:proofErr w:type="spellStart"/>
      <w:r w:rsidRPr="75176977">
        <w:rPr>
          <w:rFonts w:eastAsia="Arial" w:cs="Arial"/>
          <w:i/>
          <w:iCs/>
          <w:szCs w:val="20"/>
        </w:rPr>
        <w:t>secret.yaml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-n trident-protect.</w:t>
      </w:r>
    </w:p>
    <w:p w14:paraId="0B3DFC1F" w14:textId="77777777" w:rsidR="00AF7F85" w:rsidRDefault="00AF7F85" w:rsidP="00AF7F85">
      <w:pPr>
        <w:rPr>
          <w:rFonts w:eastAsia="Arial" w:cs="Arial"/>
          <w:i/>
          <w:iCs/>
          <w:szCs w:val="20"/>
        </w:rPr>
      </w:pPr>
    </w:p>
    <w:p w14:paraId="63FDD9CC" w14:textId="77777777" w:rsidR="00AF7F85" w:rsidRDefault="00AF7F85" w:rsidP="00AF7F85"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v1</w:t>
      </w:r>
    </w:p>
    <w:p w14:paraId="1C994B37" w14:textId="77777777" w:rsidR="00AF7F85" w:rsidRDefault="00AF7F85" w:rsidP="00AF7F85">
      <w:r w:rsidRPr="75176977">
        <w:rPr>
          <w:rFonts w:eastAsia="Arial" w:cs="Arial"/>
          <w:szCs w:val="20"/>
        </w:rPr>
        <w:t>kind: Secret</w:t>
      </w:r>
    </w:p>
    <w:p w14:paraId="3FE74A3B" w14:textId="77777777" w:rsidR="00AF7F85" w:rsidRDefault="00AF7F85" w:rsidP="00AF7F85">
      <w:r w:rsidRPr="75176977">
        <w:rPr>
          <w:rFonts w:eastAsia="Arial" w:cs="Arial"/>
          <w:szCs w:val="20"/>
        </w:rPr>
        <w:t>metadata:</w:t>
      </w:r>
    </w:p>
    <w:p w14:paraId="27179DB1" w14:textId="77777777" w:rsidR="00AF7F85" w:rsidRDefault="00AF7F85" w:rsidP="00AF7F85">
      <w:r w:rsidRPr="75176977">
        <w:rPr>
          <w:rFonts w:eastAsia="Arial" w:cs="Arial"/>
          <w:szCs w:val="20"/>
        </w:rPr>
        <w:t xml:space="preserve">  name: netapp-s3-credentials</w:t>
      </w:r>
    </w:p>
    <w:p w14:paraId="50094420" w14:textId="77777777" w:rsidR="00AF7F85" w:rsidRDefault="00AF7F85" w:rsidP="00AF7F85">
      <w:r w:rsidRPr="75176977">
        <w:rPr>
          <w:rFonts w:eastAsia="Arial" w:cs="Arial"/>
          <w:szCs w:val="20"/>
        </w:rPr>
        <w:t xml:space="preserve">  namespace: trident-protect</w:t>
      </w:r>
    </w:p>
    <w:p w14:paraId="0E875BA4" w14:textId="77777777" w:rsidR="00AF7F85" w:rsidRDefault="00AF7F85" w:rsidP="00AF7F85">
      <w:r w:rsidRPr="75176977">
        <w:rPr>
          <w:rFonts w:eastAsia="Arial" w:cs="Arial"/>
          <w:szCs w:val="20"/>
        </w:rPr>
        <w:t>type: Opaque</w:t>
      </w:r>
    </w:p>
    <w:p w14:paraId="79D35826" w14:textId="77777777" w:rsidR="00AF7F85" w:rsidRDefault="00AF7F85" w:rsidP="00AF7F85">
      <w:proofErr w:type="spellStart"/>
      <w:r w:rsidRPr="75176977">
        <w:rPr>
          <w:rFonts w:eastAsia="Arial" w:cs="Arial"/>
          <w:szCs w:val="20"/>
        </w:rPr>
        <w:t>stringData</w:t>
      </w:r>
      <w:proofErr w:type="spellEnd"/>
      <w:r w:rsidRPr="75176977">
        <w:rPr>
          <w:rFonts w:eastAsia="Arial" w:cs="Arial"/>
          <w:szCs w:val="20"/>
        </w:rPr>
        <w:t>:</w:t>
      </w:r>
    </w:p>
    <w:p w14:paraId="3BE9A523" w14:textId="77777777" w:rsidR="00AF7F85" w:rsidRDefault="00AF7F85" w:rsidP="00AF7F85">
      <w:r w:rsidRPr="75176977">
        <w:rPr>
          <w:rFonts w:eastAsia="Arial" w:cs="Arial"/>
          <w:szCs w:val="20"/>
        </w:rPr>
        <w:t xml:space="preserve">  </w:t>
      </w:r>
      <w:proofErr w:type="spellStart"/>
      <w:r w:rsidRPr="75176977">
        <w:rPr>
          <w:rFonts w:eastAsia="Arial" w:cs="Arial"/>
          <w:szCs w:val="20"/>
        </w:rPr>
        <w:t>accessKeyID</w:t>
      </w:r>
      <w:proofErr w:type="spellEnd"/>
      <w:r w:rsidRPr="75176977">
        <w:rPr>
          <w:rFonts w:eastAsia="Arial" w:cs="Arial"/>
          <w:szCs w:val="20"/>
        </w:rPr>
        <w:t>: "&lt;YOUR_S3_ACCESS_KEY&gt;"</w:t>
      </w:r>
    </w:p>
    <w:p w14:paraId="0D7108F5" w14:textId="77777777" w:rsidR="00AF7F85" w:rsidRDefault="00AF7F85" w:rsidP="00AF7F85">
      <w:r w:rsidRPr="75176977">
        <w:rPr>
          <w:rFonts w:eastAsia="Arial" w:cs="Arial"/>
          <w:szCs w:val="20"/>
        </w:rPr>
        <w:t xml:space="preserve">  </w:t>
      </w:r>
      <w:proofErr w:type="spellStart"/>
      <w:r w:rsidRPr="75176977">
        <w:rPr>
          <w:rFonts w:eastAsia="Arial" w:cs="Arial"/>
          <w:szCs w:val="20"/>
        </w:rPr>
        <w:t>secretAccessKey</w:t>
      </w:r>
      <w:proofErr w:type="spellEnd"/>
      <w:r w:rsidRPr="75176977">
        <w:rPr>
          <w:rFonts w:eastAsia="Arial" w:cs="Arial"/>
          <w:szCs w:val="20"/>
        </w:rPr>
        <w:t>: "&lt;YOUR_S3_SECRET_KEY&gt;"</w:t>
      </w:r>
    </w:p>
    <w:p w14:paraId="44715F4B" w14:textId="77777777" w:rsidR="00AF7F85" w:rsidRDefault="00AF7F85" w:rsidP="00AF7F85">
      <w:r w:rsidRPr="75176977">
        <w:rPr>
          <w:rFonts w:eastAsia="Arial" w:cs="Arial"/>
          <w:szCs w:val="20"/>
        </w:rPr>
        <w:t xml:space="preserve"> </w:t>
      </w:r>
    </w:p>
    <w:p w14:paraId="4C61943E" w14:textId="77777777" w:rsidR="00AF7F85" w:rsidRDefault="00AF7F85" w:rsidP="00AF7F85">
      <w:pPr>
        <w:pStyle w:val="ListParagraph"/>
        <w:ind w:left="1440"/>
        <w:rPr>
          <w:rFonts w:eastAsia="Arial" w:cs="Arial"/>
          <w:i/>
          <w:iCs/>
          <w:szCs w:val="20"/>
        </w:rPr>
      </w:pPr>
      <w:r w:rsidRPr="75176977">
        <w:rPr>
          <w:rFonts w:eastAsia="Arial" w:cs="Arial"/>
          <w:szCs w:val="20"/>
        </w:rPr>
        <w:t xml:space="preserve">Then create the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  <w:r w:rsidRPr="75176977">
        <w:rPr>
          <w:rFonts w:eastAsia="Arial" w:cs="Arial"/>
          <w:szCs w:val="20"/>
        </w:rPr>
        <w:t xml:space="preserve"> using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and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trident-protect namespace using command </w:t>
      </w:r>
      <w:proofErr w:type="spellStart"/>
      <w:r w:rsidRPr="75176977">
        <w:rPr>
          <w:rFonts w:eastAsia="Arial" w:cs="Arial"/>
          <w:i/>
          <w:iCs/>
          <w:szCs w:val="20"/>
        </w:rPr>
        <w:t>oc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apply -f </w:t>
      </w:r>
      <w:proofErr w:type="spellStart"/>
      <w:r w:rsidRPr="75176977">
        <w:rPr>
          <w:rFonts w:eastAsia="Arial" w:cs="Arial"/>
          <w:i/>
          <w:iCs/>
          <w:szCs w:val="20"/>
        </w:rPr>
        <w:t>appvault.yaml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-n trident-protect</w:t>
      </w:r>
    </w:p>
    <w:p w14:paraId="5680D9C0" w14:textId="77777777" w:rsidR="00AF7F85" w:rsidRDefault="00AF7F85" w:rsidP="00AF7F85">
      <w:r w:rsidRPr="75176977">
        <w:rPr>
          <w:rFonts w:eastAsia="Arial" w:cs="Arial"/>
          <w:szCs w:val="20"/>
        </w:rPr>
        <w:t xml:space="preserve"> </w:t>
      </w:r>
    </w:p>
    <w:p w14:paraId="282E82AD" w14:textId="77777777" w:rsidR="00AF7F85" w:rsidRDefault="00AF7F85" w:rsidP="00AF7F85"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</w:p>
    <w:p w14:paraId="1B57FE37" w14:textId="77777777" w:rsidR="00AF7F85" w:rsidRDefault="00AF7F85" w:rsidP="00AF7F85">
      <w:r w:rsidRPr="75176977">
        <w:rPr>
          <w:rFonts w:eastAsia="Arial" w:cs="Arial"/>
          <w:szCs w:val="20"/>
        </w:rPr>
        <w:t xml:space="preserve">kind: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</w:p>
    <w:p w14:paraId="19C055E1" w14:textId="77777777" w:rsidR="00AF7F85" w:rsidRDefault="00AF7F85" w:rsidP="00AF7F85">
      <w:r w:rsidRPr="75176977">
        <w:rPr>
          <w:rFonts w:eastAsia="Arial" w:cs="Arial"/>
          <w:szCs w:val="20"/>
        </w:rPr>
        <w:t>metadata:</w:t>
      </w:r>
    </w:p>
    <w:p w14:paraId="02AB60AC" w14:textId="77777777" w:rsidR="00AF7F85" w:rsidRDefault="00AF7F85" w:rsidP="00AF7F85">
      <w:r w:rsidRPr="75176977">
        <w:rPr>
          <w:rFonts w:eastAsia="Arial" w:cs="Arial"/>
          <w:szCs w:val="20"/>
        </w:rPr>
        <w:t xml:space="preserve">  name: netapp-s3-appvault</w:t>
      </w:r>
    </w:p>
    <w:p w14:paraId="03A8685A" w14:textId="77777777" w:rsidR="00AF7F85" w:rsidRDefault="00AF7F85" w:rsidP="00AF7F85">
      <w:r w:rsidRPr="75176977">
        <w:rPr>
          <w:rFonts w:eastAsia="Arial" w:cs="Arial"/>
          <w:szCs w:val="20"/>
        </w:rPr>
        <w:t xml:space="preserve">  namespace: trident-protect</w:t>
      </w:r>
    </w:p>
    <w:p w14:paraId="6EB7EB35" w14:textId="77777777" w:rsidR="00AF7F85" w:rsidRDefault="00AF7F85" w:rsidP="00AF7F85">
      <w:r w:rsidRPr="75176977">
        <w:rPr>
          <w:rFonts w:eastAsia="Arial" w:cs="Arial"/>
          <w:szCs w:val="20"/>
        </w:rPr>
        <w:t>spec:</w:t>
      </w:r>
    </w:p>
    <w:p w14:paraId="20C74F07" w14:textId="77777777" w:rsidR="00AF7F85" w:rsidRDefault="00AF7F85" w:rsidP="00AF7F85">
      <w:r w:rsidRPr="75176977">
        <w:rPr>
          <w:rFonts w:eastAsia="Arial" w:cs="Arial"/>
          <w:szCs w:val="20"/>
        </w:rPr>
        <w:t xml:space="preserve">  provider: s3</w:t>
      </w:r>
    </w:p>
    <w:p w14:paraId="192F70C6" w14:textId="77777777" w:rsidR="00AF7F85" w:rsidRDefault="00AF7F85" w:rsidP="00AF7F85">
      <w:r w:rsidRPr="75176977">
        <w:rPr>
          <w:rFonts w:eastAsia="Arial" w:cs="Arial"/>
          <w:szCs w:val="20"/>
        </w:rPr>
        <w:t xml:space="preserve">  s3:</w:t>
      </w:r>
    </w:p>
    <w:p w14:paraId="4C061C5E" w14:textId="77777777" w:rsidR="00AF7F85" w:rsidRDefault="00AF7F85" w:rsidP="00AF7F85">
      <w:r w:rsidRPr="75176977">
        <w:rPr>
          <w:rFonts w:eastAsia="Arial" w:cs="Arial"/>
          <w:szCs w:val="20"/>
        </w:rPr>
        <w:t xml:space="preserve">    </w:t>
      </w:r>
      <w:proofErr w:type="spellStart"/>
      <w:r w:rsidRPr="75176977">
        <w:rPr>
          <w:rFonts w:eastAsia="Arial" w:cs="Arial"/>
          <w:szCs w:val="20"/>
        </w:rPr>
        <w:t>bucketName</w:t>
      </w:r>
      <w:proofErr w:type="spellEnd"/>
      <w:r w:rsidRPr="75176977">
        <w:rPr>
          <w:rFonts w:eastAsia="Arial" w:cs="Arial"/>
          <w:szCs w:val="20"/>
        </w:rPr>
        <w:t>: "&lt;YOUR_BUCKET_NAME&gt;"</w:t>
      </w:r>
    </w:p>
    <w:p w14:paraId="217B2415" w14:textId="77777777" w:rsidR="00AF7F85" w:rsidRDefault="00AF7F85" w:rsidP="00AF7F85">
      <w:r w:rsidRPr="75176977">
        <w:rPr>
          <w:rFonts w:eastAsia="Arial" w:cs="Arial"/>
          <w:szCs w:val="20"/>
        </w:rPr>
        <w:t xml:space="preserve">    endpoint: "</w:t>
      </w:r>
      <w:hyperlink w:history="1">
        <w:r w:rsidRPr="75176977">
          <w:rPr>
            <w:rStyle w:val="Hyperlink"/>
            <w:rFonts w:eastAsia="Arial" w:cs="Arial"/>
            <w:szCs w:val="20"/>
          </w:rPr>
          <w:t>https://&lt;YOUR_S3_ENDPOINT</w:t>
        </w:r>
      </w:hyperlink>
      <w:r w:rsidRPr="75176977">
        <w:rPr>
          <w:rFonts w:eastAsia="Arial" w:cs="Arial"/>
          <w:szCs w:val="20"/>
        </w:rPr>
        <w:t>&gt;"</w:t>
      </w:r>
    </w:p>
    <w:p w14:paraId="0C23FC9E" w14:textId="77777777" w:rsidR="00AF7F85" w:rsidRDefault="00AF7F85" w:rsidP="00AF7F85">
      <w:r w:rsidRPr="75176977">
        <w:rPr>
          <w:rFonts w:eastAsia="Arial" w:cs="Arial"/>
          <w:szCs w:val="20"/>
        </w:rPr>
        <w:t xml:space="preserve">    region: "&lt;YOUR_REGION&gt;"</w:t>
      </w:r>
    </w:p>
    <w:p w14:paraId="5B9EFBB5" w14:textId="77777777" w:rsidR="00AF7F85" w:rsidRDefault="00AF7F85" w:rsidP="00AF7F85">
      <w:r w:rsidRPr="75176977">
        <w:rPr>
          <w:rFonts w:eastAsia="Arial" w:cs="Arial"/>
          <w:szCs w:val="20"/>
        </w:rPr>
        <w:t xml:space="preserve">    secure: "false"</w:t>
      </w:r>
      <w:r>
        <w:br/>
      </w:r>
      <w:r w:rsidRPr="75176977">
        <w:rPr>
          <w:rFonts w:eastAsia="Arial" w:cs="Arial"/>
          <w:szCs w:val="20"/>
        </w:rPr>
        <w:t xml:space="preserve">     </w:t>
      </w:r>
      <w:proofErr w:type="spellStart"/>
      <w:r w:rsidRPr="75176977">
        <w:rPr>
          <w:rFonts w:eastAsia="Arial" w:cs="Arial"/>
          <w:szCs w:val="20"/>
        </w:rPr>
        <w:t>skipCertValidation</w:t>
      </w:r>
      <w:proofErr w:type="spellEnd"/>
      <w:r w:rsidRPr="75176977">
        <w:rPr>
          <w:rFonts w:eastAsia="Arial" w:cs="Arial"/>
          <w:szCs w:val="20"/>
        </w:rPr>
        <w:t>: "false"</w:t>
      </w:r>
    </w:p>
    <w:p w14:paraId="7D2B4570" w14:textId="77777777" w:rsidR="00AF7F85" w:rsidRDefault="00AF7F85" w:rsidP="00AF7F85">
      <w:r w:rsidRPr="75176977">
        <w:rPr>
          <w:rFonts w:eastAsia="Arial" w:cs="Arial"/>
          <w:szCs w:val="20"/>
        </w:rPr>
        <w:t xml:space="preserve">    credentials:</w:t>
      </w:r>
    </w:p>
    <w:p w14:paraId="0013CF1B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</w:t>
      </w:r>
      <w:proofErr w:type="spellStart"/>
      <w:r w:rsidRPr="75176977">
        <w:rPr>
          <w:rFonts w:eastAsia="Arial" w:cs="Arial"/>
          <w:szCs w:val="20"/>
        </w:rPr>
        <w:t>accessKeyIDSecret</w:t>
      </w:r>
      <w:proofErr w:type="spellEnd"/>
      <w:r w:rsidRPr="75176977">
        <w:rPr>
          <w:rFonts w:eastAsia="Arial" w:cs="Arial"/>
          <w:szCs w:val="20"/>
        </w:rPr>
        <w:t>:</w:t>
      </w:r>
    </w:p>
    <w:p w14:paraId="12FCE433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  name: netapp-s3-credentials</w:t>
      </w:r>
    </w:p>
    <w:p w14:paraId="0ACB4482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  key: </w:t>
      </w:r>
      <w:proofErr w:type="spellStart"/>
      <w:r w:rsidRPr="75176977">
        <w:rPr>
          <w:rFonts w:eastAsia="Arial" w:cs="Arial"/>
          <w:szCs w:val="20"/>
        </w:rPr>
        <w:t>accessKeyID</w:t>
      </w:r>
      <w:proofErr w:type="spellEnd"/>
    </w:p>
    <w:p w14:paraId="330FF767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</w:t>
      </w:r>
      <w:proofErr w:type="spellStart"/>
      <w:r w:rsidRPr="75176977">
        <w:rPr>
          <w:rFonts w:eastAsia="Arial" w:cs="Arial"/>
          <w:szCs w:val="20"/>
        </w:rPr>
        <w:t>secretAccessKeySecret</w:t>
      </w:r>
      <w:proofErr w:type="spellEnd"/>
      <w:r w:rsidRPr="75176977">
        <w:rPr>
          <w:rFonts w:eastAsia="Arial" w:cs="Arial"/>
          <w:szCs w:val="20"/>
        </w:rPr>
        <w:t>:</w:t>
      </w:r>
    </w:p>
    <w:p w14:paraId="0692F957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  name: netapp-s3-credentials</w:t>
      </w:r>
    </w:p>
    <w:p w14:paraId="4F74347A" w14:textId="77777777" w:rsidR="00AF7F85" w:rsidRDefault="00AF7F85" w:rsidP="00AF7F85">
      <w:r w:rsidRPr="75176977">
        <w:rPr>
          <w:rFonts w:eastAsia="Arial" w:cs="Arial"/>
          <w:szCs w:val="20"/>
        </w:rPr>
        <w:t xml:space="preserve">        key: </w:t>
      </w:r>
      <w:proofErr w:type="spellStart"/>
      <w:r w:rsidRPr="75176977">
        <w:rPr>
          <w:rFonts w:eastAsia="Arial" w:cs="Arial"/>
          <w:szCs w:val="20"/>
        </w:rPr>
        <w:t>secretAccessKey</w:t>
      </w:r>
      <w:proofErr w:type="spellEnd"/>
    </w:p>
    <w:p w14:paraId="380E1D2A" w14:textId="77777777" w:rsidR="00AF7F85" w:rsidRDefault="00AF7F85" w:rsidP="00AF7F85">
      <w:r w:rsidRPr="75176977">
        <w:rPr>
          <w:rFonts w:eastAsia="Arial" w:cs="Arial"/>
          <w:szCs w:val="20"/>
        </w:rPr>
        <w:t xml:space="preserve"> </w:t>
      </w:r>
    </w:p>
    <w:p w14:paraId="10819CDE" w14:textId="77777777" w:rsidR="00AF7F85" w:rsidRDefault="00AF7F85" w:rsidP="00AF7F85">
      <w:pPr>
        <w:pStyle w:val="ListParagraph"/>
        <w:ind w:left="1440"/>
        <w:rPr>
          <w:rFonts w:eastAsia="Arial" w:cs="Arial"/>
          <w:i/>
          <w:iCs/>
          <w:szCs w:val="20"/>
          <w:lang w:val="en-IN"/>
        </w:rPr>
      </w:pPr>
      <w:r w:rsidRPr="75176977">
        <w:rPr>
          <w:rFonts w:eastAsia="Arial" w:cs="Arial"/>
          <w:szCs w:val="20"/>
        </w:rPr>
        <w:t xml:space="preserve">Verify the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  <w:r w:rsidRPr="75176977">
        <w:rPr>
          <w:rFonts w:eastAsia="Arial" w:cs="Arial"/>
          <w:szCs w:val="20"/>
        </w:rPr>
        <w:t xml:space="preserve"> using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oc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get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appvault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-n trident-protect.</w:t>
      </w:r>
    </w:p>
    <w:p w14:paraId="576BA47F" w14:textId="77777777" w:rsidR="00AF7F85" w:rsidRDefault="00AF7F85" w:rsidP="00AF7F85">
      <w:pPr>
        <w:pStyle w:val="ListParagraph"/>
        <w:ind w:left="1440"/>
        <w:rPr>
          <w:rFonts w:eastAsia="Arial" w:cs="Arial"/>
          <w:szCs w:val="20"/>
          <w:lang w:val="en-IN"/>
        </w:rPr>
      </w:pPr>
      <w:r w:rsidRPr="75176977">
        <w:rPr>
          <w:rFonts w:eastAsia="Arial" w:cs="Arial"/>
          <w:szCs w:val="20"/>
          <w:lang w:val="en-IN"/>
        </w:rPr>
        <w:t xml:space="preserve">Create snapshot volume class using below </w:t>
      </w:r>
      <w:proofErr w:type="spellStart"/>
      <w:r w:rsidRPr="75176977">
        <w:rPr>
          <w:rFonts w:eastAsia="Arial" w:cs="Arial"/>
          <w:szCs w:val="20"/>
          <w:lang w:val="en-IN"/>
        </w:rPr>
        <w:t>yaml</w:t>
      </w:r>
      <w:proofErr w:type="spellEnd"/>
      <w:r w:rsidRPr="75176977">
        <w:rPr>
          <w:rFonts w:eastAsia="Arial" w:cs="Arial"/>
          <w:szCs w:val="20"/>
          <w:lang w:val="en-IN"/>
        </w:rPr>
        <w:t xml:space="preserve">. Apply the snapshot volume class to trident-protect namespace using command </w:t>
      </w:r>
      <w:proofErr w:type="spellStart"/>
      <w:r w:rsidRPr="75176977">
        <w:rPr>
          <w:rFonts w:eastAsia="Arial" w:cs="Arial"/>
          <w:szCs w:val="20"/>
          <w:lang w:val="en-IN"/>
        </w:rPr>
        <w:t>oc</w:t>
      </w:r>
      <w:proofErr w:type="spellEnd"/>
      <w:r w:rsidRPr="75176977">
        <w:rPr>
          <w:rFonts w:eastAsia="Arial" w:cs="Arial"/>
          <w:szCs w:val="20"/>
          <w:lang w:val="en-IN"/>
        </w:rPr>
        <w:t xml:space="preserve"> apply -f </w:t>
      </w:r>
      <w:proofErr w:type="spellStart"/>
      <w:r w:rsidRPr="75176977">
        <w:rPr>
          <w:rFonts w:eastAsia="Arial" w:cs="Arial"/>
          <w:szCs w:val="20"/>
          <w:lang w:val="en-IN"/>
        </w:rPr>
        <w:t>snapshotvolumeclass.yaml</w:t>
      </w:r>
      <w:proofErr w:type="spellEnd"/>
    </w:p>
    <w:p w14:paraId="579290A6" w14:textId="77777777" w:rsidR="00AF7F85" w:rsidRDefault="00AF7F85" w:rsidP="00AF7F85">
      <w:r w:rsidRPr="75176977">
        <w:rPr>
          <w:rFonts w:eastAsia="Arial" w:cs="Arial"/>
          <w:szCs w:val="20"/>
        </w:rPr>
        <w:t xml:space="preserve"> </w:t>
      </w:r>
    </w:p>
    <w:p w14:paraId="2CC41B74" w14:textId="77777777" w:rsidR="00AF7F85" w:rsidRDefault="00AF7F85" w:rsidP="00AF7F85">
      <w:proofErr w:type="spellStart"/>
      <w:r w:rsidRPr="75176977">
        <w:rPr>
          <w:rFonts w:eastAsia="Arial" w:cs="Arial"/>
          <w:szCs w:val="20"/>
        </w:rPr>
        <w:lastRenderedPageBreak/>
        <w:t>apiVersion</w:t>
      </w:r>
      <w:proofErr w:type="spellEnd"/>
      <w:r w:rsidRPr="75176977">
        <w:rPr>
          <w:rFonts w:eastAsia="Arial" w:cs="Arial"/>
          <w:szCs w:val="20"/>
        </w:rPr>
        <w:t>: snapshot.storage.k8s.io/v1</w:t>
      </w:r>
      <w:r>
        <w:br/>
      </w:r>
      <w:r w:rsidRPr="75176977">
        <w:rPr>
          <w:rFonts w:eastAsia="Arial" w:cs="Arial"/>
          <w:szCs w:val="20"/>
        </w:rPr>
        <w:t xml:space="preserve"> kind: </w:t>
      </w:r>
      <w:proofErr w:type="spellStart"/>
      <w:r w:rsidRPr="75176977">
        <w:rPr>
          <w:rFonts w:eastAsia="Arial" w:cs="Arial"/>
          <w:szCs w:val="20"/>
        </w:rPr>
        <w:t>VolumeSnapshotClass</w:t>
      </w:r>
      <w:proofErr w:type="spellEnd"/>
      <w:r>
        <w:br/>
      </w:r>
      <w:r w:rsidRPr="75176977">
        <w:rPr>
          <w:rFonts w:eastAsia="Arial" w:cs="Arial"/>
          <w:szCs w:val="20"/>
        </w:rPr>
        <w:t xml:space="preserve"> metadata:</w:t>
      </w:r>
      <w:r>
        <w:br/>
      </w:r>
      <w:r w:rsidRPr="75176977">
        <w:rPr>
          <w:rFonts w:eastAsia="Arial" w:cs="Arial"/>
          <w:szCs w:val="20"/>
        </w:rPr>
        <w:t xml:space="preserve"> name: trident-</w:t>
      </w:r>
      <w:proofErr w:type="spellStart"/>
      <w:r w:rsidRPr="75176977">
        <w:rPr>
          <w:rFonts w:eastAsia="Arial" w:cs="Arial"/>
          <w:szCs w:val="20"/>
        </w:rPr>
        <w:t>snapshotclass</w:t>
      </w:r>
      <w:proofErr w:type="spellEnd"/>
      <w:r>
        <w:br/>
      </w:r>
      <w:r w:rsidRPr="75176977">
        <w:rPr>
          <w:rFonts w:eastAsia="Arial" w:cs="Arial"/>
          <w:szCs w:val="20"/>
        </w:rPr>
        <w:t xml:space="preserve"> driver: csi.trident.netapp.io</w:t>
      </w:r>
      <w:r>
        <w:br/>
      </w:r>
      <w:r w:rsidRPr="75176977">
        <w:rPr>
          <w:rFonts w:eastAsia="Arial" w:cs="Arial"/>
          <w:szCs w:val="20"/>
        </w:rPr>
        <w:t xml:space="preserve"> </w:t>
      </w:r>
      <w:proofErr w:type="spellStart"/>
      <w:r w:rsidRPr="75176977">
        <w:rPr>
          <w:rFonts w:eastAsia="Arial" w:cs="Arial"/>
          <w:szCs w:val="20"/>
        </w:rPr>
        <w:t>deletionPolicy</w:t>
      </w:r>
      <w:proofErr w:type="spellEnd"/>
      <w:r w:rsidRPr="75176977">
        <w:rPr>
          <w:rFonts w:eastAsia="Arial" w:cs="Arial"/>
          <w:szCs w:val="20"/>
        </w:rPr>
        <w:t>: Delete</w:t>
      </w:r>
    </w:p>
    <w:p w14:paraId="7A5E013C" w14:textId="77777777" w:rsidR="00AF7F85" w:rsidRDefault="00AF7F85" w:rsidP="00AF7F85">
      <w:r>
        <w:t xml:space="preserve"> </w:t>
      </w:r>
    </w:p>
    <w:p w14:paraId="7049B529" w14:textId="7EC69700" w:rsidR="00AF7F85" w:rsidRDefault="00AF7F85" w:rsidP="00AF7F85">
      <w:r>
        <w:br/>
      </w:r>
    </w:p>
    <w:p w14:paraId="56B7D024" w14:textId="77777777" w:rsidR="00AF7F85" w:rsidRDefault="00AF7F85" w:rsidP="00AF7F85">
      <w:commentRangeStart w:id="72"/>
      <w:commentRangeStart w:id="73"/>
      <w:r>
        <w:t>Setup DR mirroring in Trident protect:</w:t>
      </w:r>
      <w:commentRangeEnd w:id="72"/>
      <w:r>
        <w:rPr>
          <w:rStyle w:val="CommentReference"/>
          <w:sz w:val="20"/>
          <w:szCs w:val="24"/>
        </w:rPr>
        <w:commentReference w:id="72"/>
      </w:r>
      <w:commentRangeEnd w:id="73"/>
      <w:r>
        <w:rPr>
          <w:rStyle w:val="CommentReference"/>
        </w:rPr>
        <w:commentReference w:id="73"/>
      </w:r>
    </w:p>
    <w:p w14:paraId="1B058A5F" w14:textId="77777777" w:rsidR="00440BEB" w:rsidRPr="00440BEB" w:rsidRDefault="00440BEB" w:rsidP="001002BC">
      <w:pPr>
        <w:rPr>
          <w:b/>
          <w:bCs/>
        </w:rPr>
      </w:pPr>
    </w:p>
    <w:p w14:paraId="31A03E0D" w14:textId="5AB4EA55" w:rsidR="5373AD95" w:rsidRDefault="5373AD95" w:rsidP="5373AD95"/>
    <w:p w14:paraId="04C4C73B" w14:textId="563C93D5" w:rsidR="00651FC0" w:rsidRDefault="00923AF3" w:rsidP="007C35F8">
      <w:pPr>
        <w:pStyle w:val="Heading2"/>
        <w:numPr>
          <w:ilvl w:val="1"/>
          <w:numId w:val="2"/>
        </w:numPr>
        <w:divId w:val="1566838170"/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bookmarkStart w:id="75" w:name="_Toc221842955"/>
      <w:r w:rsidR="005670A8">
        <w:t xml:space="preserve">Backup </w:t>
      </w:r>
      <w:r w:rsidR="006C6A8E">
        <w:t>of VMs</w:t>
      </w:r>
      <w:r w:rsidR="00B25D46">
        <w:t>/Containers</w:t>
      </w:r>
      <w:bookmarkEnd w:id="75"/>
    </w:p>
    <w:p w14:paraId="1BA6C277" w14:textId="014A916E" w:rsidR="00BC6E4B" w:rsidRDefault="00BC6E4B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part </w:t>
      </w:r>
      <w:r w:rsidR="00F34C68">
        <w:rPr>
          <w:rFonts w:ascii="Arial" w:hAnsi="Arial" w:cs="Arial"/>
          <w:sz w:val="20"/>
          <w:szCs w:val="20"/>
        </w:rPr>
        <w:t xml:space="preserve">defined how to configure </w:t>
      </w:r>
      <w:r w:rsidR="006C6A8E">
        <w:rPr>
          <w:rFonts w:ascii="Arial" w:hAnsi="Arial" w:cs="Arial"/>
          <w:sz w:val="20"/>
          <w:szCs w:val="20"/>
        </w:rPr>
        <w:t>regular backup of the VMs</w:t>
      </w:r>
      <w:r w:rsidR="00B25D46">
        <w:rPr>
          <w:rFonts w:ascii="Arial" w:hAnsi="Arial" w:cs="Arial"/>
          <w:sz w:val="20"/>
          <w:szCs w:val="20"/>
        </w:rPr>
        <w:t>/containers</w:t>
      </w:r>
      <w:r w:rsidR="00B7716F">
        <w:rPr>
          <w:rFonts w:ascii="Arial" w:hAnsi="Arial" w:cs="Arial"/>
          <w:sz w:val="20"/>
          <w:szCs w:val="20"/>
        </w:rPr>
        <w:t xml:space="preserve"> as defined per service description.</w:t>
      </w:r>
    </w:p>
    <w:p w14:paraId="08F16A60" w14:textId="5C2B3D5D" w:rsidR="00B7716F" w:rsidRDefault="00B7716F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</w:p>
    <w:p w14:paraId="236779D6" w14:textId="509271B8" w:rsidR="00B7716F" w:rsidRDefault="00933D2C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  <w:proofErr w:type="spellStart"/>
      <w:r>
        <w:rPr>
          <w:rStyle w:val="Heading4Char"/>
        </w:rPr>
        <w:t>Netapp</w:t>
      </w:r>
      <w:proofErr w:type="spellEnd"/>
    </w:p>
    <w:p w14:paraId="025F157E" w14:textId="5D877E4A" w:rsidR="00237C59" w:rsidRDefault="00D62EE5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Backup is done in following </w:t>
      </w:r>
      <w:r w:rsidR="002C3311">
        <w:rPr>
          <w:rFonts w:ascii="Arial" w:hAnsi="Arial" w:cs="Arial"/>
          <w:sz w:val="20"/>
          <w:szCs w:val="20"/>
        </w:rPr>
        <w:t xml:space="preserve">setup used </w:t>
      </w:r>
      <w:proofErr w:type="spellStart"/>
      <w:r w:rsidR="002C3311">
        <w:rPr>
          <w:rFonts w:ascii="Arial" w:hAnsi="Arial" w:cs="Arial"/>
          <w:sz w:val="20"/>
          <w:szCs w:val="20"/>
        </w:rPr>
        <w:t>byt</w:t>
      </w:r>
      <w:proofErr w:type="spellEnd"/>
      <w:r w:rsidR="002C331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B7706">
        <w:rPr>
          <w:rFonts w:ascii="Arial" w:hAnsi="Arial" w:cs="Arial"/>
          <w:sz w:val="20"/>
          <w:szCs w:val="20"/>
        </w:rPr>
        <w:t>netapp</w:t>
      </w:r>
      <w:proofErr w:type="spellEnd"/>
      <w:r w:rsidR="00AB7706">
        <w:rPr>
          <w:rFonts w:ascii="Arial" w:hAnsi="Arial" w:cs="Arial"/>
          <w:sz w:val="20"/>
          <w:szCs w:val="20"/>
        </w:rPr>
        <w:t xml:space="preserve"> </w:t>
      </w:r>
      <w:r w:rsidR="002C3311">
        <w:rPr>
          <w:rFonts w:ascii="Arial" w:hAnsi="Arial" w:cs="Arial"/>
          <w:sz w:val="20"/>
          <w:szCs w:val="20"/>
        </w:rPr>
        <w:t>Trident protect (TP)</w:t>
      </w:r>
      <w:r>
        <w:rPr>
          <w:rFonts w:ascii="Arial" w:hAnsi="Arial" w:cs="Arial"/>
          <w:sz w:val="20"/>
          <w:szCs w:val="20"/>
        </w:rPr>
        <w:br/>
      </w:r>
      <w:r w:rsidR="00600D67">
        <w:rPr>
          <w:rFonts w:ascii="Arial" w:hAnsi="Arial" w:cs="Arial"/>
          <w:sz w:val="20"/>
          <w:szCs w:val="20"/>
        </w:rPr>
        <w:t xml:space="preserve">snapshot on primary storage </w:t>
      </w:r>
      <w:r w:rsidR="00C42083">
        <w:rPr>
          <w:rFonts w:ascii="Arial" w:hAnsi="Arial" w:cs="Arial"/>
          <w:sz w:val="20"/>
          <w:szCs w:val="20"/>
        </w:rPr>
        <w:t>–</w:t>
      </w:r>
      <w:r w:rsidR="00600D67">
        <w:rPr>
          <w:rFonts w:ascii="Arial" w:hAnsi="Arial" w:cs="Arial"/>
          <w:sz w:val="20"/>
          <w:szCs w:val="20"/>
        </w:rPr>
        <w:t xml:space="preserve"> </w:t>
      </w:r>
      <w:r w:rsidR="00C42083">
        <w:rPr>
          <w:rFonts w:ascii="Arial" w:hAnsi="Arial" w:cs="Arial"/>
          <w:sz w:val="20"/>
          <w:szCs w:val="20"/>
        </w:rPr>
        <w:t>each 4 hours</w:t>
      </w:r>
      <w:r w:rsidR="00237C59">
        <w:rPr>
          <w:rFonts w:ascii="Arial" w:hAnsi="Arial" w:cs="Arial"/>
          <w:sz w:val="20"/>
          <w:szCs w:val="20"/>
        </w:rPr>
        <w:t>, stored 12 snapshots (two days)</w:t>
      </w:r>
    </w:p>
    <w:p w14:paraId="0197D116" w14:textId="7B1E112C" w:rsidR="00933D2C" w:rsidRPr="001950E6" w:rsidRDefault="00237C59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Backup to S3 </w:t>
      </w:r>
      <w:r w:rsidR="003B5D0F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="003B5D0F">
        <w:rPr>
          <w:rFonts w:ascii="Arial" w:hAnsi="Arial" w:cs="Arial"/>
          <w:sz w:val="20"/>
          <w:szCs w:val="20"/>
        </w:rPr>
        <w:t xml:space="preserve">each midnight, stored for </w:t>
      </w:r>
      <w:commentRangeStart w:id="76"/>
      <w:r w:rsidR="003B5D0F">
        <w:rPr>
          <w:rFonts w:ascii="Arial" w:hAnsi="Arial" w:cs="Arial"/>
          <w:sz w:val="20"/>
          <w:szCs w:val="20"/>
        </w:rPr>
        <w:t>21 days</w:t>
      </w:r>
      <w:r w:rsidR="00C42083">
        <w:rPr>
          <w:rFonts w:ascii="Arial" w:hAnsi="Arial" w:cs="Arial"/>
          <w:sz w:val="20"/>
          <w:szCs w:val="20"/>
        </w:rPr>
        <w:t xml:space="preserve"> </w:t>
      </w:r>
      <w:commentRangeEnd w:id="76"/>
      <w:r w:rsidR="005A0401">
        <w:rPr>
          <w:rStyle w:val="CommentReference"/>
          <w:rFonts w:ascii="Arial" w:hAnsi="Arial" w:cs="Arial"/>
          <w:sz w:val="20"/>
          <w:szCs w:val="20"/>
        </w:rPr>
        <w:commentReference w:id="76"/>
      </w:r>
      <w:r w:rsidR="003B6FCE">
        <w:rPr>
          <w:rFonts w:ascii="Arial" w:hAnsi="Arial" w:cs="Arial"/>
          <w:sz w:val="20"/>
          <w:szCs w:val="20"/>
        </w:rPr>
        <w:t>,Full backup on Sunday</w:t>
      </w:r>
      <w:r w:rsidR="00E17D32">
        <w:rPr>
          <w:rFonts w:ascii="Arial" w:hAnsi="Arial" w:cs="Arial"/>
          <w:sz w:val="20"/>
          <w:szCs w:val="20"/>
        </w:rPr>
        <w:br/>
      </w:r>
      <w:r w:rsidR="00E17D32">
        <w:rPr>
          <w:rFonts w:ascii="Arial" w:hAnsi="Arial" w:cs="Arial"/>
          <w:sz w:val="20"/>
          <w:szCs w:val="20"/>
        </w:rPr>
        <w:br/>
      </w:r>
      <w:r w:rsidR="00E17D32" w:rsidRPr="00F249E9">
        <w:rPr>
          <w:rFonts w:ascii="Arial" w:hAnsi="Arial" w:cs="Arial"/>
          <w:b/>
          <w:bCs/>
          <w:sz w:val="20"/>
          <w:szCs w:val="20"/>
        </w:rPr>
        <w:t>TP configuration</w:t>
      </w:r>
      <w:r w:rsidR="00F249E9" w:rsidRPr="00F249E9">
        <w:rPr>
          <w:rFonts w:ascii="Arial" w:hAnsi="Arial" w:cs="Arial"/>
          <w:b/>
          <w:bCs/>
          <w:sz w:val="20"/>
          <w:szCs w:val="20"/>
        </w:rPr>
        <w:t>:</w:t>
      </w:r>
      <w:r w:rsidR="001950E6">
        <w:rPr>
          <w:rFonts w:ascii="Arial" w:hAnsi="Arial" w:cs="Arial"/>
          <w:b/>
          <w:bCs/>
          <w:sz w:val="20"/>
          <w:szCs w:val="20"/>
        </w:rPr>
        <w:t xml:space="preserve"> see </w:t>
      </w:r>
      <w:r w:rsidR="004C464C">
        <w:rPr>
          <w:rFonts w:ascii="Arial" w:hAnsi="Arial" w:cs="Arial"/>
          <w:b/>
          <w:bCs/>
          <w:sz w:val="20"/>
          <w:szCs w:val="20"/>
        </w:rPr>
        <w:t>5.1</w:t>
      </w:r>
      <w:r w:rsidR="00C11AE2">
        <w:rPr>
          <w:rFonts w:ascii="Arial" w:hAnsi="Arial" w:cs="Arial"/>
          <w:b/>
          <w:bCs/>
          <w:sz w:val="20"/>
          <w:szCs w:val="20"/>
        </w:rPr>
        <w:t>4</w:t>
      </w:r>
    </w:p>
    <w:p w14:paraId="0E184472" w14:textId="77777777" w:rsidR="009054D8" w:rsidRDefault="009054D8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</w:p>
    <w:p w14:paraId="16513B41" w14:textId="3D9E2BF3" w:rsidR="009054D8" w:rsidRPr="00F249E9" w:rsidRDefault="3230BE9E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b/>
          <w:bCs/>
          <w:sz w:val="20"/>
          <w:szCs w:val="20"/>
        </w:rPr>
      </w:pPr>
      <w:commentRangeStart w:id="77"/>
      <w:commentRangeStart w:id="78"/>
      <w:r w:rsidRPr="75176977">
        <w:rPr>
          <w:rFonts w:ascii="Arial" w:hAnsi="Arial" w:cs="Arial"/>
          <w:b/>
          <w:bCs/>
          <w:sz w:val="20"/>
          <w:szCs w:val="20"/>
        </w:rPr>
        <w:t>Snapshot configuration with TP</w:t>
      </w:r>
      <w:r w:rsidR="6B1119C0" w:rsidRPr="75176977">
        <w:rPr>
          <w:rFonts w:ascii="Arial" w:hAnsi="Arial" w:cs="Arial"/>
          <w:b/>
          <w:bCs/>
          <w:sz w:val="20"/>
          <w:szCs w:val="20"/>
        </w:rPr>
        <w:t>:</w:t>
      </w:r>
      <w:commentRangeEnd w:id="77"/>
      <w:r w:rsidR="00E17D32">
        <w:rPr>
          <w:rStyle w:val="CommentReference"/>
        </w:rPr>
        <w:commentReference w:id="77"/>
      </w:r>
      <w:commentRangeEnd w:id="78"/>
      <w:r>
        <w:rPr>
          <w:rStyle w:val="CommentReference"/>
        </w:rPr>
        <w:commentReference w:id="78"/>
      </w:r>
    </w:p>
    <w:p w14:paraId="3985D44C" w14:textId="5AAF8137" w:rsidR="00E17D32" w:rsidRDefault="00E17D32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b/>
          <w:bCs/>
          <w:sz w:val="20"/>
          <w:szCs w:val="20"/>
        </w:rPr>
      </w:pPr>
    </w:p>
    <w:p w14:paraId="050981AA" w14:textId="79C308D7" w:rsidR="00E17D32" w:rsidRDefault="0C26ECB8" w:rsidP="75176977">
      <w:pPr>
        <w:pStyle w:val="ListParagraph"/>
        <w:ind w:left="1440"/>
        <w:divId w:val="156683817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Create an app with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which will have the namespace details for which the snapshot needs to be taken. This app will be used while taking snapshots and backups.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create the namespace for which snapshot needs to be taken using command </w:t>
      </w:r>
      <w:proofErr w:type="spellStart"/>
      <w:r w:rsidRPr="75176977">
        <w:rPr>
          <w:rFonts w:eastAsia="Arial" w:cs="Arial"/>
          <w:i/>
          <w:iCs/>
          <w:szCs w:val="20"/>
        </w:rPr>
        <w:t>oc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apply -f </w:t>
      </w:r>
      <w:proofErr w:type="spellStart"/>
      <w:r w:rsidRPr="75176977">
        <w:rPr>
          <w:rFonts w:eastAsia="Arial" w:cs="Arial"/>
          <w:i/>
          <w:iCs/>
          <w:szCs w:val="20"/>
        </w:rPr>
        <w:t>application.yaml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-n my-app-namespace</w:t>
      </w:r>
      <w:r w:rsidRPr="75176977">
        <w:rPr>
          <w:rFonts w:eastAsia="Arial" w:cs="Arial"/>
          <w:szCs w:val="20"/>
        </w:rPr>
        <w:t xml:space="preserve"> .</w:t>
      </w:r>
    </w:p>
    <w:p w14:paraId="7516BB43" w14:textId="1295218E" w:rsidR="00E17D32" w:rsidRDefault="0C26ECB8" w:rsidP="75176977">
      <w:pPr>
        <w:ind w:left="1440"/>
        <w:divId w:val="1566838170"/>
      </w:pPr>
      <w:r w:rsidRPr="75176977">
        <w:rPr>
          <w:rFonts w:eastAsia="Arial" w:cs="Arial"/>
          <w:szCs w:val="20"/>
        </w:rPr>
        <w:t xml:space="preserve"> </w:t>
      </w:r>
    </w:p>
    <w:p w14:paraId="2E575C34" w14:textId="334FF27A" w:rsidR="00E17D32" w:rsidRDefault="0C26ECB8" w:rsidP="75176977">
      <w:pPr>
        <w:divId w:val="1566838170"/>
      </w:pPr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  <w:r w:rsidR="00E17D32">
        <w:br/>
      </w:r>
      <w:r w:rsidRPr="75176977">
        <w:rPr>
          <w:rFonts w:eastAsia="Arial" w:cs="Arial"/>
          <w:szCs w:val="20"/>
        </w:rPr>
        <w:t xml:space="preserve"> kind: Application</w:t>
      </w:r>
      <w:r w:rsidR="00E17D32">
        <w:br/>
      </w:r>
      <w:r w:rsidRPr="75176977">
        <w:rPr>
          <w:rFonts w:eastAsia="Arial" w:cs="Arial"/>
          <w:szCs w:val="20"/>
        </w:rPr>
        <w:t xml:space="preserve"> metadata: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creationTimestamp</w:t>
      </w:r>
      <w:proofErr w:type="spellEnd"/>
      <w:r w:rsidRPr="75176977">
        <w:rPr>
          <w:rFonts w:eastAsia="Arial" w:cs="Arial"/>
          <w:szCs w:val="20"/>
        </w:rPr>
        <w:t>: null</w:t>
      </w:r>
      <w:r w:rsidR="00E17D32">
        <w:br/>
      </w:r>
      <w:r w:rsidRPr="75176977">
        <w:rPr>
          <w:rFonts w:eastAsia="Arial" w:cs="Arial"/>
          <w:szCs w:val="20"/>
        </w:rPr>
        <w:t xml:space="preserve">   name: </w:t>
      </w:r>
      <w:r w:rsidRPr="00562607">
        <w:rPr>
          <w:rFonts w:eastAsia="Arial" w:cs="Arial"/>
          <w:szCs w:val="20"/>
          <w:highlight w:val="yellow"/>
        </w:rPr>
        <w:t>demo-app</w:t>
      </w:r>
      <w:r w:rsidR="00E17D32">
        <w:br/>
      </w:r>
      <w:r w:rsidRPr="75176977">
        <w:rPr>
          <w:rFonts w:eastAsia="Arial" w:cs="Arial"/>
          <w:szCs w:val="20"/>
        </w:rPr>
        <w:t xml:space="preserve">   namespace: </w:t>
      </w:r>
      <w:r w:rsidRPr="00562607">
        <w:rPr>
          <w:rFonts w:eastAsia="Arial" w:cs="Arial"/>
          <w:szCs w:val="20"/>
          <w:highlight w:val="yellow"/>
        </w:rPr>
        <w:t>my-app-namespace</w:t>
      </w:r>
      <w:r w:rsidRPr="75176977">
        <w:rPr>
          <w:rFonts w:eastAsia="Arial" w:cs="Arial"/>
          <w:szCs w:val="20"/>
        </w:rPr>
        <w:t>(on which the snapshot needs to be taken)</w:t>
      </w:r>
      <w:r w:rsidR="00E17D32">
        <w:br/>
      </w:r>
      <w:r w:rsidRPr="75176977">
        <w:rPr>
          <w:rFonts w:eastAsia="Arial" w:cs="Arial"/>
          <w:szCs w:val="20"/>
        </w:rPr>
        <w:t xml:space="preserve"> spec: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includedNamespaces</w:t>
      </w:r>
      <w:proofErr w:type="spellEnd"/>
      <w:r w:rsidRPr="75176977">
        <w:rPr>
          <w:rFonts w:eastAsia="Arial" w:cs="Arial"/>
          <w:szCs w:val="20"/>
        </w:rPr>
        <w:t>:</w:t>
      </w:r>
      <w:r w:rsidR="00E17D32">
        <w:br/>
      </w:r>
      <w:r w:rsidRPr="75176977">
        <w:rPr>
          <w:rFonts w:eastAsia="Arial" w:cs="Arial"/>
          <w:szCs w:val="20"/>
        </w:rPr>
        <w:t xml:space="preserve">   - namespace: </w:t>
      </w:r>
      <w:r w:rsidRPr="002E01B3">
        <w:rPr>
          <w:rFonts w:eastAsia="Arial" w:cs="Arial"/>
          <w:szCs w:val="20"/>
          <w:highlight w:val="yellow"/>
        </w:rPr>
        <w:t>my-app-namespace</w:t>
      </w:r>
      <w:r w:rsidRPr="75176977">
        <w:rPr>
          <w:rFonts w:eastAsia="Arial" w:cs="Arial"/>
          <w:szCs w:val="20"/>
        </w:rPr>
        <w:t>(on which the snapshot needs to be taken)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resourceFilter</w:t>
      </w:r>
      <w:proofErr w:type="spellEnd"/>
      <w:r w:rsidRPr="75176977">
        <w:rPr>
          <w:rFonts w:eastAsia="Arial" w:cs="Arial"/>
          <w:szCs w:val="20"/>
        </w:rPr>
        <w:t>: {}</w:t>
      </w:r>
      <w:r w:rsidR="00E17D32">
        <w:br/>
      </w:r>
      <w:r w:rsidRPr="75176977">
        <w:rPr>
          <w:rFonts w:eastAsia="Arial" w:cs="Arial"/>
          <w:szCs w:val="20"/>
        </w:rPr>
        <w:t xml:space="preserve"> status:</w:t>
      </w:r>
      <w:r w:rsidR="00E17D32">
        <w:br/>
      </w:r>
      <w:r w:rsidRPr="75176977">
        <w:rPr>
          <w:rFonts w:eastAsia="Arial" w:cs="Arial"/>
          <w:szCs w:val="20"/>
        </w:rPr>
        <w:t xml:space="preserve">   conditions: null</w:t>
      </w:r>
    </w:p>
    <w:p w14:paraId="6D69BAE9" w14:textId="384E4AEC" w:rsidR="00E17D32" w:rsidRDefault="00E17D32" w:rsidP="75176977">
      <w:pPr>
        <w:divId w:val="1566838170"/>
        <w:rPr>
          <w:rFonts w:eastAsia="Arial" w:cs="Arial"/>
          <w:szCs w:val="20"/>
        </w:rPr>
      </w:pPr>
    </w:p>
    <w:p w14:paraId="7E25C135" w14:textId="240C297A" w:rsidR="00E17D32" w:rsidRPr="002E01B3" w:rsidRDefault="0C26ECB8" w:rsidP="002E01B3">
      <w:pPr>
        <w:divId w:val="1566838170"/>
        <w:rPr>
          <w:rFonts w:eastAsia="Arial" w:cs="Arial"/>
          <w:szCs w:val="20"/>
        </w:rPr>
      </w:pPr>
      <w:r w:rsidRPr="002E01B3">
        <w:rPr>
          <w:rFonts w:eastAsia="Arial" w:cs="Arial"/>
          <w:szCs w:val="20"/>
        </w:rPr>
        <w:t xml:space="preserve">Create a </w:t>
      </w:r>
      <w:proofErr w:type="spellStart"/>
      <w:r w:rsidRPr="002E01B3">
        <w:rPr>
          <w:rFonts w:eastAsia="Arial" w:cs="Arial"/>
          <w:szCs w:val="20"/>
        </w:rPr>
        <w:t>yaml</w:t>
      </w:r>
      <w:proofErr w:type="spellEnd"/>
      <w:r w:rsidRPr="002E01B3">
        <w:rPr>
          <w:rFonts w:eastAsia="Arial" w:cs="Arial"/>
          <w:szCs w:val="20"/>
        </w:rPr>
        <w:t xml:space="preserve"> as below with details of the namespace on which the snapshot needs to be triggered along with </w:t>
      </w:r>
      <w:proofErr w:type="spellStart"/>
      <w:r w:rsidRPr="002E01B3">
        <w:rPr>
          <w:rFonts w:eastAsia="Arial" w:cs="Arial"/>
          <w:szCs w:val="20"/>
        </w:rPr>
        <w:t>appvault</w:t>
      </w:r>
      <w:proofErr w:type="spellEnd"/>
      <w:r w:rsidRPr="002E01B3">
        <w:rPr>
          <w:rFonts w:eastAsia="Arial" w:cs="Arial"/>
          <w:szCs w:val="20"/>
        </w:rPr>
        <w:t xml:space="preserve"> details. Apply the </w:t>
      </w:r>
      <w:proofErr w:type="spellStart"/>
      <w:r w:rsidRPr="002E01B3">
        <w:rPr>
          <w:rFonts w:eastAsia="Arial" w:cs="Arial"/>
          <w:szCs w:val="20"/>
        </w:rPr>
        <w:t>yaml</w:t>
      </w:r>
      <w:proofErr w:type="spellEnd"/>
      <w:r w:rsidRPr="002E01B3">
        <w:rPr>
          <w:rFonts w:eastAsia="Arial" w:cs="Arial"/>
          <w:szCs w:val="20"/>
        </w:rPr>
        <w:t xml:space="preserve"> to create the snapshot on namespace where backup needs to be triggered using command </w:t>
      </w:r>
      <w:proofErr w:type="spellStart"/>
      <w:r w:rsidRPr="002E01B3">
        <w:rPr>
          <w:rFonts w:eastAsia="Arial" w:cs="Arial"/>
          <w:szCs w:val="20"/>
        </w:rPr>
        <w:t>oc</w:t>
      </w:r>
      <w:proofErr w:type="spellEnd"/>
      <w:r w:rsidRPr="002E01B3">
        <w:rPr>
          <w:rFonts w:eastAsia="Arial" w:cs="Arial"/>
          <w:szCs w:val="20"/>
        </w:rPr>
        <w:t xml:space="preserve"> apply -f </w:t>
      </w:r>
      <w:proofErr w:type="spellStart"/>
      <w:r w:rsidRPr="002E01B3">
        <w:rPr>
          <w:rFonts w:eastAsia="Arial" w:cs="Arial"/>
          <w:szCs w:val="20"/>
        </w:rPr>
        <w:t>snapshot.yaml</w:t>
      </w:r>
      <w:proofErr w:type="spellEnd"/>
      <w:r w:rsidRPr="002E01B3">
        <w:rPr>
          <w:rFonts w:eastAsia="Arial" w:cs="Arial"/>
          <w:szCs w:val="20"/>
        </w:rPr>
        <w:t xml:space="preserve"> -n my-app-namespace.</w:t>
      </w:r>
    </w:p>
    <w:p w14:paraId="38E1B07A" w14:textId="4C84B814" w:rsidR="00E17D32" w:rsidRDefault="00E17D32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b/>
          <w:bCs/>
          <w:sz w:val="20"/>
          <w:szCs w:val="20"/>
        </w:rPr>
      </w:pPr>
    </w:p>
    <w:p w14:paraId="225348BE" w14:textId="325AB85B" w:rsidR="00E17D32" w:rsidRDefault="4ED566E2" w:rsidP="75176977">
      <w:pPr>
        <w:divId w:val="1566838170"/>
      </w:pPr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  <w:r w:rsidR="00E17D32">
        <w:br/>
      </w:r>
      <w:r w:rsidRPr="75176977">
        <w:rPr>
          <w:rFonts w:eastAsia="Arial" w:cs="Arial"/>
          <w:szCs w:val="20"/>
        </w:rPr>
        <w:t xml:space="preserve"> kind: Schedule</w:t>
      </w:r>
      <w:r w:rsidR="00E17D32">
        <w:br/>
      </w:r>
      <w:r w:rsidRPr="75176977">
        <w:rPr>
          <w:rFonts w:eastAsia="Arial" w:cs="Arial"/>
          <w:szCs w:val="20"/>
        </w:rPr>
        <w:t xml:space="preserve"> metadata: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creationTimestamp</w:t>
      </w:r>
      <w:proofErr w:type="spellEnd"/>
      <w:r w:rsidRPr="75176977">
        <w:rPr>
          <w:rFonts w:eastAsia="Arial" w:cs="Arial"/>
          <w:szCs w:val="20"/>
        </w:rPr>
        <w:t>: null</w:t>
      </w:r>
      <w:r w:rsidR="00E17D32">
        <w:br/>
      </w:r>
      <w:r w:rsidRPr="75176977">
        <w:rPr>
          <w:rFonts w:eastAsia="Arial" w:cs="Arial"/>
          <w:szCs w:val="20"/>
        </w:rPr>
        <w:t xml:space="preserve">   name: snapshot-schedule1</w:t>
      </w:r>
      <w:r w:rsidR="00E17D32">
        <w:br/>
      </w:r>
      <w:r w:rsidRPr="75176977">
        <w:rPr>
          <w:rFonts w:eastAsia="Arial" w:cs="Arial"/>
          <w:szCs w:val="20"/>
        </w:rPr>
        <w:t xml:space="preserve">   namespace: my-app-namespace</w:t>
      </w:r>
      <w:r w:rsidR="00E17D32">
        <w:br/>
      </w:r>
      <w:r w:rsidRPr="75176977">
        <w:rPr>
          <w:rFonts w:eastAsia="Arial" w:cs="Arial"/>
          <w:szCs w:val="20"/>
        </w:rPr>
        <w:t xml:space="preserve"> spec: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appVaultRef</w:t>
      </w:r>
      <w:proofErr w:type="spellEnd"/>
      <w:r w:rsidRPr="75176977">
        <w:rPr>
          <w:rFonts w:eastAsia="Arial" w:cs="Arial"/>
          <w:szCs w:val="20"/>
        </w:rPr>
        <w:t>: netapp-s3-appvault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applicationRef</w:t>
      </w:r>
      <w:proofErr w:type="spellEnd"/>
      <w:r w:rsidRPr="75176977">
        <w:rPr>
          <w:rFonts w:eastAsia="Arial" w:cs="Arial"/>
          <w:szCs w:val="20"/>
        </w:rPr>
        <w:t>: app01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backupRetention</w:t>
      </w:r>
      <w:proofErr w:type="spellEnd"/>
      <w:r w:rsidRPr="75176977">
        <w:rPr>
          <w:rFonts w:eastAsia="Arial" w:cs="Arial"/>
          <w:szCs w:val="20"/>
        </w:rPr>
        <w:t>: "0"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dayOfMonth</w:t>
      </w:r>
      <w:proofErr w:type="spellEnd"/>
      <w:r w:rsidRPr="75176977">
        <w:rPr>
          <w:rFonts w:eastAsia="Arial" w:cs="Arial"/>
          <w:szCs w:val="20"/>
        </w:rPr>
        <w:t>: ""</w:t>
      </w:r>
      <w:r w:rsidR="00E17D32">
        <w:br/>
      </w:r>
      <w:r w:rsidRPr="75176977">
        <w:rPr>
          <w:rFonts w:eastAsia="Arial" w:cs="Arial"/>
          <w:szCs w:val="20"/>
        </w:rPr>
        <w:lastRenderedPageBreak/>
        <w:t xml:space="preserve">   </w:t>
      </w:r>
      <w:proofErr w:type="spellStart"/>
      <w:r w:rsidRPr="75176977">
        <w:rPr>
          <w:rFonts w:eastAsia="Arial" w:cs="Arial"/>
          <w:szCs w:val="20"/>
        </w:rPr>
        <w:t>dayOfWeek</w:t>
      </w:r>
      <w:proofErr w:type="spellEnd"/>
      <w:r w:rsidRPr="75176977">
        <w:rPr>
          <w:rFonts w:eastAsia="Arial" w:cs="Arial"/>
          <w:szCs w:val="20"/>
        </w:rPr>
        <w:t>: ""</w:t>
      </w:r>
      <w:r w:rsidR="00E17D32">
        <w:br/>
      </w:r>
      <w:r w:rsidRPr="75176977">
        <w:rPr>
          <w:rFonts w:eastAsia="Arial" w:cs="Arial"/>
          <w:szCs w:val="20"/>
        </w:rPr>
        <w:t xml:space="preserve">   enabled: true</w:t>
      </w:r>
      <w:r w:rsidR="00E17D32">
        <w:br/>
      </w:r>
      <w:r w:rsidRPr="75176977">
        <w:rPr>
          <w:rFonts w:eastAsia="Arial" w:cs="Arial"/>
          <w:szCs w:val="20"/>
        </w:rPr>
        <w:t xml:space="preserve">   granularity: Hourly</w:t>
      </w:r>
      <w:r w:rsidR="00E17D32">
        <w:br/>
      </w:r>
      <w:r w:rsidRPr="75176977">
        <w:rPr>
          <w:rFonts w:eastAsia="Arial" w:cs="Arial"/>
          <w:szCs w:val="20"/>
        </w:rPr>
        <w:t xml:space="preserve">   hour: ""</w:t>
      </w:r>
      <w:r w:rsidR="00E17D32">
        <w:br/>
      </w:r>
      <w:r w:rsidRPr="75176977">
        <w:rPr>
          <w:rFonts w:eastAsia="Arial" w:cs="Arial"/>
          <w:szCs w:val="20"/>
        </w:rPr>
        <w:t xml:space="preserve">   minute: "50"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recurrenceRule</w:t>
      </w:r>
      <w:proofErr w:type="spellEnd"/>
      <w:r w:rsidRPr="75176977">
        <w:rPr>
          <w:rFonts w:eastAsia="Arial" w:cs="Arial"/>
          <w:szCs w:val="20"/>
        </w:rPr>
        <w:t>: ""</w:t>
      </w:r>
      <w:r w:rsidR="00E17D32"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snapshotRetention</w:t>
      </w:r>
      <w:proofErr w:type="spellEnd"/>
      <w:r w:rsidRPr="75176977">
        <w:rPr>
          <w:rFonts w:eastAsia="Arial" w:cs="Arial"/>
          <w:szCs w:val="20"/>
        </w:rPr>
        <w:t>: "1"</w:t>
      </w:r>
      <w:r w:rsidR="00E17D32">
        <w:br/>
      </w:r>
      <w:r w:rsidRPr="75176977">
        <w:rPr>
          <w:rFonts w:eastAsia="Arial" w:cs="Arial"/>
          <w:szCs w:val="20"/>
        </w:rPr>
        <w:t xml:space="preserve"> status: {}</w:t>
      </w:r>
    </w:p>
    <w:p w14:paraId="79948210" w14:textId="4E49AFE8" w:rsidR="00E17D32" w:rsidRDefault="4ED566E2" w:rsidP="75176977">
      <w:pPr>
        <w:pStyle w:val="ListParagraph"/>
        <w:ind w:left="1440"/>
        <w:divId w:val="156683817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Now to check the status of the snapshot use the command given below</w:t>
      </w:r>
    </w:p>
    <w:p w14:paraId="773DF5FB" w14:textId="7B0661A7" w:rsidR="00E17D32" w:rsidRDefault="4ED566E2" w:rsidP="75176977">
      <w:pPr>
        <w:ind w:left="720"/>
        <w:divId w:val="1566838170"/>
      </w:pPr>
      <w:r w:rsidRPr="75176977">
        <w:rPr>
          <w:rFonts w:eastAsia="Arial" w:cs="Arial"/>
          <w:szCs w:val="20"/>
        </w:rPr>
        <w:t xml:space="preserve"> </w:t>
      </w:r>
    </w:p>
    <w:p w14:paraId="7E16FE24" w14:textId="3BC2F460" w:rsidR="00E17D32" w:rsidRDefault="4ED566E2" w:rsidP="75176977">
      <w:pPr>
        <w:ind w:left="720"/>
        <w:divId w:val="1566838170"/>
      </w:pPr>
      <w:proofErr w:type="spellStart"/>
      <w:r w:rsidRPr="75176977">
        <w:rPr>
          <w:rFonts w:eastAsia="Arial" w:cs="Arial"/>
          <w:i/>
          <w:iCs/>
          <w:szCs w:val="20"/>
        </w:rPr>
        <w:t>tridentctl</w:t>
      </w:r>
      <w:proofErr w:type="spellEnd"/>
      <w:r w:rsidRPr="75176977">
        <w:rPr>
          <w:rFonts w:eastAsia="Arial" w:cs="Arial"/>
          <w:i/>
          <w:iCs/>
          <w:szCs w:val="20"/>
        </w:rPr>
        <w:t>-protect get snapshot -n my-app-namespace</w:t>
      </w:r>
    </w:p>
    <w:p w14:paraId="7CFF1EA1" w14:textId="79C0279A" w:rsidR="00E17D32" w:rsidRDefault="4ED566E2" w:rsidP="75176977">
      <w:pPr>
        <w:ind w:left="720"/>
        <w:divId w:val="1566838170"/>
      </w:pPr>
      <w:r w:rsidRPr="75176977">
        <w:rPr>
          <w:rFonts w:eastAsia="Arial" w:cs="Arial"/>
          <w:i/>
          <w:iCs/>
          <w:szCs w:val="20"/>
        </w:rPr>
        <w:t xml:space="preserve"> </w:t>
      </w:r>
    </w:p>
    <w:p w14:paraId="546D83EF" w14:textId="6E1F3FC4" w:rsidR="00E17D32" w:rsidRDefault="4ED566E2" w:rsidP="75176977">
      <w:pPr>
        <w:pStyle w:val="ListParagraph"/>
        <w:ind w:left="1440"/>
        <w:divId w:val="156683817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This concludes the snapshot based backup.</w:t>
      </w:r>
    </w:p>
    <w:p w14:paraId="48004F24" w14:textId="00F6BED8" w:rsidR="00E17D32" w:rsidRDefault="00E17D32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</w:p>
    <w:p w14:paraId="3CE0BB77" w14:textId="0F161F97" w:rsidR="5E9FE7C5" w:rsidRDefault="5E9FE7C5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75176977">
        <w:rPr>
          <w:rFonts w:ascii="Arial" w:hAnsi="Arial" w:cs="Arial"/>
          <w:b/>
          <w:bCs/>
          <w:sz w:val="20"/>
          <w:szCs w:val="20"/>
        </w:rPr>
        <w:t xml:space="preserve">Snapshot </w:t>
      </w:r>
      <w:proofErr w:type="spellStart"/>
      <w:r w:rsidR="0B3BAF65" w:rsidRPr="75176977">
        <w:rPr>
          <w:rFonts w:ascii="Arial" w:hAnsi="Arial" w:cs="Arial"/>
          <w:b/>
          <w:bCs/>
          <w:sz w:val="20"/>
          <w:szCs w:val="20"/>
        </w:rPr>
        <w:t>Inplace</w:t>
      </w:r>
      <w:proofErr w:type="spellEnd"/>
      <w:r w:rsidR="0B3BAF65" w:rsidRPr="75176977">
        <w:rPr>
          <w:rFonts w:ascii="Arial" w:hAnsi="Arial" w:cs="Arial"/>
          <w:b/>
          <w:bCs/>
          <w:sz w:val="20"/>
          <w:szCs w:val="20"/>
        </w:rPr>
        <w:t xml:space="preserve"> </w:t>
      </w:r>
      <w:r w:rsidRPr="75176977">
        <w:rPr>
          <w:rFonts w:ascii="Arial" w:hAnsi="Arial" w:cs="Arial"/>
          <w:b/>
          <w:bCs/>
          <w:sz w:val="20"/>
          <w:szCs w:val="20"/>
        </w:rPr>
        <w:t>restore</w:t>
      </w:r>
      <w:r w:rsidR="3602DAC7" w:rsidRPr="75176977">
        <w:rPr>
          <w:rFonts w:ascii="Arial" w:hAnsi="Arial" w:cs="Arial"/>
          <w:b/>
          <w:bCs/>
          <w:sz w:val="20"/>
          <w:szCs w:val="20"/>
        </w:rPr>
        <w:t xml:space="preserve"> (SIR)</w:t>
      </w:r>
    </w:p>
    <w:p w14:paraId="64DD121B" w14:textId="4EAC062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4ECB8808" w14:textId="12214547" w:rsidR="3EFB3887" w:rsidRDefault="3EFB3887" w:rsidP="75176977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Create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perform snapshot </w:t>
      </w:r>
      <w:proofErr w:type="spellStart"/>
      <w:r w:rsidRPr="75176977">
        <w:rPr>
          <w:rFonts w:eastAsia="Arial" w:cs="Arial"/>
          <w:szCs w:val="20"/>
        </w:rPr>
        <w:t>inplace</w:t>
      </w:r>
      <w:proofErr w:type="spellEnd"/>
      <w:r w:rsidRPr="75176977">
        <w:rPr>
          <w:rFonts w:eastAsia="Arial" w:cs="Arial"/>
          <w:szCs w:val="20"/>
        </w:rPr>
        <w:t xml:space="preserve"> restore and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under same namespace.</w:t>
      </w:r>
    </w:p>
    <w:p w14:paraId="1B94F877" w14:textId="0F9EA56F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2A2CE8AF" w14:textId="1A335E58" w:rsidR="3EFB3887" w:rsidRDefault="3EFB388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t>tp</w:t>
      </w:r>
      <w:proofErr w:type="spellEnd"/>
      <w:r w:rsidRPr="75176977">
        <w:t xml:space="preserve"> create sir restore-test02 --snapshot test02/hourly-e05f1-20260130095000 -n test02 --dry-run&gt;app01-sir.yaml</w:t>
      </w:r>
    </w:p>
    <w:p w14:paraId="57DAC10D" w14:textId="48DF7C99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5C7664C1" w14:textId="25CC73C7" w:rsidR="3EFB3887" w:rsidRDefault="3EFB388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t>apiVersion</w:t>
      </w:r>
      <w:proofErr w:type="spellEnd"/>
      <w:r w:rsidRPr="75176977">
        <w:t>: protect.trident.netapp.io/v1</w:t>
      </w:r>
      <w:r>
        <w:br/>
      </w:r>
      <w:r w:rsidRPr="75176977">
        <w:t xml:space="preserve"> kind: </w:t>
      </w:r>
      <w:proofErr w:type="spellStart"/>
      <w:r w:rsidRPr="75176977">
        <w:t>SnapshotInplaceRestore</w:t>
      </w:r>
      <w:proofErr w:type="spellEnd"/>
      <w:r>
        <w:br/>
      </w:r>
      <w:r w:rsidRPr="75176977">
        <w:t xml:space="preserve"> metadata:</w:t>
      </w:r>
      <w:r>
        <w:br/>
      </w:r>
      <w:r w:rsidRPr="75176977">
        <w:t xml:space="preserve">   </w:t>
      </w:r>
      <w:proofErr w:type="spellStart"/>
      <w:r w:rsidRPr="75176977">
        <w:t>creationTimestamp</w:t>
      </w:r>
      <w:proofErr w:type="spellEnd"/>
      <w:r w:rsidRPr="75176977">
        <w:t>: null</w:t>
      </w:r>
      <w:r>
        <w:br/>
      </w:r>
      <w:r w:rsidRPr="75176977">
        <w:t xml:space="preserve">   name: restore-test02</w:t>
      </w:r>
      <w:r>
        <w:br/>
      </w:r>
      <w:r w:rsidRPr="75176977">
        <w:t xml:space="preserve">   namespace: test02</w:t>
      </w:r>
      <w:r>
        <w:br/>
      </w:r>
      <w:r w:rsidRPr="75176977">
        <w:t xml:space="preserve"> spec:</w:t>
      </w:r>
      <w:r>
        <w:br/>
      </w:r>
      <w:r w:rsidRPr="75176977">
        <w:t xml:space="preserve">   </w:t>
      </w:r>
      <w:proofErr w:type="spellStart"/>
      <w:r w:rsidRPr="75176977">
        <w:t>appArchivePath</w:t>
      </w:r>
      <w:proofErr w:type="spellEnd"/>
      <w:r w:rsidRPr="75176977">
        <w:t>: app01_b6fcb4ec-2eed-48dd-83c0-fa2d32809f46/snapshots/20260130095000_hourly-e05f1-20260130095000_0333326e-302c-4666-8102-97c7389bcefa</w:t>
      </w:r>
      <w:r>
        <w:br/>
      </w:r>
      <w:r w:rsidRPr="75176977">
        <w:t xml:space="preserve">   </w:t>
      </w:r>
      <w:proofErr w:type="spellStart"/>
      <w:r w:rsidRPr="75176977">
        <w:t>appVaultRef</w:t>
      </w:r>
      <w:proofErr w:type="spellEnd"/>
      <w:r w:rsidRPr="75176977">
        <w:t xml:space="preserve">: </w:t>
      </w:r>
      <w:proofErr w:type="spellStart"/>
      <w:r w:rsidRPr="75176977">
        <w:t>appvault</w:t>
      </w:r>
      <w:proofErr w:type="spellEnd"/>
      <w:r w:rsidRPr="75176977">
        <w:t>-for-</w:t>
      </w:r>
      <w:proofErr w:type="spellStart"/>
      <w:r w:rsidRPr="75176977">
        <w:t>eng</w:t>
      </w:r>
      <w:proofErr w:type="spellEnd"/>
      <w:r w:rsidRPr="75176977">
        <w:t>-user-only</w:t>
      </w:r>
      <w:r>
        <w:br/>
      </w:r>
      <w:r w:rsidRPr="75176977">
        <w:t xml:space="preserve">   </w:t>
      </w:r>
      <w:proofErr w:type="spellStart"/>
      <w:r w:rsidRPr="75176977">
        <w:t>resourceFilter</w:t>
      </w:r>
      <w:proofErr w:type="spellEnd"/>
      <w:r w:rsidRPr="75176977">
        <w:t>: {}</w:t>
      </w:r>
      <w:r>
        <w:br/>
      </w:r>
      <w:r w:rsidRPr="75176977">
        <w:t xml:space="preserve"> status:</w:t>
      </w:r>
      <w:r>
        <w:br/>
      </w:r>
      <w:r w:rsidRPr="75176977">
        <w:t xml:space="preserve">   conditions: null</w:t>
      </w:r>
      <w:r>
        <w:br/>
      </w:r>
      <w:r w:rsidRPr="75176977">
        <w:t xml:space="preserve">   </w:t>
      </w:r>
      <w:proofErr w:type="spellStart"/>
      <w:r w:rsidRPr="75176977">
        <w:t>postRestoreExecHooksRunResults</w:t>
      </w:r>
      <w:proofErr w:type="spellEnd"/>
      <w:r w:rsidRPr="75176977">
        <w:t>: null</w:t>
      </w:r>
      <w:r>
        <w:br/>
      </w:r>
      <w:r w:rsidRPr="75176977">
        <w:t xml:space="preserve">   state: ""</w:t>
      </w:r>
    </w:p>
    <w:p w14:paraId="78AEC724" w14:textId="1D89B41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6440C827" w14:textId="297FD4D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1516132C" w14:textId="50098DB9" w:rsidR="4C707389" w:rsidRDefault="4C707389" w:rsidP="75176977">
      <w:r w:rsidRPr="75176977">
        <w:rPr>
          <w:rFonts w:eastAsia="Arial" w:cs="Arial"/>
          <w:szCs w:val="20"/>
          <w:lang w:val="en-IN"/>
        </w:rPr>
        <w:t>Now to check snapshot restore status use below commands</w:t>
      </w:r>
    </w:p>
    <w:p w14:paraId="1D7F4ED6" w14:textId="32888FA9" w:rsidR="4C707389" w:rsidRDefault="4C707389" w:rsidP="75176977">
      <w:r w:rsidRPr="75176977">
        <w:rPr>
          <w:rFonts w:eastAsia="Arial" w:cs="Arial"/>
          <w:szCs w:val="20"/>
          <w:lang w:val="en-IN"/>
        </w:rPr>
        <w:t xml:space="preserve"> </w:t>
      </w:r>
    </w:p>
    <w:p w14:paraId="14846FCB" w14:textId="45ECCB5E" w:rsidR="4C707389" w:rsidRDefault="4C707389" w:rsidP="75176977">
      <w:proofErr w:type="spellStart"/>
      <w:r w:rsidRPr="75176977">
        <w:rPr>
          <w:rFonts w:eastAsia="Arial" w:cs="Arial"/>
          <w:i/>
          <w:iCs/>
          <w:szCs w:val="20"/>
          <w:lang w:val="en-IN"/>
        </w:rPr>
        <w:t>oc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get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snapshotrestores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-n my-app-namespace</w:t>
      </w:r>
    </w:p>
    <w:p w14:paraId="63F4A743" w14:textId="6F035867" w:rsidR="4C707389" w:rsidRDefault="4C707389" w:rsidP="75176977">
      <w:proofErr w:type="spellStart"/>
      <w:r w:rsidRPr="75176977">
        <w:rPr>
          <w:rFonts w:eastAsia="Arial" w:cs="Arial"/>
          <w:i/>
          <w:iCs/>
          <w:szCs w:val="20"/>
          <w:lang w:val="en-IN"/>
        </w:rPr>
        <w:t>oc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describe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snapshotrestore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restore-from-snapshot-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inplace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-n my-app-namespace</w:t>
      </w:r>
    </w:p>
    <w:p w14:paraId="3109E4AD" w14:textId="51E3CEE5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73D1220B" w14:textId="470F9BF5" w:rsidR="0785C952" w:rsidRDefault="0785C952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b/>
          <w:bCs/>
        </w:rPr>
      </w:pPr>
      <w:r w:rsidRPr="75176977">
        <w:rPr>
          <w:b/>
          <w:bCs/>
        </w:rPr>
        <w:t>S</w:t>
      </w:r>
      <w:r w:rsidR="39CFA861" w:rsidRPr="75176977">
        <w:rPr>
          <w:b/>
          <w:bCs/>
        </w:rPr>
        <w:t>napshot restore (SR)</w:t>
      </w:r>
    </w:p>
    <w:p w14:paraId="26BE37A9" w14:textId="4837DD26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0E117181" w14:textId="4BFEEC22" w:rsidR="39CFA861" w:rsidRDefault="39CFA861" w:rsidP="75176977">
      <w:r w:rsidRPr="75176977">
        <w:rPr>
          <w:rFonts w:eastAsia="Arial" w:cs="Arial"/>
          <w:szCs w:val="20"/>
        </w:rPr>
        <w:t>Run the below command to restore to different namespace</w:t>
      </w:r>
    </w:p>
    <w:p w14:paraId="059A59C0" w14:textId="66262C6F" w:rsidR="39CFA861" w:rsidRDefault="39CFA861" w:rsidP="75176977">
      <w:r w:rsidRPr="75176977">
        <w:rPr>
          <w:rFonts w:eastAsia="Arial" w:cs="Arial"/>
          <w:szCs w:val="20"/>
        </w:rPr>
        <w:t xml:space="preserve"> </w:t>
      </w:r>
    </w:p>
    <w:p w14:paraId="2EFF4F6C" w14:textId="5AF641C0" w:rsidR="39CFA861" w:rsidRDefault="39CFA861" w:rsidP="75176977">
      <w:r w:rsidRPr="75176977">
        <w:rPr>
          <w:rFonts w:eastAsia="Arial" w:cs="Arial"/>
          <w:szCs w:val="20"/>
        </w:rPr>
        <w:t xml:space="preserve"># </w:t>
      </w:r>
      <w:proofErr w:type="spellStart"/>
      <w:r w:rsidRPr="75176977">
        <w:rPr>
          <w:rFonts w:eastAsia="Arial" w:cs="Arial"/>
          <w:szCs w:val="20"/>
        </w:rPr>
        <w:t>tridentctl</w:t>
      </w:r>
      <w:proofErr w:type="spellEnd"/>
      <w:r w:rsidRPr="75176977">
        <w:rPr>
          <w:rFonts w:eastAsia="Arial" w:cs="Arial"/>
          <w:szCs w:val="20"/>
        </w:rPr>
        <w:t xml:space="preserve">-protect create </w:t>
      </w:r>
      <w:proofErr w:type="spellStart"/>
      <w:r w:rsidRPr="75176977">
        <w:rPr>
          <w:rFonts w:eastAsia="Arial" w:cs="Arial"/>
          <w:szCs w:val="20"/>
        </w:rPr>
        <w:t>sr</w:t>
      </w:r>
      <w:proofErr w:type="spellEnd"/>
      <w:r w:rsidRPr="75176977">
        <w:rPr>
          <w:rFonts w:eastAsia="Arial" w:cs="Arial"/>
          <w:szCs w:val="20"/>
        </w:rPr>
        <w:t xml:space="preserve"> snaprestore01 --snapshot my-app-namespace /hourly-e05f1-20260130095000 --namespace-mapping </w:t>
      </w:r>
      <w:proofErr w:type="spellStart"/>
      <w:r w:rsidRPr="75176977">
        <w:rPr>
          <w:rFonts w:eastAsia="Arial" w:cs="Arial"/>
          <w:szCs w:val="20"/>
        </w:rPr>
        <w:t>my-app-namespace:destination-namespace</w:t>
      </w:r>
      <w:proofErr w:type="spellEnd"/>
      <w:r w:rsidRPr="75176977">
        <w:rPr>
          <w:rFonts w:eastAsia="Arial" w:cs="Arial"/>
          <w:szCs w:val="20"/>
        </w:rPr>
        <w:t xml:space="preserve"> -n my-app-namespace</w:t>
      </w:r>
    </w:p>
    <w:p w14:paraId="32CF1AB9" w14:textId="2CDC4590" w:rsidR="39CFA861" w:rsidRDefault="39CFA861" w:rsidP="75176977">
      <w:r w:rsidRPr="75176977">
        <w:rPr>
          <w:rFonts w:eastAsia="Arial" w:cs="Arial"/>
          <w:szCs w:val="20"/>
        </w:rPr>
        <w:t xml:space="preserve"> </w:t>
      </w:r>
    </w:p>
    <w:p w14:paraId="311BA191" w14:textId="2D732DC9" w:rsidR="39CFA861" w:rsidRDefault="39CFA861" w:rsidP="75176977">
      <w:r w:rsidRPr="75176977">
        <w:rPr>
          <w:rFonts w:eastAsia="Arial" w:cs="Arial"/>
          <w:szCs w:val="20"/>
          <w:lang w:val="en-IN"/>
        </w:rPr>
        <w:t>Now to check snapshot restore status use below commands</w:t>
      </w:r>
    </w:p>
    <w:p w14:paraId="2893B862" w14:textId="1F8EA438" w:rsidR="39CFA861" w:rsidRDefault="39CFA861" w:rsidP="75176977">
      <w:r w:rsidRPr="75176977">
        <w:rPr>
          <w:rFonts w:eastAsia="Arial" w:cs="Arial"/>
          <w:szCs w:val="20"/>
        </w:rPr>
        <w:t xml:space="preserve"> </w:t>
      </w:r>
    </w:p>
    <w:p w14:paraId="6FEF72E6" w14:textId="0CFFAE84" w:rsidR="39CFA861" w:rsidRDefault="39CFA861" w:rsidP="75176977">
      <w:proofErr w:type="spellStart"/>
      <w:r w:rsidRPr="75176977">
        <w:rPr>
          <w:rFonts w:eastAsia="Arial" w:cs="Arial"/>
          <w:i/>
          <w:iCs/>
          <w:szCs w:val="20"/>
          <w:lang w:val="en-IN"/>
        </w:rPr>
        <w:lastRenderedPageBreak/>
        <w:t>tp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get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snapshotrestores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-n my-app-namespace</w:t>
      </w:r>
    </w:p>
    <w:p w14:paraId="55A404FA" w14:textId="40E0D531" w:rsidR="39CFA861" w:rsidRDefault="39CFA861" w:rsidP="75176977">
      <w:proofErr w:type="spellStart"/>
      <w:r w:rsidRPr="75176977">
        <w:rPr>
          <w:rFonts w:eastAsia="Arial" w:cs="Arial"/>
          <w:i/>
          <w:iCs/>
          <w:szCs w:val="20"/>
          <w:lang w:val="en-IN"/>
        </w:rPr>
        <w:t>tp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describe 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snapshotrestore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restore-from-snapshot-</w:t>
      </w:r>
      <w:proofErr w:type="spellStart"/>
      <w:r w:rsidRPr="75176977">
        <w:rPr>
          <w:rFonts w:eastAsia="Arial" w:cs="Arial"/>
          <w:i/>
          <w:iCs/>
          <w:szCs w:val="20"/>
          <w:lang w:val="en-IN"/>
        </w:rPr>
        <w:t>inplace</w:t>
      </w:r>
      <w:proofErr w:type="spellEnd"/>
      <w:r w:rsidRPr="75176977">
        <w:rPr>
          <w:rFonts w:eastAsia="Arial" w:cs="Arial"/>
          <w:i/>
          <w:iCs/>
          <w:szCs w:val="20"/>
          <w:lang w:val="en-IN"/>
        </w:rPr>
        <w:t xml:space="preserve"> -n my-app-namespace</w:t>
      </w:r>
    </w:p>
    <w:p w14:paraId="42696999" w14:textId="0AF8F289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C3092A5" w14:textId="00967397" w:rsidR="39CFA861" w:rsidRDefault="39CFA861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Or can use playbook:</w:t>
      </w:r>
    </w:p>
    <w:p w14:paraId="78767828" w14:textId="4A748D6F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23CA254D" w14:textId="2607C557" w:rsidR="39CFA861" w:rsidRDefault="39CFA861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t>tp</w:t>
      </w:r>
      <w:proofErr w:type="spellEnd"/>
      <w:r w:rsidRPr="75176977">
        <w:t xml:space="preserve"> create </w:t>
      </w:r>
      <w:proofErr w:type="spellStart"/>
      <w:r w:rsidRPr="75176977">
        <w:t>sr</w:t>
      </w:r>
      <w:proofErr w:type="spellEnd"/>
      <w:r w:rsidRPr="75176977">
        <w:t xml:space="preserve"> snaprestore01 --snapshot test02/hourly-e05f1-20260130095000 --namespace-mapping test02:test01 -n test02 --dry-run&gt;test02-sr.yaml</w:t>
      </w:r>
    </w:p>
    <w:p w14:paraId="0FA35CCB" w14:textId="02D9B72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4679107D" w14:textId="268E1BEA" w:rsidR="2A2486EB" w:rsidRDefault="2A2486EB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t>apiVersion</w:t>
      </w:r>
      <w:proofErr w:type="spellEnd"/>
      <w:r w:rsidRPr="75176977">
        <w:t>: protect.trident.netapp.io/v1</w:t>
      </w:r>
      <w:r>
        <w:br/>
      </w:r>
      <w:r w:rsidRPr="75176977">
        <w:t xml:space="preserve"> kind: </w:t>
      </w:r>
      <w:proofErr w:type="spellStart"/>
      <w:r w:rsidRPr="75176977">
        <w:t>SnapshotRestore</w:t>
      </w:r>
      <w:proofErr w:type="spellEnd"/>
      <w:r>
        <w:br/>
      </w:r>
      <w:r w:rsidRPr="75176977">
        <w:t xml:space="preserve"> metadata:</w:t>
      </w:r>
      <w:r>
        <w:br/>
      </w:r>
      <w:r w:rsidRPr="75176977">
        <w:t xml:space="preserve">   </w:t>
      </w:r>
      <w:proofErr w:type="spellStart"/>
      <w:r w:rsidRPr="75176977">
        <w:t>creationTimestamp</w:t>
      </w:r>
      <w:proofErr w:type="spellEnd"/>
      <w:r w:rsidRPr="75176977">
        <w:t>: null</w:t>
      </w:r>
      <w:r>
        <w:br/>
      </w:r>
      <w:r w:rsidRPr="75176977">
        <w:t xml:space="preserve">   name: snaprestore01</w:t>
      </w:r>
      <w:r>
        <w:br/>
      </w:r>
      <w:r w:rsidRPr="75176977">
        <w:t xml:space="preserve">   namespace: test02</w:t>
      </w:r>
      <w:r>
        <w:br/>
      </w:r>
      <w:r w:rsidRPr="75176977">
        <w:t xml:space="preserve"> spec:</w:t>
      </w:r>
      <w:r>
        <w:br/>
      </w:r>
      <w:r w:rsidRPr="75176977">
        <w:t xml:space="preserve">   </w:t>
      </w:r>
      <w:proofErr w:type="spellStart"/>
      <w:r w:rsidRPr="75176977">
        <w:t>appArchivePath</w:t>
      </w:r>
      <w:proofErr w:type="spellEnd"/>
      <w:r w:rsidRPr="75176977">
        <w:t>: app01_b6fcb4ec-2eed-48dd-83c0-fa2d32809f46/snapshots/20260130095000_hourly-e05f1-20260130095000_0333326e-302c-4666-8102-97c7389bcefa</w:t>
      </w:r>
      <w:r>
        <w:br/>
      </w:r>
      <w:r w:rsidRPr="75176977">
        <w:t xml:space="preserve">   </w:t>
      </w:r>
      <w:proofErr w:type="spellStart"/>
      <w:r w:rsidRPr="75176977">
        <w:t>appVaultRef</w:t>
      </w:r>
      <w:proofErr w:type="spellEnd"/>
      <w:r w:rsidRPr="75176977">
        <w:t xml:space="preserve">: </w:t>
      </w:r>
      <w:proofErr w:type="spellStart"/>
      <w:r w:rsidRPr="75176977">
        <w:t>appvault</w:t>
      </w:r>
      <w:proofErr w:type="spellEnd"/>
      <w:r w:rsidRPr="75176977">
        <w:t>-for-</w:t>
      </w:r>
      <w:proofErr w:type="spellStart"/>
      <w:r w:rsidRPr="75176977">
        <w:t>eng</w:t>
      </w:r>
      <w:proofErr w:type="spellEnd"/>
      <w:r w:rsidRPr="75176977">
        <w:t>-user-only</w:t>
      </w:r>
      <w:r>
        <w:br/>
      </w:r>
      <w:r w:rsidRPr="75176977">
        <w:t xml:space="preserve">   </w:t>
      </w:r>
      <w:proofErr w:type="spellStart"/>
      <w:r w:rsidRPr="75176977">
        <w:t>namespaceMapping</w:t>
      </w:r>
      <w:proofErr w:type="spellEnd"/>
      <w:r w:rsidRPr="75176977">
        <w:t>:</w:t>
      </w:r>
      <w:r>
        <w:br/>
      </w:r>
      <w:r w:rsidRPr="75176977">
        <w:t xml:space="preserve">   - destination: test01</w:t>
      </w:r>
      <w:r>
        <w:br/>
      </w:r>
      <w:r w:rsidRPr="75176977">
        <w:t xml:space="preserve">     source: test02</w:t>
      </w:r>
      <w:r>
        <w:br/>
      </w:r>
      <w:r w:rsidRPr="75176977">
        <w:t xml:space="preserve">   </w:t>
      </w:r>
      <w:proofErr w:type="spellStart"/>
      <w:r w:rsidRPr="75176977">
        <w:t>resourceFilter</w:t>
      </w:r>
      <w:proofErr w:type="spellEnd"/>
      <w:r w:rsidRPr="75176977">
        <w:t>: {}</w:t>
      </w:r>
      <w:r>
        <w:br/>
      </w:r>
      <w:r w:rsidRPr="75176977">
        <w:t xml:space="preserve"> status:</w:t>
      </w:r>
      <w:r>
        <w:br/>
      </w:r>
      <w:r w:rsidRPr="75176977">
        <w:t xml:space="preserve">   </w:t>
      </w:r>
      <w:proofErr w:type="spellStart"/>
      <w:r w:rsidRPr="75176977">
        <w:t>postRestoreExecHooksRunResults</w:t>
      </w:r>
      <w:proofErr w:type="spellEnd"/>
      <w:r w:rsidRPr="75176977">
        <w:t>: null</w:t>
      </w:r>
      <w:r>
        <w:br/>
      </w:r>
      <w:r w:rsidRPr="75176977">
        <w:t xml:space="preserve">   state: ""</w:t>
      </w:r>
    </w:p>
    <w:p w14:paraId="4978AFED" w14:textId="0C2630E7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1FE172CD" w14:textId="18ABC15B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590E7C1F" w14:textId="7436D634" w:rsidR="00E17D32" w:rsidRPr="00F249E9" w:rsidRDefault="3230BE9E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b/>
          <w:bCs/>
          <w:sz w:val="20"/>
          <w:szCs w:val="20"/>
        </w:rPr>
      </w:pPr>
      <w:commentRangeStart w:id="79"/>
      <w:r w:rsidRPr="75176977">
        <w:rPr>
          <w:rFonts w:ascii="Arial" w:hAnsi="Arial" w:cs="Arial"/>
          <w:b/>
          <w:bCs/>
          <w:sz w:val="20"/>
          <w:szCs w:val="20"/>
        </w:rPr>
        <w:t>Backup configuration with TP</w:t>
      </w:r>
      <w:r w:rsidR="6B1119C0" w:rsidRPr="75176977">
        <w:rPr>
          <w:rFonts w:ascii="Arial" w:hAnsi="Arial" w:cs="Arial"/>
          <w:b/>
          <w:bCs/>
          <w:sz w:val="20"/>
          <w:szCs w:val="20"/>
        </w:rPr>
        <w:t>:</w:t>
      </w:r>
      <w:commentRangeEnd w:id="79"/>
      <w:r w:rsidR="00E17D32">
        <w:rPr>
          <w:rStyle w:val="CommentReference"/>
        </w:rPr>
        <w:commentReference w:id="79"/>
      </w:r>
    </w:p>
    <w:p w14:paraId="4A0073AA" w14:textId="5F56739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2B869239" w14:textId="564D53C0" w:rsidR="623505D9" w:rsidRDefault="623505D9" w:rsidP="75176977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Create an app with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which will have the namespace details for which the snapshot needs to be taken. This app will be used while taking snapshots and backups.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create the namespace for which snapshot needs to be taken using command </w:t>
      </w:r>
      <w:proofErr w:type="spellStart"/>
      <w:r w:rsidRPr="75176977">
        <w:rPr>
          <w:rFonts w:eastAsia="Arial" w:cs="Arial"/>
          <w:i/>
          <w:iCs/>
          <w:szCs w:val="20"/>
        </w:rPr>
        <w:t>oc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apply -f </w:t>
      </w:r>
      <w:proofErr w:type="spellStart"/>
      <w:r w:rsidRPr="75176977">
        <w:rPr>
          <w:rFonts w:eastAsia="Arial" w:cs="Arial"/>
          <w:i/>
          <w:iCs/>
          <w:szCs w:val="20"/>
        </w:rPr>
        <w:t>application.yaml</w:t>
      </w:r>
      <w:proofErr w:type="spellEnd"/>
      <w:r w:rsidRPr="75176977">
        <w:rPr>
          <w:rFonts w:eastAsia="Arial" w:cs="Arial"/>
          <w:i/>
          <w:iCs/>
          <w:szCs w:val="20"/>
        </w:rPr>
        <w:t xml:space="preserve"> -n my-app-namespace</w:t>
      </w:r>
      <w:r w:rsidRPr="75176977">
        <w:rPr>
          <w:rFonts w:eastAsia="Arial" w:cs="Arial"/>
          <w:szCs w:val="20"/>
        </w:rPr>
        <w:t xml:space="preserve"> .</w:t>
      </w:r>
    </w:p>
    <w:p w14:paraId="7282CB9A" w14:textId="5B8E6784" w:rsidR="623505D9" w:rsidRDefault="623505D9" w:rsidP="75176977">
      <w:pPr>
        <w:ind w:left="1440"/>
      </w:pPr>
      <w:r w:rsidRPr="75176977">
        <w:rPr>
          <w:rFonts w:eastAsia="Arial" w:cs="Arial"/>
          <w:szCs w:val="20"/>
        </w:rPr>
        <w:t xml:space="preserve"> </w:t>
      </w:r>
    </w:p>
    <w:p w14:paraId="170210D6" w14:textId="5CAD82DF" w:rsidR="623505D9" w:rsidRDefault="623505D9" w:rsidP="75176977"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  <w:r>
        <w:br/>
      </w:r>
      <w:r w:rsidRPr="75176977">
        <w:rPr>
          <w:rFonts w:eastAsia="Arial" w:cs="Arial"/>
          <w:szCs w:val="20"/>
        </w:rPr>
        <w:t xml:space="preserve"> kind: Application</w:t>
      </w:r>
      <w:r>
        <w:br/>
      </w:r>
      <w:r w:rsidRPr="75176977">
        <w:rPr>
          <w:rFonts w:eastAsia="Arial" w:cs="Arial"/>
          <w:szCs w:val="20"/>
        </w:rPr>
        <w:t xml:space="preserve"> metadata: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creationTimestamp</w:t>
      </w:r>
      <w:proofErr w:type="spellEnd"/>
      <w:r w:rsidRPr="75176977">
        <w:rPr>
          <w:rFonts w:eastAsia="Arial" w:cs="Arial"/>
          <w:szCs w:val="20"/>
        </w:rPr>
        <w:t>: null</w:t>
      </w:r>
      <w:r>
        <w:br/>
      </w:r>
      <w:r w:rsidRPr="75176977">
        <w:rPr>
          <w:rFonts w:eastAsia="Arial" w:cs="Arial"/>
          <w:szCs w:val="20"/>
        </w:rPr>
        <w:t xml:space="preserve">   name: demo-app</w:t>
      </w:r>
      <w:r>
        <w:br/>
      </w:r>
      <w:r w:rsidRPr="75176977">
        <w:rPr>
          <w:rFonts w:eastAsia="Arial" w:cs="Arial"/>
          <w:szCs w:val="20"/>
        </w:rPr>
        <w:t xml:space="preserve">   namespace: my-app-namespace(on which the snapshot needs to be taken)</w:t>
      </w:r>
      <w:r>
        <w:br/>
      </w:r>
      <w:r w:rsidRPr="75176977">
        <w:rPr>
          <w:rFonts w:eastAsia="Arial" w:cs="Arial"/>
          <w:szCs w:val="20"/>
        </w:rPr>
        <w:t xml:space="preserve"> spec: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includedNamespaces</w:t>
      </w:r>
      <w:proofErr w:type="spellEnd"/>
      <w:r w:rsidRPr="75176977">
        <w:rPr>
          <w:rFonts w:eastAsia="Arial" w:cs="Arial"/>
          <w:szCs w:val="20"/>
        </w:rPr>
        <w:t>:</w:t>
      </w:r>
      <w:r>
        <w:br/>
      </w:r>
      <w:r w:rsidRPr="75176977">
        <w:rPr>
          <w:rFonts w:eastAsia="Arial" w:cs="Arial"/>
          <w:szCs w:val="20"/>
        </w:rPr>
        <w:t xml:space="preserve">   - namespace: my-app-namespace(on which the snapshot needs to be taken)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resourceFilter</w:t>
      </w:r>
      <w:proofErr w:type="spellEnd"/>
      <w:r w:rsidRPr="75176977">
        <w:rPr>
          <w:rFonts w:eastAsia="Arial" w:cs="Arial"/>
          <w:szCs w:val="20"/>
        </w:rPr>
        <w:t>: {}</w:t>
      </w:r>
      <w:r>
        <w:br/>
      </w:r>
      <w:r w:rsidRPr="75176977">
        <w:rPr>
          <w:rFonts w:eastAsia="Arial" w:cs="Arial"/>
          <w:szCs w:val="20"/>
        </w:rPr>
        <w:t xml:space="preserve"> status:</w:t>
      </w:r>
      <w:r>
        <w:br/>
      </w:r>
      <w:r w:rsidRPr="75176977">
        <w:rPr>
          <w:rFonts w:eastAsia="Arial" w:cs="Arial"/>
          <w:szCs w:val="20"/>
        </w:rPr>
        <w:t xml:space="preserve">   conditions: null</w:t>
      </w:r>
    </w:p>
    <w:p w14:paraId="456337E5" w14:textId="784F40CC" w:rsidR="623505D9" w:rsidRDefault="623505D9" w:rsidP="75176977">
      <w:r w:rsidRPr="75176977">
        <w:rPr>
          <w:rFonts w:eastAsia="Arial" w:cs="Arial"/>
          <w:szCs w:val="20"/>
        </w:rPr>
        <w:t xml:space="preserve"> </w:t>
      </w:r>
    </w:p>
    <w:p w14:paraId="3FE44B86" w14:textId="3632B64D" w:rsidR="623505D9" w:rsidRDefault="623505D9" w:rsidP="75176977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 xml:space="preserve">Use below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schedule backups and apply the </w:t>
      </w:r>
      <w:proofErr w:type="spellStart"/>
      <w:r w:rsidRPr="75176977">
        <w:rPr>
          <w:rFonts w:eastAsia="Arial" w:cs="Arial"/>
          <w:szCs w:val="20"/>
        </w:rPr>
        <w:t>yaml</w:t>
      </w:r>
      <w:proofErr w:type="spellEnd"/>
      <w:r w:rsidRPr="75176977">
        <w:rPr>
          <w:rFonts w:eastAsia="Arial" w:cs="Arial"/>
          <w:szCs w:val="20"/>
        </w:rPr>
        <w:t xml:space="preserve"> to the namespace where backup needs to be taken using command </w:t>
      </w:r>
      <w:proofErr w:type="spellStart"/>
      <w:r w:rsidRPr="75176977">
        <w:rPr>
          <w:rFonts w:eastAsia="Arial" w:cs="Arial"/>
          <w:szCs w:val="20"/>
        </w:rPr>
        <w:t>oc</w:t>
      </w:r>
      <w:proofErr w:type="spellEnd"/>
      <w:r w:rsidRPr="75176977">
        <w:rPr>
          <w:rFonts w:eastAsia="Arial" w:cs="Arial"/>
          <w:szCs w:val="20"/>
        </w:rPr>
        <w:t xml:space="preserve"> apply -f </w:t>
      </w:r>
      <w:proofErr w:type="spellStart"/>
      <w:r w:rsidRPr="75176977">
        <w:rPr>
          <w:rFonts w:eastAsia="Arial" w:cs="Arial"/>
          <w:szCs w:val="20"/>
        </w:rPr>
        <w:t>backupschedule.yaml</w:t>
      </w:r>
      <w:proofErr w:type="spellEnd"/>
      <w:r w:rsidRPr="75176977">
        <w:rPr>
          <w:rFonts w:eastAsia="Arial" w:cs="Arial"/>
          <w:szCs w:val="20"/>
        </w:rPr>
        <w:t xml:space="preserve"> -n my-app-namespace.</w:t>
      </w:r>
    </w:p>
    <w:p w14:paraId="5D2B6CEF" w14:textId="5706E131" w:rsidR="623505D9" w:rsidRDefault="623505D9" w:rsidP="75176977">
      <w:r w:rsidRPr="75176977">
        <w:rPr>
          <w:rFonts w:eastAsia="Arial" w:cs="Arial"/>
          <w:szCs w:val="20"/>
        </w:rPr>
        <w:t xml:space="preserve"> </w:t>
      </w:r>
    </w:p>
    <w:p w14:paraId="21D62B82" w14:textId="7C4010C7" w:rsidR="623505D9" w:rsidRDefault="623505D9" w:rsidP="75176977"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  <w:r>
        <w:br/>
      </w:r>
      <w:r w:rsidRPr="75176977">
        <w:rPr>
          <w:rFonts w:eastAsia="Arial" w:cs="Arial"/>
          <w:szCs w:val="20"/>
        </w:rPr>
        <w:t xml:space="preserve"> kind: Schedule</w:t>
      </w:r>
      <w:r>
        <w:br/>
      </w:r>
      <w:r w:rsidRPr="75176977">
        <w:rPr>
          <w:rFonts w:eastAsia="Arial" w:cs="Arial"/>
          <w:szCs w:val="20"/>
        </w:rPr>
        <w:t xml:space="preserve"> metadata:</w:t>
      </w:r>
      <w:r>
        <w:br/>
      </w:r>
      <w:r w:rsidRPr="75176977">
        <w:rPr>
          <w:rFonts w:eastAsia="Arial" w:cs="Arial"/>
          <w:szCs w:val="20"/>
        </w:rPr>
        <w:lastRenderedPageBreak/>
        <w:t xml:space="preserve">   </w:t>
      </w:r>
      <w:proofErr w:type="spellStart"/>
      <w:r w:rsidRPr="75176977">
        <w:rPr>
          <w:rFonts w:eastAsia="Arial" w:cs="Arial"/>
          <w:szCs w:val="20"/>
        </w:rPr>
        <w:t>creationTimestamp</w:t>
      </w:r>
      <w:proofErr w:type="spellEnd"/>
      <w:r w:rsidRPr="75176977">
        <w:rPr>
          <w:rFonts w:eastAsia="Arial" w:cs="Arial"/>
          <w:szCs w:val="20"/>
        </w:rPr>
        <w:t>: null</w:t>
      </w:r>
      <w:r>
        <w:br/>
      </w:r>
      <w:r w:rsidRPr="75176977">
        <w:rPr>
          <w:rFonts w:eastAsia="Arial" w:cs="Arial"/>
          <w:szCs w:val="20"/>
        </w:rPr>
        <w:t xml:space="preserve">   name: backup-schedule1</w:t>
      </w:r>
      <w:r>
        <w:br/>
      </w:r>
      <w:r w:rsidRPr="75176977">
        <w:rPr>
          <w:rFonts w:eastAsia="Arial" w:cs="Arial"/>
          <w:szCs w:val="20"/>
        </w:rPr>
        <w:t xml:space="preserve">   namespace: my-app-namespace</w:t>
      </w:r>
      <w:r>
        <w:br/>
      </w:r>
      <w:r w:rsidRPr="75176977">
        <w:rPr>
          <w:rFonts w:eastAsia="Arial" w:cs="Arial"/>
          <w:szCs w:val="20"/>
        </w:rPr>
        <w:t xml:space="preserve"> spec: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appVaultRef</w:t>
      </w:r>
      <w:proofErr w:type="spellEnd"/>
      <w:r w:rsidRPr="75176977">
        <w:rPr>
          <w:rFonts w:eastAsia="Arial" w:cs="Arial"/>
          <w:szCs w:val="20"/>
        </w:rPr>
        <w:t>: netapp-s3-appvault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applicationRef</w:t>
      </w:r>
      <w:proofErr w:type="spellEnd"/>
      <w:r w:rsidRPr="75176977">
        <w:rPr>
          <w:rFonts w:eastAsia="Arial" w:cs="Arial"/>
          <w:szCs w:val="20"/>
        </w:rPr>
        <w:t>: app01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backupRetention</w:t>
      </w:r>
      <w:proofErr w:type="spellEnd"/>
      <w:r w:rsidRPr="75176977">
        <w:rPr>
          <w:rFonts w:eastAsia="Arial" w:cs="Arial"/>
          <w:szCs w:val="20"/>
        </w:rPr>
        <w:t>: "1"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dayOfMonth</w:t>
      </w:r>
      <w:proofErr w:type="spellEnd"/>
      <w:r w:rsidRPr="75176977">
        <w:rPr>
          <w:rFonts w:eastAsia="Arial" w:cs="Arial"/>
          <w:szCs w:val="20"/>
        </w:rPr>
        <w:t>: ""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dayOfWeek</w:t>
      </w:r>
      <w:proofErr w:type="spellEnd"/>
      <w:r w:rsidRPr="75176977">
        <w:rPr>
          <w:rFonts w:eastAsia="Arial" w:cs="Arial"/>
          <w:szCs w:val="20"/>
        </w:rPr>
        <w:t>: ""</w:t>
      </w:r>
      <w:r>
        <w:br/>
      </w:r>
      <w:r w:rsidRPr="75176977">
        <w:rPr>
          <w:rFonts w:eastAsia="Arial" w:cs="Arial"/>
          <w:szCs w:val="20"/>
        </w:rPr>
        <w:t xml:space="preserve">   enabled: true</w:t>
      </w:r>
      <w:r>
        <w:br/>
      </w:r>
      <w:r w:rsidRPr="75176977">
        <w:rPr>
          <w:rFonts w:eastAsia="Arial" w:cs="Arial"/>
          <w:szCs w:val="20"/>
        </w:rPr>
        <w:t xml:space="preserve">   granularity: Hourly</w:t>
      </w:r>
      <w:r>
        <w:br/>
      </w:r>
      <w:r w:rsidRPr="75176977">
        <w:rPr>
          <w:rFonts w:eastAsia="Arial" w:cs="Arial"/>
          <w:szCs w:val="20"/>
        </w:rPr>
        <w:t xml:space="preserve">   hour: ""</w:t>
      </w:r>
      <w:r>
        <w:br/>
      </w:r>
      <w:r w:rsidRPr="75176977">
        <w:rPr>
          <w:rFonts w:eastAsia="Arial" w:cs="Arial"/>
          <w:szCs w:val="20"/>
        </w:rPr>
        <w:t xml:space="preserve">   minute: "55"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recurrenceRule</w:t>
      </w:r>
      <w:proofErr w:type="spellEnd"/>
      <w:r w:rsidRPr="75176977">
        <w:rPr>
          <w:rFonts w:eastAsia="Arial" w:cs="Arial"/>
          <w:szCs w:val="20"/>
        </w:rPr>
        <w:t>: ""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snapshotRetention</w:t>
      </w:r>
      <w:proofErr w:type="spellEnd"/>
      <w:r w:rsidRPr="75176977">
        <w:rPr>
          <w:rFonts w:eastAsia="Arial" w:cs="Arial"/>
          <w:szCs w:val="20"/>
        </w:rPr>
        <w:t>: "0"</w:t>
      </w:r>
      <w:r>
        <w:br/>
      </w:r>
      <w:r w:rsidRPr="75176977">
        <w:rPr>
          <w:rFonts w:eastAsia="Arial" w:cs="Arial"/>
          <w:szCs w:val="20"/>
        </w:rPr>
        <w:t xml:space="preserve"> status: {}</w:t>
      </w:r>
    </w:p>
    <w:p w14:paraId="55410D5E" w14:textId="1D4A3F7D" w:rsidR="623505D9" w:rsidRDefault="623505D9" w:rsidP="75176977">
      <w:pPr>
        <w:pStyle w:val="ListParagraph"/>
        <w:ind w:left="1440"/>
        <w:rPr>
          <w:rFonts w:eastAsia="Arial" w:cs="Arial"/>
          <w:szCs w:val="20"/>
          <w:lang w:val="en-IN"/>
        </w:rPr>
      </w:pPr>
      <w:r w:rsidRPr="75176977">
        <w:rPr>
          <w:rFonts w:eastAsia="Arial" w:cs="Arial"/>
          <w:szCs w:val="20"/>
          <w:lang w:val="en-IN"/>
        </w:rPr>
        <w:t xml:space="preserve">Now to verify the backups run the command </w:t>
      </w:r>
    </w:p>
    <w:p w14:paraId="0255E5DC" w14:textId="0526FAC9" w:rsidR="623505D9" w:rsidRDefault="623505D9" w:rsidP="75176977">
      <w:r w:rsidRPr="75176977">
        <w:rPr>
          <w:rFonts w:eastAsia="Arial" w:cs="Arial"/>
          <w:szCs w:val="20"/>
          <w:lang w:val="en-IN"/>
        </w:rPr>
        <w:t xml:space="preserve"> </w:t>
      </w:r>
    </w:p>
    <w:p w14:paraId="5FFBFCA1" w14:textId="59A0372A" w:rsidR="623505D9" w:rsidRDefault="623505D9" w:rsidP="75176977">
      <w:proofErr w:type="spellStart"/>
      <w:r w:rsidRPr="75176977">
        <w:rPr>
          <w:rFonts w:eastAsia="Arial" w:cs="Arial"/>
          <w:szCs w:val="20"/>
          <w:lang w:val="en-IN"/>
        </w:rPr>
        <w:t>Tridentctl</w:t>
      </w:r>
      <w:proofErr w:type="spellEnd"/>
      <w:r w:rsidRPr="75176977">
        <w:rPr>
          <w:rFonts w:eastAsia="Arial" w:cs="Arial"/>
          <w:szCs w:val="20"/>
          <w:lang w:val="en-IN"/>
        </w:rPr>
        <w:t>-protect get backup -n my-app-namespace</w:t>
      </w:r>
    </w:p>
    <w:p w14:paraId="5B9E714D" w14:textId="7054C83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2D2FEEEF" w14:textId="56105DAC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442A5E26" w14:textId="3CA20716" w:rsidR="22644590" w:rsidRDefault="22644590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75176977">
        <w:rPr>
          <w:rFonts w:ascii="Arial" w:hAnsi="Arial" w:cs="Arial"/>
          <w:b/>
          <w:bCs/>
          <w:sz w:val="20"/>
          <w:szCs w:val="20"/>
        </w:rPr>
        <w:t xml:space="preserve">Backup </w:t>
      </w:r>
      <w:proofErr w:type="spellStart"/>
      <w:r w:rsidRPr="75176977">
        <w:rPr>
          <w:rFonts w:ascii="Arial" w:hAnsi="Arial" w:cs="Arial"/>
          <w:b/>
          <w:bCs/>
          <w:sz w:val="20"/>
          <w:szCs w:val="20"/>
        </w:rPr>
        <w:t>inplace</w:t>
      </w:r>
      <w:proofErr w:type="spellEnd"/>
      <w:r w:rsidRPr="75176977">
        <w:rPr>
          <w:rFonts w:ascii="Arial" w:hAnsi="Arial" w:cs="Arial"/>
          <w:b/>
          <w:bCs/>
          <w:sz w:val="20"/>
          <w:szCs w:val="20"/>
        </w:rPr>
        <w:t xml:space="preserve"> restore</w:t>
      </w:r>
    </w:p>
    <w:p w14:paraId="3D6B5E53" w14:textId="02B98106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77033C62" w14:textId="630AEFFB" w:rsidR="75176977" w:rsidRDefault="75176977" w:rsidP="75176977">
      <w:pPr>
        <w:rPr>
          <w:rFonts w:eastAsia="Arial" w:cs="Arial"/>
          <w:b/>
          <w:bCs/>
          <w:szCs w:val="20"/>
        </w:rPr>
      </w:pPr>
    </w:p>
    <w:p w14:paraId="3C28747A" w14:textId="4B3F0FD4" w:rsidR="22644590" w:rsidRDefault="22644590" w:rsidP="75176977">
      <w:r w:rsidRPr="75176977">
        <w:rPr>
          <w:rFonts w:eastAsia="Arial" w:cs="Arial"/>
          <w:szCs w:val="20"/>
        </w:rPr>
        <w:t xml:space="preserve"> Run the below command using trident-protect </w:t>
      </w:r>
      <w:proofErr w:type="spellStart"/>
      <w:r w:rsidRPr="75176977">
        <w:rPr>
          <w:rFonts w:eastAsia="Arial" w:cs="Arial"/>
          <w:szCs w:val="20"/>
        </w:rPr>
        <w:t>ctl</w:t>
      </w:r>
      <w:proofErr w:type="spellEnd"/>
      <w:r w:rsidRPr="75176977">
        <w:rPr>
          <w:rFonts w:eastAsia="Arial" w:cs="Arial"/>
          <w:szCs w:val="20"/>
        </w:rPr>
        <w:t xml:space="preserve"> to restore within the same namespace or use playbook.</w:t>
      </w:r>
    </w:p>
    <w:p w14:paraId="194D6D30" w14:textId="60117593" w:rsidR="22644590" w:rsidRDefault="22644590" w:rsidP="75176977">
      <w:r w:rsidRPr="75176977">
        <w:rPr>
          <w:rFonts w:eastAsia="Arial" w:cs="Arial"/>
          <w:szCs w:val="20"/>
        </w:rPr>
        <w:t xml:space="preserve"> </w:t>
      </w:r>
    </w:p>
    <w:p w14:paraId="64C213C7" w14:textId="1463A0EF" w:rsidR="564A9E49" w:rsidRDefault="564A9E49" w:rsidP="75176977">
      <w:proofErr w:type="spellStart"/>
      <w:r w:rsidRPr="75176977">
        <w:rPr>
          <w:rFonts w:eastAsia="Arial" w:cs="Arial"/>
          <w:szCs w:val="20"/>
        </w:rPr>
        <w:t>t</w:t>
      </w:r>
      <w:r w:rsidR="22644590" w:rsidRPr="75176977">
        <w:rPr>
          <w:rFonts w:eastAsia="Arial" w:cs="Arial"/>
          <w:szCs w:val="20"/>
        </w:rPr>
        <w:t>ridentctl</w:t>
      </w:r>
      <w:proofErr w:type="spellEnd"/>
      <w:r w:rsidR="22644590" w:rsidRPr="75176977">
        <w:rPr>
          <w:rFonts w:eastAsia="Arial" w:cs="Arial"/>
          <w:szCs w:val="20"/>
        </w:rPr>
        <w:t xml:space="preserve">-protect create </w:t>
      </w:r>
      <w:proofErr w:type="spellStart"/>
      <w:r w:rsidR="22644590" w:rsidRPr="75176977">
        <w:rPr>
          <w:rFonts w:eastAsia="Arial" w:cs="Arial"/>
          <w:szCs w:val="20"/>
        </w:rPr>
        <w:t>bir</w:t>
      </w:r>
      <w:proofErr w:type="spellEnd"/>
      <w:r w:rsidR="22644590" w:rsidRPr="75176977">
        <w:rPr>
          <w:rFonts w:eastAsia="Arial" w:cs="Arial"/>
          <w:szCs w:val="20"/>
        </w:rPr>
        <w:t xml:space="preserve"> restore01 --backup my-app-namespace/name-of-the-backup -n my-app-namespace</w:t>
      </w:r>
      <w:r w:rsidR="629A6A14" w:rsidRPr="75176977">
        <w:rPr>
          <w:rFonts w:eastAsia="Arial" w:cs="Arial"/>
          <w:szCs w:val="20"/>
        </w:rPr>
        <w:t xml:space="preserve"> --dry-run&gt;backup-demo-</w:t>
      </w:r>
      <w:proofErr w:type="spellStart"/>
      <w:r w:rsidR="629A6A14" w:rsidRPr="75176977">
        <w:rPr>
          <w:rFonts w:eastAsia="Arial" w:cs="Arial"/>
          <w:szCs w:val="20"/>
        </w:rPr>
        <w:t>bir.yaml</w:t>
      </w:r>
      <w:proofErr w:type="spellEnd"/>
    </w:p>
    <w:p w14:paraId="2FEA7F84" w14:textId="79BD4D19" w:rsidR="75176977" w:rsidRDefault="75176977" w:rsidP="75176977">
      <w:pPr>
        <w:rPr>
          <w:rFonts w:eastAsia="Arial" w:cs="Arial"/>
          <w:szCs w:val="20"/>
        </w:rPr>
      </w:pPr>
    </w:p>
    <w:p w14:paraId="38971F2C" w14:textId="2C6183B8" w:rsidR="075B0E92" w:rsidRDefault="075B0E92" w:rsidP="75176977">
      <w:proofErr w:type="spellStart"/>
      <w:r w:rsidRPr="75176977">
        <w:rPr>
          <w:rFonts w:eastAsia="Arial" w:cs="Arial"/>
          <w:szCs w:val="20"/>
        </w:rPr>
        <w:t>apiVersion</w:t>
      </w:r>
      <w:proofErr w:type="spellEnd"/>
      <w:r w:rsidRPr="75176977">
        <w:rPr>
          <w:rFonts w:eastAsia="Arial" w:cs="Arial"/>
          <w:szCs w:val="20"/>
        </w:rPr>
        <w:t>: protect.trident.netapp.io/v1</w:t>
      </w:r>
      <w:r>
        <w:br/>
      </w:r>
      <w:r w:rsidRPr="75176977">
        <w:rPr>
          <w:rFonts w:eastAsia="Arial" w:cs="Arial"/>
          <w:szCs w:val="20"/>
        </w:rPr>
        <w:t xml:space="preserve"> kind: </w:t>
      </w:r>
      <w:proofErr w:type="spellStart"/>
      <w:r w:rsidRPr="75176977">
        <w:rPr>
          <w:rFonts w:eastAsia="Arial" w:cs="Arial"/>
          <w:szCs w:val="20"/>
        </w:rPr>
        <w:t>BackupInplaceRestore</w:t>
      </w:r>
      <w:proofErr w:type="spellEnd"/>
      <w:r>
        <w:br/>
      </w:r>
      <w:r w:rsidRPr="75176977">
        <w:rPr>
          <w:rFonts w:eastAsia="Arial" w:cs="Arial"/>
          <w:szCs w:val="20"/>
        </w:rPr>
        <w:t xml:space="preserve"> metadata:</w:t>
      </w:r>
      <w:r>
        <w:br/>
      </w:r>
      <w:r w:rsidRPr="75176977">
        <w:rPr>
          <w:rFonts w:eastAsia="Arial" w:cs="Arial"/>
          <w:szCs w:val="20"/>
        </w:rPr>
        <w:t xml:space="preserve">   annotations:</w:t>
      </w:r>
      <w:r>
        <w:br/>
      </w:r>
      <w:r w:rsidRPr="75176977">
        <w:rPr>
          <w:rFonts w:eastAsia="Arial" w:cs="Arial"/>
          <w:szCs w:val="20"/>
        </w:rPr>
        <w:t xml:space="preserve">     protect.trident.netapp.io/max-parallel-restore-jobs: "25"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creationTimestamp</w:t>
      </w:r>
      <w:proofErr w:type="spellEnd"/>
      <w:r w:rsidRPr="75176977">
        <w:rPr>
          <w:rFonts w:eastAsia="Arial" w:cs="Arial"/>
          <w:szCs w:val="20"/>
        </w:rPr>
        <w:t>: null</w:t>
      </w:r>
      <w:r>
        <w:br/>
      </w:r>
      <w:r w:rsidRPr="75176977">
        <w:rPr>
          <w:rFonts w:eastAsia="Arial" w:cs="Arial"/>
          <w:szCs w:val="20"/>
        </w:rPr>
        <w:t xml:space="preserve">   name: restore01</w:t>
      </w:r>
      <w:r>
        <w:br/>
      </w:r>
      <w:r w:rsidRPr="75176977">
        <w:rPr>
          <w:rFonts w:eastAsia="Arial" w:cs="Arial"/>
          <w:szCs w:val="20"/>
        </w:rPr>
        <w:t xml:space="preserve">   namespace: test2</w:t>
      </w:r>
      <w:r>
        <w:br/>
      </w:r>
      <w:r w:rsidRPr="75176977">
        <w:rPr>
          <w:rFonts w:eastAsia="Arial" w:cs="Arial"/>
          <w:szCs w:val="20"/>
        </w:rPr>
        <w:t xml:space="preserve"> spec: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appArchivePath</w:t>
      </w:r>
      <w:proofErr w:type="spellEnd"/>
      <w:r w:rsidRPr="75176977">
        <w:rPr>
          <w:rFonts w:eastAsia="Arial" w:cs="Arial"/>
          <w:szCs w:val="20"/>
        </w:rPr>
        <w:t>: app01_194f0f7f-b7a6-4968-802d-7b044fbab3e6/backups/hourly-b411d-20260130101000_6564bb98-a170-48d4-b2bb-1713f2d9327a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appVaultRef</w:t>
      </w:r>
      <w:proofErr w:type="spellEnd"/>
      <w:r w:rsidRPr="75176977">
        <w:rPr>
          <w:rFonts w:eastAsia="Arial" w:cs="Arial"/>
          <w:szCs w:val="20"/>
        </w:rPr>
        <w:t xml:space="preserve">: </w:t>
      </w:r>
      <w:proofErr w:type="spellStart"/>
      <w:r w:rsidRPr="75176977">
        <w:rPr>
          <w:rFonts w:eastAsia="Arial" w:cs="Arial"/>
          <w:szCs w:val="20"/>
        </w:rPr>
        <w:t>appvault</w:t>
      </w:r>
      <w:proofErr w:type="spellEnd"/>
      <w:r w:rsidRPr="75176977">
        <w:rPr>
          <w:rFonts w:eastAsia="Arial" w:cs="Arial"/>
          <w:szCs w:val="20"/>
        </w:rPr>
        <w:t>-for-</w:t>
      </w:r>
      <w:proofErr w:type="spellStart"/>
      <w:r w:rsidRPr="75176977">
        <w:rPr>
          <w:rFonts w:eastAsia="Arial" w:cs="Arial"/>
          <w:szCs w:val="20"/>
        </w:rPr>
        <w:t>eng</w:t>
      </w:r>
      <w:proofErr w:type="spellEnd"/>
      <w:r w:rsidRPr="75176977">
        <w:rPr>
          <w:rFonts w:eastAsia="Arial" w:cs="Arial"/>
          <w:szCs w:val="20"/>
        </w:rPr>
        <w:t>-user-only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resourceFilter</w:t>
      </w:r>
      <w:proofErr w:type="spellEnd"/>
      <w:r w:rsidRPr="75176977">
        <w:rPr>
          <w:rFonts w:eastAsia="Arial" w:cs="Arial"/>
          <w:szCs w:val="20"/>
        </w:rPr>
        <w:t>: {}</w:t>
      </w:r>
      <w:r>
        <w:br/>
      </w:r>
      <w:r w:rsidRPr="75176977">
        <w:rPr>
          <w:rFonts w:eastAsia="Arial" w:cs="Arial"/>
          <w:szCs w:val="20"/>
        </w:rPr>
        <w:t xml:space="preserve"> status:</w:t>
      </w:r>
      <w:r>
        <w:br/>
      </w:r>
      <w:r w:rsidRPr="75176977">
        <w:rPr>
          <w:rFonts w:eastAsia="Arial" w:cs="Arial"/>
          <w:szCs w:val="20"/>
        </w:rPr>
        <w:t xml:space="preserve">   </w:t>
      </w:r>
      <w:proofErr w:type="spellStart"/>
      <w:r w:rsidRPr="75176977">
        <w:rPr>
          <w:rFonts w:eastAsia="Arial" w:cs="Arial"/>
          <w:szCs w:val="20"/>
        </w:rPr>
        <w:t>postRestoreExecHooksRunResults</w:t>
      </w:r>
      <w:proofErr w:type="spellEnd"/>
      <w:r w:rsidRPr="75176977">
        <w:rPr>
          <w:rFonts w:eastAsia="Arial" w:cs="Arial"/>
          <w:szCs w:val="20"/>
        </w:rPr>
        <w:t>: null</w:t>
      </w:r>
      <w:r>
        <w:br/>
      </w:r>
      <w:r w:rsidRPr="75176977">
        <w:rPr>
          <w:rFonts w:eastAsia="Arial" w:cs="Arial"/>
          <w:szCs w:val="20"/>
        </w:rPr>
        <w:t xml:space="preserve">   state: ""</w:t>
      </w:r>
    </w:p>
    <w:p w14:paraId="1AB55F71" w14:textId="267553BC" w:rsidR="75176977" w:rsidRDefault="75176977" w:rsidP="75176977">
      <w:pPr>
        <w:rPr>
          <w:rFonts w:eastAsia="Arial" w:cs="Arial"/>
          <w:szCs w:val="20"/>
        </w:rPr>
      </w:pPr>
    </w:p>
    <w:p w14:paraId="0972FB3C" w14:textId="5684DD62" w:rsidR="75176977" w:rsidRDefault="75176977" w:rsidP="75176977">
      <w:pPr>
        <w:rPr>
          <w:rFonts w:eastAsia="Arial" w:cs="Arial"/>
          <w:szCs w:val="20"/>
        </w:rPr>
      </w:pPr>
    </w:p>
    <w:p w14:paraId="146E5BCB" w14:textId="62546080" w:rsidR="7B9CF5C9" w:rsidRDefault="7B9CF5C9" w:rsidP="75176977">
      <w:pPr>
        <w:pStyle w:val="ListParagraph"/>
        <w:ind w:left="1440"/>
        <w:rPr>
          <w:rFonts w:eastAsia="Arial" w:cs="Arial"/>
          <w:szCs w:val="20"/>
        </w:rPr>
      </w:pPr>
      <w:r w:rsidRPr="75176977">
        <w:rPr>
          <w:rFonts w:eastAsia="Arial" w:cs="Arial"/>
          <w:szCs w:val="20"/>
        </w:rPr>
        <w:t>Run below command or playbook to restore a backup onto different namespace</w:t>
      </w:r>
    </w:p>
    <w:p w14:paraId="7F1B9F78" w14:textId="4C739146" w:rsidR="7B9CF5C9" w:rsidRDefault="7B9CF5C9" w:rsidP="75176977">
      <w:r w:rsidRPr="75176977">
        <w:rPr>
          <w:rFonts w:eastAsia="Arial" w:cs="Arial"/>
          <w:szCs w:val="20"/>
        </w:rPr>
        <w:t xml:space="preserve"> </w:t>
      </w:r>
    </w:p>
    <w:p w14:paraId="5DF7C4DC" w14:textId="438273B9" w:rsidR="7B9CF5C9" w:rsidRDefault="7B9CF5C9" w:rsidP="75176977">
      <w:pPr>
        <w:rPr>
          <w:rFonts w:eastAsia="Arial" w:cs="Arial"/>
          <w:szCs w:val="20"/>
        </w:rPr>
      </w:pPr>
      <w:proofErr w:type="spellStart"/>
      <w:r w:rsidRPr="75176977">
        <w:rPr>
          <w:rFonts w:eastAsia="Arial" w:cs="Arial"/>
          <w:szCs w:val="20"/>
        </w:rPr>
        <w:t>tp</w:t>
      </w:r>
      <w:proofErr w:type="spellEnd"/>
      <w:r w:rsidRPr="75176977">
        <w:rPr>
          <w:rFonts w:eastAsia="Arial" w:cs="Arial"/>
          <w:szCs w:val="20"/>
        </w:rPr>
        <w:t xml:space="preserve"> create </w:t>
      </w:r>
      <w:proofErr w:type="spellStart"/>
      <w:r w:rsidRPr="75176977">
        <w:rPr>
          <w:rFonts w:eastAsia="Arial" w:cs="Arial"/>
          <w:szCs w:val="20"/>
        </w:rPr>
        <w:t>br</w:t>
      </w:r>
      <w:proofErr w:type="spellEnd"/>
      <w:r w:rsidRPr="75176977">
        <w:rPr>
          <w:rFonts w:eastAsia="Arial" w:cs="Arial"/>
          <w:szCs w:val="20"/>
        </w:rPr>
        <w:t xml:space="preserve"> restore01 --backup test01/hourly-b411d-20260130101000 --namespace-mapping test01:test02 -n test02 --dry-run&gt;backup-demo2-br.yaml</w:t>
      </w:r>
    </w:p>
    <w:p w14:paraId="09C4D2A7" w14:textId="360194A1" w:rsidR="75176977" w:rsidRDefault="75176977" w:rsidP="75176977">
      <w:pPr>
        <w:rPr>
          <w:rFonts w:eastAsia="Arial" w:cs="Arial"/>
          <w:szCs w:val="20"/>
        </w:rPr>
      </w:pPr>
    </w:p>
    <w:p w14:paraId="7D118AC3" w14:textId="3955DD59" w:rsidR="7B9CF5C9" w:rsidRDefault="7B9CF5C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t>apiVersion</w:t>
      </w:r>
      <w:proofErr w:type="spellEnd"/>
      <w:r w:rsidRPr="75176977">
        <w:t>: protect.trident.netapp.io/v1</w:t>
      </w:r>
      <w:r>
        <w:br/>
      </w:r>
      <w:r w:rsidRPr="75176977">
        <w:t xml:space="preserve"> kind: </w:t>
      </w:r>
      <w:proofErr w:type="spellStart"/>
      <w:r w:rsidRPr="75176977">
        <w:t>BackupRestore</w:t>
      </w:r>
      <w:proofErr w:type="spellEnd"/>
      <w:r>
        <w:br/>
      </w:r>
      <w:r w:rsidRPr="75176977">
        <w:t xml:space="preserve"> metadata:</w:t>
      </w:r>
      <w:r>
        <w:br/>
      </w:r>
      <w:r w:rsidRPr="75176977">
        <w:t xml:space="preserve">   annotations:</w:t>
      </w:r>
      <w:r>
        <w:br/>
      </w:r>
      <w:r w:rsidRPr="75176977">
        <w:t xml:space="preserve">     protect.trident.netapp.io/max-parallel-restore-jobs: "25"</w:t>
      </w:r>
      <w:r>
        <w:br/>
      </w:r>
      <w:r w:rsidRPr="75176977">
        <w:lastRenderedPageBreak/>
        <w:t xml:space="preserve">   </w:t>
      </w:r>
      <w:proofErr w:type="spellStart"/>
      <w:r w:rsidRPr="75176977">
        <w:t>creationTimestamp</w:t>
      </w:r>
      <w:proofErr w:type="spellEnd"/>
      <w:r w:rsidRPr="75176977">
        <w:t>: null</w:t>
      </w:r>
      <w:r>
        <w:br/>
      </w:r>
      <w:r w:rsidRPr="75176977">
        <w:t xml:space="preserve">   name: restore01</w:t>
      </w:r>
      <w:r>
        <w:br/>
      </w:r>
      <w:r w:rsidRPr="75176977">
        <w:t xml:space="preserve">   namespace: test02</w:t>
      </w:r>
      <w:r>
        <w:br/>
      </w:r>
      <w:r w:rsidRPr="75176977">
        <w:t xml:space="preserve"> spec:</w:t>
      </w:r>
      <w:r>
        <w:br/>
      </w:r>
      <w:r w:rsidRPr="75176977">
        <w:t xml:space="preserve">   </w:t>
      </w:r>
      <w:proofErr w:type="spellStart"/>
      <w:r w:rsidRPr="75176977">
        <w:t>appArchivePath</w:t>
      </w:r>
      <w:proofErr w:type="spellEnd"/>
      <w:r w:rsidRPr="75176977">
        <w:t>: app01_194f0f7f-b7a6-4968-802d-7b044fbab3e6/backups/hourly-b411d-20260130101000_6564bb98-a170-48d4-b2bb-1713f2d9327a</w:t>
      </w:r>
      <w:r>
        <w:br/>
      </w:r>
      <w:r w:rsidRPr="75176977">
        <w:t xml:space="preserve">   </w:t>
      </w:r>
      <w:proofErr w:type="spellStart"/>
      <w:r w:rsidRPr="75176977">
        <w:t>appVaultRef</w:t>
      </w:r>
      <w:proofErr w:type="spellEnd"/>
      <w:r w:rsidRPr="75176977">
        <w:t xml:space="preserve">: </w:t>
      </w:r>
      <w:proofErr w:type="spellStart"/>
      <w:r w:rsidRPr="75176977">
        <w:t>appvault</w:t>
      </w:r>
      <w:proofErr w:type="spellEnd"/>
      <w:r w:rsidRPr="75176977">
        <w:t>-for-</w:t>
      </w:r>
      <w:proofErr w:type="spellStart"/>
      <w:r w:rsidRPr="75176977">
        <w:t>eng</w:t>
      </w:r>
      <w:proofErr w:type="spellEnd"/>
      <w:r w:rsidRPr="75176977">
        <w:t>-user-only</w:t>
      </w:r>
      <w:r>
        <w:br/>
      </w:r>
      <w:r w:rsidRPr="75176977">
        <w:t xml:space="preserve">   </w:t>
      </w:r>
      <w:proofErr w:type="spellStart"/>
      <w:r w:rsidRPr="75176977">
        <w:t>namespaceMapping</w:t>
      </w:r>
      <w:proofErr w:type="spellEnd"/>
      <w:r w:rsidRPr="75176977">
        <w:t>:</w:t>
      </w:r>
      <w:r>
        <w:br/>
      </w:r>
      <w:r w:rsidRPr="75176977">
        <w:t xml:space="preserve">   - destination: test02</w:t>
      </w:r>
      <w:r>
        <w:br/>
      </w:r>
      <w:r w:rsidRPr="75176977">
        <w:t xml:space="preserve">     source: test01</w:t>
      </w:r>
      <w:r>
        <w:br/>
      </w:r>
      <w:r w:rsidRPr="75176977">
        <w:t xml:space="preserve">   </w:t>
      </w:r>
      <w:proofErr w:type="spellStart"/>
      <w:r w:rsidRPr="75176977">
        <w:t>resourceFilter</w:t>
      </w:r>
      <w:proofErr w:type="spellEnd"/>
      <w:r w:rsidRPr="75176977">
        <w:t>: {}</w:t>
      </w:r>
      <w:r>
        <w:br/>
      </w:r>
      <w:r w:rsidRPr="75176977">
        <w:t xml:space="preserve"> status:</w:t>
      </w:r>
      <w:r>
        <w:br/>
      </w:r>
      <w:r w:rsidRPr="75176977">
        <w:t xml:space="preserve">   conditions: null</w:t>
      </w:r>
      <w:r>
        <w:br/>
      </w:r>
      <w:r w:rsidRPr="75176977">
        <w:t xml:space="preserve">   </w:t>
      </w:r>
      <w:proofErr w:type="spellStart"/>
      <w:r w:rsidRPr="75176977">
        <w:t>postRestoreExecHooksRunResults</w:t>
      </w:r>
      <w:proofErr w:type="spellEnd"/>
      <w:r w:rsidRPr="75176977">
        <w:t>: null</w:t>
      </w:r>
      <w:r>
        <w:br/>
      </w:r>
      <w:r w:rsidRPr="75176977">
        <w:t xml:space="preserve">   state: ""</w:t>
      </w:r>
    </w:p>
    <w:p w14:paraId="1340152B" w14:textId="77777777" w:rsidR="00933D2C" w:rsidRDefault="00933D2C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</w:p>
    <w:p w14:paraId="5E6D3DAE" w14:textId="7CC24BB6" w:rsidR="1CC445F1" w:rsidRDefault="1CC445F1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75176977">
        <w:rPr>
          <w:rFonts w:ascii="Arial" w:hAnsi="Arial" w:cs="Arial"/>
          <w:b/>
          <w:bCs/>
          <w:sz w:val="20"/>
          <w:szCs w:val="20"/>
        </w:rPr>
        <w:t>Disaster recovery</w:t>
      </w:r>
    </w:p>
    <w:p w14:paraId="0C487754" w14:textId="54F8477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38EBDAB0" w14:textId="5FCFC47E" w:rsidR="1CC445F1" w:rsidRDefault="1CC445F1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 xml:space="preserve">Use same app and snapshot for </w:t>
      </w:r>
      <w:proofErr w:type="spellStart"/>
      <w:r w:rsidR="50944173" w:rsidRPr="75176977">
        <w:rPr>
          <w:rFonts w:ascii="Arial" w:hAnsi="Arial" w:cs="Arial"/>
          <w:sz w:val="20"/>
          <w:szCs w:val="20"/>
        </w:rPr>
        <w:t>appmirrorrelationship</w:t>
      </w:r>
      <w:proofErr w:type="spellEnd"/>
      <w:r w:rsidR="50944173" w:rsidRPr="75176977">
        <w:rPr>
          <w:rFonts w:ascii="Arial" w:hAnsi="Arial" w:cs="Arial"/>
          <w:sz w:val="20"/>
          <w:szCs w:val="20"/>
        </w:rPr>
        <w:t xml:space="preserve"> (AMR)</w:t>
      </w:r>
      <w:r w:rsidR="3FED5E38" w:rsidRPr="75176977">
        <w:rPr>
          <w:rFonts w:ascii="Arial" w:hAnsi="Arial" w:cs="Arial"/>
          <w:sz w:val="20"/>
          <w:szCs w:val="20"/>
        </w:rPr>
        <w:t xml:space="preserve"> to restore complete namespace</w:t>
      </w:r>
    </w:p>
    <w:p w14:paraId="0184C3A5" w14:textId="5C9B2A18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129BB0FF" w14:textId="641DDECB" w:rsidR="3FED5E38" w:rsidRDefault="3FED5E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In source OCP cluster</w:t>
      </w:r>
    </w:p>
    <w:p w14:paraId="47B42415" w14:textId="475002F5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702A6736" w14:textId="394BD5D5" w:rsidR="3FED5E38" w:rsidRDefault="3FED5E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get app –n namespace –o </w:t>
      </w:r>
      <w:proofErr w:type="spellStart"/>
      <w:r w:rsidRPr="75176977">
        <w:rPr>
          <w:rFonts w:ascii="Arial" w:hAnsi="Arial" w:cs="Arial"/>
          <w:sz w:val="20"/>
          <w:szCs w:val="20"/>
        </w:rPr>
        <w:t>json|grep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75176977">
        <w:rPr>
          <w:rFonts w:ascii="Arial" w:hAnsi="Arial" w:cs="Arial"/>
          <w:sz w:val="20"/>
          <w:szCs w:val="20"/>
        </w:rPr>
        <w:t>uid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# same </w:t>
      </w:r>
      <w:proofErr w:type="spellStart"/>
      <w:r w:rsidRPr="75176977">
        <w:rPr>
          <w:rFonts w:ascii="Arial" w:hAnsi="Arial" w:cs="Arial"/>
          <w:sz w:val="20"/>
          <w:szCs w:val="20"/>
        </w:rPr>
        <w:t>uid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use while creating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at target OCP cluster</w:t>
      </w:r>
    </w:p>
    <w:p w14:paraId="477C1BA5" w14:textId="54D2934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2CBC586C" w14:textId="07B273D9" w:rsidR="50944173" w:rsidRDefault="50944173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In target</w:t>
      </w:r>
      <w:r w:rsidR="25988651" w:rsidRPr="75176977">
        <w:rPr>
          <w:rFonts w:ascii="Arial" w:hAnsi="Arial" w:cs="Arial"/>
          <w:sz w:val="20"/>
          <w:szCs w:val="20"/>
        </w:rPr>
        <w:t xml:space="preserve"> OCP cluster</w:t>
      </w:r>
    </w:p>
    <w:p w14:paraId="07C75BE2" w14:textId="42FB2EAC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0AE924B9" w14:textId="0B92C8C6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tridentctl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-protect create </w:t>
      </w:r>
      <w:proofErr w:type="spellStart"/>
      <w:r w:rsidRPr="75176977">
        <w:rPr>
          <w:rFonts w:ascii="Arial" w:hAnsi="Arial" w:cs="Arial"/>
          <w:sz w:val="20"/>
          <w:szCs w:val="20"/>
        </w:rPr>
        <w:t>appmirrorrelationship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amr03 --destination-app-vault 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>-for-</w:t>
      </w:r>
      <w:proofErr w:type="spellStart"/>
      <w:r w:rsidRPr="75176977">
        <w:rPr>
          <w:rFonts w:ascii="Arial" w:hAnsi="Arial" w:cs="Arial"/>
          <w:sz w:val="20"/>
          <w:szCs w:val="20"/>
        </w:rPr>
        <w:t>eng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-user-only --source-app-vault 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>-for-</w:t>
      </w:r>
      <w:proofErr w:type="spellStart"/>
      <w:r w:rsidRPr="75176977">
        <w:rPr>
          <w:rFonts w:ascii="Arial" w:hAnsi="Arial" w:cs="Arial"/>
          <w:sz w:val="20"/>
          <w:szCs w:val="20"/>
        </w:rPr>
        <w:t>eng</w:t>
      </w:r>
      <w:proofErr w:type="spellEnd"/>
      <w:r w:rsidRPr="75176977">
        <w:rPr>
          <w:rFonts w:ascii="Arial" w:hAnsi="Arial" w:cs="Arial"/>
          <w:sz w:val="20"/>
          <w:szCs w:val="20"/>
        </w:rPr>
        <w:t>-user-only --recurrence-rule "DTSTART:20220101T000200Z\</w:t>
      </w:r>
      <w:proofErr w:type="spellStart"/>
      <w:r w:rsidRPr="75176977">
        <w:rPr>
          <w:rFonts w:ascii="Arial" w:hAnsi="Arial" w:cs="Arial"/>
          <w:sz w:val="20"/>
          <w:szCs w:val="20"/>
        </w:rPr>
        <w:t>nRRULE:FREQ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=MINUTELY;INTERVAL=5" --source-app protect-demo01 --namespace-mapping "project03:project03-dr3" --source-app-id ce2ef95a-07df-4e4e-bde1-66e27bedf64a --storage-class </w:t>
      </w:r>
      <w:proofErr w:type="spellStart"/>
      <w:r w:rsidRPr="75176977">
        <w:rPr>
          <w:rFonts w:ascii="Arial" w:hAnsi="Arial" w:cs="Arial"/>
          <w:sz w:val="20"/>
          <w:szCs w:val="20"/>
        </w:rPr>
        <w:t>netapp</w:t>
      </w:r>
      <w:proofErr w:type="spellEnd"/>
      <w:r w:rsidRPr="75176977">
        <w:rPr>
          <w:rFonts w:ascii="Arial" w:hAnsi="Arial" w:cs="Arial"/>
          <w:sz w:val="20"/>
          <w:szCs w:val="20"/>
        </w:rPr>
        <w:t>-</w:t>
      </w:r>
      <w:proofErr w:type="spellStart"/>
      <w:r w:rsidRPr="75176977">
        <w:rPr>
          <w:rFonts w:ascii="Arial" w:hAnsi="Arial" w:cs="Arial"/>
          <w:sz w:val="20"/>
          <w:szCs w:val="20"/>
        </w:rPr>
        <w:t>nfs</w:t>
      </w:r>
      <w:proofErr w:type="spellEnd"/>
      <w:r w:rsidRPr="75176977">
        <w:rPr>
          <w:rFonts w:ascii="Arial" w:hAnsi="Arial" w:cs="Arial"/>
          <w:sz w:val="20"/>
          <w:szCs w:val="20"/>
        </w:rPr>
        <w:t>-silver -n project03-dr3</w:t>
      </w:r>
    </w:p>
    <w:p w14:paraId="08687426" w14:textId="3630207B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DD41E7F" w14:textId="44DEA427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To check AMR status</w:t>
      </w:r>
    </w:p>
    <w:p w14:paraId="35AC6F0B" w14:textId="797278FC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4134F7E2" w14:textId="63AA7583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get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-n namespace</w:t>
      </w:r>
    </w:p>
    <w:p w14:paraId="10BA5C9D" w14:textId="1A42219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E2FA3C3" w14:textId="778B5A65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Can promote once it is in Established state</w:t>
      </w:r>
    </w:p>
    <w:p w14:paraId="71C19C4D" w14:textId="7DCC0088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069DCAC" w14:textId="3A533ECB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patch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amr03 -n project03-dr3 --type=merge -p '{"spec":{"</w:t>
      </w:r>
      <w:proofErr w:type="spellStart"/>
      <w:r w:rsidRPr="75176977">
        <w:rPr>
          <w:rFonts w:ascii="Arial" w:hAnsi="Arial" w:cs="Arial"/>
          <w:sz w:val="20"/>
          <w:szCs w:val="20"/>
        </w:rPr>
        <w:t>desiredState</w:t>
      </w:r>
      <w:proofErr w:type="spellEnd"/>
      <w:r w:rsidRPr="75176977">
        <w:rPr>
          <w:rFonts w:ascii="Arial" w:hAnsi="Arial" w:cs="Arial"/>
          <w:sz w:val="20"/>
          <w:szCs w:val="20"/>
        </w:rPr>
        <w:t>":"Promoted"}}'</w:t>
      </w:r>
    </w:p>
    <w:p w14:paraId="3B9006DB" w14:textId="355C0D6B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08D9E9BD" w14:textId="6F05A30E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 xml:space="preserve">to </w:t>
      </w:r>
      <w:proofErr w:type="spellStart"/>
      <w:r w:rsidRPr="75176977">
        <w:rPr>
          <w:rFonts w:ascii="Arial" w:hAnsi="Arial" w:cs="Arial"/>
          <w:sz w:val="20"/>
          <w:szCs w:val="20"/>
        </w:rPr>
        <w:t>restablish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</w:p>
    <w:p w14:paraId="3045BF4C" w14:textId="06B71D85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patch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amr03 -n project03-dr3 --type=merge -p '{"spec":{"</w:t>
      </w:r>
      <w:proofErr w:type="spellStart"/>
      <w:r w:rsidRPr="75176977">
        <w:rPr>
          <w:rFonts w:ascii="Arial" w:hAnsi="Arial" w:cs="Arial"/>
          <w:sz w:val="20"/>
          <w:szCs w:val="20"/>
        </w:rPr>
        <w:t>desiredState</w:t>
      </w:r>
      <w:proofErr w:type="spellEnd"/>
      <w:r w:rsidRPr="75176977">
        <w:rPr>
          <w:rFonts w:ascii="Arial" w:hAnsi="Arial" w:cs="Arial"/>
          <w:sz w:val="20"/>
          <w:szCs w:val="20"/>
        </w:rPr>
        <w:t>":"Established"}}'</w:t>
      </w:r>
    </w:p>
    <w:p w14:paraId="591C12E1" w14:textId="4EC01FA7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4E082F68" w14:textId="0D9F0048" w:rsidR="3B6AE938" w:rsidRDefault="3B6AE938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Note: this will overwrite data in target namespace</w:t>
      </w:r>
    </w:p>
    <w:p w14:paraId="1C336D8F" w14:textId="1F7D3164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5D82C112" w14:textId="2C1B0825" w:rsidR="34AD3E77" w:rsidRDefault="34AD3E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75176977">
        <w:rPr>
          <w:rFonts w:ascii="Arial" w:hAnsi="Arial" w:cs="Arial"/>
          <w:b/>
          <w:bCs/>
          <w:sz w:val="20"/>
          <w:szCs w:val="20"/>
        </w:rPr>
        <w:t>Disaster recovery for selective VMs using labels</w:t>
      </w:r>
    </w:p>
    <w:p w14:paraId="4D95CFDA" w14:textId="54F8477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</w:p>
    <w:p w14:paraId="0161667E" w14:textId="60E775D2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At source OCP cluster label to required resources:</w:t>
      </w:r>
    </w:p>
    <w:p w14:paraId="33F867E4" w14:textId="0DB1E6BC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1D7A360C" w14:textId="230BB652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deployment appnginx01 category=protect-demo01 -n project03</w:t>
      </w:r>
    </w:p>
    <w:p w14:paraId="5760B6F5" w14:textId="3D1B9A7A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deployment appnginx02 category=protect-demo01 -n project03</w:t>
      </w:r>
    </w:p>
    <w:p w14:paraId="383E2F92" w14:textId="036BFA0D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pvc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pvc01 category=protect-demo01 -n project03</w:t>
      </w:r>
    </w:p>
    <w:p w14:paraId="12137479" w14:textId="42C443FE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pvc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pvc02 category=protect-demo01 -n project03</w:t>
      </w:r>
    </w:p>
    <w:p w14:paraId="23EB992E" w14:textId="7C1E4EC6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E0396E0" w14:textId="356CDF81" w:rsidR="59856B79" w:rsidRDefault="59856B79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get </w:t>
      </w:r>
      <w:proofErr w:type="spellStart"/>
      <w:r w:rsidRPr="75176977">
        <w:rPr>
          <w:rFonts w:ascii="Arial" w:hAnsi="Arial" w:cs="Arial"/>
          <w:sz w:val="20"/>
          <w:szCs w:val="20"/>
        </w:rPr>
        <w:t>deployment,pvc,vm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-n project03 -l category=protect-demo01</w:t>
      </w:r>
    </w:p>
    <w:p w14:paraId="24699BE6" w14:textId="7ECDE0BB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6568D4D8" w14:textId="52F79DFD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lastRenderedPageBreak/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vm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centos-stream9-tomato-lizard-78 category=protect-demo01 -n project03</w:t>
      </w:r>
    </w:p>
    <w:p w14:paraId="60F8A60E" w14:textId="1DACDF0C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pvc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centos-stream9-tomato-lizard-78-volume category=protect-demo01 -n project03</w:t>
      </w:r>
    </w:p>
    <w:p w14:paraId="1C52892C" w14:textId="5D048275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 w:rsidRPr="75176977">
        <w:rPr>
          <w:rFonts w:ascii="Arial" w:hAnsi="Arial" w:cs="Arial"/>
          <w:sz w:val="20"/>
          <w:szCs w:val="20"/>
        </w:rPr>
        <w:t xml:space="preserve"> </w:t>
      </w:r>
    </w:p>
    <w:p w14:paraId="14E6311A" w14:textId="3F65BCC3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vm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oraclelinux-azure-bonobo-39 category=protect-demo01 -n project03</w:t>
      </w:r>
    </w:p>
    <w:p w14:paraId="62AD15BB" w14:textId="5992FF31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pvc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dv-oraclelinux-azure-bonobo-39-disk-indigo-carp-31-rw6fmb category=protect-demo01 -n project03</w:t>
      </w:r>
    </w:p>
    <w:p w14:paraId="1307A58E" w14:textId="6274E7AF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label </w:t>
      </w:r>
      <w:proofErr w:type="spellStart"/>
      <w:r w:rsidRPr="75176977">
        <w:rPr>
          <w:rFonts w:ascii="Arial" w:hAnsi="Arial" w:cs="Arial"/>
          <w:sz w:val="20"/>
          <w:szCs w:val="20"/>
        </w:rPr>
        <w:t>pvc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oraclelinux-azure-bonobo-39-volume category=protect-demo01 -n project03</w:t>
      </w:r>
    </w:p>
    <w:p w14:paraId="34D9E01C" w14:textId="4A9B286C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1DFA670B" w14:textId="2F01F8F9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create app protect-demo01 --namespaces 'project03(category=protect-demo01)' -n project03</w:t>
      </w:r>
    </w:p>
    <w:p w14:paraId="20145EF5" w14:textId="3E5D11DE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get app protect-demo01 –o </w:t>
      </w:r>
      <w:proofErr w:type="spellStart"/>
      <w:r w:rsidRPr="75176977">
        <w:rPr>
          <w:rFonts w:ascii="Arial" w:hAnsi="Arial" w:cs="Arial"/>
          <w:sz w:val="20"/>
          <w:szCs w:val="20"/>
        </w:rPr>
        <w:t>json|grep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–</w:t>
      </w:r>
      <w:proofErr w:type="spellStart"/>
      <w:r w:rsidRPr="75176977">
        <w:rPr>
          <w:rFonts w:ascii="Arial" w:hAnsi="Arial" w:cs="Arial"/>
          <w:sz w:val="20"/>
          <w:szCs w:val="20"/>
        </w:rPr>
        <w:t>i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75176977">
        <w:rPr>
          <w:rFonts w:ascii="Arial" w:hAnsi="Arial" w:cs="Arial"/>
          <w:sz w:val="20"/>
          <w:szCs w:val="20"/>
        </w:rPr>
        <w:t>uid</w:t>
      </w:r>
      <w:proofErr w:type="spellEnd"/>
    </w:p>
    <w:p w14:paraId="27420139" w14:textId="3CAA07C2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1B664721" w14:textId="2345AEBF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tridentctl</w:t>
      </w:r>
      <w:proofErr w:type="spellEnd"/>
      <w:r w:rsidRPr="75176977">
        <w:rPr>
          <w:rFonts w:ascii="Arial" w:hAnsi="Arial" w:cs="Arial"/>
          <w:sz w:val="20"/>
          <w:szCs w:val="20"/>
        </w:rPr>
        <w:t>-protect create schedule --name appmirror-schedule1 --app protect-demo01 --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>-for-</w:t>
      </w:r>
      <w:proofErr w:type="spellStart"/>
      <w:r w:rsidRPr="75176977">
        <w:rPr>
          <w:rFonts w:ascii="Arial" w:hAnsi="Arial" w:cs="Arial"/>
          <w:sz w:val="20"/>
          <w:szCs w:val="20"/>
        </w:rPr>
        <w:t>eng</w:t>
      </w:r>
      <w:proofErr w:type="spellEnd"/>
      <w:r w:rsidRPr="75176977">
        <w:rPr>
          <w:rFonts w:ascii="Arial" w:hAnsi="Arial" w:cs="Arial"/>
          <w:sz w:val="20"/>
          <w:szCs w:val="20"/>
        </w:rPr>
        <w:t>-user-only --granularity Custom --recurrence-rule  "DTSTART:20260129T000200Z\</w:t>
      </w:r>
      <w:proofErr w:type="spellStart"/>
      <w:r w:rsidRPr="75176977">
        <w:rPr>
          <w:rFonts w:ascii="Arial" w:hAnsi="Arial" w:cs="Arial"/>
          <w:sz w:val="20"/>
          <w:szCs w:val="20"/>
        </w:rPr>
        <w:t>nRRULE:FREQ</w:t>
      </w:r>
      <w:proofErr w:type="spellEnd"/>
      <w:r w:rsidRPr="75176977">
        <w:rPr>
          <w:rFonts w:ascii="Arial" w:hAnsi="Arial" w:cs="Arial"/>
          <w:sz w:val="20"/>
          <w:szCs w:val="20"/>
        </w:rPr>
        <w:t>=MINUTELY;INTERVAL=5" --snapshot-retention 2 -n project03</w:t>
      </w:r>
    </w:p>
    <w:p w14:paraId="14FD5F9D" w14:textId="79AA4A6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4EE1A0B1" w14:textId="566475DC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75176977">
        <w:rPr>
          <w:rFonts w:ascii="Arial" w:hAnsi="Arial" w:cs="Arial"/>
          <w:b/>
          <w:bCs/>
          <w:sz w:val="20"/>
          <w:szCs w:val="20"/>
        </w:rPr>
        <w:t>At target OCP cluster</w:t>
      </w:r>
    </w:p>
    <w:p w14:paraId="1B4E84F7" w14:textId="154C3127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15418DA9" w14:textId="4B0142A1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7748F274" w14:textId="5BBA0F0D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75176977">
        <w:rPr>
          <w:rFonts w:ascii="Arial" w:hAnsi="Arial" w:cs="Arial"/>
          <w:sz w:val="20"/>
          <w:szCs w:val="20"/>
        </w:rPr>
        <w:t>tridentctl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-protect create </w:t>
      </w:r>
      <w:proofErr w:type="spellStart"/>
      <w:r w:rsidRPr="75176977">
        <w:rPr>
          <w:rFonts w:ascii="Arial" w:hAnsi="Arial" w:cs="Arial"/>
          <w:sz w:val="20"/>
          <w:szCs w:val="20"/>
        </w:rPr>
        <w:t>appmirrorrelationship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amr03 --destination-app-vault 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>-for-</w:t>
      </w:r>
      <w:proofErr w:type="spellStart"/>
      <w:r w:rsidRPr="75176977">
        <w:rPr>
          <w:rFonts w:ascii="Arial" w:hAnsi="Arial" w:cs="Arial"/>
          <w:sz w:val="20"/>
          <w:szCs w:val="20"/>
        </w:rPr>
        <w:t>eng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-user-only --source-app-vault </w:t>
      </w:r>
      <w:proofErr w:type="spellStart"/>
      <w:r w:rsidRPr="75176977">
        <w:rPr>
          <w:rFonts w:ascii="Arial" w:hAnsi="Arial" w:cs="Arial"/>
          <w:sz w:val="20"/>
          <w:szCs w:val="20"/>
        </w:rPr>
        <w:t>appvault</w:t>
      </w:r>
      <w:proofErr w:type="spellEnd"/>
      <w:r w:rsidRPr="75176977">
        <w:rPr>
          <w:rFonts w:ascii="Arial" w:hAnsi="Arial" w:cs="Arial"/>
          <w:sz w:val="20"/>
          <w:szCs w:val="20"/>
        </w:rPr>
        <w:t>-for-</w:t>
      </w:r>
      <w:proofErr w:type="spellStart"/>
      <w:r w:rsidRPr="75176977">
        <w:rPr>
          <w:rFonts w:ascii="Arial" w:hAnsi="Arial" w:cs="Arial"/>
          <w:sz w:val="20"/>
          <w:szCs w:val="20"/>
        </w:rPr>
        <w:t>eng</w:t>
      </w:r>
      <w:proofErr w:type="spellEnd"/>
      <w:r w:rsidRPr="75176977">
        <w:rPr>
          <w:rFonts w:ascii="Arial" w:hAnsi="Arial" w:cs="Arial"/>
          <w:sz w:val="20"/>
          <w:szCs w:val="20"/>
        </w:rPr>
        <w:t>-user-only --recurrence-rule "DTSTART:20220101T000200Z\</w:t>
      </w:r>
      <w:proofErr w:type="spellStart"/>
      <w:r w:rsidRPr="75176977">
        <w:rPr>
          <w:rFonts w:ascii="Arial" w:hAnsi="Arial" w:cs="Arial"/>
          <w:sz w:val="20"/>
          <w:szCs w:val="20"/>
        </w:rPr>
        <w:t>nRRULE:FREQ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=MINUTELY;INTERVAL=5" --source-app protect-demo01 --namespace-mapping "project03:project03-dr3" --source-app-id ce2ef95a-07df-4e4e-bde1-66e27bedf64a --storage-class </w:t>
      </w:r>
      <w:proofErr w:type="spellStart"/>
      <w:r w:rsidRPr="75176977">
        <w:rPr>
          <w:rFonts w:ascii="Arial" w:hAnsi="Arial" w:cs="Arial"/>
          <w:sz w:val="20"/>
          <w:szCs w:val="20"/>
        </w:rPr>
        <w:t>netapp</w:t>
      </w:r>
      <w:proofErr w:type="spellEnd"/>
      <w:r w:rsidRPr="75176977">
        <w:rPr>
          <w:rFonts w:ascii="Arial" w:hAnsi="Arial" w:cs="Arial"/>
          <w:sz w:val="20"/>
          <w:szCs w:val="20"/>
        </w:rPr>
        <w:t>-</w:t>
      </w:r>
      <w:proofErr w:type="spellStart"/>
      <w:r w:rsidRPr="75176977">
        <w:rPr>
          <w:rFonts w:ascii="Arial" w:hAnsi="Arial" w:cs="Arial"/>
          <w:sz w:val="20"/>
          <w:szCs w:val="20"/>
        </w:rPr>
        <w:t>nfs</w:t>
      </w:r>
      <w:proofErr w:type="spellEnd"/>
      <w:r w:rsidRPr="75176977">
        <w:rPr>
          <w:rFonts w:ascii="Arial" w:hAnsi="Arial" w:cs="Arial"/>
          <w:sz w:val="20"/>
          <w:szCs w:val="20"/>
        </w:rPr>
        <w:t>-silver -n project03-dr3</w:t>
      </w:r>
    </w:p>
    <w:p w14:paraId="4F02941C" w14:textId="085FBDDD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72D1681C" w14:textId="73573829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 xml:space="preserve">after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established you can change it to </w:t>
      </w:r>
      <w:proofErr w:type="spellStart"/>
      <w:r w:rsidRPr="75176977">
        <w:rPr>
          <w:rFonts w:ascii="Arial" w:hAnsi="Arial" w:cs="Arial"/>
          <w:sz w:val="20"/>
          <w:szCs w:val="20"/>
        </w:rPr>
        <w:t>prmote</w:t>
      </w:r>
      <w:proofErr w:type="spellEnd"/>
    </w:p>
    <w:p w14:paraId="6BCF7834" w14:textId="77B78D6C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 w:rsidRPr="75176977">
        <w:rPr>
          <w:rFonts w:ascii="Arial" w:hAnsi="Arial" w:cs="Arial"/>
          <w:sz w:val="20"/>
          <w:szCs w:val="20"/>
        </w:rPr>
        <w:t xml:space="preserve"> </w:t>
      </w:r>
    </w:p>
    <w:p w14:paraId="163A80DA" w14:textId="06440B3A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patch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amr03 -n project03-dr3 --type=merge -p '{"spec":{"</w:t>
      </w:r>
      <w:proofErr w:type="spellStart"/>
      <w:r w:rsidRPr="75176977">
        <w:rPr>
          <w:rFonts w:ascii="Arial" w:hAnsi="Arial" w:cs="Arial"/>
          <w:sz w:val="20"/>
          <w:szCs w:val="20"/>
        </w:rPr>
        <w:t>desiredState</w:t>
      </w:r>
      <w:proofErr w:type="spellEnd"/>
      <w:r w:rsidRPr="75176977">
        <w:rPr>
          <w:rFonts w:ascii="Arial" w:hAnsi="Arial" w:cs="Arial"/>
          <w:sz w:val="20"/>
          <w:szCs w:val="20"/>
        </w:rPr>
        <w:t>":"Promoted"}}'</w:t>
      </w:r>
    </w:p>
    <w:p w14:paraId="501497C6" w14:textId="3D9ECB12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 w:rsidRPr="75176977">
        <w:rPr>
          <w:rFonts w:ascii="Arial" w:hAnsi="Arial" w:cs="Arial"/>
          <w:sz w:val="20"/>
          <w:szCs w:val="20"/>
        </w:rPr>
        <w:t xml:space="preserve"> </w:t>
      </w:r>
    </w:p>
    <w:p w14:paraId="1AECA09E" w14:textId="57D7879C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To Re-Establish</w:t>
      </w:r>
    </w:p>
    <w:p w14:paraId="5292AF71" w14:textId="0D9F0048" w:rsidR="4277EE44" w:rsidRDefault="4277EE44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75176977">
        <w:rPr>
          <w:rFonts w:ascii="Arial" w:hAnsi="Arial" w:cs="Arial"/>
          <w:sz w:val="20"/>
          <w:szCs w:val="20"/>
        </w:rPr>
        <w:t>Note: this will overwrite data in target namespace</w:t>
      </w:r>
    </w:p>
    <w:p w14:paraId="0A7BD66F" w14:textId="1E143820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48586D17" w14:textId="15B2E3C8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39B482C5" w14:textId="2B1A2394" w:rsidR="28657367" w:rsidRDefault="2865736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proofErr w:type="spellStart"/>
      <w:r w:rsidRPr="75176977">
        <w:rPr>
          <w:rFonts w:ascii="Arial" w:hAnsi="Arial" w:cs="Arial"/>
          <w:sz w:val="20"/>
          <w:szCs w:val="20"/>
        </w:rPr>
        <w:t>oc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patch </w:t>
      </w:r>
      <w:proofErr w:type="spellStart"/>
      <w:r w:rsidRPr="75176977">
        <w:rPr>
          <w:rFonts w:ascii="Arial" w:hAnsi="Arial" w:cs="Arial"/>
          <w:sz w:val="20"/>
          <w:szCs w:val="20"/>
        </w:rPr>
        <w:t>amr</w:t>
      </w:r>
      <w:proofErr w:type="spellEnd"/>
      <w:r w:rsidRPr="75176977">
        <w:rPr>
          <w:rFonts w:ascii="Arial" w:hAnsi="Arial" w:cs="Arial"/>
          <w:sz w:val="20"/>
          <w:szCs w:val="20"/>
        </w:rPr>
        <w:t xml:space="preserve"> amr03 -n project03-dr3 --type=merge -p '{"spec":{"</w:t>
      </w:r>
      <w:proofErr w:type="spellStart"/>
      <w:r w:rsidRPr="75176977">
        <w:rPr>
          <w:rFonts w:ascii="Arial" w:hAnsi="Arial" w:cs="Arial"/>
          <w:sz w:val="20"/>
          <w:szCs w:val="20"/>
        </w:rPr>
        <w:t>desiredState</w:t>
      </w:r>
      <w:proofErr w:type="spellEnd"/>
      <w:r w:rsidRPr="75176977">
        <w:rPr>
          <w:rFonts w:ascii="Arial" w:hAnsi="Arial" w:cs="Arial"/>
          <w:sz w:val="20"/>
          <w:szCs w:val="20"/>
        </w:rPr>
        <w:t>":"Established"}}'</w:t>
      </w:r>
    </w:p>
    <w:p w14:paraId="492B5271" w14:textId="65559303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46D9E13C" w14:textId="6C336B0F" w:rsidR="75176977" w:rsidRDefault="75176977" w:rsidP="7517697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7FEE9556" w14:textId="22E3AF97" w:rsidR="00246450" w:rsidRDefault="00246450" w:rsidP="002464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Style w:val="Heading4Char"/>
        </w:rPr>
      </w:pPr>
      <w:proofErr w:type="spellStart"/>
      <w:r>
        <w:rPr>
          <w:rStyle w:val="Heading4Char"/>
        </w:rPr>
        <w:t>Powerflex</w:t>
      </w:r>
      <w:proofErr w:type="spellEnd"/>
    </w:p>
    <w:p w14:paraId="66CB4E6F" w14:textId="6F0CAD68" w:rsidR="00246450" w:rsidRDefault="00246450" w:rsidP="00246450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TBD (PPDM)</w:t>
      </w:r>
    </w:p>
    <w:p w14:paraId="6BDD1302" w14:textId="77777777" w:rsidR="00933D2C" w:rsidRPr="00BC6E4B" w:rsidRDefault="00933D2C" w:rsidP="00923AF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6838170"/>
        <w:rPr>
          <w:rFonts w:ascii="Arial" w:hAnsi="Arial" w:cs="Arial"/>
          <w:sz w:val="20"/>
          <w:szCs w:val="20"/>
        </w:rPr>
      </w:pPr>
    </w:p>
    <w:p w14:paraId="5A196444" w14:textId="77777777" w:rsidR="006F65A7" w:rsidRDefault="005E74FB" w:rsidP="007C35F8">
      <w:pPr>
        <w:pStyle w:val="Heading2"/>
        <w:numPr>
          <w:ilvl w:val="1"/>
          <w:numId w:val="2"/>
        </w:numPr>
      </w:pPr>
      <w:bookmarkStart w:id="80" w:name="_Toc220678795"/>
      <w:bookmarkStart w:id="81" w:name="_Toc221842956"/>
      <w:r w:rsidRPr="007C1205">
        <w:t>Creating and managing Linux and Windows virtual machines (VMs)</w:t>
      </w:r>
      <w:bookmarkEnd w:id="80"/>
      <w:bookmarkEnd w:id="81"/>
    </w:p>
    <w:p w14:paraId="7A009818" w14:textId="00FD0FD9" w:rsidR="00D23C46" w:rsidRDefault="00D23C46" w:rsidP="00F035DA">
      <w:pPr>
        <w:pStyle w:val="ListParagraph"/>
        <w:numPr>
          <w:ilvl w:val="0"/>
          <w:numId w:val="37"/>
        </w:numPr>
      </w:pPr>
      <w:r>
        <w:t xml:space="preserve">Create VM </w:t>
      </w:r>
      <w:r w:rsidR="00CA7E8F">
        <w:t xml:space="preserve">in </w:t>
      </w:r>
      <w:r>
        <w:t>GUI</w:t>
      </w:r>
    </w:p>
    <w:p w14:paraId="6B9F9418" w14:textId="06B0EEB8" w:rsidR="00D23C46" w:rsidRDefault="00D23C46" w:rsidP="00F035DA">
      <w:pPr>
        <w:pStyle w:val="ListParagraph"/>
        <w:numPr>
          <w:ilvl w:val="0"/>
          <w:numId w:val="37"/>
        </w:numPr>
      </w:pPr>
      <w:r>
        <w:t xml:space="preserve">From </w:t>
      </w:r>
      <w:proofErr w:type="spellStart"/>
      <w:r>
        <w:t>yaml</w:t>
      </w:r>
      <w:proofErr w:type="spellEnd"/>
      <w:r>
        <w:t xml:space="preserve"> file</w:t>
      </w:r>
    </w:p>
    <w:p w14:paraId="67A5319A" w14:textId="77777777" w:rsidR="00D23C46" w:rsidRDefault="00D23C46" w:rsidP="00D23C46">
      <w:pPr>
        <w:pStyle w:val="ListParagraph"/>
        <w:numPr>
          <w:ilvl w:val="0"/>
          <w:numId w:val="0"/>
        </w:numPr>
        <w:ind w:left="720"/>
      </w:pPr>
    </w:p>
    <w:p w14:paraId="16601624" w14:textId="3B0FEFFF" w:rsidR="00D23C46" w:rsidRDefault="00D23C46" w:rsidP="00D23C46">
      <w:pPr>
        <w:pStyle w:val="ListParagraph"/>
        <w:numPr>
          <w:ilvl w:val="0"/>
          <w:numId w:val="0"/>
        </w:numPr>
        <w:ind w:left="720"/>
      </w:pPr>
      <w:r>
        <w:t xml:space="preserve">Create </w:t>
      </w:r>
      <w:proofErr w:type="spellStart"/>
      <w:r>
        <w:t>yaml</w:t>
      </w:r>
      <w:proofErr w:type="spellEnd"/>
      <w:r>
        <w:t xml:space="preserve"> file: in </w:t>
      </w:r>
      <w:r w:rsidRPr="00D23C46">
        <w:t>notepad</w:t>
      </w:r>
      <w:r>
        <w:t xml:space="preserve"> </w:t>
      </w:r>
      <w:r w:rsidRPr="00D23C46">
        <w:t>fedora-</w:t>
      </w:r>
      <w:proofErr w:type="spellStart"/>
      <w:r w:rsidRPr="00D23C46">
        <w:t>vm.yaml</w:t>
      </w:r>
      <w:proofErr w:type="spellEnd"/>
      <w:r>
        <w:t xml:space="preserve"> or </w:t>
      </w:r>
      <w:r w:rsidRPr="00D23C46">
        <w:t>nano fedora-</w:t>
      </w:r>
      <w:proofErr w:type="spellStart"/>
      <w:r w:rsidRPr="00D23C46">
        <w:t>vm.yaml</w:t>
      </w:r>
      <w:proofErr w:type="spellEnd"/>
    </w:p>
    <w:p w14:paraId="3611EB78" w14:textId="77777777" w:rsidR="00D23C46" w:rsidRDefault="00D23C46" w:rsidP="00D23C46">
      <w:pPr>
        <w:pStyle w:val="ListParagraph"/>
        <w:numPr>
          <w:ilvl w:val="0"/>
          <w:numId w:val="0"/>
        </w:numPr>
        <w:ind w:left="720"/>
      </w:pPr>
    </w:p>
    <w:p w14:paraId="0D2EB01C" w14:textId="75084043" w:rsidR="00D23C46" w:rsidRDefault="00283FB3" w:rsidP="00D23C46">
      <w:pPr>
        <w:pStyle w:val="ListParagraph"/>
        <w:numPr>
          <w:ilvl w:val="0"/>
          <w:numId w:val="0"/>
        </w:numPr>
        <w:ind w:left="720"/>
      </w:pPr>
      <w:proofErr w:type="spellStart"/>
      <w:r w:rsidRPr="00283FB3">
        <w:t>oc</w:t>
      </w:r>
      <w:proofErr w:type="spellEnd"/>
      <w:r w:rsidRPr="00283FB3">
        <w:t xml:space="preserve"> apply -f fedora-</w:t>
      </w:r>
      <w:proofErr w:type="spellStart"/>
      <w:r w:rsidRPr="00283FB3">
        <w:t>vm.yaml</w:t>
      </w:r>
      <w:proofErr w:type="spellEnd"/>
    </w:p>
    <w:p w14:paraId="35579623" w14:textId="77777777" w:rsidR="00CA7E8F" w:rsidRPr="00D23C46" w:rsidRDefault="00CA7E8F" w:rsidP="00193A98"/>
    <w:p w14:paraId="2F1980A3" w14:textId="4B01E676" w:rsidR="00FB0639" w:rsidRDefault="005E74FB" w:rsidP="007C35F8">
      <w:pPr>
        <w:pStyle w:val="Heading2"/>
        <w:numPr>
          <w:ilvl w:val="1"/>
          <w:numId w:val="2"/>
        </w:numPr>
      </w:pPr>
      <w:bookmarkStart w:id="82" w:name="_Toc220678796"/>
      <w:bookmarkStart w:id="83" w:name="_Toc221842957"/>
      <w:r w:rsidRPr="007C1205">
        <w:t xml:space="preserve">Running </w:t>
      </w:r>
      <w:r w:rsidR="00FB0639" w:rsidRPr="00FB0639">
        <w:t>Guest Agent</w:t>
      </w:r>
      <w:bookmarkEnd w:id="82"/>
      <w:bookmarkEnd w:id="83"/>
    </w:p>
    <w:p w14:paraId="3D44DC6E" w14:textId="12682792" w:rsidR="00FB0639" w:rsidRPr="00FB0639" w:rsidRDefault="00FB0639" w:rsidP="00FB0639">
      <w:r>
        <w:t xml:space="preserve">Installation of </w:t>
      </w:r>
      <w:r w:rsidRPr="00FB0639">
        <w:rPr>
          <w:lang w:val="en"/>
        </w:rPr>
        <w:t>QEMU guest agent</w:t>
      </w:r>
      <w:r>
        <w:rPr>
          <w:lang w:val="en"/>
        </w:rPr>
        <w:t xml:space="preserve"> </w:t>
      </w:r>
      <w:r w:rsidRPr="00FB0639">
        <w:rPr>
          <w:lang w:val="en"/>
        </w:rPr>
        <w:t>inside each VM</w:t>
      </w:r>
      <w:r>
        <w:rPr>
          <w:lang w:val="en"/>
        </w:rPr>
        <w:t xml:space="preserve"> is necessary (alt. VMware tools)</w:t>
      </w:r>
    </w:p>
    <w:p w14:paraId="57043E06" w14:textId="1C924E80" w:rsidR="00FB0639" w:rsidRDefault="00FB0639" w:rsidP="00FB0639">
      <w:r>
        <w:t>Provides:</w:t>
      </w:r>
    </w:p>
    <w:p w14:paraId="6C77878C" w14:textId="0E0149E5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t>Guest runtime information</w:t>
      </w:r>
      <w:r w:rsidRPr="000E6994">
        <w:br/>
        <w:t xml:space="preserve">Provides OS details, running processes, and network interfaces so the host can display accurate guest state in the VMI status. </w:t>
      </w:r>
    </w:p>
    <w:p w14:paraId="0549C9CE" w14:textId="27B28E62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t>Network information reporting</w:t>
      </w:r>
      <w:r w:rsidRPr="000E6994">
        <w:br/>
        <w:t>The agent reports guest IP addresses and interface details (merged with QEMU interfaces), enabling easier discovery and tooling that needs guest networking info</w:t>
      </w:r>
    </w:p>
    <w:p w14:paraId="0F9FE86E" w14:textId="14E6846B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lastRenderedPageBreak/>
        <w:t>Clean shutdown and reboot</w:t>
      </w:r>
      <w:r w:rsidRPr="000E6994">
        <w:rPr>
          <w:b/>
          <w:bCs/>
        </w:rPr>
        <w:br/>
      </w:r>
      <w:r w:rsidRPr="000E6994">
        <w:t>The host can request a graceful shutdown or reboot via the agent rather than forcing power-off, reducing filesystem corruption risk.</w:t>
      </w:r>
    </w:p>
    <w:p w14:paraId="478B3732" w14:textId="7E0D28F9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t>Filesystem freeze and thaw</w:t>
      </w:r>
      <w:r w:rsidRPr="000E6994">
        <w:rPr>
          <w:b/>
          <w:bCs/>
        </w:rPr>
        <w:br/>
      </w:r>
      <w:r w:rsidRPr="000E6994">
        <w:t>Supports freezing filesystems for consistent snapshots and backups, then thawing them after the operation completes. This is essential for safe snapshotting and live backup workflows.</w:t>
      </w:r>
    </w:p>
    <w:p w14:paraId="7CA4292B" w14:textId="77777777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t>File transfer and command execution</w:t>
      </w:r>
      <w:r w:rsidRPr="000E6994">
        <w:br/>
        <w:t>Supports freezing filesystems for consistent snapshots and backups, then thawing them after the operation completes. This is essential for safe snapshotting and live backup workflows.</w:t>
      </w:r>
    </w:p>
    <w:p w14:paraId="22A736E7" w14:textId="509360D6" w:rsidR="000E6994" w:rsidRPr="000E6994" w:rsidRDefault="000E6994" w:rsidP="00F035DA">
      <w:pPr>
        <w:pStyle w:val="ListParagraph"/>
        <w:numPr>
          <w:ilvl w:val="0"/>
          <w:numId w:val="39"/>
        </w:numPr>
      </w:pPr>
      <w:r w:rsidRPr="000E6994">
        <w:rPr>
          <w:b/>
          <w:bCs/>
        </w:rPr>
        <w:t>Time synchronization and user management</w:t>
      </w:r>
      <w:r w:rsidRPr="000E6994">
        <w:br/>
        <w:t>Can set guest system time and perform user/password operations.</w:t>
      </w:r>
    </w:p>
    <w:p w14:paraId="2A23C58D" w14:textId="77777777" w:rsidR="00193A98" w:rsidRDefault="00193A98" w:rsidP="00193A9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480052"/>
        <w:rPr>
          <w:rFonts w:ascii="Arial" w:hAnsi="Arial" w:cs="Arial"/>
          <w:sz w:val="20"/>
          <w:szCs w:val="20"/>
        </w:rPr>
      </w:pPr>
    </w:p>
    <w:p w14:paraId="698D7971" w14:textId="30E05B85" w:rsidR="00193A98" w:rsidRDefault="00193A98" w:rsidP="00193A9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480052"/>
        <w:rPr>
          <w:rFonts w:ascii="Consolas" w:hAnsi="Consolas" w:cs="Courier New"/>
          <w:color w:val="545454"/>
          <w:sz w:val="17"/>
          <w:szCs w:val="17"/>
        </w:rPr>
      </w:pPr>
      <w:r w:rsidRPr="00193A98">
        <w:rPr>
          <w:rFonts w:ascii="Arial" w:hAnsi="Arial" w:cs="Arial"/>
          <w:sz w:val="20"/>
          <w:szCs w:val="20"/>
        </w:rPr>
        <w:t>Installation:</w:t>
      </w:r>
      <w: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dnf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install -y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qemu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-guest-agent </w:t>
      </w:r>
      <w:r>
        <w:rPr>
          <w:rFonts w:ascii="Consolas" w:hAnsi="Consolas" w:cs="Courier New"/>
          <w:color w:val="545454"/>
          <w:sz w:val="17"/>
          <w:szCs w:val="17"/>
        </w:rP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enable --now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qemu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-guest-agent </w:t>
      </w:r>
    </w:p>
    <w:p w14:paraId="7378E17A" w14:textId="77777777" w:rsidR="00193A98" w:rsidRDefault="00193A98" w:rsidP="00193A9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4800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F98D65A" w14:textId="1DDA2044" w:rsidR="00193A98" w:rsidRDefault="00193A98" w:rsidP="00193A9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8353333"/>
        <w:rPr>
          <w:rFonts w:ascii="Consolas" w:hAnsi="Consolas" w:cs="Courier New"/>
          <w:color w:val="545454"/>
          <w:sz w:val="17"/>
          <w:szCs w:val="17"/>
        </w:rPr>
      </w:pPr>
      <w:r w:rsidRPr="00193A98">
        <w:rPr>
          <w:rFonts w:ascii="Arial" w:hAnsi="Arial" w:cs="Arial"/>
          <w:sz w:val="20"/>
          <w:szCs w:val="20"/>
        </w:rPr>
        <w:t>Verify service:</w:t>
      </w:r>
      <w: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status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qemu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-guest-agent</w:t>
      </w:r>
    </w:p>
    <w:p w14:paraId="55641F40" w14:textId="77777777" w:rsidR="00193A98" w:rsidRDefault="00193A98" w:rsidP="00193A9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835333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39F794B" w14:textId="281E34A0" w:rsidR="00FB0639" w:rsidRPr="005F140B" w:rsidRDefault="005F140B" w:rsidP="00FB0639">
      <w:pPr>
        <w:rPr>
          <w:rFonts w:cs="Arial"/>
        </w:rPr>
      </w:pPr>
      <w:r w:rsidRPr="005F140B">
        <w:rPr>
          <w:rFonts w:cs="Arial"/>
        </w:rPr>
        <w:t xml:space="preserve">Check VMI status for </w:t>
      </w:r>
      <w:proofErr w:type="spellStart"/>
      <w:r w:rsidRPr="005F140B">
        <w:rPr>
          <w:rFonts w:cs="Arial"/>
        </w:rPr>
        <w:t>AgentConnected</w:t>
      </w:r>
      <w:proofErr w:type="spellEnd"/>
      <w:r w:rsidRPr="005F140B">
        <w:rPr>
          <w:rFonts w:cs="Arial"/>
        </w:rPr>
        <w:t>:</w:t>
      </w:r>
      <w:r w:rsidR="00132516">
        <w:rPr>
          <w:rFonts w:cs="Arial"/>
        </w:rPr>
        <w:t xml:space="preserve">  </w:t>
      </w:r>
      <w:r w:rsidR="00132516" w:rsidRPr="00132516">
        <w:rPr>
          <w:rFonts w:cs="Arial"/>
        </w:rPr>
        <w:t>"True"</w:t>
      </w:r>
    </w:p>
    <w:p w14:paraId="2A5350E2" w14:textId="77777777" w:rsidR="005F140B" w:rsidRDefault="005F140B" w:rsidP="005F14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153178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</w:t>
      </w:r>
      <w:r>
        <w:rPr>
          <w:rFonts w:ascii="Consolas" w:hAnsi="Consolas" w:cs="Courier New"/>
          <w:color w:val="008000"/>
          <w:sz w:val="17"/>
          <w:szCs w:val="17"/>
        </w:rPr>
        <w:t>&lt;ns&gt;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5952C877" w14:textId="77777777" w:rsidR="005F140B" w:rsidRDefault="005F140B" w:rsidP="005F140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153178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847EB71" w14:textId="77777777" w:rsidR="00FB0639" w:rsidRDefault="00FB0639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  <w:r>
        <w:br w:type="page"/>
      </w:r>
    </w:p>
    <w:p w14:paraId="25D27E82" w14:textId="1FE4D627" w:rsidR="006F65A7" w:rsidRDefault="00FB0639" w:rsidP="007C35F8">
      <w:pPr>
        <w:pStyle w:val="Heading2"/>
        <w:numPr>
          <w:ilvl w:val="1"/>
          <w:numId w:val="2"/>
        </w:numPr>
      </w:pPr>
      <w:bookmarkStart w:id="84" w:name="_Toc220678797"/>
      <w:bookmarkStart w:id="85" w:name="_Toc221842958"/>
      <w:r w:rsidRPr="007C1205">
        <w:lastRenderedPageBreak/>
        <w:t xml:space="preserve">Running </w:t>
      </w:r>
      <w:r>
        <w:t>POD</w:t>
      </w:r>
      <w:r w:rsidRPr="007C1205">
        <w:t xml:space="preserve"> and VM workloads alongside each other in a cluster</w:t>
      </w:r>
      <w:bookmarkEnd w:id="84"/>
      <w:bookmarkEnd w:id="85"/>
    </w:p>
    <w:p w14:paraId="76F043E0" w14:textId="77777777" w:rsidR="006171FF" w:rsidRPr="00314B64" w:rsidRDefault="006171FF" w:rsidP="006171FF">
      <w:r w:rsidRPr="004A3B70">
        <w:rPr>
          <w:b/>
          <w:bCs/>
        </w:rPr>
        <w:t>1.</w:t>
      </w:r>
      <w:r>
        <w:t xml:space="preserve"> </w:t>
      </w:r>
      <w:r w:rsidRPr="00314B64">
        <w:t xml:space="preserve">OpenShift supports running Pods and VMs together through </w:t>
      </w:r>
      <w:r w:rsidRPr="00314B64">
        <w:rPr>
          <w:b/>
          <w:bCs/>
        </w:rPr>
        <w:t>OpenShift Virtualization</w:t>
      </w:r>
      <w:r w:rsidRPr="00314B64">
        <w:t>, a built</w:t>
      </w:r>
      <w:r w:rsidRPr="00314B64">
        <w:noBreakHyphen/>
        <w:t xml:space="preserve">in virtualization layer powered by </w:t>
      </w:r>
      <w:proofErr w:type="spellStart"/>
      <w:r w:rsidRPr="00314B64">
        <w:rPr>
          <w:b/>
          <w:bCs/>
        </w:rPr>
        <w:t>KubeVirt</w:t>
      </w:r>
      <w:proofErr w:type="spellEnd"/>
      <w:r w:rsidRPr="00314B64">
        <w:t>. This enables:</w:t>
      </w:r>
    </w:p>
    <w:p w14:paraId="7A68D8FD" w14:textId="77777777" w:rsidR="006171FF" w:rsidRPr="00314B64" w:rsidRDefault="006171FF" w:rsidP="00F035DA">
      <w:pPr>
        <w:numPr>
          <w:ilvl w:val="0"/>
          <w:numId w:val="44"/>
        </w:numPr>
      </w:pPr>
      <w:r w:rsidRPr="00314B64">
        <w:t>Running Linux and Windows VMs alongside containers</w:t>
      </w:r>
    </w:p>
    <w:p w14:paraId="2359626A" w14:textId="77777777" w:rsidR="006171FF" w:rsidRPr="00314B64" w:rsidRDefault="006171FF" w:rsidP="00F035DA">
      <w:pPr>
        <w:numPr>
          <w:ilvl w:val="0"/>
          <w:numId w:val="44"/>
        </w:numPr>
      </w:pPr>
      <w:r w:rsidRPr="00314B64">
        <w:t>Migrating legacy workloads into Kubernetes</w:t>
      </w:r>
    </w:p>
    <w:p w14:paraId="372143C4" w14:textId="77777777" w:rsidR="006171FF" w:rsidRPr="00314B64" w:rsidRDefault="006171FF" w:rsidP="00F035DA">
      <w:pPr>
        <w:numPr>
          <w:ilvl w:val="0"/>
          <w:numId w:val="44"/>
        </w:numPr>
      </w:pPr>
      <w:r w:rsidRPr="00314B64">
        <w:t>Sharing cluster networking, storage, and security</w:t>
      </w:r>
    </w:p>
    <w:p w14:paraId="12318614" w14:textId="77777777" w:rsidR="006171FF" w:rsidRPr="00314B64" w:rsidRDefault="006171FF" w:rsidP="00F035DA">
      <w:pPr>
        <w:numPr>
          <w:ilvl w:val="0"/>
          <w:numId w:val="44"/>
        </w:numPr>
      </w:pPr>
      <w:r w:rsidRPr="00314B64">
        <w:t>Using the same operational model for both VMs and Pods</w:t>
      </w:r>
    </w:p>
    <w:p w14:paraId="10F178DF" w14:textId="77777777" w:rsidR="006171FF" w:rsidRPr="00314B64" w:rsidRDefault="006171FF" w:rsidP="00F035DA">
      <w:pPr>
        <w:numPr>
          <w:ilvl w:val="0"/>
          <w:numId w:val="44"/>
        </w:numPr>
      </w:pPr>
      <w:r w:rsidRPr="00314B64">
        <w:t>Consolidating infrastructure and reducing operational overhead</w:t>
      </w:r>
    </w:p>
    <w:p w14:paraId="1AB6C10E" w14:textId="77777777" w:rsidR="006171FF" w:rsidRPr="00314B64" w:rsidRDefault="006171FF" w:rsidP="006171FF">
      <w:r w:rsidRPr="00314B64">
        <w:t xml:space="preserve">VMs run as </w:t>
      </w:r>
      <w:r w:rsidRPr="00314B64">
        <w:rPr>
          <w:b/>
          <w:bCs/>
        </w:rPr>
        <w:t>Kubernetes objects</w:t>
      </w:r>
      <w:r w:rsidRPr="00314B64">
        <w:t>, scheduled by the same control plane that manages Pods.</w:t>
      </w:r>
    </w:p>
    <w:p w14:paraId="7018F8D8" w14:textId="77777777" w:rsidR="006171FF" w:rsidRDefault="006171FF" w:rsidP="006171FF"/>
    <w:p w14:paraId="305FA0C8" w14:textId="1ECD64F0" w:rsidR="006171FF" w:rsidRDefault="006171FF" w:rsidP="006171FF">
      <w:r w:rsidRPr="00314B64">
        <w:rPr>
          <w:b/>
          <w:bCs/>
        </w:rPr>
        <w:t>2. Architecture Summary</w:t>
      </w:r>
      <w:r>
        <w:t xml:space="preserve"> - Core Components</w:t>
      </w:r>
    </w:p>
    <w:p w14:paraId="5FA7F484" w14:textId="77777777" w:rsidR="006171FF" w:rsidRDefault="006171FF" w:rsidP="006171FF">
      <w:proofErr w:type="spellStart"/>
      <w:r>
        <w:t>KubeVirt</w:t>
      </w:r>
      <w:proofErr w:type="spellEnd"/>
      <w:r>
        <w:t xml:space="preserve"> – virtualization layer integrated into Kubernetes</w:t>
      </w:r>
    </w:p>
    <w:p w14:paraId="495C6051" w14:textId="77777777" w:rsidR="006171FF" w:rsidRDefault="006171FF" w:rsidP="006171FF">
      <w:proofErr w:type="spellStart"/>
      <w:r>
        <w:t>virt</w:t>
      </w:r>
      <w:proofErr w:type="spellEnd"/>
      <w:r>
        <w:rPr>
          <w:rFonts w:ascii="Cambria Math" w:hAnsi="Cambria Math" w:cs="Cambria Math"/>
        </w:rPr>
        <w:t>‑</w:t>
      </w:r>
      <w:r>
        <w:t xml:space="preserve">operator </w:t>
      </w:r>
      <w:r>
        <w:rPr>
          <w:rFonts w:cs="Arial"/>
        </w:rPr>
        <w:t>–</w:t>
      </w:r>
      <w:r>
        <w:t xml:space="preserve"> manages lifecycle of virtualization components</w:t>
      </w:r>
    </w:p>
    <w:p w14:paraId="77E7E0A2" w14:textId="77777777" w:rsidR="006171FF" w:rsidRDefault="006171FF" w:rsidP="006171FF">
      <w:proofErr w:type="spellStart"/>
      <w:r>
        <w:t>virt</w:t>
      </w:r>
      <w:proofErr w:type="spellEnd"/>
      <w:r>
        <w:rPr>
          <w:rFonts w:ascii="Cambria Math" w:hAnsi="Cambria Math" w:cs="Cambria Math"/>
        </w:rPr>
        <w:t>‑</w:t>
      </w:r>
      <w:r>
        <w:t xml:space="preserve">controller </w:t>
      </w:r>
      <w:r>
        <w:rPr>
          <w:rFonts w:cs="Arial"/>
        </w:rPr>
        <w:t>–</w:t>
      </w:r>
      <w:r>
        <w:t xml:space="preserve"> handles VM scheduling and orchestration</w:t>
      </w:r>
    </w:p>
    <w:p w14:paraId="15A1A58F" w14:textId="77777777" w:rsidR="006171FF" w:rsidRDefault="006171FF" w:rsidP="006171FF">
      <w:proofErr w:type="spellStart"/>
      <w:r>
        <w:t>virt</w:t>
      </w:r>
      <w:proofErr w:type="spellEnd"/>
      <w:r>
        <w:rPr>
          <w:rFonts w:ascii="Cambria Math" w:hAnsi="Cambria Math" w:cs="Cambria Math"/>
        </w:rPr>
        <w:t>‑</w:t>
      </w:r>
      <w:r>
        <w:t xml:space="preserve">handler </w:t>
      </w:r>
      <w:r>
        <w:rPr>
          <w:rFonts w:cs="Arial"/>
        </w:rPr>
        <w:t>–</w:t>
      </w:r>
      <w:r>
        <w:t xml:space="preserve"> runs on nodes that host VMs</w:t>
      </w:r>
    </w:p>
    <w:p w14:paraId="7559186B" w14:textId="77777777" w:rsidR="006171FF" w:rsidRDefault="006171FF" w:rsidP="006171FF">
      <w:proofErr w:type="spellStart"/>
      <w:r>
        <w:t>virt</w:t>
      </w:r>
      <w:proofErr w:type="spellEnd"/>
      <w:r>
        <w:rPr>
          <w:rFonts w:ascii="Cambria Math" w:hAnsi="Cambria Math" w:cs="Cambria Math"/>
        </w:rPr>
        <w:t>‑</w:t>
      </w:r>
      <w:r>
        <w:t xml:space="preserve">launcher </w:t>
      </w:r>
      <w:r>
        <w:rPr>
          <w:rFonts w:cs="Arial"/>
        </w:rPr>
        <w:t>–</w:t>
      </w:r>
      <w:r>
        <w:t xml:space="preserve"> pod wrapper that runs each VM</w:t>
      </w:r>
    </w:p>
    <w:p w14:paraId="760AA6EC" w14:textId="77777777" w:rsidR="006171FF" w:rsidRDefault="006171FF" w:rsidP="006171FF">
      <w:r>
        <w:t>OpenShift Networking – provides unified networking for Pods and VMs</w:t>
      </w:r>
    </w:p>
    <w:p w14:paraId="11B294DD" w14:textId="77777777" w:rsidR="006171FF" w:rsidRDefault="006171FF" w:rsidP="006171FF">
      <w:r>
        <w:t>OpenShift Storage – provides persistent volumes for VM disks</w:t>
      </w:r>
    </w:p>
    <w:p w14:paraId="0B058FC5" w14:textId="77777777" w:rsidR="006171FF" w:rsidRDefault="006171FF" w:rsidP="006171FF"/>
    <w:p w14:paraId="6F6935DB" w14:textId="77777777" w:rsidR="006171FF" w:rsidRPr="00314B64" w:rsidRDefault="006171FF" w:rsidP="006171FF">
      <w:pPr>
        <w:rPr>
          <w:b/>
          <w:bCs/>
        </w:rPr>
      </w:pPr>
      <w:r w:rsidRPr="00314B64">
        <w:rPr>
          <w:b/>
          <w:bCs/>
        </w:rPr>
        <w:t>3. Node Requirements</w:t>
      </w:r>
    </w:p>
    <w:p w14:paraId="76297042" w14:textId="77777777" w:rsidR="006171FF" w:rsidRDefault="006171FF" w:rsidP="006171FF">
      <w:r>
        <w:t>Nodes that run VMs must have:</w:t>
      </w:r>
    </w:p>
    <w:p w14:paraId="475E4FE8" w14:textId="77777777" w:rsidR="006171FF" w:rsidRDefault="006171FF" w:rsidP="006171FF">
      <w:r>
        <w:t>Hardware virtualization support (Intel VT</w:t>
      </w:r>
      <w:r>
        <w:rPr>
          <w:rFonts w:ascii="Cambria Math" w:hAnsi="Cambria Math" w:cs="Cambria Math"/>
        </w:rPr>
        <w:t>‑</w:t>
      </w:r>
      <w:r>
        <w:t>x or AMD</w:t>
      </w:r>
      <w:r>
        <w:rPr>
          <w:rFonts w:ascii="Cambria Math" w:hAnsi="Cambria Math" w:cs="Cambria Math"/>
        </w:rPr>
        <w:t>‑</w:t>
      </w:r>
      <w:r>
        <w:t>V)</w:t>
      </w:r>
    </w:p>
    <w:p w14:paraId="551535EB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4944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kubevirt.io/schedulable=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true</w:t>
      </w:r>
      <w:r>
        <w:rPr>
          <w:rFonts w:ascii="Consolas" w:hAnsi="Consolas" w:cs="Courier New"/>
          <w:color w:val="545454"/>
          <w:sz w:val="17"/>
          <w:szCs w:val="17"/>
        </w:rPr>
        <w:t xml:space="preserve"> label</w:t>
      </w:r>
    </w:p>
    <w:p w14:paraId="29C256C8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4944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kubevirt.io/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-handler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DaemonSet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running</w:t>
      </w:r>
    </w:p>
    <w:p w14:paraId="0EC31DD3" w14:textId="493D4B3F" w:rsidR="006171FF" w:rsidRP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494437"/>
        <w:rPr>
          <w:rFonts w:ascii="Arial" w:hAnsi="Arial" w:cs="Arial"/>
          <w:color w:val="545454"/>
          <w:sz w:val="14"/>
          <w:szCs w:val="14"/>
        </w:rPr>
      </w:pPr>
      <w:r w:rsidRPr="006171FF">
        <w:rPr>
          <w:rFonts w:ascii="Arial" w:hAnsi="Arial" w:cs="Arial"/>
          <w:sz w:val="20"/>
          <w:szCs w:val="20"/>
        </w:rPr>
        <w:t>Pods can run on any worker node; VMs run only on nodes that meet virtualization requirements.</w:t>
      </w:r>
    </w:p>
    <w:p w14:paraId="6E5BE4DE" w14:textId="77777777" w:rsidR="006171FF" w:rsidRDefault="006171FF" w:rsidP="006171FF"/>
    <w:p w14:paraId="566801D9" w14:textId="77777777" w:rsidR="006171FF" w:rsidRPr="00314B64" w:rsidRDefault="006171FF" w:rsidP="006171FF">
      <w:pPr>
        <w:rPr>
          <w:b/>
          <w:bCs/>
        </w:rPr>
      </w:pPr>
      <w:r>
        <w:rPr>
          <w:b/>
          <w:bCs/>
        </w:rPr>
        <w:t xml:space="preserve">4. </w:t>
      </w:r>
      <w:r w:rsidRPr="00314B64">
        <w:rPr>
          <w:b/>
          <w:bCs/>
        </w:rPr>
        <w:t>Enabling OpenShift Virtualization</w:t>
      </w:r>
    </w:p>
    <w:p w14:paraId="6F1BBC91" w14:textId="77777777" w:rsidR="006171FF" w:rsidRDefault="006171FF" w:rsidP="006171FF">
      <w:r>
        <w:t xml:space="preserve">Install the OpenShift Virtualization Operator from </w:t>
      </w:r>
      <w:proofErr w:type="spellStart"/>
      <w:r>
        <w:t>OperatorHub</w:t>
      </w:r>
      <w:proofErr w:type="spellEnd"/>
      <w:r>
        <w:t>.</w:t>
      </w:r>
    </w:p>
    <w:p w14:paraId="18C9D9C3" w14:textId="77777777" w:rsidR="006171FF" w:rsidRDefault="006171FF" w:rsidP="006171FF">
      <w:r>
        <w:t xml:space="preserve">Create a </w:t>
      </w:r>
      <w:proofErr w:type="spellStart"/>
      <w:r>
        <w:t>HyperConverged</w:t>
      </w:r>
      <w:proofErr w:type="spellEnd"/>
      <w:r>
        <w:t xml:space="preserve"> resource to deploy virtualization components.</w:t>
      </w:r>
    </w:p>
    <w:p w14:paraId="12B3C823" w14:textId="77777777" w:rsidR="006171FF" w:rsidRDefault="006171FF" w:rsidP="006171FF"/>
    <w:p w14:paraId="1611A655" w14:textId="77777777" w:rsidR="006171FF" w:rsidRDefault="006171FF" w:rsidP="006171FF">
      <w:r>
        <w:t>Verify virtualization components:</w:t>
      </w:r>
    </w:p>
    <w:p w14:paraId="3E26C686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openshift-cnv</w:t>
      </w:r>
      <w:proofErr w:type="spellEnd"/>
    </w:p>
    <w:p w14:paraId="709ACCA2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DA94767" w14:textId="77777777" w:rsidR="006171FF" w:rsidRDefault="006171FF" w:rsidP="006171FF">
      <w:r w:rsidRPr="00314B64">
        <w:t>Label nodes that should run VMs:</w:t>
      </w:r>
    </w:p>
    <w:p w14:paraId="622531A1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node &lt;node-name&gt; kubevirt.io/schedulable=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true</w:t>
      </w:r>
    </w:p>
    <w:p w14:paraId="47EDC707" w14:textId="77777777" w:rsidR="006171FF" w:rsidRDefault="006171FF" w:rsidP="006171FF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7F933B5" w14:textId="77777777" w:rsidR="006171FF" w:rsidRDefault="006171FF" w:rsidP="006171FF"/>
    <w:p w14:paraId="7E416A43" w14:textId="77777777" w:rsidR="006171FF" w:rsidRPr="004A3B70" w:rsidRDefault="006171FF" w:rsidP="006171FF">
      <w:pPr>
        <w:rPr>
          <w:b/>
          <w:bCs/>
        </w:rPr>
      </w:pPr>
      <w:r w:rsidRPr="004A3B70">
        <w:rPr>
          <w:b/>
          <w:bCs/>
        </w:rPr>
        <w:t>5. Running Pods and VMs Together</w:t>
      </w:r>
    </w:p>
    <w:p w14:paraId="2E967F6E" w14:textId="77777777" w:rsidR="006171FF" w:rsidRDefault="006171FF" w:rsidP="00F035DA">
      <w:pPr>
        <w:pStyle w:val="ListParagraph"/>
        <w:numPr>
          <w:ilvl w:val="0"/>
          <w:numId w:val="45"/>
        </w:numPr>
      </w:pPr>
      <w:r w:rsidRPr="00314B64">
        <w:t>Pods</w:t>
      </w:r>
      <w:r>
        <w:t xml:space="preserve"> - </w:t>
      </w:r>
      <w:r w:rsidRPr="00314B64">
        <w:t xml:space="preserve">Pods run normally using Deployments, </w:t>
      </w:r>
      <w:proofErr w:type="spellStart"/>
      <w:r w:rsidRPr="00314B64">
        <w:t>StatefulSets</w:t>
      </w:r>
      <w:proofErr w:type="spellEnd"/>
      <w:r w:rsidRPr="00314B64">
        <w:t xml:space="preserve">, </w:t>
      </w:r>
      <w:proofErr w:type="spellStart"/>
      <w:r w:rsidRPr="00314B64">
        <w:t>DaemonSets</w:t>
      </w:r>
      <w:proofErr w:type="spellEnd"/>
      <w:r w:rsidRPr="00314B64">
        <w:t>, or Jobs.</w:t>
      </w:r>
    </w:p>
    <w:p w14:paraId="5EA378CC" w14:textId="77777777" w:rsidR="006171FF" w:rsidRDefault="006171FF" w:rsidP="006171FF">
      <w:r>
        <w:tab/>
      </w:r>
      <w:r w:rsidRPr="00314B64">
        <w:t>Example</w:t>
      </w:r>
      <w:r>
        <w:t xml:space="preserve">: </w:t>
      </w:r>
      <w:proofErr w:type="spellStart"/>
      <w:r w:rsidRPr="00314B64">
        <w:t>oc</w:t>
      </w:r>
      <w:proofErr w:type="spellEnd"/>
      <w:r w:rsidRPr="00314B64">
        <w:t xml:space="preserve"> apply -f my-</w:t>
      </w:r>
      <w:proofErr w:type="spellStart"/>
      <w:r w:rsidRPr="00314B64">
        <w:t>deployment.yaml</w:t>
      </w:r>
      <w:proofErr w:type="spellEnd"/>
    </w:p>
    <w:p w14:paraId="405E2225" w14:textId="77777777" w:rsidR="006171FF" w:rsidRDefault="006171FF" w:rsidP="00F035DA">
      <w:pPr>
        <w:pStyle w:val="ListParagraph"/>
        <w:numPr>
          <w:ilvl w:val="0"/>
          <w:numId w:val="45"/>
        </w:numPr>
      </w:pPr>
      <w:r w:rsidRPr="00314B64">
        <w:t>Virtual Machines</w:t>
      </w:r>
      <w:r>
        <w:t xml:space="preserve"> - </w:t>
      </w:r>
      <w:r w:rsidRPr="00314B64">
        <w:t>VMs are defined using the VirtualMachine CRD.</w:t>
      </w:r>
    </w:p>
    <w:p w14:paraId="7650BED4" w14:textId="77777777" w:rsidR="006171FF" w:rsidRDefault="006171FF" w:rsidP="006171FF">
      <w:pPr>
        <w:pStyle w:val="ListParagraph"/>
        <w:numPr>
          <w:ilvl w:val="0"/>
          <w:numId w:val="0"/>
        </w:numPr>
        <w:ind w:left="720"/>
      </w:pPr>
      <w:r w:rsidRPr="00314B64">
        <w:t>Example</w:t>
      </w:r>
      <w:r>
        <w:t xml:space="preserve">: </w:t>
      </w:r>
      <w:proofErr w:type="spellStart"/>
      <w:r w:rsidRPr="00314B64">
        <w:t>oc</w:t>
      </w:r>
      <w:proofErr w:type="spellEnd"/>
      <w:r w:rsidRPr="00314B64">
        <w:t xml:space="preserve"> apply -f my-</w:t>
      </w:r>
      <w:proofErr w:type="spellStart"/>
      <w:r w:rsidRPr="00314B64">
        <w:t>vm.yaml</w:t>
      </w:r>
      <w:proofErr w:type="spellEnd"/>
    </w:p>
    <w:p w14:paraId="12B5BF9B" w14:textId="77777777" w:rsidR="006171FF" w:rsidRDefault="006171FF" w:rsidP="006171FF">
      <w:pPr>
        <w:pStyle w:val="ListParagraph"/>
        <w:numPr>
          <w:ilvl w:val="0"/>
          <w:numId w:val="0"/>
        </w:numPr>
        <w:ind w:left="720"/>
      </w:pPr>
      <w:r w:rsidRPr="00314B64">
        <w:t xml:space="preserve">VMs run inside </w:t>
      </w:r>
      <w:proofErr w:type="spellStart"/>
      <w:r w:rsidRPr="00314B64">
        <w:rPr>
          <w:b/>
          <w:bCs/>
        </w:rPr>
        <w:t>virt</w:t>
      </w:r>
      <w:proofErr w:type="spellEnd"/>
      <w:r w:rsidRPr="00314B64">
        <w:rPr>
          <w:b/>
          <w:bCs/>
        </w:rPr>
        <w:noBreakHyphen/>
        <w:t>launcher pods</w:t>
      </w:r>
      <w:r w:rsidRPr="00314B64">
        <w:t>, so they behave like Kubernetes workloads.</w:t>
      </w:r>
    </w:p>
    <w:p w14:paraId="6184690F" w14:textId="77777777" w:rsidR="006171FF" w:rsidRDefault="006171FF" w:rsidP="006171FF">
      <w:pPr>
        <w:pStyle w:val="ListParagraph"/>
        <w:numPr>
          <w:ilvl w:val="0"/>
          <w:numId w:val="0"/>
        </w:numPr>
        <w:ind w:left="720"/>
      </w:pPr>
    </w:p>
    <w:p w14:paraId="2FBF56CB" w14:textId="77777777" w:rsidR="006171FF" w:rsidRPr="004A3B70" w:rsidRDefault="006171FF" w:rsidP="006171FF">
      <w:pPr>
        <w:rPr>
          <w:b/>
          <w:bCs/>
        </w:rPr>
      </w:pPr>
      <w:r w:rsidRPr="004A3B70">
        <w:rPr>
          <w:b/>
          <w:bCs/>
        </w:rPr>
        <w:t>6. Networking for Pods and VMs</w:t>
      </w:r>
    </w:p>
    <w:p w14:paraId="5A716444" w14:textId="77777777" w:rsidR="006171FF" w:rsidRPr="00A83445" w:rsidRDefault="006171FF" w:rsidP="006171FF">
      <w:r w:rsidRPr="00A83445">
        <w:t>OpenShift provides unified networking:</w:t>
      </w:r>
    </w:p>
    <w:p w14:paraId="4B205939" w14:textId="77777777" w:rsidR="006171FF" w:rsidRPr="006171FF" w:rsidRDefault="006171FF" w:rsidP="00F035DA">
      <w:pPr>
        <w:numPr>
          <w:ilvl w:val="0"/>
          <w:numId w:val="46"/>
        </w:numPr>
      </w:pPr>
      <w:r w:rsidRPr="00A83445">
        <w:t xml:space="preserve">Pods use the </w:t>
      </w:r>
      <w:r w:rsidRPr="006171FF">
        <w:t>default SDN/OVN</w:t>
      </w:r>
      <w:r w:rsidRPr="006171FF">
        <w:noBreakHyphen/>
        <w:t>Kubernetes network</w:t>
      </w:r>
    </w:p>
    <w:p w14:paraId="330BB55A" w14:textId="77777777" w:rsidR="006171FF" w:rsidRPr="00A83445" w:rsidRDefault="006171FF" w:rsidP="00F035DA">
      <w:pPr>
        <w:numPr>
          <w:ilvl w:val="0"/>
          <w:numId w:val="46"/>
        </w:numPr>
      </w:pPr>
      <w:r w:rsidRPr="00A83445">
        <w:t>VMs can use:</w:t>
      </w:r>
    </w:p>
    <w:p w14:paraId="633908C6" w14:textId="77777777" w:rsidR="006171FF" w:rsidRPr="00A83445" w:rsidRDefault="006171FF" w:rsidP="00F035DA">
      <w:pPr>
        <w:numPr>
          <w:ilvl w:val="1"/>
          <w:numId w:val="46"/>
        </w:numPr>
      </w:pPr>
      <w:r w:rsidRPr="00A83445">
        <w:t>Pod network (default)</w:t>
      </w:r>
    </w:p>
    <w:p w14:paraId="1E126DEC" w14:textId="77777777" w:rsidR="006171FF" w:rsidRPr="00A83445" w:rsidRDefault="006171FF" w:rsidP="00F035DA">
      <w:pPr>
        <w:numPr>
          <w:ilvl w:val="1"/>
          <w:numId w:val="46"/>
        </w:numPr>
      </w:pPr>
      <w:proofErr w:type="spellStart"/>
      <w:r w:rsidRPr="00A83445">
        <w:t>Multus</w:t>
      </w:r>
      <w:proofErr w:type="spellEnd"/>
      <w:r w:rsidRPr="00A83445">
        <w:t xml:space="preserve"> secondary networks</w:t>
      </w:r>
    </w:p>
    <w:p w14:paraId="440FAFFB" w14:textId="77777777" w:rsidR="006171FF" w:rsidRPr="00A83445" w:rsidRDefault="006171FF" w:rsidP="00F035DA">
      <w:pPr>
        <w:numPr>
          <w:ilvl w:val="1"/>
          <w:numId w:val="46"/>
        </w:numPr>
      </w:pPr>
      <w:r w:rsidRPr="00A83445">
        <w:t>SR</w:t>
      </w:r>
      <w:r w:rsidRPr="00A83445">
        <w:noBreakHyphen/>
        <w:t>IOV for high</w:t>
      </w:r>
      <w:r w:rsidRPr="00A83445">
        <w:noBreakHyphen/>
        <w:t>performance workloads</w:t>
      </w:r>
    </w:p>
    <w:p w14:paraId="28DF0155" w14:textId="77777777" w:rsidR="006171FF" w:rsidRDefault="006171FF" w:rsidP="006171FF">
      <w:r w:rsidRPr="00A83445">
        <w:t>VMs get a Pod</w:t>
      </w:r>
      <w:r w:rsidRPr="00A83445">
        <w:noBreakHyphen/>
        <w:t>like IP and can communicate with Pods natively.</w:t>
      </w:r>
    </w:p>
    <w:p w14:paraId="0E42E8DB" w14:textId="77777777" w:rsidR="006171FF" w:rsidRPr="00A83445" w:rsidRDefault="006171FF" w:rsidP="006171FF"/>
    <w:p w14:paraId="37EBDE45" w14:textId="77777777" w:rsidR="006171FF" w:rsidRDefault="006171FF" w:rsidP="006171FF">
      <w:r w:rsidRPr="00FE4ED6">
        <w:rPr>
          <w:b/>
          <w:bCs/>
        </w:rPr>
        <w:t>7.</w:t>
      </w:r>
      <w:r>
        <w:t xml:space="preserve"> </w:t>
      </w:r>
      <w:r w:rsidRPr="00A83445">
        <w:rPr>
          <w:b/>
          <w:bCs/>
        </w:rPr>
        <w:t>Storage for Pods and VMs</w:t>
      </w:r>
    </w:p>
    <w:p w14:paraId="0E5250CC" w14:textId="77777777" w:rsidR="006171FF" w:rsidRPr="004A3B70" w:rsidRDefault="006171FF" w:rsidP="006171FF">
      <w:r w:rsidRPr="004A3B70">
        <w:t>Pods typically use:</w:t>
      </w:r>
    </w:p>
    <w:p w14:paraId="06F2537E" w14:textId="77777777" w:rsidR="006171FF" w:rsidRPr="004A3B70" w:rsidRDefault="006171FF" w:rsidP="00F035DA">
      <w:pPr>
        <w:numPr>
          <w:ilvl w:val="0"/>
          <w:numId w:val="50"/>
        </w:numPr>
      </w:pPr>
      <w:r w:rsidRPr="004A3B70">
        <w:t>PVCs</w:t>
      </w:r>
    </w:p>
    <w:p w14:paraId="1979B0CA" w14:textId="77777777" w:rsidR="006171FF" w:rsidRPr="004A3B70" w:rsidRDefault="006171FF" w:rsidP="00F035DA">
      <w:pPr>
        <w:numPr>
          <w:ilvl w:val="0"/>
          <w:numId w:val="50"/>
        </w:numPr>
      </w:pPr>
      <w:proofErr w:type="spellStart"/>
      <w:r w:rsidRPr="004A3B70">
        <w:t>ConfigMaps</w:t>
      </w:r>
      <w:proofErr w:type="spellEnd"/>
    </w:p>
    <w:p w14:paraId="6C7FE8B5" w14:textId="77777777" w:rsidR="006171FF" w:rsidRPr="004A3B70" w:rsidRDefault="006171FF" w:rsidP="00F035DA">
      <w:pPr>
        <w:numPr>
          <w:ilvl w:val="0"/>
          <w:numId w:val="50"/>
        </w:numPr>
      </w:pPr>
      <w:r w:rsidRPr="004A3B70">
        <w:t>Secrets</w:t>
      </w:r>
    </w:p>
    <w:p w14:paraId="020F51DB" w14:textId="77777777" w:rsidR="006171FF" w:rsidRPr="004A3B70" w:rsidRDefault="006171FF" w:rsidP="006171FF">
      <w:r w:rsidRPr="004A3B70">
        <w:lastRenderedPageBreak/>
        <w:t>VMs use:</w:t>
      </w:r>
    </w:p>
    <w:p w14:paraId="20C3F9D4" w14:textId="77777777" w:rsidR="006171FF" w:rsidRPr="004A3B70" w:rsidRDefault="006171FF" w:rsidP="00F035DA">
      <w:pPr>
        <w:numPr>
          <w:ilvl w:val="0"/>
          <w:numId w:val="51"/>
        </w:numPr>
      </w:pPr>
      <w:r w:rsidRPr="004A3B70">
        <w:t>PVCs for VM disks</w:t>
      </w:r>
    </w:p>
    <w:p w14:paraId="1954077F" w14:textId="77777777" w:rsidR="006171FF" w:rsidRPr="004A3B70" w:rsidRDefault="006171FF" w:rsidP="00F035DA">
      <w:pPr>
        <w:numPr>
          <w:ilvl w:val="0"/>
          <w:numId w:val="51"/>
        </w:numPr>
      </w:pPr>
      <w:proofErr w:type="spellStart"/>
      <w:r w:rsidRPr="004A3B70">
        <w:t>DataVolumes</w:t>
      </w:r>
      <w:proofErr w:type="spellEnd"/>
      <w:r w:rsidRPr="004A3B70">
        <w:t xml:space="preserve"> for image import</w:t>
      </w:r>
    </w:p>
    <w:p w14:paraId="47B05692" w14:textId="77777777" w:rsidR="006171FF" w:rsidRPr="004A3B70" w:rsidRDefault="006171FF" w:rsidP="00F035DA">
      <w:pPr>
        <w:numPr>
          <w:ilvl w:val="0"/>
          <w:numId w:val="51"/>
        </w:numPr>
      </w:pPr>
      <w:r w:rsidRPr="004A3B70">
        <w:t xml:space="preserve">Live migration requires </w:t>
      </w:r>
      <w:r w:rsidRPr="004A3B70">
        <w:rPr>
          <w:b/>
          <w:bCs/>
        </w:rPr>
        <w:t>shared storage</w:t>
      </w:r>
      <w:r w:rsidRPr="004A3B70">
        <w:t xml:space="preserve"> (e.g., RWX volumes)</w:t>
      </w:r>
    </w:p>
    <w:p w14:paraId="52F60B29" w14:textId="77777777" w:rsidR="006171FF" w:rsidRDefault="006171FF" w:rsidP="006171FF"/>
    <w:p w14:paraId="441701DB" w14:textId="77777777" w:rsidR="006171FF" w:rsidRPr="00A83445" w:rsidRDefault="006171FF" w:rsidP="006171FF">
      <w:pPr>
        <w:ind w:left="720" w:firstLine="360"/>
      </w:pPr>
    </w:p>
    <w:p w14:paraId="41AEFFDB" w14:textId="77777777" w:rsidR="006171FF" w:rsidRPr="004A3B70" w:rsidRDefault="006171FF" w:rsidP="006171FF">
      <w:pPr>
        <w:rPr>
          <w:b/>
          <w:bCs/>
        </w:rPr>
      </w:pPr>
      <w:r w:rsidRPr="004A3B70">
        <w:rPr>
          <w:b/>
          <w:bCs/>
        </w:rPr>
        <w:t>8. Security Considerations</w:t>
      </w:r>
    </w:p>
    <w:p w14:paraId="719A5178" w14:textId="77777777" w:rsidR="006171FF" w:rsidRPr="004A3B70" w:rsidRDefault="006171FF" w:rsidP="006171FF">
      <w:r w:rsidRPr="004A3B70">
        <w:t>VMs run inside pods but with additional isolation (KVM)</w:t>
      </w:r>
    </w:p>
    <w:p w14:paraId="48344B6D" w14:textId="77777777" w:rsidR="006171FF" w:rsidRPr="004A3B70" w:rsidRDefault="006171FF" w:rsidP="006171FF">
      <w:proofErr w:type="spellStart"/>
      <w:r w:rsidRPr="004A3B70">
        <w:t>SELinux</w:t>
      </w:r>
      <w:proofErr w:type="spellEnd"/>
      <w:r w:rsidRPr="004A3B70">
        <w:t xml:space="preserve"> and </w:t>
      </w:r>
      <w:proofErr w:type="spellStart"/>
      <w:r w:rsidRPr="004A3B70">
        <w:t>cgroups</w:t>
      </w:r>
      <w:proofErr w:type="spellEnd"/>
      <w:r w:rsidRPr="004A3B70">
        <w:t xml:space="preserve"> apply to both Pods and VMs</w:t>
      </w:r>
    </w:p>
    <w:p w14:paraId="193E5E8E" w14:textId="77777777" w:rsidR="006171FF" w:rsidRPr="004A3B70" w:rsidRDefault="006171FF" w:rsidP="006171FF">
      <w:proofErr w:type="spellStart"/>
      <w:r w:rsidRPr="004A3B70">
        <w:t>NetworkPolicies</w:t>
      </w:r>
      <w:proofErr w:type="spellEnd"/>
      <w:r w:rsidRPr="004A3B70">
        <w:t xml:space="preserve"> can restrict traffic for both</w:t>
      </w:r>
    </w:p>
    <w:p w14:paraId="08BE2BC8" w14:textId="77777777" w:rsidR="006171FF" w:rsidRDefault="006171FF" w:rsidP="006171FF">
      <w:r w:rsidRPr="004A3B70">
        <w:t>RBAC controls access to VM lifecycle operations</w:t>
      </w:r>
    </w:p>
    <w:p w14:paraId="02A241FF" w14:textId="77777777" w:rsidR="006171FF" w:rsidRDefault="006171FF" w:rsidP="006171FF"/>
    <w:p w14:paraId="25CA78CE" w14:textId="77777777" w:rsidR="006171FF" w:rsidRPr="004A3B70" w:rsidRDefault="006171FF" w:rsidP="006171FF">
      <w:pPr>
        <w:rPr>
          <w:b/>
          <w:bCs/>
        </w:rPr>
      </w:pPr>
      <w:r w:rsidRPr="004A3B70">
        <w:rPr>
          <w:b/>
          <w:bCs/>
        </w:rPr>
        <w:t>9. Monitoring and Observability</w:t>
      </w:r>
    </w:p>
    <w:p w14:paraId="63892DE9" w14:textId="77777777" w:rsidR="006171FF" w:rsidRPr="004A3B70" w:rsidRDefault="006171FF" w:rsidP="006171FF">
      <w:r w:rsidRPr="004A3B70">
        <w:t>Both Pods and VMs integrate with OpenShift monitoring:</w:t>
      </w:r>
    </w:p>
    <w:p w14:paraId="20B32188" w14:textId="77777777" w:rsidR="006171FF" w:rsidRPr="004A3B70" w:rsidRDefault="006171FF" w:rsidP="00F035DA">
      <w:pPr>
        <w:numPr>
          <w:ilvl w:val="0"/>
          <w:numId w:val="47"/>
        </w:numPr>
      </w:pPr>
      <w:r w:rsidRPr="004A3B70">
        <w:t xml:space="preserve">Prometheus scrapes VM metrics via </w:t>
      </w:r>
      <w:proofErr w:type="spellStart"/>
      <w:r w:rsidRPr="004A3B70">
        <w:t>KubeVirt</w:t>
      </w:r>
      <w:proofErr w:type="spellEnd"/>
      <w:r w:rsidRPr="004A3B70">
        <w:t xml:space="preserve"> exporters</w:t>
      </w:r>
    </w:p>
    <w:p w14:paraId="131A28BD" w14:textId="77777777" w:rsidR="006171FF" w:rsidRPr="004A3B70" w:rsidRDefault="006171FF" w:rsidP="00F035DA">
      <w:pPr>
        <w:numPr>
          <w:ilvl w:val="0"/>
          <w:numId w:val="47"/>
        </w:numPr>
      </w:pPr>
      <w:r w:rsidRPr="004A3B70">
        <w:t>VM lifecycle events appear in cluster logs</w:t>
      </w:r>
    </w:p>
    <w:p w14:paraId="6D999554" w14:textId="77777777" w:rsidR="006171FF" w:rsidRPr="004A3B70" w:rsidRDefault="006171FF" w:rsidP="00F035DA">
      <w:pPr>
        <w:numPr>
          <w:ilvl w:val="0"/>
          <w:numId w:val="47"/>
        </w:numPr>
      </w:pPr>
      <w:r w:rsidRPr="004A3B70">
        <w:t>VM performance metrics include CPU, memory, disk, and network</w:t>
      </w:r>
    </w:p>
    <w:p w14:paraId="380299F9" w14:textId="77777777" w:rsidR="006171FF" w:rsidRDefault="006171FF" w:rsidP="006171FF"/>
    <w:p w14:paraId="56D9B302" w14:textId="77777777" w:rsidR="006171FF" w:rsidRPr="004A3B70" w:rsidRDefault="006171FF" w:rsidP="006171FF">
      <w:pPr>
        <w:rPr>
          <w:b/>
          <w:bCs/>
        </w:rPr>
      </w:pPr>
      <w:r w:rsidRPr="004A3B70">
        <w:rPr>
          <w:b/>
          <w:bCs/>
        </w:rPr>
        <w:t>10. Live Migration and High Availability</w:t>
      </w:r>
    </w:p>
    <w:p w14:paraId="599F057A" w14:textId="77777777" w:rsidR="006171FF" w:rsidRPr="004A3B70" w:rsidRDefault="006171FF" w:rsidP="006171FF">
      <w:r w:rsidRPr="004A3B70">
        <w:t>VMs support:</w:t>
      </w:r>
    </w:p>
    <w:p w14:paraId="44A1F6E8" w14:textId="77777777" w:rsidR="006171FF" w:rsidRPr="004A3B70" w:rsidRDefault="006171FF" w:rsidP="00F035DA">
      <w:pPr>
        <w:numPr>
          <w:ilvl w:val="0"/>
          <w:numId w:val="48"/>
        </w:numPr>
      </w:pPr>
      <w:r w:rsidRPr="004A3B70">
        <w:t>Live migration between nodes</w:t>
      </w:r>
    </w:p>
    <w:p w14:paraId="1489F71A" w14:textId="77777777" w:rsidR="006171FF" w:rsidRPr="004A3B70" w:rsidRDefault="006171FF" w:rsidP="00F035DA">
      <w:pPr>
        <w:numPr>
          <w:ilvl w:val="0"/>
          <w:numId w:val="48"/>
        </w:numPr>
      </w:pPr>
      <w:r w:rsidRPr="004A3B70">
        <w:t>Eviction handling during node maintenance</w:t>
      </w:r>
    </w:p>
    <w:p w14:paraId="0BD96B9A" w14:textId="77777777" w:rsidR="006171FF" w:rsidRPr="004A3B70" w:rsidRDefault="006171FF" w:rsidP="00F035DA">
      <w:pPr>
        <w:numPr>
          <w:ilvl w:val="0"/>
          <w:numId w:val="48"/>
        </w:numPr>
      </w:pPr>
      <w:r w:rsidRPr="004A3B70">
        <w:t>High availability using VM replicas or anti</w:t>
      </w:r>
      <w:r w:rsidRPr="004A3B70">
        <w:noBreakHyphen/>
        <w:t>affinity rules</w:t>
      </w:r>
    </w:p>
    <w:p w14:paraId="2F01AD8A" w14:textId="77777777" w:rsidR="006171FF" w:rsidRPr="004A3B70" w:rsidRDefault="006171FF" w:rsidP="006171FF">
      <w:r w:rsidRPr="004A3B70">
        <w:t>Pods support:</w:t>
      </w:r>
    </w:p>
    <w:p w14:paraId="6E6B629E" w14:textId="77777777" w:rsidR="006171FF" w:rsidRPr="004A3B70" w:rsidRDefault="006171FF" w:rsidP="00F035DA">
      <w:pPr>
        <w:numPr>
          <w:ilvl w:val="0"/>
          <w:numId w:val="49"/>
        </w:numPr>
      </w:pPr>
      <w:r w:rsidRPr="004A3B70">
        <w:t>Rolling updates</w:t>
      </w:r>
    </w:p>
    <w:p w14:paraId="28B33F49" w14:textId="77777777" w:rsidR="006171FF" w:rsidRPr="004A3B70" w:rsidRDefault="006171FF" w:rsidP="00F035DA">
      <w:pPr>
        <w:numPr>
          <w:ilvl w:val="0"/>
          <w:numId w:val="49"/>
        </w:numPr>
      </w:pPr>
      <w:r w:rsidRPr="004A3B70">
        <w:t>Horizontal scaling</w:t>
      </w:r>
    </w:p>
    <w:p w14:paraId="7F8F9EF8" w14:textId="77777777" w:rsidR="006171FF" w:rsidRPr="004A3B70" w:rsidRDefault="006171FF" w:rsidP="00F035DA">
      <w:pPr>
        <w:numPr>
          <w:ilvl w:val="0"/>
          <w:numId w:val="49"/>
        </w:numPr>
      </w:pPr>
      <w:r w:rsidRPr="004A3B70">
        <w:t>Pod disruption budgets</w:t>
      </w:r>
    </w:p>
    <w:p w14:paraId="43D28CED" w14:textId="77777777" w:rsidR="006171FF" w:rsidRPr="004A3B70" w:rsidRDefault="006171FF" w:rsidP="006171FF">
      <w:r w:rsidRPr="004A3B70">
        <w:t>This allows mixed workloads to be resilient and maintain uptime.</w:t>
      </w:r>
    </w:p>
    <w:p w14:paraId="7F752B3F" w14:textId="77777777" w:rsidR="006171FF" w:rsidRPr="004A3B70" w:rsidRDefault="006171FF" w:rsidP="006171FF"/>
    <w:p w14:paraId="202DCD43" w14:textId="77777777" w:rsidR="006171FF" w:rsidRDefault="006171FF" w:rsidP="006171FF"/>
    <w:p w14:paraId="3752DE2E" w14:textId="77777777" w:rsidR="006171FF" w:rsidRPr="006171FF" w:rsidRDefault="006171FF" w:rsidP="006171FF"/>
    <w:p w14:paraId="7DFDA23F" w14:textId="77777777" w:rsidR="006F65A7" w:rsidRPr="007C1205" w:rsidRDefault="005E74FB" w:rsidP="007C35F8">
      <w:pPr>
        <w:pStyle w:val="Heading2"/>
        <w:numPr>
          <w:ilvl w:val="1"/>
          <w:numId w:val="2"/>
        </w:numPr>
      </w:pPr>
      <w:bookmarkStart w:id="86" w:name="_Toc220678798"/>
      <w:bookmarkStart w:id="87" w:name="_Toc221842959"/>
      <w:r>
        <w:t>Connecting to virtual machines through a variety of consoles and CLI tools</w:t>
      </w:r>
      <w:bookmarkEnd w:id="86"/>
      <w:bookmarkEnd w:id="87"/>
    </w:p>
    <w:p w14:paraId="63CA3D88" w14:textId="569C6CD4" w:rsidR="1DE1AFCD" w:rsidRPr="005A2EEF" w:rsidRDefault="1DE1AFCD" w:rsidP="7E8DA9C4">
      <w:pPr>
        <w:spacing w:before="210" w:after="210" w:line="300" w:lineRule="auto"/>
        <w:rPr>
          <w:rFonts w:cs="Arial"/>
          <w:szCs w:val="20"/>
        </w:rPr>
      </w:pPr>
      <w:r w:rsidRPr="005A2EEF">
        <w:rPr>
          <w:rFonts w:eastAsia="Segoe UI" w:cs="Arial"/>
          <w:szCs w:val="20"/>
        </w:rPr>
        <w:t>In OpenShift Virtualization, you can connect to VMs using:</w:t>
      </w:r>
    </w:p>
    <w:p w14:paraId="4D3087F7" w14:textId="045B49E5" w:rsidR="1DE1AFCD" w:rsidRPr="005A2EEF" w:rsidRDefault="1DE1AFCD" w:rsidP="7E8DA9C4">
      <w:pPr>
        <w:pStyle w:val="ListParagraph"/>
        <w:spacing w:line="300" w:lineRule="auto"/>
        <w:rPr>
          <w:rFonts w:eastAsia="Segoe UI" w:cs="Arial"/>
          <w:szCs w:val="20"/>
        </w:rPr>
      </w:pPr>
      <w:r w:rsidRPr="005A2EEF">
        <w:rPr>
          <w:rFonts w:eastAsia="Segoe UI" w:cs="Arial"/>
          <w:szCs w:val="20"/>
        </w:rPr>
        <w:t>Web console (graphical + serial consoles)</w:t>
      </w:r>
    </w:p>
    <w:p w14:paraId="543C7FC5" w14:textId="0A3427C0" w:rsidR="1DE1AFCD" w:rsidRPr="005A2EEF" w:rsidRDefault="1DE1AFCD" w:rsidP="7E8DA9C4">
      <w:pPr>
        <w:pStyle w:val="ListParagraph"/>
        <w:spacing w:line="300" w:lineRule="auto"/>
        <w:rPr>
          <w:rFonts w:eastAsia="Segoe UI" w:cs="Arial"/>
          <w:szCs w:val="20"/>
        </w:rPr>
      </w:pPr>
      <w:r w:rsidRPr="005A2EEF">
        <w:rPr>
          <w:rFonts w:eastAsia="Segoe UI" w:cs="Arial"/>
          <w:szCs w:val="20"/>
        </w:rPr>
        <w:t>Remote desktop protocols, RDP for Windows</w:t>
      </w:r>
    </w:p>
    <w:p w14:paraId="798F3026" w14:textId="1A35E979" w:rsidR="1DE1AFCD" w:rsidRPr="005A2EEF" w:rsidRDefault="1DE1AFCD" w:rsidP="7E8DA9C4">
      <w:pPr>
        <w:pStyle w:val="ListParagraph"/>
        <w:spacing w:line="300" w:lineRule="auto"/>
        <w:rPr>
          <w:rFonts w:eastAsia="Segoe UI" w:cs="Arial"/>
          <w:szCs w:val="20"/>
        </w:rPr>
      </w:pPr>
      <w:r w:rsidRPr="005A2EEF">
        <w:rPr>
          <w:rFonts w:eastAsia="Segoe UI" w:cs="Arial"/>
          <w:szCs w:val="20"/>
        </w:rPr>
        <w:t>SSH from your terminal</w:t>
      </w:r>
    </w:p>
    <w:p w14:paraId="0385ED64" w14:textId="2581CC96" w:rsidR="1DE1AFCD" w:rsidRPr="005A2EEF" w:rsidRDefault="1DE1AFCD" w:rsidP="7E8DA9C4">
      <w:pPr>
        <w:pStyle w:val="ListParagraph"/>
        <w:spacing w:line="300" w:lineRule="auto"/>
        <w:rPr>
          <w:rFonts w:eastAsia="Segoe UI" w:cs="Arial"/>
          <w:szCs w:val="20"/>
        </w:rPr>
      </w:pPr>
      <w:proofErr w:type="spellStart"/>
      <w:r w:rsidRPr="005A2EEF">
        <w:rPr>
          <w:rFonts w:eastAsia="Segoe UI" w:cs="Arial"/>
          <w:szCs w:val="20"/>
        </w:rPr>
        <w:t>Virtctl</w:t>
      </w:r>
      <w:proofErr w:type="spellEnd"/>
      <w:r w:rsidRPr="005A2EEF">
        <w:rPr>
          <w:rFonts w:eastAsia="Segoe UI" w:cs="Arial"/>
          <w:szCs w:val="20"/>
        </w:rPr>
        <w:t xml:space="preserve"> CLI</w:t>
      </w:r>
    </w:p>
    <w:p w14:paraId="51D8E1DB" w14:textId="677203BA" w:rsidR="1DE1AFCD" w:rsidRPr="005A2EEF" w:rsidRDefault="1DE1AFCD" w:rsidP="7E8DA9C4">
      <w:pPr>
        <w:pStyle w:val="ListParagraph"/>
        <w:spacing w:line="300" w:lineRule="auto"/>
        <w:rPr>
          <w:rFonts w:eastAsia="Segoe UI" w:cs="Arial"/>
          <w:szCs w:val="20"/>
        </w:rPr>
      </w:pPr>
      <w:proofErr w:type="spellStart"/>
      <w:r w:rsidRPr="005A2EEF">
        <w:rPr>
          <w:rFonts w:eastAsia="Segoe UI" w:cs="Arial"/>
          <w:szCs w:val="20"/>
        </w:rPr>
        <w:t>kubectl</w:t>
      </w:r>
      <w:proofErr w:type="spellEnd"/>
      <w:r w:rsidRPr="005A2EEF">
        <w:rPr>
          <w:rFonts w:eastAsia="Segoe UI" w:cs="Arial"/>
          <w:szCs w:val="20"/>
        </w:rPr>
        <w:t>/</w:t>
      </w:r>
      <w:proofErr w:type="spellStart"/>
      <w:r w:rsidRPr="005A2EEF">
        <w:rPr>
          <w:rFonts w:eastAsia="Segoe UI" w:cs="Arial"/>
          <w:szCs w:val="20"/>
        </w:rPr>
        <w:t>oc</w:t>
      </w:r>
      <w:proofErr w:type="spellEnd"/>
      <w:r w:rsidRPr="005A2EEF">
        <w:rPr>
          <w:rFonts w:eastAsia="Segoe UI" w:cs="Arial"/>
          <w:szCs w:val="20"/>
        </w:rPr>
        <w:t xml:space="preserve"> CLI (port-forward, logs, etc.)</w:t>
      </w:r>
    </w:p>
    <w:p w14:paraId="6B122870" w14:textId="33BE6585" w:rsidR="7E8DA9C4" w:rsidRPr="005A2EEF" w:rsidRDefault="7E8DA9C4" w:rsidP="7E8DA9C4">
      <w:pPr>
        <w:rPr>
          <w:rFonts w:cs="Arial"/>
          <w:szCs w:val="20"/>
        </w:rPr>
      </w:pPr>
    </w:p>
    <w:p w14:paraId="777CC494" w14:textId="18538BF0" w:rsidR="7E8DA9C4" w:rsidRPr="005A2EEF" w:rsidRDefault="7E8DA9C4" w:rsidP="7E8DA9C4">
      <w:pPr>
        <w:rPr>
          <w:rFonts w:cs="Arial"/>
          <w:szCs w:val="20"/>
        </w:rPr>
      </w:pPr>
    </w:p>
    <w:p w14:paraId="38753393" w14:textId="0D0AE1A8" w:rsidR="2DF72C60" w:rsidRPr="005A2EEF" w:rsidRDefault="2DF72C60" w:rsidP="7E8DA9C4">
      <w:pPr>
        <w:rPr>
          <w:rFonts w:cs="Arial"/>
          <w:b/>
          <w:bCs/>
          <w:szCs w:val="20"/>
        </w:rPr>
      </w:pPr>
      <w:proofErr w:type="spellStart"/>
      <w:r w:rsidRPr="005A2EEF">
        <w:rPr>
          <w:rFonts w:cs="Arial"/>
          <w:b/>
          <w:bCs/>
          <w:szCs w:val="20"/>
        </w:rPr>
        <w:t>Virtctl</w:t>
      </w:r>
      <w:proofErr w:type="spellEnd"/>
      <w:r w:rsidRPr="005A2EEF">
        <w:rPr>
          <w:rFonts w:cs="Arial"/>
          <w:b/>
          <w:bCs/>
          <w:szCs w:val="20"/>
        </w:rPr>
        <w:t xml:space="preserve"> CLI</w:t>
      </w:r>
    </w:p>
    <w:p w14:paraId="30654D0B" w14:textId="4CA4A11E" w:rsidR="2DF72C60" w:rsidRPr="005A2EEF" w:rsidRDefault="2DF72C60" w:rsidP="7E8DA9C4">
      <w:pPr>
        <w:spacing w:line="300" w:lineRule="auto"/>
        <w:rPr>
          <w:rFonts w:cs="Arial"/>
          <w:szCs w:val="20"/>
        </w:rPr>
      </w:pPr>
      <w:r w:rsidRPr="005A2EEF">
        <w:rPr>
          <w:rFonts w:eastAsia="Segoe UI" w:cs="Arial"/>
          <w:szCs w:val="20"/>
        </w:rPr>
        <w:t xml:space="preserve">Serial Console via </w:t>
      </w:r>
      <w:proofErr w:type="spellStart"/>
      <w:r w:rsidRPr="005A2EEF">
        <w:rPr>
          <w:rFonts w:eastAsia="Segoe UI" w:cs="Arial"/>
          <w:szCs w:val="20"/>
        </w:rPr>
        <w:t>virtctl</w:t>
      </w:r>
      <w:proofErr w:type="spellEnd"/>
    </w:p>
    <w:p w14:paraId="4470D734" w14:textId="62F421AD" w:rsidR="2DF72C60" w:rsidRPr="005A2EEF" w:rsidRDefault="2DF72C60" w:rsidP="7E8DA9C4">
      <w:pPr>
        <w:shd w:val="clear" w:color="auto" w:fill="FEFEFE"/>
        <w:rPr>
          <w:rFonts w:cs="Arial"/>
          <w:szCs w:val="20"/>
        </w:rPr>
      </w:pPr>
      <w:proofErr w:type="spellStart"/>
      <w:r w:rsidRPr="005A2EEF">
        <w:rPr>
          <w:rFonts w:eastAsia="Consolas" w:cs="Arial"/>
          <w:color w:val="545454"/>
          <w:szCs w:val="20"/>
        </w:rPr>
        <w:t>virtctl</w:t>
      </w:r>
      <w:proofErr w:type="spellEnd"/>
      <w:r w:rsidRPr="005A2EEF">
        <w:rPr>
          <w:rFonts w:eastAsia="Consolas" w:cs="Arial"/>
          <w:color w:val="545454"/>
          <w:szCs w:val="20"/>
        </w:rPr>
        <w:t xml:space="preserve"> console &lt;</w:t>
      </w:r>
      <w:proofErr w:type="spellStart"/>
      <w:r w:rsidRPr="005A2EEF">
        <w:rPr>
          <w:rFonts w:eastAsia="Consolas" w:cs="Arial"/>
          <w:color w:val="545454"/>
          <w:szCs w:val="20"/>
        </w:rPr>
        <w:t>vm</w:t>
      </w:r>
      <w:proofErr w:type="spellEnd"/>
      <w:r w:rsidRPr="005A2EEF">
        <w:rPr>
          <w:rFonts w:eastAsia="Consolas" w:cs="Arial"/>
          <w:color w:val="545454"/>
          <w:szCs w:val="20"/>
        </w:rPr>
        <w:t>-name&gt;</w:t>
      </w:r>
    </w:p>
    <w:p w14:paraId="572DF04D" w14:textId="36F40947" w:rsidR="2DF72C60" w:rsidRPr="005A2EEF" w:rsidRDefault="2DF72C60" w:rsidP="7E8DA9C4">
      <w:pPr>
        <w:shd w:val="clear" w:color="auto" w:fill="FEFEFE"/>
        <w:rPr>
          <w:rFonts w:cs="Arial"/>
          <w:szCs w:val="20"/>
        </w:rPr>
      </w:pPr>
      <w:r w:rsidRPr="005A2EEF">
        <w:rPr>
          <w:rFonts w:eastAsia="Consolas" w:cs="Arial"/>
          <w:color w:val="545454"/>
          <w:szCs w:val="20"/>
        </w:rPr>
        <w:t xml:space="preserve"> </w:t>
      </w:r>
    </w:p>
    <w:p w14:paraId="1E7370B4" w14:textId="685D86A5" w:rsidR="7E8DA9C4" w:rsidRPr="005A2EEF" w:rsidRDefault="7E8DA9C4" w:rsidP="7E8DA9C4">
      <w:pPr>
        <w:rPr>
          <w:rFonts w:eastAsia="Arial" w:cs="Arial"/>
          <w:szCs w:val="20"/>
        </w:rPr>
      </w:pPr>
    </w:p>
    <w:p w14:paraId="600D7BFB" w14:textId="46C4B41A" w:rsidR="2DF72C60" w:rsidRPr="005A2EEF" w:rsidRDefault="2DF72C60" w:rsidP="7E8DA9C4">
      <w:pPr>
        <w:spacing w:line="300" w:lineRule="auto"/>
        <w:rPr>
          <w:rFonts w:cs="Arial"/>
          <w:szCs w:val="20"/>
        </w:rPr>
      </w:pPr>
      <w:r w:rsidRPr="005A2EEF">
        <w:rPr>
          <w:rFonts w:eastAsia="Segoe UI" w:cs="Arial"/>
          <w:szCs w:val="20"/>
        </w:rPr>
        <w:t xml:space="preserve">VNC Console via </w:t>
      </w:r>
      <w:proofErr w:type="spellStart"/>
      <w:r w:rsidRPr="005A2EEF">
        <w:rPr>
          <w:rFonts w:eastAsia="Segoe UI" w:cs="Arial"/>
          <w:szCs w:val="20"/>
        </w:rPr>
        <w:t>virtctl</w:t>
      </w:r>
      <w:proofErr w:type="spellEnd"/>
    </w:p>
    <w:p w14:paraId="107BADD0" w14:textId="1844C2CA" w:rsidR="2DF72C60" w:rsidRPr="005A2EEF" w:rsidRDefault="2DF72C60" w:rsidP="7E8DA9C4">
      <w:pPr>
        <w:shd w:val="clear" w:color="auto" w:fill="FEFEFE"/>
        <w:rPr>
          <w:rFonts w:cs="Arial"/>
          <w:szCs w:val="20"/>
        </w:rPr>
      </w:pPr>
      <w:proofErr w:type="spellStart"/>
      <w:r w:rsidRPr="005A2EEF">
        <w:rPr>
          <w:rFonts w:eastAsia="Consolas" w:cs="Arial"/>
          <w:color w:val="545454"/>
          <w:szCs w:val="20"/>
        </w:rPr>
        <w:t>virtctl</w:t>
      </w:r>
      <w:proofErr w:type="spellEnd"/>
      <w:r w:rsidRPr="005A2EEF">
        <w:rPr>
          <w:rFonts w:eastAsia="Consolas" w:cs="Arial"/>
          <w:color w:val="545454"/>
          <w:szCs w:val="20"/>
        </w:rPr>
        <w:t xml:space="preserve"> </w:t>
      </w:r>
      <w:proofErr w:type="spellStart"/>
      <w:r w:rsidRPr="005A2EEF">
        <w:rPr>
          <w:rFonts w:eastAsia="Consolas" w:cs="Arial"/>
          <w:color w:val="545454"/>
          <w:szCs w:val="20"/>
        </w:rPr>
        <w:t>vnc</w:t>
      </w:r>
      <w:proofErr w:type="spellEnd"/>
      <w:r w:rsidRPr="005A2EEF">
        <w:rPr>
          <w:rFonts w:eastAsia="Consolas" w:cs="Arial"/>
          <w:color w:val="545454"/>
          <w:szCs w:val="20"/>
        </w:rPr>
        <w:t xml:space="preserve"> &lt;</w:t>
      </w:r>
      <w:proofErr w:type="spellStart"/>
      <w:r w:rsidRPr="005A2EEF">
        <w:rPr>
          <w:rFonts w:eastAsia="Consolas" w:cs="Arial"/>
          <w:color w:val="545454"/>
          <w:szCs w:val="20"/>
        </w:rPr>
        <w:t>vm</w:t>
      </w:r>
      <w:proofErr w:type="spellEnd"/>
      <w:r w:rsidRPr="005A2EEF">
        <w:rPr>
          <w:rFonts w:eastAsia="Consolas" w:cs="Arial"/>
          <w:color w:val="545454"/>
          <w:szCs w:val="20"/>
        </w:rPr>
        <w:t>-name&gt;</w:t>
      </w:r>
    </w:p>
    <w:p w14:paraId="522932EC" w14:textId="0945460E" w:rsidR="2DF72C60" w:rsidRDefault="2DF72C60" w:rsidP="7E8DA9C4">
      <w:pPr>
        <w:shd w:val="clear" w:color="auto" w:fill="FEFEFE"/>
      </w:pPr>
      <w:r w:rsidRPr="7E8DA9C4">
        <w:rPr>
          <w:rFonts w:ascii="Consolas" w:eastAsia="Consolas" w:hAnsi="Consolas" w:cs="Consolas"/>
          <w:color w:val="545454"/>
          <w:sz w:val="16"/>
          <w:szCs w:val="16"/>
        </w:rPr>
        <w:t xml:space="preserve"> </w:t>
      </w:r>
    </w:p>
    <w:p w14:paraId="4134AD37" w14:textId="79F74A75" w:rsidR="7E8DA9C4" w:rsidRDefault="7E8DA9C4" w:rsidP="7E8DA9C4">
      <w:pPr>
        <w:rPr>
          <w:rFonts w:eastAsia="Arial" w:cs="Arial"/>
          <w:szCs w:val="20"/>
        </w:rPr>
      </w:pPr>
    </w:p>
    <w:p w14:paraId="1B615441" w14:textId="36059F83" w:rsidR="7E8DA9C4" w:rsidRDefault="7E8DA9C4" w:rsidP="7E8DA9C4">
      <w:pPr>
        <w:rPr>
          <w:rFonts w:eastAsia="Arial" w:cs="Arial"/>
          <w:szCs w:val="20"/>
        </w:rPr>
      </w:pPr>
    </w:p>
    <w:p w14:paraId="47693153" w14:textId="53B7532F" w:rsidR="2DF72C60" w:rsidRDefault="2DF72C60" w:rsidP="7E8DA9C4">
      <w:pPr>
        <w:rPr>
          <w:b/>
          <w:bCs/>
        </w:rPr>
      </w:pPr>
      <w:r w:rsidRPr="7E8DA9C4">
        <w:rPr>
          <w:b/>
          <w:bCs/>
        </w:rPr>
        <w:t>SSH Access to VM</w:t>
      </w:r>
    </w:p>
    <w:p w14:paraId="44FBC55E" w14:textId="037388D6" w:rsidR="6AF0E7CB" w:rsidRDefault="6AF0E7CB" w:rsidP="7E8DA9C4">
      <w:r w:rsidRPr="7E8DA9C4">
        <w:rPr>
          <w:rFonts w:eastAsia="Arial" w:cs="Arial"/>
          <w:szCs w:val="20"/>
        </w:rPr>
        <w:lastRenderedPageBreak/>
        <w:t>ssh user@&lt;service-</w:t>
      </w:r>
      <w:proofErr w:type="spellStart"/>
      <w:r w:rsidRPr="7E8DA9C4">
        <w:rPr>
          <w:rFonts w:eastAsia="Arial" w:cs="Arial"/>
          <w:szCs w:val="20"/>
        </w:rPr>
        <w:t>ip</w:t>
      </w:r>
      <w:proofErr w:type="spellEnd"/>
      <w:r w:rsidRPr="7E8DA9C4">
        <w:rPr>
          <w:rFonts w:eastAsia="Arial" w:cs="Arial"/>
          <w:szCs w:val="20"/>
        </w:rPr>
        <w:t>&gt; -p &lt;port&gt;</w:t>
      </w:r>
    </w:p>
    <w:p w14:paraId="0952F463" w14:textId="3CDB8F5D" w:rsidR="7E8DA9C4" w:rsidRDefault="7E8DA9C4" w:rsidP="7E8DA9C4">
      <w:pPr>
        <w:rPr>
          <w:rFonts w:eastAsia="Arial" w:cs="Arial"/>
          <w:szCs w:val="20"/>
        </w:rPr>
      </w:pPr>
    </w:p>
    <w:p w14:paraId="13E22258" w14:textId="15B6B38A" w:rsidR="6AF0E7CB" w:rsidRDefault="6AF0E7CB" w:rsidP="7E8DA9C4">
      <w:pPr>
        <w:spacing w:line="300" w:lineRule="auto"/>
        <w:rPr>
          <w:rFonts w:eastAsia="Arial" w:cs="Arial"/>
          <w:b/>
          <w:bCs/>
          <w:szCs w:val="20"/>
        </w:rPr>
      </w:pPr>
      <w:r w:rsidRPr="7E8DA9C4">
        <w:rPr>
          <w:rFonts w:eastAsia="Arial" w:cs="Arial"/>
          <w:b/>
          <w:bCs/>
          <w:szCs w:val="20"/>
        </w:rPr>
        <w:t>RDP for Windows VMs</w:t>
      </w:r>
    </w:p>
    <w:p w14:paraId="09CF0E9A" w14:textId="0BF7CC11" w:rsidR="6AF0E7CB" w:rsidRDefault="6AF0E7CB" w:rsidP="7E8DA9C4">
      <w:pPr>
        <w:rPr>
          <w:rFonts w:eastAsia="Arial" w:cs="Arial"/>
          <w:szCs w:val="20"/>
        </w:rPr>
      </w:pPr>
      <w:proofErr w:type="spellStart"/>
      <w:r w:rsidRPr="7E8DA9C4">
        <w:rPr>
          <w:rFonts w:ascii="Segoe UI" w:eastAsia="Segoe UI" w:hAnsi="Segoe UI" w:cs="Segoe UI"/>
          <w:sz w:val="21"/>
          <w:szCs w:val="21"/>
        </w:rPr>
        <w:t>mstsc</w:t>
      </w:r>
      <w:proofErr w:type="spellEnd"/>
      <w:r w:rsidRPr="7E8DA9C4">
        <w:rPr>
          <w:rFonts w:ascii="Segoe UI" w:eastAsia="Segoe UI" w:hAnsi="Segoe UI" w:cs="Segoe UI"/>
          <w:sz w:val="21"/>
          <w:szCs w:val="21"/>
        </w:rPr>
        <w:t xml:space="preserve"> /v:&lt;hostname-or-</w:t>
      </w:r>
      <w:proofErr w:type="spellStart"/>
      <w:r w:rsidRPr="7E8DA9C4">
        <w:rPr>
          <w:rFonts w:ascii="Segoe UI" w:eastAsia="Segoe UI" w:hAnsi="Segoe UI" w:cs="Segoe UI"/>
          <w:sz w:val="21"/>
          <w:szCs w:val="21"/>
        </w:rPr>
        <w:t>ip</w:t>
      </w:r>
      <w:proofErr w:type="spellEnd"/>
      <w:r w:rsidRPr="7E8DA9C4">
        <w:rPr>
          <w:rFonts w:ascii="Segoe UI" w:eastAsia="Segoe UI" w:hAnsi="Segoe UI" w:cs="Segoe UI"/>
          <w:sz w:val="21"/>
          <w:szCs w:val="21"/>
        </w:rPr>
        <w:t>&gt;</w:t>
      </w:r>
    </w:p>
    <w:p w14:paraId="0630643F" w14:textId="2F74D2E5" w:rsidR="7E8DA9C4" w:rsidRDefault="7E8DA9C4" w:rsidP="7E8DA9C4"/>
    <w:tbl>
      <w:tblPr>
        <w:tblW w:w="0" w:type="auto"/>
        <w:tblLook w:val="06A0" w:firstRow="1" w:lastRow="0" w:firstColumn="1" w:lastColumn="0" w:noHBand="1" w:noVBand="1"/>
      </w:tblPr>
      <w:tblGrid>
        <w:gridCol w:w="2525"/>
        <w:gridCol w:w="2093"/>
        <w:gridCol w:w="3984"/>
      </w:tblGrid>
      <w:tr w:rsidR="7E8DA9C4" w14:paraId="214FDD95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</w:tcPr>
          <w:p w14:paraId="4AC2902B" w14:textId="4C69E163" w:rsidR="7E8DA9C4" w:rsidRDefault="7E8DA9C4" w:rsidP="7E8DA9C4">
            <w:pPr>
              <w:spacing w:line="300" w:lineRule="auto"/>
              <w:jc w:val="center"/>
            </w:pPr>
            <w:r w:rsidRPr="7E8DA9C4">
              <w:rPr>
                <w:b/>
                <w:bCs/>
              </w:rPr>
              <w:t>Method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</w:tcPr>
          <w:p w14:paraId="7643DE30" w14:textId="7AE7B53D" w:rsidR="7E8DA9C4" w:rsidRDefault="7E8DA9C4" w:rsidP="7E8DA9C4">
            <w:pPr>
              <w:spacing w:line="300" w:lineRule="auto"/>
              <w:jc w:val="center"/>
            </w:pPr>
            <w:r w:rsidRPr="7E8DA9C4">
              <w:rPr>
                <w:b/>
                <w:bCs/>
              </w:rPr>
              <w:t>Type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</w:tcPr>
          <w:p w14:paraId="0FB8FDD4" w14:textId="61152DFA" w:rsidR="7E8DA9C4" w:rsidRDefault="7E8DA9C4" w:rsidP="7E8DA9C4">
            <w:pPr>
              <w:spacing w:line="300" w:lineRule="auto"/>
              <w:jc w:val="center"/>
            </w:pPr>
            <w:r w:rsidRPr="7E8DA9C4">
              <w:rPr>
                <w:b/>
                <w:bCs/>
              </w:rPr>
              <w:t>Best For</w:t>
            </w:r>
          </w:p>
        </w:tc>
      </w:tr>
      <w:tr w:rsidR="7E8DA9C4" w14:paraId="531E9E5A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36A394A5" w14:textId="25098F4F" w:rsidR="7E8DA9C4" w:rsidRDefault="7E8DA9C4" w:rsidP="7E8DA9C4">
            <w:pPr>
              <w:spacing w:line="300" w:lineRule="auto"/>
            </w:pPr>
            <w:r>
              <w:t>Web Console – Serial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7DA3F757" w14:textId="77CCE7BD" w:rsidR="7E8DA9C4" w:rsidRDefault="7E8DA9C4" w:rsidP="7E8DA9C4">
            <w:pPr>
              <w:spacing w:line="300" w:lineRule="auto"/>
            </w:pPr>
            <w:r>
              <w:t>Text console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5BFC5422" w14:textId="4CC73347" w:rsidR="7E8DA9C4" w:rsidRDefault="7E8DA9C4" w:rsidP="7E8DA9C4">
            <w:pPr>
              <w:spacing w:line="300" w:lineRule="auto"/>
            </w:pPr>
            <w:r>
              <w:t>Linux shell, rescue mode</w:t>
            </w:r>
          </w:p>
        </w:tc>
      </w:tr>
      <w:tr w:rsidR="7E8DA9C4" w14:paraId="71D5C780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13C0739F" w14:textId="4F4B7949" w:rsidR="7E8DA9C4" w:rsidRDefault="7E8DA9C4" w:rsidP="7E8DA9C4">
            <w:pPr>
              <w:spacing w:line="300" w:lineRule="auto"/>
            </w:pPr>
            <w:r>
              <w:t>Web Console – VNC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2A08A390" w14:textId="3CA6723F" w:rsidR="7E8DA9C4" w:rsidRDefault="7E8DA9C4" w:rsidP="7E8DA9C4">
            <w:pPr>
              <w:spacing w:line="300" w:lineRule="auto"/>
            </w:pPr>
            <w:r>
              <w:t>GUI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38464048" w14:textId="4DA65AB6" w:rsidR="7E8DA9C4" w:rsidRDefault="7E8DA9C4" w:rsidP="7E8DA9C4">
            <w:pPr>
              <w:spacing w:line="300" w:lineRule="auto"/>
            </w:pPr>
            <w:r>
              <w:t>Windows/Linux desktops, installers</w:t>
            </w:r>
          </w:p>
        </w:tc>
      </w:tr>
      <w:tr w:rsidR="7E8DA9C4" w14:paraId="7B11B657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621A5AD2" w14:textId="2771131F" w:rsidR="7E8DA9C4" w:rsidRDefault="7E8DA9C4" w:rsidP="7E8DA9C4">
            <w:pPr>
              <w:spacing w:line="300" w:lineRule="auto"/>
            </w:pPr>
            <w:proofErr w:type="spellStart"/>
            <w:r>
              <w:t>virtctl</w:t>
            </w:r>
            <w:proofErr w:type="spellEnd"/>
            <w:r>
              <w:t xml:space="preserve"> console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0A0A9083" w14:textId="196A55F0" w:rsidR="7E8DA9C4" w:rsidRDefault="7E8DA9C4" w:rsidP="7E8DA9C4">
            <w:pPr>
              <w:spacing w:line="300" w:lineRule="auto"/>
            </w:pPr>
            <w:r>
              <w:t>Text console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08467B5F" w14:textId="7E5FAFE3" w:rsidR="7E8DA9C4" w:rsidRDefault="7E8DA9C4" w:rsidP="7E8DA9C4">
            <w:pPr>
              <w:spacing w:line="300" w:lineRule="auto"/>
            </w:pPr>
            <w:r>
              <w:t>Fast CLI access</w:t>
            </w:r>
          </w:p>
        </w:tc>
      </w:tr>
      <w:tr w:rsidR="7E8DA9C4" w14:paraId="6B8DC643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31093F9A" w14:textId="505A3B26" w:rsidR="7E8DA9C4" w:rsidRDefault="7E8DA9C4" w:rsidP="7E8DA9C4">
            <w:pPr>
              <w:spacing w:line="300" w:lineRule="auto"/>
            </w:pPr>
            <w:proofErr w:type="spellStart"/>
            <w:r>
              <w:t>virtctl</w:t>
            </w:r>
            <w:proofErr w:type="spellEnd"/>
            <w:r>
              <w:t xml:space="preserve"> </w:t>
            </w:r>
            <w:proofErr w:type="spellStart"/>
            <w:r>
              <w:t>vnc</w:t>
            </w:r>
            <w:proofErr w:type="spellEnd"/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2F290710" w14:textId="1E1D7BBC" w:rsidR="7E8DA9C4" w:rsidRDefault="7E8DA9C4" w:rsidP="7E8DA9C4">
            <w:pPr>
              <w:spacing w:line="300" w:lineRule="auto"/>
            </w:pPr>
            <w:r>
              <w:t>GUI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2C88A3FC" w14:textId="74322C46" w:rsidR="7E8DA9C4" w:rsidRDefault="7E8DA9C4" w:rsidP="7E8DA9C4">
            <w:pPr>
              <w:spacing w:line="300" w:lineRule="auto"/>
            </w:pPr>
            <w:r>
              <w:t>Native graphical viewer</w:t>
            </w:r>
          </w:p>
        </w:tc>
      </w:tr>
      <w:tr w:rsidR="7E8DA9C4" w14:paraId="3EC5EF9D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11DCC644" w14:textId="44FA174B" w:rsidR="7E8DA9C4" w:rsidRDefault="7E8DA9C4" w:rsidP="7E8DA9C4">
            <w:pPr>
              <w:spacing w:line="300" w:lineRule="auto"/>
            </w:pPr>
            <w:r>
              <w:t>SSH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7F6AB72A" w14:textId="7315CDC0" w:rsidR="7E8DA9C4" w:rsidRDefault="7E8DA9C4" w:rsidP="7E8DA9C4">
            <w:pPr>
              <w:spacing w:line="300" w:lineRule="auto"/>
            </w:pPr>
            <w:r>
              <w:t>Text remote shell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52C47ECB" w14:textId="103A6307" w:rsidR="7E8DA9C4" w:rsidRDefault="7E8DA9C4" w:rsidP="7E8DA9C4">
            <w:pPr>
              <w:spacing w:line="300" w:lineRule="auto"/>
            </w:pPr>
            <w:r>
              <w:t>Production access</w:t>
            </w:r>
          </w:p>
        </w:tc>
      </w:tr>
      <w:tr w:rsidR="7E8DA9C4" w14:paraId="01034FAA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1CC00C61" w14:textId="2E61C8DD" w:rsidR="7E8DA9C4" w:rsidRDefault="7E8DA9C4" w:rsidP="7E8DA9C4">
            <w:pPr>
              <w:spacing w:line="300" w:lineRule="auto"/>
            </w:pPr>
            <w:r>
              <w:t>RDP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729AD05B" w14:textId="2C5F1472" w:rsidR="7E8DA9C4" w:rsidRDefault="7E8DA9C4" w:rsidP="7E8DA9C4">
            <w:pPr>
              <w:spacing w:line="300" w:lineRule="auto"/>
            </w:pPr>
            <w:r>
              <w:t>Windows GUI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43713FB2" w14:textId="60054E34" w:rsidR="7E8DA9C4" w:rsidRDefault="7E8DA9C4" w:rsidP="7E8DA9C4">
            <w:pPr>
              <w:spacing w:line="300" w:lineRule="auto"/>
            </w:pPr>
            <w:r>
              <w:t>Windows VMs</w:t>
            </w:r>
          </w:p>
        </w:tc>
      </w:tr>
      <w:tr w:rsidR="7E8DA9C4" w14:paraId="3D19350E" w14:textId="77777777" w:rsidTr="7E8DA9C4">
        <w:trPr>
          <w:trHeight w:val="300"/>
        </w:trPr>
        <w:tc>
          <w:tcPr>
            <w:tcW w:w="2525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59B38345" w14:textId="560A1FDF" w:rsidR="7E8DA9C4" w:rsidRDefault="7E8DA9C4" w:rsidP="7E8DA9C4">
            <w:pPr>
              <w:spacing w:line="300" w:lineRule="auto"/>
            </w:pPr>
            <w:proofErr w:type="spellStart"/>
            <w:r>
              <w:t>oc</w:t>
            </w:r>
            <w:proofErr w:type="spellEnd"/>
            <w:r>
              <w:t xml:space="preserve"> port-forward</w:t>
            </w:r>
          </w:p>
        </w:tc>
        <w:tc>
          <w:tcPr>
            <w:tcW w:w="209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23A0C3C2" w14:textId="041613DC" w:rsidR="7E8DA9C4" w:rsidRDefault="7E8DA9C4" w:rsidP="7E8DA9C4">
            <w:pPr>
              <w:spacing w:line="300" w:lineRule="auto"/>
            </w:pPr>
            <w:r>
              <w:t>SSH tunneling</w:t>
            </w:r>
          </w:p>
        </w:tc>
        <w:tc>
          <w:tcPr>
            <w:tcW w:w="398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</w:tcPr>
          <w:p w14:paraId="0A8059D7" w14:textId="339DE405" w:rsidR="7E8DA9C4" w:rsidRDefault="7E8DA9C4" w:rsidP="7E8DA9C4">
            <w:pPr>
              <w:spacing w:line="300" w:lineRule="auto"/>
            </w:pPr>
            <w:r>
              <w:t>Access without exposing services</w:t>
            </w:r>
          </w:p>
        </w:tc>
      </w:tr>
    </w:tbl>
    <w:p w14:paraId="088B3FEF" w14:textId="39D5AA44" w:rsidR="7E8DA9C4" w:rsidRDefault="7E8DA9C4" w:rsidP="7E8DA9C4"/>
    <w:p w14:paraId="5E9C6CC3" w14:textId="77777777" w:rsidR="00936412" w:rsidRDefault="005E74FB" w:rsidP="007C35F8">
      <w:pPr>
        <w:pStyle w:val="Heading2"/>
        <w:numPr>
          <w:ilvl w:val="1"/>
          <w:numId w:val="2"/>
        </w:numPr>
      </w:pPr>
      <w:bookmarkStart w:id="88" w:name="_Toc220678799"/>
      <w:bookmarkStart w:id="89" w:name="_Toc221842960"/>
      <w:r w:rsidRPr="007C1205">
        <w:t>Importing and cloning existing virtual machines</w:t>
      </w:r>
      <w:bookmarkEnd w:id="88"/>
      <w:bookmarkEnd w:id="89"/>
    </w:p>
    <w:p w14:paraId="6FB9E125" w14:textId="01B34AC7" w:rsidR="00D2201E" w:rsidRDefault="00173A60" w:rsidP="00173A60">
      <w:r w:rsidRPr="00173A60">
        <w:t>Import a VMware VM</w:t>
      </w:r>
      <w:r w:rsidR="00601F18">
        <w:t xml:space="preserve"> ova</w:t>
      </w:r>
    </w:p>
    <w:p w14:paraId="070CAC60" w14:textId="625DF395" w:rsidR="00173A60" w:rsidRPr="00173A60" w:rsidRDefault="00173A60" w:rsidP="00F035DA">
      <w:pPr>
        <w:pStyle w:val="ListParagraph"/>
        <w:numPr>
          <w:ilvl w:val="0"/>
          <w:numId w:val="62"/>
        </w:numPr>
        <w:rPr>
          <w:sz w:val="18"/>
          <w:szCs w:val="22"/>
        </w:rPr>
      </w:pPr>
      <w:r w:rsidRPr="00173A60">
        <w:rPr>
          <w:sz w:val="18"/>
          <w:szCs w:val="22"/>
        </w:rPr>
        <w:t xml:space="preserve">Go to Virtualization → </w:t>
      </w:r>
      <w:proofErr w:type="spellStart"/>
      <w:r w:rsidRPr="00173A60">
        <w:rPr>
          <w:sz w:val="18"/>
          <w:szCs w:val="22"/>
        </w:rPr>
        <w:t>VirtualMachines</w:t>
      </w:r>
      <w:proofErr w:type="spellEnd"/>
    </w:p>
    <w:p w14:paraId="0C3D9D85" w14:textId="6570EAF7" w:rsidR="00173A60" w:rsidRPr="00173A60" w:rsidRDefault="00173A60" w:rsidP="00F035DA">
      <w:pPr>
        <w:pStyle w:val="ListParagraph"/>
        <w:numPr>
          <w:ilvl w:val="0"/>
          <w:numId w:val="62"/>
        </w:numPr>
        <w:rPr>
          <w:sz w:val="18"/>
          <w:szCs w:val="22"/>
        </w:rPr>
      </w:pPr>
      <w:r w:rsidRPr="00173A60">
        <w:rPr>
          <w:sz w:val="18"/>
          <w:szCs w:val="22"/>
        </w:rPr>
        <w:t>Click Create → Import Virtual Machine</w:t>
      </w:r>
    </w:p>
    <w:p w14:paraId="32D0A519" w14:textId="1DE6FE01" w:rsidR="00173A60" w:rsidRPr="00173A60" w:rsidRDefault="00173A60" w:rsidP="00F035DA">
      <w:pPr>
        <w:pStyle w:val="ListParagraph"/>
        <w:numPr>
          <w:ilvl w:val="0"/>
          <w:numId w:val="62"/>
        </w:numPr>
        <w:rPr>
          <w:sz w:val="18"/>
          <w:szCs w:val="22"/>
        </w:rPr>
      </w:pPr>
      <w:r w:rsidRPr="00173A60">
        <w:rPr>
          <w:sz w:val="18"/>
          <w:szCs w:val="22"/>
        </w:rPr>
        <w:t xml:space="preserve">Choose </w:t>
      </w:r>
      <w:r w:rsidRPr="00173A60">
        <w:rPr>
          <w:b/>
          <w:bCs/>
          <w:sz w:val="18"/>
          <w:szCs w:val="22"/>
        </w:rPr>
        <w:t>VMware</w:t>
      </w:r>
    </w:p>
    <w:p w14:paraId="095A8940" w14:textId="2073C5EC" w:rsidR="00173A60" w:rsidRPr="00173A60" w:rsidRDefault="00173A60" w:rsidP="00F035DA">
      <w:pPr>
        <w:pStyle w:val="ListParagraph"/>
        <w:numPr>
          <w:ilvl w:val="0"/>
          <w:numId w:val="62"/>
        </w:numPr>
        <w:rPr>
          <w:sz w:val="18"/>
          <w:szCs w:val="22"/>
        </w:rPr>
      </w:pPr>
      <w:r w:rsidRPr="00173A60">
        <w:rPr>
          <w:sz w:val="18"/>
          <w:szCs w:val="22"/>
        </w:rPr>
        <w:t>Provide:</w:t>
      </w:r>
    </w:p>
    <w:p w14:paraId="71501591" w14:textId="77777777" w:rsidR="00173A60" w:rsidRPr="00173A60" w:rsidRDefault="00173A60" w:rsidP="00F035DA">
      <w:pPr>
        <w:pStyle w:val="ListParagraph"/>
        <w:numPr>
          <w:ilvl w:val="0"/>
          <w:numId w:val="63"/>
        </w:numPr>
        <w:rPr>
          <w:sz w:val="18"/>
          <w:szCs w:val="22"/>
        </w:rPr>
      </w:pPr>
      <w:r w:rsidRPr="00173A60">
        <w:rPr>
          <w:sz w:val="18"/>
          <w:szCs w:val="22"/>
        </w:rPr>
        <w:t>vCenter hostname</w:t>
      </w:r>
    </w:p>
    <w:p w14:paraId="28585A28" w14:textId="77777777" w:rsidR="00173A60" w:rsidRPr="00173A60" w:rsidRDefault="00173A60" w:rsidP="00F035DA">
      <w:pPr>
        <w:pStyle w:val="ListParagraph"/>
        <w:numPr>
          <w:ilvl w:val="0"/>
          <w:numId w:val="63"/>
        </w:numPr>
        <w:rPr>
          <w:sz w:val="18"/>
          <w:szCs w:val="22"/>
        </w:rPr>
      </w:pPr>
      <w:r w:rsidRPr="00173A60">
        <w:rPr>
          <w:sz w:val="18"/>
          <w:szCs w:val="22"/>
        </w:rPr>
        <w:t>Credentials</w:t>
      </w:r>
    </w:p>
    <w:p w14:paraId="60877B62" w14:textId="77777777" w:rsidR="00173A60" w:rsidRPr="00173A60" w:rsidRDefault="00173A60" w:rsidP="00F035DA">
      <w:pPr>
        <w:pStyle w:val="ListParagraph"/>
        <w:numPr>
          <w:ilvl w:val="0"/>
          <w:numId w:val="63"/>
        </w:numPr>
        <w:rPr>
          <w:sz w:val="18"/>
          <w:szCs w:val="22"/>
        </w:rPr>
      </w:pPr>
      <w:r w:rsidRPr="00173A60">
        <w:rPr>
          <w:sz w:val="18"/>
          <w:szCs w:val="22"/>
        </w:rPr>
        <w:t>VM to import</w:t>
      </w:r>
    </w:p>
    <w:p w14:paraId="48954A0C" w14:textId="77777777" w:rsidR="00173A60" w:rsidRPr="00173A60" w:rsidRDefault="00173A60" w:rsidP="00F035DA">
      <w:pPr>
        <w:pStyle w:val="ListParagraph"/>
        <w:numPr>
          <w:ilvl w:val="0"/>
          <w:numId w:val="63"/>
        </w:numPr>
        <w:rPr>
          <w:sz w:val="18"/>
          <w:szCs w:val="22"/>
        </w:rPr>
      </w:pPr>
      <w:r w:rsidRPr="00173A60">
        <w:rPr>
          <w:sz w:val="18"/>
          <w:szCs w:val="22"/>
        </w:rPr>
        <w:t>Target storage &amp; network</w:t>
      </w:r>
    </w:p>
    <w:p w14:paraId="12083162" w14:textId="77777777" w:rsidR="00173A60" w:rsidRDefault="00173A60" w:rsidP="00173A60"/>
    <w:p w14:paraId="1E62F453" w14:textId="77777777" w:rsidR="00173A60" w:rsidRDefault="00173A60" w:rsidP="00173A60"/>
    <w:p w14:paraId="0040058F" w14:textId="46DEEFD4" w:rsidR="00D2201E" w:rsidRDefault="00D2201E" w:rsidP="00173A60">
      <w:r w:rsidRPr="00D2201E">
        <w:t>Clone a VM Using the Web Console</w:t>
      </w:r>
    </w:p>
    <w:p w14:paraId="2E584E91" w14:textId="47BCA27B" w:rsidR="00D2201E" w:rsidRPr="00173A60" w:rsidRDefault="00D2201E" w:rsidP="00F035DA">
      <w:pPr>
        <w:pStyle w:val="ListParagraph"/>
        <w:numPr>
          <w:ilvl w:val="0"/>
          <w:numId w:val="64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 xml:space="preserve">Go to Virtualization → </w:t>
      </w:r>
      <w:proofErr w:type="spellStart"/>
      <w:r w:rsidRPr="00173A60">
        <w:rPr>
          <w:rFonts w:cs="Arial"/>
          <w:sz w:val="18"/>
          <w:szCs w:val="22"/>
        </w:rPr>
        <w:t>VirtualMachines</w:t>
      </w:r>
      <w:proofErr w:type="spellEnd"/>
    </w:p>
    <w:p w14:paraId="5CCABBB2" w14:textId="4F2D3AC8" w:rsidR="00D2201E" w:rsidRPr="00173A60" w:rsidRDefault="00D2201E" w:rsidP="00F035DA">
      <w:pPr>
        <w:pStyle w:val="ListParagraph"/>
        <w:numPr>
          <w:ilvl w:val="0"/>
          <w:numId w:val="64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Select the VM</w:t>
      </w:r>
    </w:p>
    <w:p w14:paraId="66393DE4" w14:textId="79B713A7" w:rsidR="00D2201E" w:rsidRPr="00173A60" w:rsidRDefault="00D2201E" w:rsidP="00F035DA">
      <w:pPr>
        <w:pStyle w:val="ListParagraph"/>
        <w:numPr>
          <w:ilvl w:val="0"/>
          <w:numId w:val="64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Choose Actions → Clone</w:t>
      </w:r>
    </w:p>
    <w:p w14:paraId="0017306A" w14:textId="23B3C8CF" w:rsidR="00D2201E" w:rsidRPr="00173A60" w:rsidRDefault="00D2201E" w:rsidP="00F035DA">
      <w:pPr>
        <w:pStyle w:val="ListParagraph"/>
        <w:numPr>
          <w:ilvl w:val="0"/>
          <w:numId w:val="64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Provide:</w:t>
      </w:r>
    </w:p>
    <w:p w14:paraId="33C4A14F" w14:textId="3DD6C62B" w:rsidR="00D2201E" w:rsidRPr="00173A60" w:rsidRDefault="00D2201E" w:rsidP="00F035DA">
      <w:pPr>
        <w:pStyle w:val="ListParagraph"/>
        <w:numPr>
          <w:ilvl w:val="0"/>
          <w:numId w:val="65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New VM name</w:t>
      </w:r>
    </w:p>
    <w:p w14:paraId="083B01A4" w14:textId="388096AC" w:rsidR="00D2201E" w:rsidRPr="00173A60" w:rsidRDefault="00D2201E" w:rsidP="00F035DA">
      <w:pPr>
        <w:pStyle w:val="ListParagraph"/>
        <w:numPr>
          <w:ilvl w:val="0"/>
          <w:numId w:val="65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Namespace</w:t>
      </w:r>
    </w:p>
    <w:p w14:paraId="36B1C48B" w14:textId="5ABAB80F" w:rsidR="00D2201E" w:rsidRPr="00173A60" w:rsidRDefault="00D2201E" w:rsidP="00F035DA">
      <w:pPr>
        <w:pStyle w:val="ListParagraph"/>
        <w:numPr>
          <w:ilvl w:val="0"/>
          <w:numId w:val="65"/>
        </w:numPr>
        <w:rPr>
          <w:rFonts w:cs="Arial"/>
          <w:sz w:val="18"/>
          <w:szCs w:val="22"/>
        </w:rPr>
      </w:pPr>
      <w:r w:rsidRPr="00173A60">
        <w:rPr>
          <w:rFonts w:cs="Arial"/>
          <w:sz w:val="18"/>
          <w:szCs w:val="22"/>
        </w:rPr>
        <w:t>Whether to start after creation</w:t>
      </w:r>
    </w:p>
    <w:p w14:paraId="0C7A6024" w14:textId="77777777" w:rsidR="00173A60" w:rsidRDefault="00173A60" w:rsidP="00173A60">
      <w:pPr>
        <w:pStyle w:val="ListParagraph"/>
        <w:numPr>
          <w:ilvl w:val="0"/>
          <w:numId w:val="0"/>
        </w:numPr>
        <w:ind w:left="720"/>
        <w:rPr>
          <w:rFonts w:cs="Arial"/>
          <w:sz w:val="18"/>
          <w:szCs w:val="22"/>
        </w:rPr>
      </w:pPr>
    </w:p>
    <w:p w14:paraId="687EAB9F" w14:textId="77777777" w:rsidR="00173A60" w:rsidRPr="00D2201E" w:rsidRDefault="00173A60" w:rsidP="00173A60">
      <w:pPr>
        <w:pStyle w:val="ListParagraph"/>
        <w:numPr>
          <w:ilvl w:val="0"/>
          <w:numId w:val="0"/>
        </w:numPr>
        <w:ind w:left="720"/>
        <w:rPr>
          <w:rFonts w:cs="Arial"/>
          <w:sz w:val="18"/>
          <w:szCs w:val="22"/>
        </w:rPr>
      </w:pPr>
    </w:p>
    <w:p w14:paraId="3D0A6725" w14:textId="26CB46D3" w:rsidR="006F65A7" w:rsidRPr="007C1205" w:rsidRDefault="00635B09" w:rsidP="007C35F8">
      <w:pPr>
        <w:pStyle w:val="Heading2"/>
        <w:numPr>
          <w:ilvl w:val="1"/>
          <w:numId w:val="2"/>
        </w:numPr>
      </w:pPr>
      <w:bookmarkStart w:id="90" w:name="_Toc220678800"/>
      <w:bookmarkStart w:id="91" w:name="_Toc221842961"/>
      <w:r>
        <w:t>Additional</w:t>
      </w:r>
      <w:r w:rsidR="005E74FB" w:rsidRPr="007C1205">
        <w:t xml:space="preserve"> network interface controllers and storage disks attached</w:t>
      </w:r>
      <w:r w:rsidR="00644961" w:rsidRPr="007C1205">
        <w:t xml:space="preserve"> </w:t>
      </w:r>
      <w:r w:rsidR="005E74FB" w:rsidRPr="007C1205">
        <w:t>to virtual machine</w:t>
      </w:r>
      <w:bookmarkEnd w:id="90"/>
      <w:bookmarkEnd w:id="91"/>
    </w:p>
    <w:p w14:paraId="15569B9C" w14:textId="77777777" w:rsidR="006717C3" w:rsidRDefault="006717C3" w:rsidP="006717C3"/>
    <w:p w14:paraId="2A114D40" w14:textId="77777777" w:rsidR="0025721B" w:rsidRDefault="0025721B" w:rsidP="006717C3"/>
    <w:p w14:paraId="046F286F" w14:textId="77777777" w:rsidR="0025721B" w:rsidRDefault="0025721B" w:rsidP="006717C3"/>
    <w:p w14:paraId="2A435373" w14:textId="77777777" w:rsidR="0025721B" w:rsidRDefault="0025721B" w:rsidP="006717C3"/>
    <w:p w14:paraId="1C60B59B" w14:textId="77777777" w:rsidR="0025721B" w:rsidRDefault="0025721B" w:rsidP="006717C3"/>
    <w:p w14:paraId="49C5A7D1" w14:textId="77777777" w:rsidR="0025721B" w:rsidRDefault="0025721B" w:rsidP="006717C3"/>
    <w:p w14:paraId="77BF3D1C" w14:textId="77777777" w:rsidR="0025721B" w:rsidRDefault="0025721B" w:rsidP="006717C3"/>
    <w:p w14:paraId="1EEF2B5B" w14:textId="77777777" w:rsidR="0025721B" w:rsidRDefault="0025721B" w:rsidP="006717C3"/>
    <w:p w14:paraId="437DE31E" w14:textId="77777777" w:rsidR="0025721B" w:rsidRDefault="0025721B" w:rsidP="006717C3"/>
    <w:p w14:paraId="2A753CC2" w14:textId="77777777" w:rsidR="0025721B" w:rsidRDefault="0025721B" w:rsidP="006717C3"/>
    <w:p w14:paraId="5CC2937E" w14:textId="77777777" w:rsidR="0025721B" w:rsidRDefault="0025721B" w:rsidP="006717C3"/>
    <w:p w14:paraId="6D3AF942" w14:textId="77777777" w:rsidR="0025721B" w:rsidRPr="007C1205" w:rsidRDefault="0025721B" w:rsidP="006717C3"/>
    <w:p w14:paraId="2E831BD3" w14:textId="4007B076" w:rsidR="007D3BAC" w:rsidRDefault="005E74FB" w:rsidP="007C35F8">
      <w:pPr>
        <w:pStyle w:val="Heading2"/>
        <w:numPr>
          <w:ilvl w:val="1"/>
          <w:numId w:val="2"/>
        </w:numPr>
      </w:pPr>
      <w:bookmarkStart w:id="92" w:name="_Toc220678801"/>
      <w:bookmarkStart w:id="93" w:name="_Toc221842962"/>
      <w:r>
        <w:lastRenderedPageBreak/>
        <w:t>Live migrating virtual machines between nodes</w:t>
      </w:r>
      <w:r w:rsidR="6DF0A547">
        <w:t xml:space="preserve"> </w:t>
      </w:r>
      <w:r w:rsidR="00245631">
        <w:t xml:space="preserve">/ </w:t>
      </w:r>
      <w:bookmarkEnd w:id="92"/>
      <w:r w:rsidR="00245631">
        <w:t>DR</w:t>
      </w:r>
      <w:bookmarkEnd w:id="93"/>
    </w:p>
    <w:p w14:paraId="6CE1D3D8" w14:textId="77777777" w:rsidR="00245631" w:rsidRPr="00245631" w:rsidRDefault="00245631" w:rsidP="00245631">
      <w:pPr>
        <w:rPr>
          <w:b/>
          <w:bCs/>
        </w:rPr>
      </w:pPr>
      <w:r w:rsidRPr="00245631">
        <w:rPr>
          <w:b/>
          <w:bCs/>
        </w:rPr>
        <w:t>What live migration allows:</w:t>
      </w:r>
    </w:p>
    <w:p w14:paraId="55335CB4" w14:textId="47F0D6ED" w:rsidR="00245631" w:rsidRDefault="00245631" w:rsidP="00F035DA">
      <w:pPr>
        <w:pStyle w:val="ListParagraph"/>
        <w:numPr>
          <w:ilvl w:val="0"/>
          <w:numId w:val="66"/>
        </w:numPr>
      </w:pPr>
      <w:r>
        <w:t>Move a running VM to another node without shutting it down</w:t>
      </w:r>
    </w:p>
    <w:p w14:paraId="55AE7126" w14:textId="6C6483B2" w:rsidR="00245631" w:rsidRDefault="00245631" w:rsidP="00F035DA">
      <w:pPr>
        <w:pStyle w:val="ListParagraph"/>
        <w:numPr>
          <w:ilvl w:val="0"/>
          <w:numId w:val="66"/>
        </w:numPr>
      </w:pPr>
      <w:r>
        <w:t>Evacuate a node for maintenance</w:t>
      </w:r>
    </w:p>
    <w:p w14:paraId="10ED57D9" w14:textId="50F22525" w:rsidR="00245631" w:rsidRDefault="00245631" w:rsidP="00F035DA">
      <w:pPr>
        <w:pStyle w:val="ListParagraph"/>
        <w:numPr>
          <w:ilvl w:val="0"/>
          <w:numId w:val="66"/>
        </w:numPr>
      </w:pPr>
      <w:r>
        <w:t xml:space="preserve">Automatically migrate VMs when a node becomes </w:t>
      </w:r>
      <w:proofErr w:type="spellStart"/>
      <w:r>
        <w:t>unschedulable</w:t>
      </w:r>
      <w:proofErr w:type="spellEnd"/>
    </w:p>
    <w:p w14:paraId="1EA3A147" w14:textId="742BD896" w:rsidR="00245631" w:rsidRDefault="00245631" w:rsidP="00F035DA">
      <w:pPr>
        <w:pStyle w:val="ListParagraph"/>
        <w:numPr>
          <w:ilvl w:val="0"/>
          <w:numId w:val="66"/>
        </w:numPr>
      </w:pPr>
      <w:r>
        <w:t>Enforce affinity/anti</w:t>
      </w:r>
      <w:r w:rsidRPr="00245631">
        <w:rPr>
          <w:rFonts w:ascii="Cambria Math" w:hAnsi="Cambria Math" w:cs="Cambria Math"/>
        </w:rPr>
        <w:t>‑</w:t>
      </w:r>
      <w:r>
        <w:t>affinity rules</w:t>
      </w:r>
    </w:p>
    <w:p w14:paraId="3EB39D15" w14:textId="066EDF10" w:rsidR="00245631" w:rsidRDefault="00245631" w:rsidP="00F035DA">
      <w:pPr>
        <w:pStyle w:val="ListParagraph"/>
        <w:numPr>
          <w:ilvl w:val="0"/>
          <w:numId w:val="66"/>
        </w:numPr>
      </w:pPr>
      <w:r>
        <w:t>Balance workloads manually or via automation</w:t>
      </w:r>
    </w:p>
    <w:p w14:paraId="350AEE94" w14:textId="77777777" w:rsidR="0025721B" w:rsidRDefault="0025721B" w:rsidP="00245631">
      <w:pPr>
        <w:pStyle w:val="ListParagraph"/>
        <w:numPr>
          <w:ilvl w:val="0"/>
          <w:numId w:val="0"/>
        </w:numPr>
        <w:ind w:left="720"/>
      </w:pPr>
    </w:p>
    <w:p w14:paraId="740FCB05" w14:textId="35C4C8AE" w:rsidR="0025721B" w:rsidRPr="0025721B" w:rsidRDefault="0025721B" w:rsidP="00245631">
      <w:pPr>
        <w:pStyle w:val="ListParagraph"/>
        <w:numPr>
          <w:ilvl w:val="0"/>
          <w:numId w:val="0"/>
        </w:numPr>
        <w:ind w:left="720"/>
        <w:rPr>
          <w:sz w:val="18"/>
          <w:szCs w:val="22"/>
        </w:rPr>
      </w:pPr>
      <w:bookmarkStart w:id="94" w:name="_Toc221842963"/>
      <w:r w:rsidRPr="0025721B">
        <w:rPr>
          <w:rStyle w:val="Heading2Char"/>
          <w:sz w:val="24"/>
          <w:szCs w:val="24"/>
        </w:rPr>
        <w:t>Migrate a VM using the</w:t>
      </w:r>
      <w:bookmarkEnd w:id="94"/>
      <w:r w:rsidRPr="0025721B">
        <w:rPr>
          <w:sz w:val="18"/>
          <w:szCs w:val="22"/>
        </w:rPr>
        <w:t xml:space="preserve"> </w:t>
      </w:r>
      <w:r w:rsidRPr="0025721B">
        <w:rPr>
          <w:rStyle w:val="Heading2Char"/>
          <w:sz w:val="24"/>
          <w:szCs w:val="24"/>
        </w:rPr>
        <w:t>OpenShift Web Console</w:t>
      </w:r>
    </w:p>
    <w:p w14:paraId="509340A7" w14:textId="507AD6C2" w:rsidR="0025721B" w:rsidRDefault="0025721B" w:rsidP="00F035DA">
      <w:pPr>
        <w:pStyle w:val="ListParagraph"/>
        <w:numPr>
          <w:ilvl w:val="0"/>
          <w:numId w:val="67"/>
        </w:numPr>
      </w:pPr>
      <w:r>
        <w:rPr>
          <w:rFonts w:hint="eastAsia"/>
        </w:rPr>
        <w:t xml:space="preserve">Open Virtualization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VirtualMachines</w:t>
      </w:r>
      <w:proofErr w:type="spellEnd"/>
    </w:p>
    <w:p w14:paraId="50001868" w14:textId="3E9A15D1" w:rsidR="0025721B" w:rsidRDefault="0025721B" w:rsidP="00F035DA">
      <w:pPr>
        <w:pStyle w:val="ListParagraph"/>
        <w:numPr>
          <w:ilvl w:val="0"/>
          <w:numId w:val="67"/>
        </w:numPr>
      </w:pPr>
      <w:r>
        <w:t>Select the VM you want to migrate</w:t>
      </w:r>
    </w:p>
    <w:p w14:paraId="79E58C17" w14:textId="1872902E" w:rsidR="0025721B" w:rsidRDefault="0025721B" w:rsidP="00F035DA">
      <w:pPr>
        <w:pStyle w:val="ListParagraph"/>
        <w:numPr>
          <w:ilvl w:val="0"/>
          <w:numId w:val="67"/>
        </w:numPr>
      </w:pPr>
      <w:r>
        <w:t>Open the Actions menu</w:t>
      </w:r>
    </w:p>
    <w:p w14:paraId="017C42D6" w14:textId="61DC7921" w:rsidR="0025721B" w:rsidRDefault="0025721B" w:rsidP="00F035DA">
      <w:pPr>
        <w:pStyle w:val="ListParagraph"/>
        <w:numPr>
          <w:ilvl w:val="0"/>
          <w:numId w:val="67"/>
        </w:numPr>
      </w:pPr>
      <w:r>
        <w:t>Click Migrate</w:t>
      </w:r>
    </w:p>
    <w:p w14:paraId="171CC703" w14:textId="77777777" w:rsidR="0025721B" w:rsidRDefault="0025721B" w:rsidP="00F035DA">
      <w:pPr>
        <w:pStyle w:val="ListParagraph"/>
        <w:numPr>
          <w:ilvl w:val="0"/>
          <w:numId w:val="67"/>
        </w:numPr>
      </w:pPr>
      <w:r>
        <w:t>The migration starts immediately and the VM will move to another suitable node</w:t>
      </w:r>
    </w:p>
    <w:p w14:paraId="460B8B91" w14:textId="77777777" w:rsidR="0025721B" w:rsidRDefault="0025721B" w:rsidP="0025721B"/>
    <w:p w14:paraId="5BF8ACEA" w14:textId="630A1EC8" w:rsidR="00245631" w:rsidRDefault="00245631" w:rsidP="0025721B">
      <w:r>
        <w:t xml:space="preserve">        </w:t>
      </w:r>
      <w:r w:rsidRPr="00245631">
        <w:rPr>
          <w:noProof/>
        </w:rPr>
        <w:drawing>
          <wp:inline distT="0" distB="0" distL="0" distR="0" wp14:anchorId="294D842F" wp14:editId="1DD4BE64">
            <wp:extent cx="3482642" cy="3025402"/>
            <wp:effectExtent l="0" t="0" r="3810" b="3810"/>
            <wp:docPr id="6241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71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BF9E" w14:textId="47FEB623" w:rsidR="0025721B" w:rsidRDefault="0025721B" w:rsidP="0025721B"/>
    <w:p w14:paraId="7302C585" w14:textId="77777777" w:rsidR="0025721B" w:rsidRDefault="0025721B" w:rsidP="00F035DA">
      <w:pPr>
        <w:pStyle w:val="ListParagraph"/>
        <w:numPr>
          <w:ilvl w:val="0"/>
          <w:numId w:val="68"/>
        </w:numPr>
      </w:pPr>
      <w:r>
        <w:t>The VM must be Running</w:t>
      </w:r>
    </w:p>
    <w:p w14:paraId="2BC9D158" w14:textId="77777777" w:rsidR="0025721B" w:rsidRDefault="0025721B" w:rsidP="00F035DA">
      <w:pPr>
        <w:pStyle w:val="ListParagraph"/>
        <w:numPr>
          <w:ilvl w:val="0"/>
          <w:numId w:val="68"/>
        </w:numPr>
      </w:pPr>
      <w:r>
        <w:t>Storage must support migration (RWX or CSI</w:t>
      </w:r>
      <w:r w:rsidRPr="0025721B">
        <w:rPr>
          <w:rFonts w:ascii="Cambria Math" w:hAnsi="Cambria Math" w:cs="Cambria Math"/>
        </w:rPr>
        <w:t>‑</w:t>
      </w:r>
      <w:r>
        <w:t>supported block)</w:t>
      </w:r>
    </w:p>
    <w:p w14:paraId="68635C55" w14:textId="2037DAB1" w:rsidR="00245631" w:rsidRPr="00245631" w:rsidRDefault="0025721B" w:rsidP="00F035DA">
      <w:pPr>
        <w:pStyle w:val="ListParagraph"/>
        <w:numPr>
          <w:ilvl w:val="0"/>
          <w:numId w:val="68"/>
        </w:numPr>
      </w:pPr>
      <w:r>
        <w:t>The scheduler chooses the target node automatically</w:t>
      </w:r>
      <w:r>
        <w:br/>
      </w:r>
    </w:p>
    <w:p w14:paraId="7F5A8F51" w14:textId="3A9608FF" w:rsidR="0025721B" w:rsidRPr="0025721B" w:rsidRDefault="0025721B" w:rsidP="0025721B">
      <w:pPr>
        <w:ind w:firstLine="720"/>
        <w:rPr>
          <w:sz w:val="18"/>
          <w:szCs w:val="22"/>
        </w:rPr>
      </w:pPr>
      <w:r w:rsidRPr="0025721B">
        <w:rPr>
          <w:rFonts w:asciiTheme="minorHAnsi" w:eastAsiaTheme="majorEastAsia" w:hAnsiTheme="minorHAnsi" w:cstheme="majorBidi"/>
          <w:b/>
          <w:bCs/>
          <w:color w:val="004B87"/>
          <w:sz w:val="24"/>
        </w:rPr>
        <w:t>Migrate a VM using the CLI (</w:t>
      </w:r>
      <w:proofErr w:type="spellStart"/>
      <w:r w:rsidRPr="0025721B">
        <w:rPr>
          <w:rFonts w:asciiTheme="minorHAnsi" w:eastAsiaTheme="majorEastAsia" w:hAnsiTheme="minorHAnsi" w:cstheme="majorBidi"/>
          <w:b/>
          <w:bCs/>
          <w:color w:val="004B87"/>
          <w:sz w:val="24"/>
        </w:rPr>
        <w:t>oc</w:t>
      </w:r>
      <w:proofErr w:type="spellEnd"/>
      <w:r w:rsidRPr="0025721B">
        <w:rPr>
          <w:rFonts w:asciiTheme="minorHAnsi" w:eastAsiaTheme="majorEastAsia" w:hAnsiTheme="minorHAnsi" w:cstheme="majorBidi"/>
          <w:b/>
          <w:bCs/>
          <w:color w:val="004B87"/>
          <w:sz w:val="24"/>
        </w:rPr>
        <w:t>)</w:t>
      </w:r>
    </w:p>
    <w:p w14:paraId="230A3639" w14:textId="0A985177" w:rsidR="007D3BAC" w:rsidRDefault="0025721B">
      <w:r w:rsidRPr="0025721B">
        <w:t>List your VMs</w:t>
      </w:r>
    </w:p>
    <w:p w14:paraId="53D059C1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31735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&lt;namespace&gt;</w:t>
      </w:r>
    </w:p>
    <w:p w14:paraId="7B103121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31735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5E7EB73" w14:textId="62572308" w:rsidR="0025721B" w:rsidRDefault="0025721B">
      <w:r w:rsidRPr="0025721B">
        <w:t>Trigger a live migration</w:t>
      </w:r>
    </w:p>
    <w:p w14:paraId="6EC891DD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-n </w:t>
      </w:r>
      <w:r>
        <w:rPr>
          <w:rFonts w:ascii="Consolas" w:hAnsi="Consolas" w:cs="Courier New"/>
          <w:color w:val="008000"/>
          <w:sz w:val="17"/>
          <w:szCs w:val="17"/>
        </w:rPr>
        <w:t>&lt;namespace&gt;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-f - &lt;&lt;EOF</w:t>
      </w:r>
    </w:p>
    <w:p w14:paraId="1F90B084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kubevirt.io/v1</w:t>
      </w:r>
    </w:p>
    <w:p w14:paraId="0CD07AB8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VirtualMachineInstanceMigration</w:t>
      </w:r>
      <w:proofErr w:type="spellEnd"/>
    </w:p>
    <w:p w14:paraId="35009240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71F77DEF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migrate-&lt;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3EA72E1D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2EA0E4C7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vmiName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</w:t>
      </w:r>
    </w:p>
    <w:p w14:paraId="6D7582C1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EOF </w:t>
      </w:r>
    </w:p>
    <w:p w14:paraId="5026057F" w14:textId="77777777" w:rsidR="0025721B" w:rsidRDefault="0025721B" w:rsidP="0025721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408910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6DAC404" w14:textId="20052DF8" w:rsidR="0025721B" w:rsidRDefault="001B26D6" w:rsidP="0025721B">
      <w:r w:rsidRPr="001B26D6">
        <w:t>Watch migration progress</w:t>
      </w:r>
    </w:p>
    <w:p w14:paraId="4B958435" w14:textId="77777777" w:rsidR="001B26D6" w:rsidRDefault="001B26D6" w:rsidP="001B26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617933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r>
        <w:rPr>
          <w:rFonts w:ascii="Consolas" w:hAnsi="Consolas" w:cs="Courier New"/>
          <w:color w:val="008000"/>
          <w:sz w:val="17"/>
          <w:szCs w:val="17"/>
        </w:rPr>
        <w:t>&lt;namespace&gt;</w:t>
      </w:r>
    </w:p>
    <w:p w14:paraId="41FDBDF8" w14:textId="77777777" w:rsidR="001B26D6" w:rsidRDefault="001B26D6" w:rsidP="001B26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617933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2D76820" w14:textId="77777777" w:rsidR="0025721B" w:rsidRDefault="0025721B" w:rsidP="0025721B"/>
    <w:p w14:paraId="15E17237" w14:textId="77777777" w:rsidR="0025721B" w:rsidRDefault="0025721B"/>
    <w:p w14:paraId="32D3C6EB" w14:textId="77777777" w:rsidR="0025721B" w:rsidRDefault="0025721B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</w:p>
    <w:p w14:paraId="1623EC44" w14:textId="79671A3C" w:rsidR="00F2752B" w:rsidRDefault="00F2752B" w:rsidP="00F2752B">
      <w:pPr>
        <w:rPr>
          <w:b/>
          <w:bCs/>
        </w:rPr>
      </w:pPr>
      <w:r w:rsidRPr="00F2752B">
        <w:rPr>
          <w:b/>
          <w:bCs/>
        </w:rPr>
        <w:t xml:space="preserve">Check storage calls - </w:t>
      </w:r>
      <w:proofErr w:type="spellStart"/>
      <w:r w:rsidRPr="00F2752B">
        <w:rPr>
          <w:b/>
          <w:bCs/>
        </w:rPr>
        <w:t>PersistentVolume</w:t>
      </w:r>
      <w:proofErr w:type="spellEnd"/>
      <w:r w:rsidRPr="00F2752B">
        <w:rPr>
          <w:b/>
          <w:bCs/>
        </w:rPr>
        <w:t xml:space="preserve"> created from that class</w:t>
      </w:r>
    </w:p>
    <w:p w14:paraId="11A2AF8D" w14:textId="66807B88" w:rsidR="00F2752B" w:rsidRDefault="00F2752B" w:rsidP="00F2752B">
      <w:r w:rsidRPr="00F2752B">
        <w:t>List all storage classes</w:t>
      </w:r>
    </w:p>
    <w:p w14:paraId="56EB1BEF" w14:textId="77777777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139660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storageclass</w:t>
      </w:r>
      <w:proofErr w:type="spellEnd"/>
    </w:p>
    <w:p w14:paraId="149B73AC" w14:textId="77777777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13966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5442B75" w14:textId="73E32D59" w:rsidR="00F2752B" w:rsidRPr="00F2752B" w:rsidRDefault="00F2752B" w:rsidP="00F2752B">
      <w:r w:rsidRPr="00F2752B">
        <w:t>Check which ones support RWX</w:t>
      </w:r>
    </w:p>
    <w:p w14:paraId="726EA80E" w14:textId="77777777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008000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'{range .items[*]}{.metadata.name}{" → "}{.provisioner}{"\n"}{end}'</w:t>
      </w:r>
    </w:p>
    <w:p w14:paraId="522D5861" w14:textId="77777777" w:rsid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008000"/>
          <w:sz w:val="17"/>
          <w:szCs w:val="17"/>
        </w:rPr>
      </w:pPr>
    </w:p>
    <w:p w14:paraId="388C8C13" w14:textId="77777777" w:rsidR="00324151" w:rsidRP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Arial" w:hAnsi="Arial" w:cs="Arial"/>
          <w:sz w:val="20"/>
          <w:szCs w:val="20"/>
        </w:rPr>
      </w:pPr>
      <w:r w:rsidRPr="00324151">
        <w:rPr>
          <w:rFonts w:ascii="Arial" w:hAnsi="Arial" w:cs="Arial"/>
          <w:sz w:val="20"/>
          <w:szCs w:val="20"/>
        </w:rPr>
        <w:t>List PVCs</w:t>
      </w:r>
    </w:p>
    <w:p w14:paraId="3D9D93B6" w14:textId="77777777" w:rsid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324151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324151">
        <w:rPr>
          <w:rFonts w:ascii="Consolas" w:hAnsi="Consolas" w:cs="Courier New"/>
          <w:color w:val="545454"/>
          <w:sz w:val="17"/>
          <w:szCs w:val="17"/>
        </w:rPr>
        <w:t xml:space="preserve"> get </w:t>
      </w:r>
      <w:proofErr w:type="spellStart"/>
      <w:r w:rsidRPr="00324151"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</w:p>
    <w:p w14:paraId="5686FD7A" w14:textId="77777777" w:rsid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324151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324151">
        <w:rPr>
          <w:rFonts w:ascii="Consolas" w:hAnsi="Consolas" w:cs="Courier New"/>
          <w:color w:val="545454"/>
          <w:sz w:val="17"/>
          <w:szCs w:val="17"/>
        </w:rPr>
        <w:t xml:space="preserve"> get </w:t>
      </w:r>
      <w:proofErr w:type="spellStart"/>
      <w:r w:rsidRPr="00324151"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  <w:r w:rsidRPr="00324151"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1DF12006" w14:textId="77777777" w:rsid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545454"/>
          <w:sz w:val="17"/>
          <w:szCs w:val="17"/>
        </w:rPr>
      </w:pPr>
    </w:p>
    <w:p w14:paraId="73FB4A70" w14:textId="43A4F155" w:rsidR="00324151" w:rsidRDefault="00324151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545454"/>
          <w:sz w:val="17"/>
          <w:szCs w:val="17"/>
        </w:rPr>
      </w:pPr>
      <w:r w:rsidRPr="00324151">
        <w:rPr>
          <w:rFonts w:ascii="Consolas" w:hAnsi="Consolas" w:cs="Courier New"/>
          <w:noProof/>
          <w:color w:val="545454"/>
          <w:sz w:val="17"/>
          <w:szCs w:val="17"/>
        </w:rPr>
        <w:drawing>
          <wp:inline distT="0" distB="0" distL="0" distR="0" wp14:anchorId="29CB188E" wp14:editId="31EE25F0">
            <wp:extent cx="6390640" cy="650240"/>
            <wp:effectExtent l="0" t="0" r="0" b="0"/>
            <wp:docPr id="49470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02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1E4B" w14:textId="62D850AF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4791786"/>
        <w:rPr>
          <w:rFonts w:ascii="Consolas" w:hAnsi="Consolas" w:cs="Courier New"/>
          <w:color w:val="545454"/>
          <w:sz w:val="17"/>
          <w:szCs w:val="17"/>
        </w:rPr>
      </w:pPr>
    </w:p>
    <w:p w14:paraId="63EEDCF3" w14:textId="197F203A" w:rsidR="00F2752B" w:rsidRPr="00F2752B" w:rsidRDefault="00F2752B" w:rsidP="00F2752B">
      <w:pPr>
        <w:rPr>
          <w:b/>
          <w:bCs/>
        </w:rPr>
      </w:pPr>
      <w:r w:rsidRPr="00F2752B">
        <w:rPr>
          <w:b/>
          <w:bCs/>
        </w:rPr>
        <w:t>Verify RWX from PVC</w:t>
      </w:r>
    </w:p>
    <w:p w14:paraId="40F22FCF" w14:textId="77777777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304682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rwx</w:t>
      </w:r>
      <w:proofErr w:type="spellEnd"/>
    </w:p>
    <w:p w14:paraId="2620FBA2" w14:textId="77777777" w:rsidR="00F2752B" w:rsidRDefault="00F2752B" w:rsidP="00F2752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304682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9179015" w14:textId="77777777" w:rsidR="00F2752B" w:rsidRPr="00F2752B" w:rsidRDefault="00F2752B" w:rsidP="00F2752B">
      <w:r w:rsidRPr="00F2752B">
        <w:t>If it becomes Bound, that storage class supports RWX.</w:t>
      </w:r>
    </w:p>
    <w:p w14:paraId="43F0C7ED" w14:textId="453FE6CE" w:rsidR="00F2752B" w:rsidRDefault="00F2752B" w:rsidP="00F2752B">
      <w:r w:rsidRPr="00F2752B">
        <w:t>If it stays Pending, it does not support RWX.</w:t>
      </w:r>
    </w:p>
    <w:p w14:paraId="0E3C74B8" w14:textId="77777777" w:rsidR="00BF42FC" w:rsidRDefault="00BF42FC" w:rsidP="00F2752B"/>
    <w:p w14:paraId="585ABBED" w14:textId="31546892" w:rsidR="00BF42FC" w:rsidRPr="00BF42FC" w:rsidRDefault="00BF42FC" w:rsidP="00F2752B">
      <w:pPr>
        <w:rPr>
          <w:b/>
          <w:bCs/>
        </w:rPr>
      </w:pPr>
      <w:r w:rsidRPr="00BF42FC">
        <w:rPr>
          <w:b/>
          <w:bCs/>
        </w:rPr>
        <w:t>Check RWX support</w:t>
      </w:r>
    </w:p>
    <w:p w14:paraId="5AA017E8" w14:textId="77777777" w:rsidR="00BF42FC" w:rsidRDefault="00BF42FC" w:rsidP="00BF42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5769285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test-vm1 -o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</w:p>
    <w:p w14:paraId="4AC1FB71" w14:textId="77777777" w:rsidR="00BF42FC" w:rsidRDefault="00BF42FC" w:rsidP="00BF42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576928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97C5256" w14:textId="77777777" w:rsidR="00BF42FC" w:rsidRPr="00BF42FC" w:rsidRDefault="00BF42FC" w:rsidP="00BF42FC">
      <w:r w:rsidRPr="00BF42FC">
        <w:t>Look for:</w:t>
      </w:r>
    </w:p>
    <w:p w14:paraId="2E86C5D7" w14:textId="77777777" w:rsidR="00BF42FC" w:rsidRDefault="00BF42FC" w:rsidP="00BF42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610360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accessModes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360A3EC" w14:textId="77777777" w:rsidR="00BF42FC" w:rsidRDefault="00BF42FC" w:rsidP="00BF42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61036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-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ReadWriteMany</w:t>
      </w:r>
      <w:proofErr w:type="spellEnd"/>
    </w:p>
    <w:p w14:paraId="2D7D4DE8" w14:textId="77777777" w:rsidR="00BF42FC" w:rsidRDefault="00BF42FC" w:rsidP="00BF42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610360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A1286AC" w14:textId="77777777" w:rsidR="00BF42FC" w:rsidRDefault="00BF42FC" w:rsidP="00F2752B"/>
    <w:p w14:paraId="3FCC5435" w14:textId="565BEEC4" w:rsidR="007D3BAC" w:rsidRDefault="007D3BAC" w:rsidP="007C35F8">
      <w:pPr>
        <w:pStyle w:val="Heading2"/>
        <w:numPr>
          <w:ilvl w:val="1"/>
          <w:numId w:val="2"/>
        </w:numPr>
      </w:pPr>
      <w:bookmarkStart w:id="95" w:name="_Toc220678802"/>
      <w:bookmarkStart w:id="96" w:name="_Toc221842964"/>
      <w:r w:rsidRPr="007D3BAC">
        <w:t>Moving a Virtual Machine Between Projects</w:t>
      </w:r>
      <w:bookmarkEnd w:id="95"/>
      <w:bookmarkEnd w:id="96"/>
    </w:p>
    <w:p w14:paraId="3AEC246A" w14:textId="77777777" w:rsidR="007D3BAC" w:rsidRPr="007D3BAC" w:rsidRDefault="007D3BAC" w:rsidP="007D3BAC">
      <w:r w:rsidRPr="007D3BAC">
        <w:t>OpenShift Virtualization (</w:t>
      </w:r>
      <w:proofErr w:type="spellStart"/>
      <w:r w:rsidRPr="007D3BAC">
        <w:t>KubeVirt</w:t>
      </w:r>
      <w:proofErr w:type="spellEnd"/>
      <w:r w:rsidRPr="007D3BAC">
        <w:t xml:space="preserve">) does not support a direct “move” operation for </w:t>
      </w:r>
      <w:proofErr w:type="spellStart"/>
      <w:r w:rsidRPr="007D3BAC">
        <w:t>VirtualMachines</w:t>
      </w:r>
      <w:proofErr w:type="spellEnd"/>
      <w:r w:rsidRPr="007D3BAC">
        <w:t xml:space="preserve"> between namespaces. A VM is tightly coupled to its namespace because:</w:t>
      </w:r>
    </w:p>
    <w:p w14:paraId="103DCF9A" w14:textId="77777777" w:rsidR="007D3BAC" w:rsidRPr="007D3BAC" w:rsidRDefault="007D3BAC" w:rsidP="00F035DA">
      <w:pPr>
        <w:numPr>
          <w:ilvl w:val="0"/>
          <w:numId w:val="54"/>
        </w:numPr>
      </w:pPr>
      <w:r w:rsidRPr="007D3BAC">
        <w:t xml:space="preserve">its </w:t>
      </w:r>
      <w:r w:rsidRPr="007D3BAC">
        <w:rPr>
          <w:b/>
          <w:bCs/>
        </w:rPr>
        <w:t>VM definition</w:t>
      </w:r>
      <w:r w:rsidRPr="007D3BAC">
        <w:t xml:space="preserve"> lives in the namespace</w:t>
      </w:r>
    </w:p>
    <w:p w14:paraId="2E51F94C" w14:textId="77777777" w:rsidR="007D3BAC" w:rsidRPr="007D3BAC" w:rsidRDefault="007D3BAC" w:rsidP="00F035DA">
      <w:pPr>
        <w:numPr>
          <w:ilvl w:val="0"/>
          <w:numId w:val="54"/>
        </w:numPr>
      </w:pPr>
      <w:r w:rsidRPr="007D3BAC">
        <w:t xml:space="preserve">its </w:t>
      </w:r>
      <w:proofErr w:type="spellStart"/>
      <w:r w:rsidRPr="007D3BAC">
        <w:rPr>
          <w:b/>
          <w:bCs/>
        </w:rPr>
        <w:t>DataVolumes</w:t>
      </w:r>
      <w:proofErr w:type="spellEnd"/>
      <w:r w:rsidRPr="007D3BAC">
        <w:rPr>
          <w:b/>
          <w:bCs/>
        </w:rPr>
        <w:t xml:space="preserve"> / PVCs</w:t>
      </w:r>
      <w:r w:rsidRPr="007D3BAC">
        <w:t xml:space="preserve"> live in the namespace</w:t>
      </w:r>
    </w:p>
    <w:p w14:paraId="19D5B4D9" w14:textId="77777777" w:rsidR="007D3BAC" w:rsidRPr="007D3BAC" w:rsidRDefault="007D3BAC" w:rsidP="00F035DA">
      <w:pPr>
        <w:numPr>
          <w:ilvl w:val="0"/>
          <w:numId w:val="54"/>
        </w:numPr>
      </w:pPr>
      <w:r w:rsidRPr="007D3BAC">
        <w:t xml:space="preserve">its </w:t>
      </w:r>
      <w:r w:rsidRPr="007D3BAC">
        <w:rPr>
          <w:b/>
          <w:bCs/>
        </w:rPr>
        <w:t>network attachments</w:t>
      </w:r>
      <w:r w:rsidRPr="007D3BAC">
        <w:t xml:space="preserve"> and </w:t>
      </w:r>
      <w:r w:rsidRPr="007D3BAC">
        <w:rPr>
          <w:b/>
          <w:bCs/>
        </w:rPr>
        <w:t>service accounts</w:t>
      </w:r>
      <w:r w:rsidRPr="007D3BAC">
        <w:t xml:space="preserve"> may be namespace</w:t>
      </w:r>
      <w:r w:rsidRPr="007D3BAC">
        <w:noBreakHyphen/>
        <w:t>scoped</w:t>
      </w:r>
    </w:p>
    <w:p w14:paraId="3687B350" w14:textId="77777777" w:rsidR="007D3BAC" w:rsidRPr="007D3BAC" w:rsidRDefault="007D3BAC" w:rsidP="007D3BAC">
      <w:r w:rsidRPr="007D3BAC">
        <w:t xml:space="preserve">To move a VM, you must </w:t>
      </w:r>
      <w:r w:rsidRPr="007D3BAC">
        <w:rPr>
          <w:b/>
          <w:bCs/>
        </w:rPr>
        <w:t>export → recreate → import</w:t>
      </w:r>
      <w:r w:rsidRPr="007D3BAC">
        <w:t xml:space="preserve"> it into the target project.</w:t>
      </w:r>
    </w:p>
    <w:p w14:paraId="7EEF9172" w14:textId="77777777" w:rsidR="007D3BAC" w:rsidRPr="007D3BAC" w:rsidRDefault="007D3BAC" w:rsidP="007D3BAC"/>
    <w:p w14:paraId="4F3B1C34" w14:textId="77777777" w:rsidR="007D3BAC" w:rsidRPr="007D3BAC" w:rsidRDefault="007D3BAC" w:rsidP="007D3BAC">
      <w:pPr>
        <w:ind w:left="432"/>
        <w:rPr>
          <w:b/>
          <w:bCs/>
        </w:rPr>
      </w:pPr>
      <w:r w:rsidRPr="007D3BAC">
        <w:rPr>
          <w:b/>
          <w:bCs/>
        </w:rPr>
        <w:t>1. Overview of the Migration Process</w:t>
      </w:r>
    </w:p>
    <w:p w14:paraId="29B5DD8B" w14:textId="77777777" w:rsidR="007D3BAC" w:rsidRPr="007D3BAC" w:rsidRDefault="007D3BAC" w:rsidP="007D3BAC">
      <w:r w:rsidRPr="007D3BAC">
        <w:t>Moving a VM between projects involves:</w:t>
      </w:r>
    </w:p>
    <w:p w14:paraId="4100F17E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Exporting the VM definition (YAML)</w:t>
      </w:r>
    </w:p>
    <w:p w14:paraId="5C3D3A00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Exporting the VM’s disks (</w:t>
      </w:r>
      <w:proofErr w:type="spellStart"/>
      <w:r w:rsidRPr="007D3BAC">
        <w:t>DataVolumes</w:t>
      </w:r>
      <w:proofErr w:type="spellEnd"/>
      <w:r w:rsidRPr="007D3BAC">
        <w:t xml:space="preserve"> or PVCs)</w:t>
      </w:r>
    </w:p>
    <w:p w14:paraId="33E6F9ED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Creating the target project (if needed)</w:t>
      </w:r>
    </w:p>
    <w:p w14:paraId="3F0ED077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Importing the disks into the new project</w:t>
      </w:r>
    </w:p>
    <w:p w14:paraId="36603721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Adjusting the VM YAML for the new namespace</w:t>
      </w:r>
    </w:p>
    <w:p w14:paraId="242FB4EC" w14:textId="77777777" w:rsidR="007D3BAC" w:rsidRPr="007D3BAC" w:rsidRDefault="007D3BAC" w:rsidP="00F035DA">
      <w:pPr>
        <w:numPr>
          <w:ilvl w:val="0"/>
          <w:numId w:val="55"/>
        </w:numPr>
      </w:pPr>
      <w:r w:rsidRPr="007D3BAC">
        <w:t>Creating and starting the VM in the new project</w:t>
      </w:r>
    </w:p>
    <w:p w14:paraId="5776E709" w14:textId="5A2377E8" w:rsidR="006B4810" w:rsidRDefault="007D3BAC">
      <w:r w:rsidRPr="007D3BAC">
        <w:t>This method is fully supported and avoids corruption or data loss.</w:t>
      </w:r>
    </w:p>
    <w:p w14:paraId="005B314C" w14:textId="18840910" w:rsidR="007D3BAC" w:rsidRDefault="007D3BAC" w:rsidP="007D3BAC">
      <w:pPr>
        <w:ind w:left="432"/>
        <w:rPr>
          <w:b/>
          <w:bCs/>
        </w:rPr>
      </w:pPr>
      <w:r>
        <w:rPr>
          <w:b/>
          <w:bCs/>
        </w:rPr>
        <w:t>2</w:t>
      </w:r>
      <w:r w:rsidRPr="007D3BAC">
        <w:rPr>
          <w:b/>
          <w:bCs/>
        </w:rPr>
        <w:t>. Identify VM Disks</w:t>
      </w:r>
    </w:p>
    <w:p w14:paraId="5B41AB9D" w14:textId="0602C3D6" w:rsidR="007D3BAC" w:rsidRPr="007D3BAC" w:rsidRDefault="007D3BAC" w:rsidP="007D3BAC">
      <w:pPr>
        <w:ind w:left="432"/>
      </w:pPr>
      <w:r w:rsidRPr="007D3BAC">
        <w:t>List the VM:</w:t>
      </w:r>
    </w:p>
    <w:p w14:paraId="6324DA88" w14:textId="7D4EF38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286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&lt;source-project&gt;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grep -A5 volumes</w:t>
      </w:r>
    </w:p>
    <w:p w14:paraId="3E132F2B" w14:textId="45CD15F8" w:rsidR="007D3BAC" w:rsidRP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2866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EC38DEF" w14:textId="77777777" w:rsidR="007D3BAC" w:rsidRPr="007D3BAC" w:rsidRDefault="007D3BAC" w:rsidP="007D3BAC">
      <w:pPr>
        <w:ind w:left="432"/>
      </w:pPr>
      <w:r w:rsidRPr="007D3BAC">
        <w:t>You may see:</w:t>
      </w:r>
    </w:p>
    <w:p w14:paraId="7E53E6B2" w14:textId="77777777" w:rsidR="007D3BAC" w:rsidRPr="007C1CD3" w:rsidRDefault="007D3BAC" w:rsidP="00F035DA">
      <w:pPr>
        <w:pStyle w:val="ListParagraph"/>
        <w:numPr>
          <w:ilvl w:val="0"/>
          <w:numId w:val="45"/>
        </w:numPr>
        <w:rPr>
          <w:rFonts w:cs="Arial"/>
          <w:sz w:val="18"/>
          <w:szCs w:val="22"/>
        </w:rPr>
      </w:pPr>
      <w:proofErr w:type="spellStart"/>
      <w:r w:rsidRPr="007C1CD3">
        <w:rPr>
          <w:rFonts w:cs="Arial"/>
          <w:sz w:val="18"/>
          <w:szCs w:val="22"/>
        </w:rPr>
        <w:t>dataVolume</w:t>
      </w:r>
      <w:proofErr w:type="spellEnd"/>
      <w:r w:rsidRPr="007C1CD3">
        <w:rPr>
          <w:rFonts w:cs="Arial"/>
          <w:sz w:val="18"/>
          <w:szCs w:val="22"/>
        </w:rPr>
        <w:t>: → disk managed by CDI</w:t>
      </w:r>
    </w:p>
    <w:p w14:paraId="141E273B" w14:textId="77777777" w:rsidR="007D3BAC" w:rsidRPr="007C1CD3" w:rsidRDefault="007D3BAC" w:rsidP="00F035DA">
      <w:pPr>
        <w:pStyle w:val="ListParagraph"/>
        <w:numPr>
          <w:ilvl w:val="0"/>
          <w:numId w:val="45"/>
        </w:numPr>
        <w:rPr>
          <w:rFonts w:cs="Arial"/>
          <w:sz w:val="18"/>
          <w:szCs w:val="22"/>
        </w:rPr>
      </w:pPr>
      <w:proofErr w:type="spellStart"/>
      <w:r w:rsidRPr="007C1CD3">
        <w:rPr>
          <w:rFonts w:cs="Arial"/>
          <w:sz w:val="18"/>
          <w:szCs w:val="22"/>
        </w:rPr>
        <w:t>persistentVolumeClaim</w:t>
      </w:r>
      <w:proofErr w:type="spellEnd"/>
      <w:r w:rsidRPr="007C1CD3">
        <w:rPr>
          <w:rFonts w:cs="Arial"/>
          <w:sz w:val="18"/>
          <w:szCs w:val="22"/>
        </w:rPr>
        <w:t>: → raw PVC</w:t>
      </w:r>
    </w:p>
    <w:p w14:paraId="46DA5CF8" w14:textId="4FC7D158" w:rsidR="007D3BAC" w:rsidRPr="007C1CD3" w:rsidRDefault="007D3BAC" w:rsidP="00F035DA">
      <w:pPr>
        <w:pStyle w:val="ListParagraph"/>
        <w:numPr>
          <w:ilvl w:val="0"/>
          <w:numId w:val="45"/>
        </w:numPr>
        <w:rPr>
          <w:rFonts w:cs="Arial"/>
          <w:sz w:val="18"/>
          <w:szCs w:val="22"/>
        </w:rPr>
      </w:pPr>
      <w:proofErr w:type="spellStart"/>
      <w:r w:rsidRPr="007C1CD3">
        <w:rPr>
          <w:rFonts w:cs="Arial"/>
          <w:sz w:val="18"/>
          <w:szCs w:val="22"/>
        </w:rPr>
        <w:t>containerDisk</w:t>
      </w:r>
      <w:proofErr w:type="spellEnd"/>
      <w:r w:rsidRPr="007C1CD3">
        <w:rPr>
          <w:rFonts w:cs="Arial"/>
          <w:sz w:val="18"/>
          <w:szCs w:val="22"/>
        </w:rPr>
        <w:t>: → no migration needed (comes from an image)</w:t>
      </w:r>
    </w:p>
    <w:p w14:paraId="4D7D9789" w14:textId="77777777" w:rsidR="007D3BAC" w:rsidRPr="007D3BAC" w:rsidRDefault="007D3BAC" w:rsidP="007D3BAC"/>
    <w:p w14:paraId="499FB38A" w14:textId="3E837020" w:rsidR="007D3BAC" w:rsidRDefault="007D3BAC" w:rsidP="007D3BAC">
      <w:pPr>
        <w:ind w:left="432"/>
        <w:rPr>
          <w:b/>
          <w:bCs/>
        </w:rPr>
      </w:pPr>
      <w:r>
        <w:rPr>
          <w:b/>
          <w:bCs/>
        </w:rPr>
        <w:lastRenderedPageBreak/>
        <w:t>3</w:t>
      </w:r>
      <w:r w:rsidRPr="007D3BAC">
        <w:rPr>
          <w:b/>
          <w:bCs/>
        </w:rPr>
        <w:t>. Export the VM Definition</w:t>
      </w:r>
    </w:p>
    <w:p w14:paraId="241312AA" w14:textId="5843F722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74389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&lt;source-project&gt;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&gt;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vm.yaml</w:t>
      </w:r>
      <w:proofErr w:type="spellEnd"/>
    </w:p>
    <w:p w14:paraId="0ABFC7F2" w14:textId="7777777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74389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A146309" w14:textId="77777777" w:rsidR="007D3BAC" w:rsidRPr="007D3BAC" w:rsidRDefault="007D3BAC" w:rsidP="007D3BAC">
      <w:pPr>
        <w:ind w:left="432"/>
      </w:pPr>
      <w:r w:rsidRPr="007D3BAC">
        <w:t>Edit the file:</w:t>
      </w:r>
    </w:p>
    <w:p w14:paraId="1B280AF1" w14:textId="77777777" w:rsidR="007D3BAC" w:rsidRPr="007C1CD3" w:rsidRDefault="007D3BAC" w:rsidP="00F035DA">
      <w:pPr>
        <w:numPr>
          <w:ilvl w:val="0"/>
          <w:numId w:val="56"/>
        </w:numPr>
        <w:rPr>
          <w:sz w:val="18"/>
          <w:szCs w:val="22"/>
        </w:rPr>
      </w:pPr>
      <w:r w:rsidRPr="007C1CD3">
        <w:rPr>
          <w:sz w:val="18"/>
          <w:szCs w:val="22"/>
        </w:rPr>
        <w:t>Remove the entire status: section</w:t>
      </w:r>
    </w:p>
    <w:p w14:paraId="6A387BA4" w14:textId="77777777" w:rsidR="007D3BAC" w:rsidRPr="007C1CD3" w:rsidRDefault="007D3BAC" w:rsidP="00F035DA">
      <w:pPr>
        <w:numPr>
          <w:ilvl w:val="0"/>
          <w:numId w:val="56"/>
        </w:numPr>
        <w:rPr>
          <w:sz w:val="18"/>
          <w:szCs w:val="22"/>
        </w:rPr>
      </w:pPr>
      <w:r w:rsidRPr="007C1CD3">
        <w:rPr>
          <w:sz w:val="18"/>
          <w:szCs w:val="22"/>
        </w:rPr>
        <w:t xml:space="preserve">Remove fields like </w:t>
      </w:r>
      <w:proofErr w:type="spellStart"/>
      <w:r w:rsidRPr="007C1CD3">
        <w:rPr>
          <w:sz w:val="18"/>
          <w:szCs w:val="22"/>
        </w:rPr>
        <w:t>uid</w:t>
      </w:r>
      <w:proofErr w:type="spellEnd"/>
      <w:r w:rsidRPr="007C1CD3">
        <w:rPr>
          <w:sz w:val="18"/>
          <w:szCs w:val="22"/>
        </w:rPr>
        <w:t xml:space="preserve">, </w:t>
      </w:r>
      <w:proofErr w:type="spellStart"/>
      <w:r w:rsidRPr="007C1CD3">
        <w:rPr>
          <w:sz w:val="18"/>
          <w:szCs w:val="22"/>
        </w:rPr>
        <w:t>resourceVersion</w:t>
      </w:r>
      <w:proofErr w:type="spellEnd"/>
      <w:r w:rsidRPr="007C1CD3">
        <w:rPr>
          <w:sz w:val="18"/>
          <w:szCs w:val="22"/>
        </w:rPr>
        <w:t xml:space="preserve">, </w:t>
      </w:r>
      <w:proofErr w:type="spellStart"/>
      <w:r w:rsidRPr="007C1CD3">
        <w:rPr>
          <w:sz w:val="18"/>
          <w:szCs w:val="22"/>
        </w:rPr>
        <w:t>creationTimestamp</w:t>
      </w:r>
      <w:proofErr w:type="spellEnd"/>
    </w:p>
    <w:p w14:paraId="13EC3658" w14:textId="77777777" w:rsidR="007D3BAC" w:rsidRPr="007D3BAC" w:rsidRDefault="007D3BAC" w:rsidP="007D3BAC">
      <w:pPr>
        <w:ind w:left="360"/>
      </w:pPr>
      <w:r w:rsidRPr="007D3BAC">
        <w:t>Change:</w:t>
      </w:r>
    </w:p>
    <w:p w14:paraId="68213599" w14:textId="1C357C75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90478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>metadata:</w:t>
      </w:r>
    </w:p>
    <w:p w14:paraId="5D122C4F" w14:textId="4AF45AB6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90478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ab/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  <w:r>
        <w:rPr>
          <w:rFonts w:ascii="Consolas" w:hAnsi="Consolas" w:cs="Courier New"/>
          <w:color w:val="545454"/>
          <w:sz w:val="17"/>
          <w:szCs w:val="17"/>
        </w:rPr>
        <w:t>: &lt;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-project&gt;</w:t>
      </w:r>
    </w:p>
    <w:p w14:paraId="1D3ACAF6" w14:textId="7777777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90478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5A0F8AB" w14:textId="77777777" w:rsidR="007D3BAC" w:rsidRDefault="007D3BAC" w:rsidP="007D3BAC">
      <w:pPr>
        <w:ind w:left="432"/>
        <w:rPr>
          <w:b/>
          <w:bCs/>
        </w:rPr>
      </w:pPr>
    </w:p>
    <w:p w14:paraId="50022F55" w14:textId="5E6E08A7" w:rsidR="007D3BAC" w:rsidRDefault="007D3BAC" w:rsidP="007D3BAC">
      <w:pPr>
        <w:ind w:left="432"/>
        <w:rPr>
          <w:b/>
          <w:bCs/>
        </w:rPr>
      </w:pPr>
      <w:r>
        <w:rPr>
          <w:b/>
          <w:bCs/>
        </w:rPr>
        <w:t>4</w:t>
      </w:r>
      <w:r w:rsidRPr="007D3BAC">
        <w:rPr>
          <w:b/>
          <w:bCs/>
        </w:rPr>
        <w:t>. Export the VM Disks</w:t>
      </w:r>
    </w:p>
    <w:p w14:paraId="2B404A33" w14:textId="5825D8F3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9800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dv &lt;dv-name&gt; -n &lt;source-project&gt;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&gt;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dv.yaml</w:t>
      </w:r>
      <w:proofErr w:type="spellEnd"/>
    </w:p>
    <w:p w14:paraId="5C6B477D" w14:textId="7777777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198003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9E78F2C" w14:textId="77777777" w:rsidR="007D3BAC" w:rsidRPr="007D3BAC" w:rsidRDefault="007D3BAC" w:rsidP="007D3BAC">
      <w:pPr>
        <w:ind w:left="432"/>
      </w:pPr>
      <w:r w:rsidRPr="007D3BAC">
        <w:t>Edit:</w:t>
      </w:r>
    </w:p>
    <w:p w14:paraId="436C77C8" w14:textId="77777777" w:rsidR="007D3BAC" w:rsidRPr="007C1CD3" w:rsidRDefault="007D3BAC" w:rsidP="00F035DA">
      <w:pPr>
        <w:numPr>
          <w:ilvl w:val="0"/>
          <w:numId w:val="57"/>
        </w:numPr>
        <w:rPr>
          <w:sz w:val="18"/>
          <w:szCs w:val="22"/>
        </w:rPr>
      </w:pPr>
      <w:r w:rsidRPr="007C1CD3">
        <w:rPr>
          <w:sz w:val="18"/>
          <w:szCs w:val="22"/>
        </w:rPr>
        <w:t>Remove status:</w:t>
      </w:r>
    </w:p>
    <w:p w14:paraId="333C039B" w14:textId="77777777" w:rsidR="007D3BAC" w:rsidRPr="007C1CD3" w:rsidRDefault="007D3BAC" w:rsidP="00F035DA">
      <w:pPr>
        <w:numPr>
          <w:ilvl w:val="0"/>
          <w:numId w:val="57"/>
        </w:numPr>
        <w:rPr>
          <w:sz w:val="18"/>
          <w:szCs w:val="22"/>
        </w:rPr>
      </w:pPr>
      <w:r w:rsidRPr="007C1CD3">
        <w:rPr>
          <w:sz w:val="18"/>
          <w:szCs w:val="22"/>
        </w:rPr>
        <w:t xml:space="preserve">Remove </w:t>
      </w:r>
      <w:proofErr w:type="spellStart"/>
      <w:r w:rsidRPr="007C1CD3">
        <w:rPr>
          <w:sz w:val="18"/>
          <w:szCs w:val="22"/>
        </w:rPr>
        <w:t>uid</w:t>
      </w:r>
      <w:proofErr w:type="spellEnd"/>
      <w:r w:rsidRPr="007C1CD3">
        <w:rPr>
          <w:sz w:val="18"/>
          <w:szCs w:val="22"/>
        </w:rPr>
        <w:t xml:space="preserve">, </w:t>
      </w:r>
      <w:proofErr w:type="spellStart"/>
      <w:r w:rsidRPr="007C1CD3">
        <w:rPr>
          <w:sz w:val="18"/>
          <w:szCs w:val="22"/>
        </w:rPr>
        <w:t>resourceVersion</w:t>
      </w:r>
      <w:proofErr w:type="spellEnd"/>
      <w:r w:rsidRPr="007C1CD3">
        <w:rPr>
          <w:sz w:val="18"/>
          <w:szCs w:val="22"/>
        </w:rPr>
        <w:t xml:space="preserve">, </w:t>
      </w:r>
      <w:proofErr w:type="spellStart"/>
      <w:r w:rsidRPr="007C1CD3">
        <w:rPr>
          <w:sz w:val="18"/>
          <w:szCs w:val="22"/>
        </w:rPr>
        <w:t>creationTimestamp</w:t>
      </w:r>
      <w:proofErr w:type="spellEnd"/>
    </w:p>
    <w:p w14:paraId="206323E2" w14:textId="77777777" w:rsidR="007D3BAC" w:rsidRPr="007D3BAC" w:rsidRDefault="007D3BAC" w:rsidP="007D3BAC">
      <w:pPr>
        <w:ind w:left="360"/>
      </w:pPr>
      <w:r w:rsidRPr="007D3BAC">
        <w:t>Change namespace to the new project</w:t>
      </w:r>
    </w:p>
    <w:p w14:paraId="5D0A0D22" w14:textId="6DEA0B0E" w:rsidR="007D3BAC" w:rsidRDefault="007D3BAC" w:rsidP="007D3BAC">
      <w:pPr>
        <w:ind w:left="432"/>
        <w:rPr>
          <w:b/>
          <w:bCs/>
        </w:rPr>
      </w:pPr>
      <w:r w:rsidRPr="007D3BAC">
        <w:rPr>
          <w:b/>
          <w:bCs/>
        </w:rPr>
        <w:t>If the VM uses PVCs:</w:t>
      </w:r>
    </w:p>
    <w:p w14:paraId="70E5B0FF" w14:textId="0EFD6D62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60888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-name&gt; -n &lt;source-project&gt;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yaml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&gt;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pvc.yaml</w:t>
      </w:r>
      <w:proofErr w:type="spellEnd"/>
    </w:p>
    <w:p w14:paraId="36C42079" w14:textId="5E0BAEA1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608884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>
        <w:rPr>
          <w:rFonts w:ascii="Consolas" w:hAnsi="Consolas" w:cs="Courier New"/>
          <w:color w:val="545454"/>
          <w:sz w:val="17"/>
          <w:szCs w:val="17"/>
        </w:rPr>
        <w:tab/>
      </w:r>
      <w:r w:rsidRPr="007D3BAC">
        <w:rPr>
          <w:rFonts w:ascii="Consolas" w:hAnsi="Consolas" w:cs="Courier New"/>
          <w:color w:val="545454"/>
          <w:sz w:val="17"/>
          <w:szCs w:val="17"/>
        </w:rPr>
        <w:t>Edit the same fields as above.</w:t>
      </w:r>
    </w:p>
    <w:p w14:paraId="23371841" w14:textId="77777777" w:rsidR="007D3BAC" w:rsidRDefault="007D3BAC" w:rsidP="007D3BAC">
      <w:pPr>
        <w:ind w:left="432"/>
        <w:rPr>
          <w:b/>
          <w:bCs/>
        </w:rPr>
      </w:pPr>
    </w:p>
    <w:p w14:paraId="04CE6850" w14:textId="77777777" w:rsidR="007D3BAC" w:rsidRDefault="007D3BAC" w:rsidP="007D3BAC">
      <w:pPr>
        <w:ind w:left="432"/>
        <w:rPr>
          <w:b/>
          <w:bCs/>
        </w:rPr>
      </w:pPr>
    </w:p>
    <w:p w14:paraId="4E45D2AA" w14:textId="36958BDE" w:rsidR="007D3BAC" w:rsidRDefault="007D3BAC" w:rsidP="007D3BAC">
      <w:pPr>
        <w:ind w:left="432"/>
        <w:rPr>
          <w:b/>
          <w:bCs/>
        </w:rPr>
      </w:pPr>
      <w:r>
        <w:rPr>
          <w:b/>
          <w:bCs/>
        </w:rPr>
        <w:t>5</w:t>
      </w:r>
      <w:r w:rsidRPr="007D3BAC">
        <w:rPr>
          <w:b/>
          <w:bCs/>
        </w:rPr>
        <w:t xml:space="preserve">. Create the Target Project </w:t>
      </w:r>
      <w:r w:rsidRPr="007D3BAC">
        <w:t>(if needed)</w:t>
      </w:r>
    </w:p>
    <w:p w14:paraId="36EC44AF" w14:textId="73221498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66590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-project &lt;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-project&gt;</w:t>
      </w:r>
    </w:p>
    <w:p w14:paraId="2113B954" w14:textId="7777777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66590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3D7863F" w14:textId="77777777" w:rsidR="007D3BAC" w:rsidRDefault="007D3BAC" w:rsidP="007D3BAC">
      <w:pPr>
        <w:ind w:left="432"/>
        <w:rPr>
          <w:b/>
          <w:bCs/>
        </w:rPr>
      </w:pPr>
    </w:p>
    <w:p w14:paraId="3549F60F" w14:textId="77777777" w:rsidR="007D3BAC" w:rsidRDefault="007D3BAC" w:rsidP="007D3BAC">
      <w:pPr>
        <w:ind w:left="432"/>
        <w:rPr>
          <w:b/>
          <w:bCs/>
        </w:rPr>
      </w:pPr>
      <w:r>
        <w:rPr>
          <w:b/>
          <w:bCs/>
        </w:rPr>
        <w:t>6</w:t>
      </w:r>
      <w:r w:rsidRPr="007D3BAC">
        <w:rPr>
          <w:b/>
          <w:bCs/>
        </w:rPr>
        <w:t>. Import the Disks into the New Project</w:t>
      </w:r>
      <w:r>
        <w:rPr>
          <w:b/>
          <w:bCs/>
        </w:rPr>
        <w:t xml:space="preserve">  </w:t>
      </w:r>
    </w:p>
    <w:p w14:paraId="742C3CA9" w14:textId="65241BC3" w:rsidR="007D3BAC" w:rsidRDefault="007D3BAC" w:rsidP="007D3BAC">
      <w:pPr>
        <w:ind w:left="720"/>
        <w:rPr>
          <w:b/>
          <w:bCs/>
        </w:rPr>
      </w:pPr>
      <w:proofErr w:type="spellStart"/>
      <w:r w:rsidRPr="007D3BAC">
        <w:t>DataVolume</w:t>
      </w:r>
      <w:proofErr w:type="spellEnd"/>
      <w:r w:rsidRPr="007D3BAC">
        <w:t>:</w:t>
      </w:r>
    </w:p>
    <w:p w14:paraId="093AA84B" w14:textId="113C2891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43968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dv.yaml</w:t>
      </w:r>
      <w:proofErr w:type="spellEnd"/>
    </w:p>
    <w:p w14:paraId="65A525AB" w14:textId="09A7A696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43968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r w:rsidRPr="007D3BAC">
        <w:rPr>
          <w:rFonts w:ascii="Consolas" w:hAnsi="Consolas" w:cs="Courier New"/>
          <w:color w:val="545454"/>
          <w:sz w:val="17"/>
          <w:szCs w:val="17"/>
        </w:rPr>
        <w:t>Wait for the import to complete:</w:t>
      </w:r>
    </w:p>
    <w:p w14:paraId="41B9806E" w14:textId="7FAE84A8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43968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 w:rsidRPr="007D3BAC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7D3BAC">
        <w:rPr>
          <w:rFonts w:ascii="Consolas" w:hAnsi="Consolas" w:cs="Courier New"/>
          <w:color w:val="545454"/>
          <w:sz w:val="17"/>
          <w:szCs w:val="17"/>
        </w:rPr>
        <w:t xml:space="preserve"> get dv -n &lt;new-project&gt;</w:t>
      </w:r>
    </w:p>
    <w:p w14:paraId="709BD6E6" w14:textId="6D3B1655" w:rsidR="007D3BAC" w:rsidRDefault="007D3BAC" w:rsidP="007D3BAC">
      <w:pPr>
        <w:ind w:left="720"/>
      </w:pPr>
      <w:r w:rsidRPr="007D3BAC">
        <w:t>PVC:</w:t>
      </w:r>
    </w:p>
    <w:p w14:paraId="6272BFBC" w14:textId="036B6EC9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523034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pvc.yaml</w:t>
      </w:r>
      <w:proofErr w:type="spellEnd"/>
    </w:p>
    <w:p w14:paraId="67327CC4" w14:textId="77777777" w:rsidR="007D3BAC" w:rsidRDefault="007D3BAC" w:rsidP="007D3BA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523034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7BD5A09" w14:textId="77777777" w:rsidR="007D3BAC" w:rsidRPr="007D3BAC" w:rsidRDefault="007D3BAC" w:rsidP="007D3BAC">
      <w:pPr>
        <w:ind w:left="720"/>
      </w:pPr>
    </w:p>
    <w:p w14:paraId="19845563" w14:textId="7D89DC81" w:rsidR="007D3BAC" w:rsidRPr="007D3BAC" w:rsidRDefault="007D3BAC" w:rsidP="007D3BAC">
      <w:pPr>
        <w:ind w:left="432"/>
        <w:rPr>
          <w:b/>
          <w:bCs/>
        </w:rPr>
      </w:pPr>
      <w:r>
        <w:rPr>
          <w:b/>
          <w:bCs/>
        </w:rPr>
        <w:t>7</w:t>
      </w:r>
      <w:r w:rsidRPr="007D3BAC">
        <w:rPr>
          <w:b/>
          <w:bCs/>
        </w:rPr>
        <w:t xml:space="preserve">. </w:t>
      </w:r>
      <w:r w:rsidR="007A7DFC" w:rsidRPr="007A7DFC">
        <w:rPr>
          <w:b/>
          <w:bCs/>
        </w:rPr>
        <w:t>Import the VM Definition</w:t>
      </w:r>
    </w:p>
    <w:p w14:paraId="560C5F51" w14:textId="0618C6A7" w:rsidR="007A7DFC" w:rsidRDefault="007A7DFC" w:rsidP="007A7D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656826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vm.yaml</w:t>
      </w:r>
      <w:proofErr w:type="spellEnd"/>
    </w:p>
    <w:p w14:paraId="33B1801E" w14:textId="77777777" w:rsidR="007A7DFC" w:rsidRDefault="007A7DFC" w:rsidP="007A7D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656826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1B3113C" w14:textId="1E5D0A3A" w:rsidR="007A7DFC" w:rsidRPr="007A7DFC" w:rsidRDefault="007A7DFC" w:rsidP="007A7DFC">
      <w:pPr>
        <w:ind w:left="432"/>
        <w:rPr>
          <w:b/>
          <w:bCs/>
        </w:rPr>
      </w:pPr>
      <w:r>
        <w:rPr>
          <w:b/>
          <w:bCs/>
        </w:rPr>
        <w:t>8</w:t>
      </w:r>
      <w:r w:rsidR="007D3BAC" w:rsidRPr="007D3BAC">
        <w:rPr>
          <w:b/>
          <w:bCs/>
        </w:rPr>
        <w:t xml:space="preserve">. </w:t>
      </w:r>
      <w:r w:rsidRPr="007A7DFC">
        <w:rPr>
          <w:b/>
          <w:bCs/>
        </w:rPr>
        <w:t>Start the VM in the New Project</w:t>
      </w:r>
    </w:p>
    <w:p w14:paraId="0498B0DE" w14:textId="35679843" w:rsidR="007A7DFC" w:rsidRDefault="007A7DFC" w:rsidP="007A7D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97667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-name&gt; -n &lt;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-project&gt;</w:t>
      </w:r>
    </w:p>
    <w:p w14:paraId="28F9D644" w14:textId="5949BAEE" w:rsidR="007A7DFC" w:rsidRPr="007C1CD3" w:rsidRDefault="007A7DFC" w:rsidP="007A7DFC">
      <w:pPr>
        <w:ind w:left="432"/>
        <w:rPr>
          <w:sz w:val="18"/>
          <w:szCs w:val="22"/>
        </w:rPr>
      </w:pPr>
      <w:r w:rsidRPr="007C1CD3">
        <w:rPr>
          <w:sz w:val="18"/>
          <w:szCs w:val="22"/>
        </w:rPr>
        <w:t>Verify</w:t>
      </w:r>
    </w:p>
    <w:p w14:paraId="64E8FA86" w14:textId="236F58F8" w:rsidR="007A7DFC" w:rsidRDefault="007A7DFC" w:rsidP="007A7D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22214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&lt;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-project&gt;</w:t>
      </w:r>
    </w:p>
    <w:p w14:paraId="58DFCF47" w14:textId="77777777" w:rsidR="007A7DFC" w:rsidRDefault="007A7DFC" w:rsidP="007A7DFC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22214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4BA496E" w14:textId="77777777" w:rsidR="007D3BAC" w:rsidRPr="007D3BAC" w:rsidRDefault="007D3BAC" w:rsidP="00001751">
      <w:pPr>
        <w:rPr>
          <w:b/>
          <w:bCs/>
        </w:rPr>
      </w:pPr>
    </w:p>
    <w:p w14:paraId="18A00E9F" w14:textId="74ED0110" w:rsidR="005E74FB" w:rsidRDefault="006B4810" w:rsidP="007C35F8">
      <w:pPr>
        <w:pStyle w:val="Heading2"/>
        <w:numPr>
          <w:ilvl w:val="1"/>
          <w:numId w:val="2"/>
        </w:numPr>
      </w:pPr>
      <w:bookmarkStart w:id="97" w:name="_Toc220678803"/>
      <w:bookmarkStart w:id="98" w:name="_Toc221842965"/>
      <w:r>
        <w:t>VM Migration from VMware to OpenShift</w:t>
      </w:r>
      <w:bookmarkEnd w:id="97"/>
      <w:bookmarkEnd w:id="98"/>
    </w:p>
    <w:p w14:paraId="1793A8DA" w14:textId="77777777" w:rsidR="006B4810" w:rsidRPr="006B4810" w:rsidRDefault="006B4810" w:rsidP="006B4810">
      <w:r>
        <w:t xml:space="preserve">Required tool: </w:t>
      </w:r>
      <w:r w:rsidRPr="006B4810">
        <w:t>Migration Toolkit for Virtualization (MTV)</w:t>
      </w:r>
    </w:p>
    <w:p w14:paraId="3E96ADE5" w14:textId="16C16939" w:rsidR="006B4810" w:rsidRDefault="006B4810" w:rsidP="006B4810"/>
    <w:p w14:paraId="1DDD98CC" w14:textId="3AFF7A4A" w:rsidR="006B4810" w:rsidRDefault="006B4810" w:rsidP="00F035DA">
      <w:pPr>
        <w:pStyle w:val="ListParagraph"/>
        <w:numPr>
          <w:ilvl w:val="0"/>
          <w:numId w:val="59"/>
        </w:numPr>
      </w:pPr>
      <w:r>
        <w:rPr>
          <w:rFonts w:hint="eastAsia"/>
        </w:rPr>
        <w:t xml:space="preserve">In OpenShift Web Console, go to Migration </w:t>
      </w:r>
      <w:r>
        <w:rPr>
          <w:rFonts w:hint="eastAsia"/>
        </w:rPr>
        <w:t>→</w:t>
      </w:r>
      <w:r>
        <w:rPr>
          <w:rFonts w:hint="eastAsia"/>
        </w:rPr>
        <w:t xml:space="preserve"> Providers and configure the VMware provider (vCenter or </w:t>
      </w:r>
      <w:proofErr w:type="spellStart"/>
      <w:r>
        <w:rPr>
          <w:rFonts w:hint="eastAsia"/>
        </w:rPr>
        <w:t>ESXi</w:t>
      </w:r>
      <w:proofErr w:type="spellEnd"/>
      <w:r>
        <w:rPr>
          <w:rFonts w:hint="eastAsia"/>
        </w:rPr>
        <w:t xml:space="preserve"> endpoint).</w:t>
      </w:r>
    </w:p>
    <w:p w14:paraId="01F3FF67" w14:textId="3DBF5E3C" w:rsidR="00547B9E" w:rsidRDefault="00547B9E" w:rsidP="006B4810">
      <w:r w:rsidRPr="00547B9E">
        <w:rPr>
          <w:noProof/>
        </w:rPr>
        <w:lastRenderedPageBreak/>
        <w:drawing>
          <wp:inline distT="0" distB="0" distL="0" distR="0" wp14:anchorId="718EF82A" wp14:editId="3666F5BA">
            <wp:extent cx="6390640" cy="2948940"/>
            <wp:effectExtent l="0" t="0" r="0" b="3810"/>
            <wp:docPr id="167261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11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4943" w14:textId="77777777" w:rsidR="00547B9E" w:rsidRDefault="00547B9E" w:rsidP="006B4810"/>
    <w:p w14:paraId="5CB811FA" w14:textId="6361C84C" w:rsidR="00547B9E" w:rsidRDefault="00547B9E" w:rsidP="00F035DA">
      <w:pPr>
        <w:pStyle w:val="ListParagraph"/>
        <w:numPr>
          <w:ilvl w:val="0"/>
          <w:numId w:val="59"/>
        </w:numPr>
      </w:pPr>
      <w:r>
        <w:t>Define Source Providers:</w:t>
      </w:r>
    </w:p>
    <w:p w14:paraId="7E034BF4" w14:textId="7E5BDDCF" w:rsidR="00547B9E" w:rsidRDefault="00547B9E" w:rsidP="006B4810">
      <w:r w:rsidRPr="00547B9E">
        <w:rPr>
          <w:noProof/>
        </w:rPr>
        <w:drawing>
          <wp:inline distT="0" distB="0" distL="0" distR="0" wp14:anchorId="255947F6" wp14:editId="7E6CB841">
            <wp:extent cx="6390640" cy="2180590"/>
            <wp:effectExtent l="0" t="0" r="0" b="0"/>
            <wp:docPr id="113939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97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08D9" w14:textId="51E6DD75" w:rsidR="00547B9E" w:rsidRPr="00722699" w:rsidRDefault="008E0775" w:rsidP="00F035DA">
      <w:pPr>
        <w:pStyle w:val="ListParagraph"/>
        <w:numPr>
          <w:ilvl w:val="0"/>
          <w:numId w:val="60"/>
        </w:numPr>
        <w:rPr>
          <w:sz w:val="18"/>
          <w:szCs w:val="22"/>
        </w:rPr>
      </w:pPr>
      <w:r>
        <w:rPr>
          <w:sz w:val="18"/>
          <w:szCs w:val="22"/>
        </w:rPr>
        <w:t>Target:</w:t>
      </w:r>
      <w:r w:rsidR="00722699" w:rsidRPr="00722699">
        <w:rPr>
          <w:sz w:val="18"/>
          <w:szCs w:val="22"/>
        </w:rPr>
        <w:t xml:space="preserve"> Your </w:t>
      </w:r>
      <w:proofErr w:type="spellStart"/>
      <w:r w:rsidR="00722699" w:rsidRPr="00722699">
        <w:rPr>
          <w:sz w:val="18"/>
          <w:szCs w:val="22"/>
        </w:rPr>
        <w:t>openshift</w:t>
      </w:r>
      <w:proofErr w:type="spellEnd"/>
      <w:r w:rsidR="00722699" w:rsidRPr="00722699">
        <w:rPr>
          <w:sz w:val="18"/>
          <w:szCs w:val="22"/>
        </w:rPr>
        <w:t>-</w:t>
      </w:r>
      <w:proofErr w:type="spellStart"/>
      <w:r w:rsidR="00722699" w:rsidRPr="00722699">
        <w:rPr>
          <w:sz w:val="18"/>
          <w:szCs w:val="22"/>
        </w:rPr>
        <w:t>oc</w:t>
      </w:r>
      <w:proofErr w:type="spellEnd"/>
      <w:r w:rsidR="00722699" w:rsidRPr="00722699">
        <w:rPr>
          <w:sz w:val="18"/>
          <w:szCs w:val="22"/>
        </w:rPr>
        <w:t>-cluster-test   / OC host cluster</w:t>
      </w:r>
      <w:r>
        <w:rPr>
          <w:sz w:val="18"/>
          <w:szCs w:val="22"/>
        </w:rPr>
        <w:t xml:space="preserve"> / </w:t>
      </w:r>
      <w:proofErr w:type="spellStart"/>
      <w:r>
        <w:rPr>
          <w:sz w:val="18"/>
          <w:szCs w:val="22"/>
        </w:rPr>
        <w:t>KubeVirt</w:t>
      </w:r>
      <w:proofErr w:type="spellEnd"/>
    </w:p>
    <w:p w14:paraId="125BCBD1" w14:textId="227B14BF" w:rsidR="00722699" w:rsidRPr="00722699" w:rsidRDefault="00722699" w:rsidP="00F035DA">
      <w:pPr>
        <w:pStyle w:val="ListParagraph"/>
        <w:numPr>
          <w:ilvl w:val="0"/>
          <w:numId w:val="60"/>
        </w:numPr>
        <w:rPr>
          <w:sz w:val="18"/>
          <w:szCs w:val="22"/>
        </w:rPr>
      </w:pPr>
      <w:r w:rsidRPr="00722699">
        <w:rPr>
          <w:sz w:val="18"/>
          <w:szCs w:val="22"/>
        </w:rPr>
        <w:t xml:space="preserve">Source: vCenter or </w:t>
      </w:r>
      <w:proofErr w:type="spellStart"/>
      <w:r w:rsidRPr="00722699">
        <w:rPr>
          <w:sz w:val="18"/>
          <w:szCs w:val="22"/>
        </w:rPr>
        <w:t>ESXi</w:t>
      </w:r>
      <w:proofErr w:type="spellEnd"/>
      <w:r w:rsidRPr="00722699">
        <w:rPr>
          <w:sz w:val="18"/>
          <w:szCs w:val="22"/>
        </w:rPr>
        <w:t xml:space="preserve"> host</w:t>
      </w:r>
      <w:r w:rsidR="008E0775">
        <w:rPr>
          <w:sz w:val="18"/>
          <w:szCs w:val="22"/>
        </w:rPr>
        <w:t xml:space="preserve"> / OVA</w:t>
      </w:r>
    </w:p>
    <w:p w14:paraId="32A53842" w14:textId="26520E8C" w:rsidR="00547B9E" w:rsidRDefault="00547B9E" w:rsidP="006B4810">
      <w:r w:rsidRPr="00547B9E">
        <w:rPr>
          <w:noProof/>
        </w:rPr>
        <w:lastRenderedPageBreak/>
        <w:drawing>
          <wp:inline distT="0" distB="0" distL="0" distR="0" wp14:anchorId="3504C60F" wp14:editId="321FC9D8">
            <wp:extent cx="6248400" cy="2965257"/>
            <wp:effectExtent l="0" t="0" r="0" b="6985"/>
            <wp:docPr id="111126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45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5422" cy="29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6D25" w14:textId="38656A44" w:rsidR="00547B9E" w:rsidRDefault="00547B9E" w:rsidP="006B4810">
      <w:r w:rsidRPr="00547B9E">
        <w:rPr>
          <w:noProof/>
        </w:rPr>
        <w:drawing>
          <wp:inline distT="0" distB="0" distL="0" distR="0" wp14:anchorId="25AA84E7" wp14:editId="39E729B1">
            <wp:extent cx="6390640" cy="3439160"/>
            <wp:effectExtent l="0" t="0" r="0" b="8890"/>
            <wp:docPr id="192933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27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DF68" w14:textId="20701E23" w:rsidR="00547B9E" w:rsidRDefault="00547B9E" w:rsidP="00F035DA">
      <w:pPr>
        <w:pStyle w:val="ListParagraph"/>
        <w:numPr>
          <w:ilvl w:val="0"/>
          <w:numId w:val="59"/>
        </w:numPr>
      </w:pPr>
      <w:r>
        <w:t xml:space="preserve">Create </w:t>
      </w:r>
      <w:r w:rsidRPr="00547B9E">
        <w:t>Network maps</w:t>
      </w:r>
    </w:p>
    <w:p w14:paraId="19C4B98B" w14:textId="77777777" w:rsidR="00547B9E" w:rsidRDefault="00547B9E" w:rsidP="00547B9E">
      <w:pPr>
        <w:pStyle w:val="ListParagraph"/>
        <w:numPr>
          <w:ilvl w:val="0"/>
          <w:numId w:val="0"/>
        </w:numPr>
        <w:ind w:left="720"/>
      </w:pPr>
    </w:p>
    <w:p w14:paraId="4984B23F" w14:textId="4C71B334" w:rsidR="00547B9E" w:rsidRDefault="00547B9E" w:rsidP="00547B9E">
      <w:pPr>
        <w:ind w:left="720" w:hanging="360"/>
      </w:pPr>
      <w:r w:rsidRPr="00547B9E">
        <w:rPr>
          <w:noProof/>
        </w:rPr>
        <w:lastRenderedPageBreak/>
        <w:drawing>
          <wp:inline distT="0" distB="0" distL="0" distR="0" wp14:anchorId="40F4A92F" wp14:editId="14B024D3">
            <wp:extent cx="6390640" cy="2840355"/>
            <wp:effectExtent l="0" t="0" r="0" b="0"/>
            <wp:docPr id="184324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1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60" w14:textId="74373CF8" w:rsidR="00547B9E" w:rsidRDefault="00547B9E" w:rsidP="00547B9E">
      <w:pPr>
        <w:ind w:left="720" w:hanging="360"/>
      </w:pPr>
    </w:p>
    <w:p w14:paraId="39265422" w14:textId="4609F55A" w:rsidR="00547B9E" w:rsidRDefault="00547B9E" w:rsidP="00547B9E">
      <w:pPr>
        <w:ind w:left="720" w:hanging="360"/>
      </w:pPr>
      <w:r w:rsidRPr="00547B9E">
        <w:rPr>
          <w:noProof/>
        </w:rPr>
        <w:drawing>
          <wp:inline distT="0" distB="0" distL="0" distR="0" wp14:anchorId="07164A80" wp14:editId="731A6248">
            <wp:extent cx="6390640" cy="3528060"/>
            <wp:effectExtent l="0" t="0" r="0" b="0"/>
            <wp:docPr id="171504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49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03FD" w14:textId="77777777" w:rsidR="00547B9E" w:rsidRDefault="00547B9E" w:rsidP="00547B9E">
      <w:pPr>
        <w:ind w:left="720" w:hanging="360"/>
      </w:pPr>
    </w:p>
    <w:p w14:paraId="179385DD" w14:textId="4D70260A" w:rsidR="00D807CE" w:rsidRDefault="00D807CE" w:rsidP="00F035DA">
      <w:pPr>
        <w:pStyle w:val="ListParagraph"/>
        <w:numPr>
          <w:ilvl w:val="0"/>
          <w:numId w:val="59"/>
        </w:numPr>
      </w:pPr>
      <w:r>
        <w:t xml:space="preserve">Create </w:t>
      </w:r>
      <w:r w:rsidRPr="00D807CE">
        <w:t>Storage maps</w:t>
      </w:r>
    </w:p>
    <w:p w14:paraId="01C9F41A" w14:textId="79536324" w:rsidR="00D807CE" w:rsidRDefault="00D807CE" w:rsidP="00D807CE">
      <w:pPr>
        <w:ind w:left="360"/>
      </w:pPr>
      <w:r w:rsidRPr="00D807CE">
        <w:rPr>
          <w:noProof/>
        </w:rPr>
        <w:lastRenderedPageBreak/>
        <w:drawing>
          <wp:inline distT="0" distB="0" distL="0" distR="0" wp14:anchorId="0F0F50BF" wp14:editId="0D8A5EEF">
            <wp:extent cx="6390640" cy="2555875"/>
            <wp:effectExtent l="0" t="0" r="0" b="0"/>
            <wp:docPr id="14440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7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B74B" w14:textId="5D0E5DC3" w:rsidR="00D807CE" w:rsidRPr="00D807CE" w:rsidRDefault="00D807CE" w:rsidP="00D807CE">
      <w:pPr>
        <w:ind w:left="360"/>
      </w:pPr>
      <w:r w:rsidRPr="00D807CE">
        <w:rPr>
          <w:noProof/>
        </w:rPr>
        <w:drawing>
          <wp:inline distT="0" distB="0" distL="0" distR="0" wp14:anchorId="0B2FEF63" wp14:editId="6FC6EBCC">
            <wp:extent cx="6390640" cy="3465195"/>
            <wp:effectExtent l="0" t="0" r="0" b="1905"/>
            <wp:docPr id="15961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020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2A8" w14:textId="77777777" w:rsidR="00D807CE" w:rsidRDefault="00D807CE" w:rsidP="00F035DA">
      <w:pPr>
        <w:pStyle w:val="ListParagraph"/>
        <w:numPr>
          <w:ilvl w:val="0"/>
          <w:numId w:val="59"/>
        </w:numPr>
      </w:pPr>
      <w:r>
        <w:t xml:space="preserve">Create a migration plan, selecting one or more VMs to migrate. </w:t>
      </w:r>
    </w:p>
    <w:p w14:paraId="5F7C3F31" w14:textId="01FBBD57" w:rsidR="00D807CE" w:rsidRDefault="00E837FC" w:rsidP="00E837FC">
      <w:pPr>
        <w:ind w:left="360"/>
      </w:pPr>
      <w:r w:rsidRPr="00E837FC">
        <w:rPr>
          <w:noProof/>
        </w:rPr>
        <w:drawing>
          <wp:inline distT="0" distB="0" distL="0" distR="0" wp14:anchorId="319B54A0" wp14:editId="2172104D">
            <wp:extent cx="6390640" cy="2464435"/>
            <wp:effectExtent l="0" t="0" r="0" b="0"/>
            <wp:docPr id="48443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349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7296" w14:textId="410EF8C7" w:rsidR="00E837FC" w:rsidRDefault="00E837FC" w:rsidP="00E837FC">
      <w:pPr>
        <w:ind w:left="360"/>
      </w:pPr>
      <w:r w:rsidRPr="00E837FC">
        <w:rPr>
          <w:noProof/>
        </w:rPr>
        <w:lastRenderedPageBreak/>
        <w:drawing>
          <wp:inline distT="0" distB="0" distL="0" distR="0" wp14:anchorId="766ABD4F" wp14:editId="1AC4D7B7">
            <wp:extent cx="6390640" cy="2785110"/>
            <wp:effectExtent l="0" t="0" r="0" b="0"/>
            <wp:docPr id="5640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386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2F9" w14:textId="0D2C4EC7" w:rsidR="00E837FC" w:rsidRDefault="00E837FC" w:rsidP="00E837FC">
      <w:pPr>
        <w:ind w:left="360"/>
      </w:pPr>
      <w:r w:rsidRPr="00E837FC">
        <w:rPr>
          <w:noProof/>
        </w:rPr>
        <w:drawing>
          <wp:inline distT="0" distB="0" distL="0" distR="0" wp14:anchorId="77D6EB6D" wp14:editId="13E03B8B">
            <wp:extent cx="6390640" cy="2179320"/>
            <wp:effectExtent l="0" t="0" r="0" b="0"/>
            <wp:docPr id="19890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348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4623" w14:textId="54CF744D" w:rsidR="00E837FC" w:rsidRDefault="00E837FC" w:rsidP="00E837FC">
      <w:pPr>
        <w:ind w:left="360"/>
      </w:pPr>
      <w:r w:rsidRPr="00E837FC">
        <w:rPr>
          <w:noProof/>
        </w:rPr>
        <w:drawing>
          <wp:inline distT="0" distB="0" distL="0" distR="0" wp14:anchorId="35AD7FCC" wp14:editId="616ADB07">
            <wp:extent cx="6390640" cy="1781810"/>
            <wp:effectExtent l="0" t="0" r="0" b="8890"/>
            <wp:docPr id="196122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215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1601" w14:textId="4CAFACFE" w:rsidR="00547B9E" w:rsidRDefault="00547B9E" w:rsidP="006B4810"/>
    <w:p w14:paraId="338B9031" w14:textId="77777777" w:rsidR="00547B9E" w:rsidRDefault="00547B9E" w:rsidP="006B4810"/>
    <w:p w14:paraId="5DEE2B64" w14:textId="042C537D" w:rsidR="006B4810" w:rsidRDefault="006B4810" w:rsidP="006B4810">
      <w:r>
        <w:rPr>
          <w:rFonts w:hint="eastAsia"/>
        </w:rPr>
        <w:t xml:space="preserve">Start the migration </w:t>
      </w:r>
      <w:r>
        <w:rPr>
          <w:rFonts w:hint="eastAsia"/>
        </w:rPr>
        <w:t>→</w:t>
      </w:r>
      <w:r>
        <w:rPr>
          <w:rFonts w:hint="eastAsia"/>
        </w:rPr>
        <w:t xml:space="preserve"> disks are streamed via VDDK </w:t>
      </w:r>
      <w:r>
        <w:rPr>
          <w:rFonts w:hint="eastAsia"/>
        </w:rPr>
        <w:t>→</w:t>
      </w:r>
      <w:r>
        <w:rPr>
          <w:rFonts w:hint="eastAsia"/>
        </w:rPr>
        <w:t xml:space="preserve"> VMs appear in OpenShift Virtualization.</w:t>
      </w:r>
    </w:p>
    <w:p w14:paraId="628B636A" w14:textId="77777777" w:rsidR="00547B9E" w:rsidRDefault="00547B9E" w:rsidP="006B4810"/>
    <w:p w14:paraId="474AD611" w14:textId="0C2780F8" w:rsidR="006B4810" w:rsidRDefault="006B4810" w:rsidP="006B4810">
      <w:r>
        <w:t xml:space="preserve">After completion, VMs run as </w:t>
      </w:r>
      <w:proofErr w:type="spellStart"/>
      <w:r>
        <w:t>KubeVirt</w:t>
      </w:r>
      <w:proofErr w:type="spellEnd"/>
      <w:r>
        <w:t xml:space="preserve"> </w:t>
      </w:r>
      <w:proofErr w:type="spellStart"/>
      <w:r>
        <w:t>VirtualMachine</w:t>
      </w:r>
      <w:proofErr w:type="spellEnd"/>
      <w:r>
        <w:t xml:space="preserve"> resources with PVC-backed storage.</w:t>
      </w:r>
    </w:p>
    <w:p w14:paraId="420F50D4" w14:textId="77777777" w:rsidR="00D74AC0" w:rsidRDefault="00D74AC0" w:rsidP="006B4810"/>
    <w:p w14:paraId="4F513B04" w14:textId="77777777" w:rsidR="00D74AC0" w:rsidRPr="00D74AC0" w:rsidRDefault="00D74AC0" w:rsidP="00D74AC0">
      <w:pPr>
        <w:rPr>
          <w:sz w:val="18"/>
          <w:szCs w:val="22"/>
        </w:rPr>
      </w:pPr>
      <w:r>
        <w:t xml:space="preserve">Note: </w:t>
      </w:r>
      <w:r w:rsidRPr="00D74AC0">
        <w:rPr>
          <w:sz w:val="18"/>
          <w:szCs w:val="22"/>
        </w:rPr>
        <w:t>MTV (Migration Toolkit for Virtualization) and it’s completely accurate:</w:t>
      </w:r>
    </w:p>
    <w:p w14:paraId="7A51F758" w14:textId="77777777" w:rsidR="00D74AC0" w:rsidRPr="00D74AC0" w:rsidRDefault="00D74AC0" w:rsidP="00D74AC0">
      <w:pPr>
        <w:rPr>
          <w:sz w:val="18"/>
          <w:szCs w:val="22"/>
        </w:rPr>
      </w:pPr>
      <w:r w:rsidRPr="00D74AC0">
        <w:rPr>
          <w:sz w:val="18"/>
          <w:szCs w:val="22"/>
        </w:rPr>
        <w:t>Warm migration requires VMware Changed Block Tracking (CBT) so MTV can copy only the changed blocks during incremental syncs.</w:t>
      </w:r>
    </w:p>
    <w:p w14:paraId="1AED0B82" w14:textId="3184B669" w:rsidR="00D74AC0" w:rsidRDefault="00D74AC0" w:rsidP="00D74AC0">
      <w:pPr>
        <w:rPr>
          <w:sz w:val="18"/>
          <w:szCs w:val="22"/>
        </w:rPr>
      </w:pPr>
      <w:r w:rsidRPr="00D74AC0">
        <w:rPr>
          <w:sz w:val="18"/>
          <w:szCs w:val="22"/>
        </w:rPr>
        <w:t>When CBT is disabled on a VM, MTV cannot perform warm migration and will fail the plan.</w:t>
      </w:r>
      <w:r>
        <w:rPr>
          <w:sz w:val="18"/>
          <w:szCs w:val="22"/>
        </w:rPr>
        <w:br/>
      </w:r>
      <w:r w:rsidR="002B1EFB" w:rsidRPr="002B1EFB">
        <w:rPr>
          <w:b/>
          <w:bCs/>
          <w:sz w:val="18"/>
          <w:szCs w:val="22"/>
        </w:rPr>
        <w:t>Option A</w:t>
      </w:r>
      <w:r w:rsidR="002B1EFB">
        <w:rPr>
          <w:sz w:val="18"/>
          <w:szCs w:val="22"/>
        </w:rPr>
        <w:t xml:space="preserve">: </w:t>
      </w:r>
      <w:r>
        <w:rPr>
          <w:sz w:val="18"/>
          <w:szCs w:val="22"/>
        </w:rPr>
        <w:t>E</w:t>
      </w:r>
      <w:r w:rsidRPr="00D74AC0">
        <w:rPr>
          <w:sz w:val="18"/>
          <w:szCs w:val="22"/>
        </w:rPr>
        <w:t>nable CBT on the affected VMs</w:t>
      </w:r>
      <w:r w:rsidR="002B1EFB">
        <w:rPr>
          <w:sz w:val="18"/>
          <w:szCs w:val="22"/>
        </w:rPr>
        <w:t xml:space="preserve"> </w:t>
      </w:r>
      <w:r w:rsidR="002B1EFB" w:rsidRPr="002B1EFB">
        <w:rPr>
          <w:sz w:val="18"/>
          <w:szCs w:val="22"/>
        </w:rPr>
        <w:t>in vCenter</w:t>
      </w:r>
      <w:r>
        <w:rPr>
          <w:sz w:val="18"/>
          <w:szCs w:val="22"/>
        </w:rPr>
        <w:t>:</w:t>
      </w:r>
    </w:p>
    <w:p w14:paraId="6087EC36" w14:textId="3B51E1C9" w:rsidR="00D74AC0" w:rsidRPr="00D74AC0" w:rsidRDefault="00D74AC0" w:rsidP="00F035DA">
      <w:pPr>
        <w:pStyle w:val="ListParagraph"/>
        <w:numPr>
          <w:ilvl w:val="0"/>
          <w:numId w:val="61"/>
        </w:numPr>
        <w:rPr>
          <w:sz w:val="18"/>
          <w:szCs w:val="22"/>
        </w:rPr>
      </w:pPr>
      <w:r w:rsidRPr="00D74AC0">
        <w:rPr>
          <w:sz w:val="18"/>
          <w:szCs w:val="22"/>
        </w:rPr>
        <w:t>Power off the VM  (CBT cannot be enabled while the VM is running)</w:t>
      </w:r>
    </w:p>
    <w:p w14:paraId="597DCFC6" w14:textId="77777777" w:rsidR="00D74AC0" w:rsidRPr="00D74AC0" w:rsidRDefault="00D74AC0" w:rsidP="00D74AC0">
      <w:pPr>
        <w:rPr>
          <w:sz w:val="18"/>
          <w:szCs w:val="22"/>
        </w:rPr>
      </w:pPr>
    </w:p>
    <w:p w14:paraId="5FD590A9" w14:textId="77A458B7" w:rsidR="00D74AC0" w:rsidRPr="00D74AC0" w:rsidRDefault="00D74AC0" w:rsidP="00F035DA">
      <w:pPr>
        <w:pStyle w:val="ListParagraph"/>
        <w:numPr>
          <w:ilvl w:val="0"/>
          <w:numId w:val="61"/>
        </w:numPr>
        <w:rPr>
          <w:sz w:val="18"/>
          <w:szCs w:val="22"/>
        </w:rPr>
      </w:pPr>
      <w:r w:rsidRPr="00D74AC0">
        <w:rPr>
          <w:rFonts w:hint="eastAsia"/>
          <w:sz w:val="18"/>
          <w:szCs w:val="22"/>
        </w:rPr>
        <w:lastRenderedPageBreak/>
        <w:t xml:space="preserve">Edit VM settings </w:t>
      </w:r>
      <w:r w:rsidRPr="00D74AC0">
        <w:rPr>
          <w:rFonts w:hint="eastAsia"/>
          <w:sz w:val="18"/>
          <w:szCs w:val="22"/>
        </w:rPr>
        <w:t>→</w:t>
      </w:r>
      <w:r w:rsidRPr="00D74AC0">
        <w:rPr>
          <w:rFonts w:hint="eastAsia"/>
          <w:sz w:val="18"/>
          <w:szCs w:val="22"/>
        </w:rPr>
        <w:t xml:space="preserve"> VM Options  </w:t>
      </w:r>
      <w:r w:rsidRPr="00D74AC0">
        <w:rPr>
          <w:rFonts w:hint="eastAsia"/>
          <w:sz w:val="18"/>
          <w:szCs w:val="22"/>
        </w:rPr>
        <w:t>→</w:t>
      </w:r>
      <w:r w:rsidRPr="00D74AC0">
        <w:rPr>
          <w:rFonts w:hint="eastAsia"/>
          <w:sz w:val="18"/>
          <w:szCs w:val="22"/>
        </w:rPr>
        <w:t xml:space="preserve"> Advanced </w:t>
      </w:r>
      <w:r w:rsidRPr="00D74AC0">
        <w:rPr>
          <w:rFonts w:hint="eastAsia"/>
          <w:sz w:val="18"/>
          <w:szCs w:val="22"/>
        </w:rPr>
        <w:t>→</w:t>
      </w:r>
      <w:r w:rsidRPr="00D74AC0">
        <w:rPr>
          <w:rFonts w:hint="eastAsia"/>
          <w:sz w:val="18"/>
          <w:szCs w:val="22"/>
        </w:rPr>
        <w:t xml:space="preserve"> Edit Configuration</w:t>
      </w:r>
    </w:p>
    <w:p w14:paraId="1F1B83C1" w14:textId="77777777" w:rsidR="00D74AC0" w:rsidRPr="00D74AC0" w:rsidRDefault="00D74AC0" w:rsidP="00D74AC0">
      <w:pPr>
        <w:rPr>
          <w:sz w:val="18"/>
          <w:szCs w:val="22"/>
        </w:rPr>
      </w:pPr>
    </w:p>
    <w:p w14:paraId="4E4F0449" w14:textId="1294E4F8" w:rsidR="00D74AC0" w:rsidRPr="00D74AC0" w:rsidRDefault="00D74AC0" w:rsidP="00F035DA">
      <w:pPr>
        <w:pStyle w:val="ListParagraph"/>
        <w:numPr>
          <w:ilvl w:val="0"/>
          <w:numId w:val="61"/>
        </w:numPr>
        <w:rPr>
          <w:sz w:val="18"/>
          <w:szCs w:val="22"/>
        </w:rPr>
      </w:pPr>
      <w:r w:rsidRPr="00D74AC0">
        <w:rPr>
          <w:sz w:val="18"/>
          <w:szCs w:val="22"/>
        </w:rPr>
        <w:t>Add or verify these parameters:</w:t>
      </w:r>
      <w:r w:rsidRPr="00D74AC0">
        <w:rPr>
          <w:sz w:val="18"/>
          <w:szCs w:val="22"/>
        </w:rPr>
        <w:br/>
      </w:r>
    </w:p>
    <w:tbl>
      <w:tblPr>
        <w:tblStyle w:val="LightList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2610"/>
      </w:tblGrid>
      <w:tr w:rsidR="00D74AC0" w14:paraId="7CAEF856" w14:textId="77777777" w:rsidTr="005C5C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48645630" w14:textId="77777777" w:rsidR="00D74AC0" w:rsidRPr="00D74AC0" w:rsidRDefault="00D74AC0" w:rsidP="005C5CDD">
            <w:pPr>
              <w:rPr>
                <w:sz w:val="18"/>
                <w:szCs w:val="22"/>
              </w:rPr>
            </w:pPr>
            <w:r w:rsidRPr="00D74AC0">
              <w:rPr>
                <w:sz w:val="18"/>
                <w:szCs w:val="22"/>
              </w:rPr>
              <w:t>Key</w:t>
            </w:r>
          </w:p>
        </w:tc>
        <w:tc>
          <w:tcPr>
            <w:tcW w:w="2610" w:type="dxa"/>
          </w:tcPr>
          <w:p w14:paraId="4C4B37F8" w14:textId="77777777" w:rsidR="00D74AC0" w:rsidRPr="00D74AC0" w:rsidRDefault="00D74AC0" w:rsidP="005C5C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</w:rPr>
            </w:pPr>
            <w:r w:rsidRPr="00D74AC0">
              <w:rPr>
                <w:sz w:val="18"/>
                <w:szCs w:val="22"/>
              </w:rPr>
              <w:t>Value</w:t>
            </w:r>
          </w:p>
        </w:tc>
      </w:tr>
      <w:tr w:rsidR="00D74AC0" w14:paraId="2D8A1C2B" w14:textId="77777777" w:rsidTr="005C5C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5F79F3E0" w14:textId="77777777" w:rsidR="00D74AC0" w:rsidRPr="00D74AC0" w:rsidRDefault="00D74AC0" w:rsidP="005C5CDD">
            <w:pPr>
              <w:tabs>
                <w:tab w:val="left" w:pos="2765"/>
              </w:tabs>
              <w:rPr>
                <w:sz w:val="18"/>
                <w:szCs w:val="22"/>
              </w:rPr>
            </w:pPr>
            <w:proofErr w:type="spellStart"/>
            <w:r w:rsidRPr="00D74AC0">
              <w:rPr>
                <w:sz w:val="18"/>
                <w:szCs w:val="22"/>
              </w:rPr>
              <w:t>ctkEnabled</w:t>
            </w:r>
            <w:proofErr w:type="spellEnd"/>
          </w:p>
        </w:tc>
        <w:tc>
          <w:tcPr>
            <w:tcW w:w="2610" w:type="dxa"/>
          </w:tcPr>
          <w:p w14:paraId="648DC34C" w14:textId="77777777" w:rsidR="00D74AC0" w:rsidRPr="00D74AC0" w:rsidRDefault="00D74AC0" w:rsidP="005C5CDD">
            <w:pPr>
              <w:tabs>
                <w:tab w:val="left" w:pos="34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2"/>
              </w:rPr>
            </w:pPr>
            <w:r w:rsidRPr="00D74AC0">
              <w:rPr>
                <w:sz w:val="18"/>
                <w:szCs w:val="22"/>
              </w:rPr>
              <w:t>true</w:t>
            </w:r>
          </w:p>
        </w:tc>
      </w:tr>
      <w:tr w:rsidR="00D74AC0" w14:paraId="2C56BEBC" w14:textId="77777777" w:rsidTr="005C5C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26676421" w14:textId="77777777" w:rsidR="00D74AC0" w:rsidRPr="00D74AC0" w:rsidRDefault="00D74AC0" w:rsidP="005C5CDD">
            <w:pPr>
              <w:rPr>
                <w:sz w:val="18"/>
                <w:szCs w:val="22"/>
              </w:rPr>
            </w:pPr>
            <w:r w:rsidRPr="00D74AC0">
              <w:rPr>
                <w:sz w:val="18"/>
                <w:szCs w:val="22"/>
              </w:rPr>
              <w:t>scsi0:0.ctkEnabled</w:t>
            </w:r>
          </w:p>
        </w:tc>
        <w:tc>
          <w:tcPr>
            <w:tcW w:w="2610" w:type="dxa"/>
          </w:tcPr>
          <w:p w14:paraId="67791CE7" w14:textId="77777777" w:rsidR="00D74AC0" w:rsidRPr="00D74AC0" w:rsidRDefault="00D74AC0" w:rsidP="005C5CDD">
            <w:pPr>
              <w:tabs>
                <w:tab w:val="left" w:pos="34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</w:rPr>
            </w:pPr>
            <w:r w:rsidRPr="00D74AC0">
              <w:rPr>
                <w:sz w:val="18"/>
                <w:szCs w:val="22"/>
              </w:rPr>
              <w:t>true (repeat for each disk)</w:t>
            </w:r>
          </w:p>
        </w:tc>
      </w:tr>
    </w:tbl>
    <w:p w14:paraId="1804C763" w14:textId="77777777" w:rsidR="00D74AC0" w:rsidRPr="00D74AC0" w:rsidRDefault="00D74AC0" w:rsidP="00D74AC0">
      <w:pPr>
        <w:rPr>
          <w:sz w:val="18"/>
          <w:szCs w:val="22"/>
        </w:rPr>
      </w:pPr>
    </w:p>
    <w:p w14:paraId="0A61EAEC" w14:textId="77777777" w:rsidR="00D74AC0" w:rsidRDefault="00D74AC0" w:rsidP="00D74AC0">
      <w:r w:rsidRPr="00D74AC0">
        <w:rPr>
          <w:noProof/>
        </w:rPr>
        <w:drawing>
          <wp:inline distT="0" distB="0" distL="0" distR="0" wp14:anchorId="264EDDCC" wp14:editId="3A9FA6A3">
            <wp:extent cx="4464423" cy="2071627"/>
            <wp:effectExtent l="0" t="0" r="0" b="5080"/>
            <wp:docPr id="213692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82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2609" cy="20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957E" w14:textId="77777777" w:rsidR="00D74AC0" w:rsidRPr="00D74AC0" w:rsidRDefault="00D74AC0" w:rsidP="00D74AC0">
      <w:pPr>
        <w:rPr>
          <w:sz w:val="18"/>
          <w:szCs w:val="22"/>
        </w:rPr>
      </w:pPr>
    </w:p>
    <w:p w14:paraId="12F0F4A1" w14:textId="77777777" w:rsidR="00D74AC0" w:rsidRPr="00D74AC0" w:rsidRDefault="00D74AC0" w:rsidP="00F035DA">
      <w:pPr>
        <w:pStyle w:val="ListParagraph"/>
        <w:numPr>
          <w:ilvl w:val="0"/>
          <w:numId w:val="61"/>
        </w:numPr>
      </w:pPr>
      <w:r w:rsidRPr="00D74AC0">
        <w:t>Power on the VM</w:t>
      </w:r>
    </w:p>
    <w:p w14:paraId="20074556" w14:textId="4A25FC45" w:rsidR="00D74AC0" w:rsidRPr="00D74AC0" w:rsidRDefault="00D74AC0" w:rsidP="00F035DA">
      <w:pPr>
        <w:pStyle w:val="ListParagraph"/>
        <w:numPr>
          <w:ilvl w:val="0"/>
          <w:numId w:val="61"/>
        </w:numPr>
      </w:pPr>
      <w:r>
        <w:t>Create a snapshot  -This initializes the CBT map.</w:t>
      </w:r>
    </w:p>
    <w:p w14:paraId="420CE519" w14:textId="693B20D9" w:rsidR="00D74AC0" w:rsidRDefault="00D74AC0" w:rsidP="00F035DA">
      <w:pPr>
        <w:pStyle w:val="ListParagraph"/>
        <w:numPr>
          <w:ilvl w:val="0"/>
          <w:numId w:val="61"/>
        </w:numPr>
      </w:pPr>
      <w:r w:rsidRPr="00D74AC0">
        <w:t>Delete the snapshot  (This is normal; CBT remains active.)</w:t>
      </w:r>
    </w:p>
    <w:p w14:paraId="4308E1E0" w14:textId="77777777" w:rsidR="00D74AC0" w:rsidRDefault="00D74AC0" w:rsidP="00D74AC0">
      <w:pPr>
        <w:pStyle w:val="ListParagraph"/>
        <w:numPr>
          <w:ilvl w:val="0"/>
          <w:numId w:val="0"/>
        </w:numPr>
        <w:ind w:left="720"/>
      </w:pPr>
    </w:p>
    <w:p w14:paraId="6E1A7574" w14:textId="5AA20A42" w:rsidR="00D74AC0" w:rsidRDefault="002B1EFB" w:rsidP="002B1EFB">
      <w:r w:rsidRPr="002B1EFB">
        <w:rPr>
          <w:b/>
          <w:bCs/>
        </w:rPr>
        <w:t>Option B:</w:t>
      </w:r>
      <w:r>
        <w:t xml:space="preserve"> </w:t>
      </w:r>
      <w:r w:rsidRPr="002B1EFB">
        <w:t xml:space="preserve">Enable CBT using </w:t>
      </w:r>
      <w:proofErr w:type="spellStart"/>
      <w:r w:rsidRPr="002B1EFB">
        <w:t>PowerCLI</w:t>
      </w:r>
      <w:proofErr w:type="spellEnd"/>
    </w:p>
    <w:p w14:paraId="24AC3FF2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$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= </w:t>
      </w:r>
      <w:r>
        <w:rPr>
          <w:rFonts w:ascii="Consolas" w:hAnsi="Consolas" w:cs="Courier New"/>
          <w:color w:val="007FAA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>-VM -</w:t>
      </w:r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-name"</w:t>
      </w:r>
    </w:p>
    <w:p w14:paraId="7F1DE57A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$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</w:t>
      </w:r>
      <w:r>
        <w:rPr>
          <w:rFonts w:ascii="Consolas" w:hAnsi="Consolas" w:cs="Courier New"/>
          <w:color w:val="007FAA"/>
          <w:sz w:val="17"/>
          <w:szCs w:val="17"/>
        </w:rPr>
        <w:t>Set</w:t>
      </w:r>
      <w:r>
        <w:rPr>
          <w:rFonts w:ascii="Consolas" w:hAnsi="Consolas" w:cs="Courier New"/>
          <w:color w:val="545454"/>
          <w:sz w:val="17"/>
          <w:szCs w:val="17"/>
        </w:rPr>
        <w:t>-VM -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AdvancedSetting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@{</w:t>
      </w:r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"ctkEnabled"</w:t>
      </w:r>
      <w:r>
        <w:rPr>
          <w:rFonts w:ascii="Consolas" w:hAnsi="Consolas" w:cs="Courier New"/>
          <w:color w:val="545454"/>
          <w:sz w:val="17"/>
          <w:szCs w:val="17"/>
        </w:rPr>
        <w:t>;</w:t>
      </w:r>
      <w:r>
        <w:rPr>
          <w:rFonts w:ascii="Consolas" w:hAnsi="Consolas" w:cs="Courier New"/>
          <w:color w:val="007FAA"/>
          <w:sz w:val="17"/>
          <w:szCs w:val="17"/>
        </w:rPr>
        <w:t>Value</w:t>
      </w:r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"true"</w:t>
      </w:r>
      <w:r>
        <w:rPr>
          <w:rFonts w:ascii="Consolas" w:hAnsi="Consolas" w:cs="Courier New"/>
          <w:color w:val="545454"/>
          <w:sz w:val="17"/>
          <w:szCs w:val="17"/>
        </w:rPr>
        <w:t>} -</w:t>
      </w:r>
      <w:r>
        <w:rPr>
          <w:rFonts w:ascii="Consolas" w:hAnsi="Consolas" w:cs="Courier New"/>
          <w:color w:val="007FAA"/>
          <w:sz w:val="17"/>
          <w:szCs w:val="17"/>
        </w:rPr>
        <w:t>Confirm</w:t>
      </w:r>
      <w:r>
        <w:rPr>
          <w:rFonts w:ascii="Consolas" w:hAnsi="Consolas" w:cs="Courier New"/>
          <w:color w:val="545454"/>
          <w:sz w:val="17"/>
          <w:szCs w:val="17"/>
        </w:rPr>
        <w:t>:$false</w:t>
      </w:r>
    </w:p>
    <w:p w14:paraId="38F96CDC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$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vm.</w:t>
      </w:r>
      <w:r>
        <w:rPr>
          <w:rFonts w:ascii="Consolas" w:hAnsi="Consolas" w:cs="Courier New"/>
          <w:color w:val="007FAA"/>
          <w:sz w:val="17"/>
          <w:szCs w:val="17"/>
        </w:rPr>
        <w:t>HardDisks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% { </w:t>
      </w:r>
      <w:r>
        <w:rPr>
          <w:rFonts w:ascii="Consolas" w:hAnsi="Consolas" w:cs="Courier New"/>
          <w:color w:val="007FAA"/>
          <w:sz w:val="17"/>
          <w:szCs w:val="17"/>
        </w:rPr>
        <w:t>Set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HardDisk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$_ -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AdvancedSetting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@{</w:t>
      </w:r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"$($_.ExtensionData.DeviceInfo.Label).ctkEnabled"</w:t>
      </w:r>
      <w:r>
        <w:rPr>
          <w:rFonts w:ascii="Consolas" w:hAnsi="Consolas" w:cs="Courier New"/>
          <w:color w:val="545454"/>
          <w:sz w:val="17"/>
          <w:szCs w:val="17"/>
        </w:rPr>
        <w:t>;</w:t>
      </w:r>
      <w:r>
        <w:rPr>
          <w:rFonts w:ascii="Consolas" w:hAnsi="Consolas" w:cs="Courier New"/>
          <w:color w:val="007FAA"/>
          <w:sz w:val="17"/>
          <w:szCs w:val="17"/>
        </w:rPr>
        <w:t>Value</w:t>
      </w:r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"true"</w:t>
      </w:r>
      <w:r>
        <w:rPr>
          <w:rFonts w:ascii="Consolas" w:hAnsi="Consolas" w:cs="Courier New"/>
          <w:color w:val="545454"/>
          <w:sz w:val="17"/>
          <w:szCs w:val="17"/>
        </w:rPr>
        <w:t>} -</w:t>
      </w:r>
      <w:r>
        <w:rPr>
          <w:rFonts w:ascii="Consolas" w:hAnsi="Consolas" w:cs="Courier New"/>
          <w:color w:val="007FAA"/>
          <w:sz w:val="17"/>
          <w:szCs w:val="17"/>
        </w:rPr>
        <w:t>Confirm</w:t>
      </w:r>
      <w:r>
        <w:rPr>
          <w:rFonts w:ascii="Consolas" w:hAnsi="Consolas" w:cs="Courier New"/>
          <w:color w:val="545454"/>
          <w:sz w:val="17"/>
          <w:szCs w:val="17"/>
        </w:rPr>
        <w:t>:$false }</w:t>
      </w:r>
    </w:p>
    <w:p w14:paraId="53D2115B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New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color w:val="007FAA"/>
          <w:sz w:val="17"/>
          <w:szCs w:val="17"/>
        </w:rPr>
        <w:t>Snapshot</w:t>
      </w:r>
      <w:r>
        <w:rPr>
          <w:rFonts w:ascii="Consolas" w:hAnsi="Consolas" w:cs="Courier New"/>
          <w:color w:val="545454"/>
          <w:sz w:val="17"/>
          <w:szCs w:val="17"/>
        </w:rPr>
        <w:t xml:space="preserve"> -VM $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init-cbt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3CF0BD4E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Remove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color w:val="007FAA"/>
          <w:sz w:val="17"/>
          <w:szCs w:val="17"/>
        </w:rPr>
        <w:t>Snapshot</w:t>
      </w:r>
      <w:r>
        <w:rPr>
          <w:rFonts w:ascii="Consolas" w:hAnsi="Consolas" w:cs="Courier New"/>
          <w:color w:val="545454"/>
          <w:sz w:val="17"/>
          <w:szCs w:val="17"/>
        </w:rPr>
        <w:t xml:space="preserve"> -VM $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init-cbt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 -</w:t>
      </w:r>
      <w:r>
        <w:rPr>
          <w:rFonts w:ascii="Consolas" w:hAnsi="Consolas" w:cs="Courier New"/>
          <w:color w:val="007FAA"/>
          <w:sz w:val="17"/>
          <w:szCs w:val="17"/>
        </w:rPr>
        <w:t>Confirm</w:t>
      </w:r>
      <w:r>
        <w:rPr>
          <w:rFonts w:ascii="Consolas" w:hAnsi="Consolas" w:cs="Courier New"/>
          <w:color w:val="545454"/>
          <w:sz w:val="17"/>
          <w:szCs w:val="17"/>
        </w:rPr>
        <w:t>:$false</w:t>
      </w:r>
    </w:p>
    <w:p w14:paraId="7A9B2CBA" w14:textId="77777777" w:rsidR="002B1EFB" w:rsidRDefault="002B1EFB" w:rsidP="002B1EF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5305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9055046" w14:textId="4B0ECD50" w:rsidR="00D74AC0" w:rsidRDefault="008E00FE" w:rsidP="008E00FE">
      <w:r>
        <w:t xml:space="preserve">Disable: </w:t>
      </w:r>
      <w:r w:rsidRPr="008E00FE">
        <w:t xml:space="preserve"> CPU/Memory </w:t>
      </w:r>
      <w:proofErr w:type="spellStart"/>
      <w:r w:rsidRPr="008E00FE">
        <w:t>hotplu</w:t>
      </w:r>
      <w:r>
        <w:t>g</w:t>
      </w:r>
      <w:proofErr w:type="spellEnd"/>
    </w:p>
    <w:p w14:paraId="4B064841" w14:textId="77777777" w:rsidR="008E00FE" w:rsidRDefault="008E00FE" w:rsidP="008E00FE"/>
    <w:p w14:paraId="0176E173" w14:textId="77777777" w:rsidR="000D4865" w:rsidRDefault="000D4865" w:rsidP="008E00FE"/>
    <w:p w14:paraId="31E97402" w14:textId="77777777" w:rsidR="000D4865" w:rsidRDefault="000D4865" w:rsidP="008E00FE"/>
    <w:p w14:paraId="7F952738" w14:textId="1BFFB5BA" w:rsidR="000D4865" w:rsidRDefault="000D4865" w:rsidP="008E00FE">
      <w:r w:rsidRPr="000D4865">
        <w:t>Network ports required for migrating from VMware vSphere</w:t>
      </w:r>
    </w:p>
    <w:tbl>
      <w:tblPr>
        <w:tblW w:w="10165" w:type="dxa"/>
        <w:tblLook w:val="04A0" w:firstRow="1" w:lastRow="0" w:firstColumn="1" w:lastColumn="0" w:noHBand="0" w:noVBand="1"/>
      </w:tblPr>
      <w:tblGrid>
        <w:gridCol w:w="960"/>
        <w:gridCol w:w="960"/>
        <w:gridCol w:w="1720"/>
        <w:gridCol w:w="2020"/>
        <w:gridCol w:w="4505"/>
      </w:tblGrid>
      <w:tr w:rsidR="000D4865" w:rsidRPr="000D4865" w14:paraId="1E533336" w14:textId="77777777" w:rsidTr="000D4865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8B57D5D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Port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5976127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Protocol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77057B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Source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01A4A9A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Destination</w:t>
            </w:r>
          </w:p>
        </w:tc>
        <w:tc>
          <w:tcPr>
            <w:tcW w:w="45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ACC6CB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Purpose</w:t>
            </w:r>
          </w:p>
        </w:tc>
      </w:tr>
      <w:tr w:rsidR="000D4865" w:rsidRPr="000D4865" w14:paraId="29633120" w14:textId="77777777" w:rsidTr="000D4865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E073CF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443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7BA31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TCP</w:t>
            </w:r>
          </w:p>
        </w:tc>
        <w:tc>
          <w:tcPr>
            <w:tcW w:w="17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EDC8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OpenShift nodes</w:t>
            </w:r>
          </w:p>
        </w:tc>
        <w:tc>
          <w:tcPr>
            <w:tcW w:w="2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E9151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VMware vCenter</w:t>
            </w: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99057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VMware provider inventory</w:t>
            </w:r>
          </w:p>
        </w:tc>
      </w:tr>
      <w:tr w:rsidR="000D4865" w:rsidRPr="000D4865" w14:paraId="7B066996" w14:textId="77777777" w:rsidTr="000D4865">
        <w:trPr>
          <w:trHeight w:val="30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05218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A48C5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</w:p>
        </w:tc>
        <w:tc>
          <w:tcPr>
            <w:tcW w:w="1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6968A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</w:p>
        </w:tc>
        <w:tc>
          <w:tcPr>
            <w:tcW w:w="2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A185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143372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Disk transfer authentication</w:t>
            </w:r>
          </w:p>
        </w:tc>
      </w:tr>
      <w:tr w:rsidR="000D4865" w:rsidRPr="000D4865" w14:paraId="713C61DB" w14:textId="77777777" w:rsidTr="000D4865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0DA32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443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387B76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TCP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E5407A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OpenShift nodes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73D4C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 xml:space="preserve">VMware </w:t>
            </w:r>
            <w:proofErr w:type="spellStart"/>
            <w:r w:rsidRPr="000D4865">
              <w:rPr>
                <w:rFonts w:eastAsia="Times New Roman" w:cs="Arial"/>
                <w:color w:val="151515"/>
                <w:szCs w:val="20"/>
              </w:rPr>
              <w:t>ESXi</w:t>
            </w:r>
            <w:proofErr w:type="spellEnd"/>
            <w:r w:rsidRPr="000D4865">
              <w:rPr>
                <w:rFonts w:eastAsia="Times New Roman" w:cs="Arial"/>
                <w:color w:val="151515"/>
                <w:szCs w:val="20"/>
              </w:rPr>
              <w:t xml:space="preserve"> hosts</w:t>
            </w: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275033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Disk transfer authentication</w:t>
            </w:r>
          </w:p>
        </w:tc>
      </w:tr>
      <w:tr w:rsidR="000D4865" w:rsidRPr="000D4865" w14:paraId="371C538D" w14:textId="77777777" w:rsidTr="000D4865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830AA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902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C07A0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TCP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D5AFD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OpenShift nodes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8A241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 xml:space="preserve">VMware </w:t>
            </w:r>
            <w:proofErr w:type="spellStart"/>
            <w:r w:rsidRPr="000D4865">
              <w:rPr>
                <w:rFonts w:eastAsia="Times New Roman" w:cs="Arial"/>
                <w:color w:val="151515"/>
                <w:szCs w:val="20"/>
              </w:rPr>
              <w:t>ESXi</w:t>
            </w:r>
            <w:proofErr w:type="spellEnd"/>
            <w:r w:rsidRPr="000D4865">
              <w:rPr>
                <w:rFonts w:eastAsia="Times New Roman" w:cs="Arial"/>
                <w:color w:val="151515"/>
                <w:szCs w:val="20"/>
              </w:rPr>
              <w:t xml:space="preserve"> hosts</w:t>
            </w: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58BAD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Disk transfer data copy</w:t>
            </w:r>
          </w:p>
        </w:tc>
      </w:tr>
    </w:tbl>
    <w:p w14:paraId="714592AB" w14:textId="77777777" w:rsidR="000D4865" w:rsidRDefault="000D4865" w:rsidP="008E00FE"/>
    <w:p w14:paraId="71743076" w14:textId="213CBC5E" w:rsidR="000D4865" w:rsidRDefault="000D4865" w:rsidP="008E00FE">
      <w:r w:rsidRPr="000D4865">
        <w:t>Network ports required for migrating from Open Virtual Appliance (OVA) files</w:t>
      </w:r>
    </w:p>
    <w:tbl>
      <w:tblPr>
        <w:tblW w:w="10165" w:type="dxa"/>
        <w:tblLook w:val="04A0" w:firstRow="1" w:lastRow="0" w:firstColumn="1" w:lastColumn="0" w:noHBand="0" w:noVBand="1"/>
      </w:tblPr>
      <w:tblGrid>
        <w:gridCol w:w="960"/>
        <w:gridCol w:w="960"/>
        <w:gridCol w:w="1720"/>
        <w:gridCol w:w="2020"/>
        <w:gridCol w:w="4505"/>
      </w:tblGrid>
      <w:tr w:rsidR="000D4865" w:rsidRPr="000D4865" w14:paraId="5E64A1E5" w14:textId="77777777" w:rsidTr="000D4865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488354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Port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8703489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Protocol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9C6CDF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Source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3097F94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Destination</w:t>
            </w:r>
          </w:p>
        </w:tc>
        <w:tc>
          <w:tcPr>
            <w:tcW w:w="45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701F10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Purpose</w:t>
            </w:r>
          </w:p>
        </w:tc>
      </w:tr>
      <w:tr w:rsidR="000D4865" w:rsidRPr="000D4865" w14:paraId="7F5B7AF6" w14:textId="77777777" w:rsidTr="000D4865">
        <w:trPr>
          <w:trHeight w:val="5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A3BC69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2049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FE968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TCP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9E56B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OpenShift nodes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52FAE9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Server containing the OVA files</w:t>
            </w: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08999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NFS service</w:t>
            </w:r>
          </w:p>
        </w:tc>
      </w:tr>
      <w:tr w:rsidR="000D4865" w:rsidRPr="000D4865" w14:paraId="74482C43" w14:textId="77777777" w:rsidTr="000D4865">
        <w:trPr>
          <w:trHeight w:val="5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891B09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DF2938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TCP or UCP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D3A6A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OpenShift nodes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F6ABBB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Server containing the OVA files</w:t>
            </w:r>
          </w:p>
        </w:tc>
        <w:tc>
          <w:tcPr>
            <w:tcW w:w="4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6F9C0" w14:textId="77777777" w:rsidR="000D4865" w:rsidRPr="000D4865" w:rsidRDefault="000D4865" w:rsidP="000D4865">
            <w:pPr>
              <w:rPr>
                <w:rFonts w:eastAsia="Times New Roman" w:cs="Arial"/>
                <w:color w:val="151515"/>
                <w:szCs w:val="20"/>
              </w:rPr>
            </w:pPr>
            <w:r w:rsidRPr="000D4865">
              <w:rPr>
                <w:rFonts w:eastAsia="Times New Roman" w:cs="Arial"/>
                <w:color w:val="151515"/>
                <w:szCs w:val="20"/>
              </w:rPr>
              <w:t>RPC Portmapper, only needed for NFSv4.0</w:t>
            </w:r>
          </w:p>
        </w:tc>
      </w:tr>
    </w:tbl>
    <w:p w14:paraId="34BE8BEC" w14:textId="77777777" w:rsidR="000D4865" w:rsidRPr="00D74AC0" w:rsidRDefault="000D4865" w:rsidP="008E00FE"/>
    <w:p w14:paraId="3D4B49FB" w14:textId="48469A00" w:rsidR="00BC4066" w:rsidRDefault="006F0E2A" w:rsidP="007C35F8">
      <w:pPr>
        <w:pStyle w:val="Heading2"/>
        <w:numPr>
          <w:ilvl w:val="1"/>
          <w:numId w:val="2"/>
        </w:numPr>
      </w:pPr>
      <w:bookmarkStart w:id="99" w:name="_Toc220678804"/>
      <w:bookmarkStart w:id="100" w:name="_Toc221842966"/>
      <w:r>
        <w:lastRenderedPageBreak/>
        <w:t xml:space="preserve">VM </w:t>
      </w:r>
      <w:r w:rsidR="001A3E7B">
        <w:t xml:space="preserve">Snapshot </w:t>
      </w:r>
      <w:r w:rsidR="000A258B">
        <w:t>–</w:t>
      </w:r>
      <w:r w:rsidR="001A3E7B">
        <w:t xml:space="preserve"> Recovery</w:t>
      </w:r>
      <w:bookmarkEnd w:id="99"/>
      <w:bookmarkEnd w:id="100"/>
    </w:p>
    <w:p w14:paraId="40152B3D" w14:textId="51087C2F" w:rsidR="00436BE0" w:rsidRDefault="00436BE0" w:rsidP="00436BE0">
      <w:r w:rsidRPr="00436BE0">
        <w:t>You can create snapshots of virtual machines (VMs) by using the OpenShift Container Platform web console or the command line.</w:t>
      </w:r>
    </w:p>
    <w:p w14:paraId="1772B731" w14:textId="77777777" w:rsidR="000A774D" w:rsidRDefault="000A774D" w:rsidP="00436BE0"/>
    <w:p w14:paraId="165B9882" w14:textId="5F399BA6" w:rsidR="00436BE0" w:rsidRPr="000F63DD" w:rsidRDefault="00436BE0" w:rsidP="000F63DD">
      <w:pPr>
        <w:pStyle w:val="ListParagraph"/>
        <w:numPr>
          <w:ilvl w:val="0"/>
          <w:numId w:val="0"/>
        </w:numPr>
        <w:ind w:left="720"/>
        <w:rPr>
          <w:b/>
          <w:bCs/>
        </w:rPr>
      </w:pPr>
      <w:r w:rsidRPr="000F63DD">
        <w:rPr>
          <w:b/>
          <w:bCs/>
        </w:rPr>
        <w:t>Create Snapshot in OpenShift Web Console</w:t>
      </w:r>
    </w:p>
    <w:p w14:paraId="6D09728D" w14:textId="7E446619" w:rsidR="00436BE0" w:rsidRDefault="00436BE0" w:rsidP="00F035DA">
      <w:pPr>
        <w:pStyle w:val="ListParagraph"/>
        <w:numPr>
          <w:ilvl w:val="0"/>
          <w:numId w:val="31"/>
        </w:numPr>
      </w:pPr>
      <w:r>
        <w:t xml:space="preserve">Navigate to Virtualization  -&gt; </w:t>
      </w:r>
      <w:proofErr w:type="spellStart"/>
      <w:r>
        <w:t>VirtualMachines</w:t>
      </w:r>
      <w:proofErr w:type="spellEnd"/>
    </w:p>
    <w:p w14:paraId="1E7C80A3" w14:textId="77777777" w:rsidR="00436BE0" w:rsidRDefault="00436BE0" w:rsidP="00F035DA">
      <w:pPr>
        <w:pStyle w:val="ListParagraph"/>
        <w:numPr>
          <w:ilvl w:val="0"/>
          <w:numId w:val="31"/>
        </w:numPr>
      </w:pPr>
      <w:r>
        <w:t>Select a VM to open the VirtualMachine details page.</w:t>
      </w:r>
    </w:p>
    <w:p w14:paraId="295FB8F8" w14:textId="77777777" w:rsidR="00436BE0" w:rsidRDefault="00436BE0" w:rsidP="00F035DA">
      <w:pPr>
        <w:pStyle w:val="ListParagraph"/>
        <w:numPr>
          <w:ilvl w:val="0"/>
          <w:numId w:val="31"/>
        </w:numPr>
      </w:pPr>
      <w:r>
        <w:t>Click the Snapshots tab and then click Take Snapshot.</w:t>
      </w:r>
    </w:p>
    <w:p w14:paraId="0004C4B2" w14:textId="47F77D14" w:rsidR="00436BE0" w:rsidRDefault="00436BE0" w:rsidP="00F035DA">
      <w:pPr>
        <w:pStyle w:val="ListParagraph"/>
        <w:numPr>
          <w:ilvl w:val="0"/>
          <w:numId w:val="31"/>
        </w:numPr>
      </w:pPr>
      <w:r>
        <w:t xml:space="preserve">Enter the snapshot name. </w:t>
      </w:r>
      <w:r w:rsidRPr="00436BE0">
        <w:rPr>
          <w:rFonts w:hint="eastAsia"/>
        </w:rPr>
        <w:t>→</w:t>
      </w:r>
      <w:r w:rsidRPr="00436BE0">
        <w:rPr>
          <w:rFonts w:hint="eastAsia"/>
        </w:rPr>
        <w:t xml:space="preserve"> Click Create</w:t>
      </w:r>
    </w:p>
    <w:p w14:paraId="4E7AFC9B" w14:textId="77777777" w:rsidR="00436BE0" w:rsidRDefault="00436BE0" w:rsidP="00436BE0"/>
    <w:p w14:paraId="6971EB55" w14:textId="77777777" w:rsidR="000F63DD" w:rsidRPr="000F63DD" w:rsidRDefault="000F63DD" w:rsidP="000F63DD">
      <w:pPr>
        <w:ind w:firstLine="720"/>
        <w:rPr>
          <w:b/>
          <w:bCs/>
        </w:rPr>
      </w:pPr>
      <w:r w:rsidRPr="000F63DD">
        <w:rPr>
          <w:b/>
          <w:bCs/>
        </w:rPr>
        <w:t>Create Snapshot via CLI (</w:t>
      </w:r>
      <w:proofErr w:type="spellStart"/>
      <w:r w:rsidRPr="000F63DD">
        <w:rPr>
          <w:b/>
          <w:bCs/>
        </w:rPr>
        <w:t>kubectl</w:t>
      </w:r>
      <w:proofErr w:type="spellEnd"/>
      <w:r w:rsidRPr="000F63DD">
        <w:rPr>
          <w:b/>
          <w:bCs/>
        </w:rPr>
        <w:t>/</w:t>
      </w:r>
      <w:proofErr w:type="spellStart"/>
      <w:r w:rsidRPr="000F63DD">
        <w:rPr>
          <w:b/>
          <w:bCs/>
        </w:rPr>
        <w:t>oc</w:t>
      </w:r>
      <w:proofErr w:type="spellEnd"/>
      <w:r w:rsidRPr="000F63DD">
        <w:rPr>
          <w:b/>
          <w:bCs/>
        </w:rPr>
        <w:t>)</w:t>
      </w:r>
    </w:p>
    <w:p w14:paraId="2D8815E1" w14:textId="77777777" w:rsidR="00137332" w:rsidRDefault="00137332" w:rsidP="00137332"/>
    <w:p w14:paraId="3CF581A8" w14:textId="7521DDCC" w:rsidR="00137332" w:rsidRPr="00137332" w:rsidRDefault="00137332" w:rsidP="00137332">
      <w:r w:rsidRPr="00137332">
        <w:t xml:space="preserve">Create a </w:t>
      </w:r>
      <w:proofErr w:type="spellStart"/>
      <w:r w:rsidRPr="00137332">
        <w:t>VolumeSnapshot</w:t>
      </w:r>
      <w:proofErr w:type="spellEnd"/>
      <w:r w:rsidRPr="00137332">
        <w:t xml:space="preserve"> YAML</w:t>
      </w:r>
      <w:r>
        <w:t xml:space="preserve"> file:</w:t>
      </w:r>
      <w:r w:rsidR="00C043E4">
        <w:t xml:space="preserve">  (in Windows create file</w:t>
      </w:r>
      <w:r w:rsidR="00E27A45">
        <w:t>:</w:t>
      </w:r>
      <w:r w:rsidR="00C043E4">
        <w:t xml:space="preserve"> </w:t>
      </w:r>
      <w:r w:rsidR="00C043E4" w:rsidRPr="00C043E4">
        <w:t xml:space="preserve">notepad </w:t>
      </w:r>
      <w:proofErr w:type="spellStart"/>
      <w:r w:rsidR="00C043E4" w:rsidRPr="00C043E4">
        <w:t>snapshot.yaml</w:t>
      </w:r>
      <w:proofErr w:type="spellEnd"/>
      <w:r w:rsidR="00C043E4">
        <w:t>)</w:t>
      </w:r>
    </w:p>
    <w:p w14:paraId="5B12C197" w14:textId="77777777" w:rsidR="006B64E0" w:rsidRPr="004C18D4" w:rsidRDefault="006B64E0" w:rsidP="00436BE0">
      <w:pPr>
        <w:rPr>
          <w:highlight w:val="white"/>
        </w:rPr>
      </w:pPr>
    </w:p>
    <w:p w14:paraId="748CB761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snapshot.kubevirt.io/v1alpha1</w:t>
      </w:r>
    </w:p>
    <w:p w14:paraId="5563F694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VirtualMachineSnapshot</w:t>
      </w:r>
      <w:proofErr w:type="spellEnd"/>
    </w:p>
    <w:p w14:paraId="76F76CCB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0D15B092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snapshot-before-upgrade</w:t>
      </w:r>
    </w:p>
    <w:p w14:paraId="1423783B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2FC822D6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source:</w:t>
      </w:r>
    </w:p>
    <w:p w14:paraId="2BED3672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</w:t>
      </w:r>
    </w:p>
    <w:p w14:paraId="464E90ED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kind: </w:t>
      </w:r>
      <w:r>
        <w:rPr>
          <w:rFonts w:ascii="Consolas" w:hAnsi="Consolas" w:cs="Courier New"/>
          <w:color w:val="007FAA"/>
          <w:sz w:val="17"/>
          <w:szCs w:val="17"/>
        </w:rPr>
        <w:t>VirtualMachine</w:t>
      </w:r>
    </w:p>
    <w:p w14:paraId="4F1AA1F3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name: test-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4BC3B68D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E3F1FCE" w14:textId="77777777" w:rsidR="00414209" w:rsidRDefault="00414209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1962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16B0CE9" w14:textId="77777777" w:rsidR="006B64E0" w:rsidRDefault="006B64E0" w:rsidP="006B64E0">
      <w:pPr>
        <w:rPr>
          <w:rFonts w:ascii="Consolas" w:hAnsi="Consolas" w:cs="Courier New"/>
          <w:color w:val="545454"/>
          <w:sz w:val="17"/>
          <w:szCs w:val="17"/>
        </w:rPr>
      </w:pPr>
    </w:p>
    <w:p w14:paraId="3FED6E04" w14:textId="0966131D" w:rsidR="006B64E0" w:rsidRDefault="006B64E0" w:rsidP="006B64E0">
      <w:pPr>
        <w:rPr>
          <w:highlight w:val="white"/>
        </w:rPr>
      </w:pPr>
      <w:r w:rsidRPr="004C18D4">
        <w:rPr>
          <w:highlight w:val="white"/>
        </w:rPr>
        <w:t xml:space="preserve">Apply: </w:t>
      </w:r>
      <w:proofErr w:type="spellStart"/>
      <w:r w:rsidRPr="006B64E0">
        <w:t>oc</w:t>
      </w:r>
      <w:proofErr w:type="spellEnd"/>
      <w:r w:rsidRPr="006B64E0">
        <w:t xml:space="preserve"> apply -f </w:t>
      </w:r>
      <w:proofErr w:type="spellStart"/>
      <w:r w:rsidRPr="006B64E0">
        <w:t>snapshot.yaml</w:t>
      </w:r>
      <w:proofErr w:type="spellEnd"/>
    </w:p>
    <w:p w14:paraId="0B7FC677" w14:textId="77777777" w:rsidR="006B64E0" w:rsidRDefault="006B64E0" w:rsidP="006B64E0">
      <w:pPr>
        <w:rPr>
          <w:rFonts w:ascii="Consolas" w:hAnsi="Consolas" w:cs="Courier New"/>
          <w:color w:val="545454"/>
          <w:sz w:val="17"/>
          <w:szCs w:val="17"/>
        </w:rPr>
      </w:pPr>
    </w:p>
    <w:p w14:paraId="1C3F8C9F" w14:textId="77777777" w:rsidR="00895E8D" w:rsidRDefault="00895E8D" w:rsidP="00137332"/>
    <w:p w14:paraId="2F5D9B29" w14:textId="314976F1" w:rsidR="00137332" w:rsidRPr="00137332" w:rsidRDefault="00C043E4" w:rsidP="00137332">
      <w:r w:rsidRPr="00C043E4">
        <w:rPr>
          <w:noProof/>
        </w:rPr>
        <w:drawing>
          <wp:inline distT="0" distB="0" distL="0" distR="0" wp14:anchorId="515D64D6" wp14:editId="06F239E4">
            <wp:extent cx="5349704" cy="320068"/>
            <wp:effectExtent l="0" t="0" r="3810" b="3810"/>
            <wp:docPr id="126056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699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7634" w14:textId="77777777" w:rsidR="00137332" w:rsidRDefault="00137332" w:rsidP="00436BE0"/>
    <w:p w14:paraId="5232589D" w14:textId="77777777" w:rsidR="004C18D4" w:rsidRDefault="004C18D4" w:rsidP="00436BE0"/>
    <w:p w14:paraId="174FA1FD" w14:textId="77777777" w:rsidR="006D1C70" w:rsidRPr="006D1C70" w:rsidRDefault="006D1C70" w:rsidP="006D1C70">
      <w:r>
        <w:t xml:space="preserve">Check you snapshot: </w:t>
      </w:r>
      <w:proofErr w:type="spellStart"/>
      <w:r w:rsidRPr="006D1C70">
        <w:t>oc</w:t>
      </w:r>
      <w:proofErr w:type="spellEnd"/>
      <w:r w:rsidRPr="006D1C70">
        <w:t xml:space="preserve"> get </w:t>
      </w:r>
      <w:proofErr w:type="spellStart"/>
      <w:r w:rsidRPr="006D1C70">
        <w:t>vmsnapshot</w:t>
      </w:r>
      <w:proofErr w:type="spellEnd"/>
    </w:p>
    <w:p w14:paraId="3C355A41" w14:textId="3431317B" w:rsidR="004C18D4" w:rsidRDefault="006D1C70" w:rsidP="00436BE0">
      <w:r w:rsidRPr="006D1C70">
        <w:rPr>
          <w:noProof/>
        </w:rPr>
        <w:drawing>
          <wp:inline distT="0" distB="0" distL="0" distR="0" wp14:anchorId="5E441632" wp14:editId="3A001D29">
            <wp:extent cx="6390640" cy="434340"/>
            <wp:effectExtent l="0" t="0" r="0" b="3810"/>
            <wp:docPr id="190444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45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7997" w14:textId="77777777" w:rsidR="004C18D4" w:rsidRDefault="004C18D4" w:rsidP="00436BE0"/>
    <w:p w14:paraId="2CE07A4E" w14:textId="44A31582" w:rsidR="004317F7" w:rsidRDefault="004317F7" w:rsidP="00436BE0">
      <w:pPr>
        <w:rPr>
          <w:b/>
          <w:bCs/>
        </w:rPr>
      </w:pPr>
      <w:r w:rsidRPr="004317F7">
        <w:rPr>
          <w:b/>
          <w:bCs/>
        </w:rPr>
        <w:t xml:space="preserve">Restore snapshot: </w:t>
      </w:r>
    </w:p>
    <w:p w14:paraId="73B86498" w14:textId="77777777" w:rsidR="004317F7" w:rsidRDefault="004317F7" w:rsidP="00436BE0">
      <w:pPr>
        <w:rPr>
          <w:b/>
          <w:bCs/>
        </w:rPr>
      </w:pPr>
    </w:p>
    <w:p w14:paraId="5E32C792" w14:textId="0C7ED41D" w:rsidR="004317F7" w:rsidRDefault="004317F7" w:rsidP="00436BE0">
      <w:proofErr w:type="spellStart"/>
      <w:r w:rsidRPr="004317F7">
        <w:t>oc</w:t>
      </w:r>
      <w:proofErr w:type="spellEnd"/>
      <w:r w:rsidRPr="004317F7">
        <w:t xml:space="preserve"> apply -f </w:t>
      </w:r>
      <w:proofErr w:type="spellStart"/>
      <w:r w:rsidRPr="004317F7">
        <w:t>restore.yaml</w:t>
      </w:r>
      <w:proofErr w:type="spellEnd"/>
    </w:p>
    <w:p w14:paraId="178C2457" w14:textId="77777777" w:rsidR="004317F7" w:rsidRPr="004317F7" w:rsidRDefault="004317F7" w:rsidP="00436BE0"/>
    <w:p w14:paraId="6EECACA2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snapshot.kubevirt.io/v1alpha1</w:t>
      </w:r>
    </w:p>
    <w:p w14:paraId="08A7A742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VirtualMachineRestore</w:t>
      </w:r>
      <w:proofErr w:type="spellEnd"/>
    </w:p>
    <w:p w14:paraId="22C851BD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79F4936D" w14:textId="52FD333C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r w:rsidRPr="006B64E0">
        <w:rPr>
          <w:rFonts w:ascii="Consolas" w:hAnsi="Consolas" w:cs="Courier New"/>
          <w:b/>
          <w:bCs/>
          <w:color w:val="545454"/>
          <w:sz w:val="17"/>
          <w:szCs w:val="17"/>
        </w:rPr>
        <w:t>snapshot-before-upgrade</w:t>
      </w:r>
    </w:p>
    <w:p w14:paraId="36C8BFA6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4E6D114E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target:</w:t>
      </w:r>
    </w:p>
    <w:p w14:paraId="493DBA8C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</w:t>
      </w:r>
    </w:p>
    <w:p w14:paraId="602A6533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kind: </w:t>
      </w:r>
      <w:r>
        <w:rPr>
          <w:rFonts w:ascii="Consolas" w:hAnsi="Consolas" w:cs="Courier New"/>
          <w:color w:val="007FAA"/>
          <w:sz w:val="17"/>
          <w:szCs w:val="17"/>
        </w:rPr>
        <w:t>VirtualMachine</w:t>
      </w:r>
    </w:p>
    <w:p w14:paraId="55793549" w14:textId="08389FDE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name: </w:t>
      </w:r>
      <w:r w:rsidRPr="006B64E0">
        <w:rPr>
          <w:rFonts w:ascii="Consolas" w:hAnsi="Consolas" w:cs="Courier New"/>
          <w:b/>
          <w:bCs/>
          <w:color w:val="545454"/>
          <w:sz w:val="17"/>
          <w:szCs w:val="17"/>
        </w:rPr>
        <w:t>test-</w:t>
      </w:r>
      <w:proofErr w:type="spellStart"/>
      <w:r w:rsidRPr="006B64E0">
        <w:rPr>
          <w:rFonts w:ascii="Consolas" w:hAnsi="Consolas" w:cs="Courier New"/>
          <w:b/>
          <w:bCs/>
          <w:color w:val="545454"/>
          <w:sz w:val="17"/>
          <w:szCs w:val="17"/>
        </w:rPr>
        <w:t>vm</w:t>
      </w:r>
      <w:proofErr w:type="spellEnd"/>
    </w:p>
    <w:p w14:paraId="25FE109B" w14:textId="5F674CE3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virtualMachineSnapshotName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m</w:t>
      </w:r>
      <w:r w:rsidR="00414209">
        <w:rPr>
          <w:rFonts w:ascii="Consolas" w:hAnsi="Consolas" w:cs="Courier New"/>
          <w:color w:val="545454"/>
          <w:sz w:val="17"/>
          <w:szCs w:val="17"/>
        </w:rPr>
        <w:t>y</w:t>
      </w:r>
      <w:r>
        <w:rPr>
          <w:rFonts w:ascii="Consolas" w:hAnsi="Consolas" w:cs="Courier New"/>
          <w:color w:val="545454"/>
          <w:sz w:val="17"/>
          <w:szCs w:val="17"/>
        </w:rPr>
        <w:t>-snapshot</w:t>
      </w:r>
    </w:p>
    <w:p w14:paraId="1ECFD10B" w14:textId="77777777" w:rsidR="004317F7" w:rsidRDefault="004317F7" w:rsidP="0041420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262174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38769A7" w14:textId="77777777" w:rsidR="004C18D4" w:rsidRDefault="004C18D4" w:rsidP="00436BE0"/>
    <w:p w14:paraId="02E76F98" w14:textId="31E161A7" w:rsidR="006D1C70" w:rsidRPr="00E07FA1" w:rsidRDefault="006D1C70" w:rsidP="00436BE0">
      <w:pPr>
        <w:rPr>
          <w:b/>
          <w:bCs/>
        </w:rPr>
      </w:pPr>
      <w:r w:rsidRPr="00E07FA1">
        <w:rPr>
          <w:b/>
          <w:bCs/>
        </w:rPr>
        <w:t>Basic commands:</w:t>
      </w:r>
    </w:p>
    <w:p w14:paraId="2BA4B402" w14:textId="7FD685E6" w:rsidR="006D1C70" w:rsidRPr="00E07FA1" w:rsidRDefault="006D1C70" w:rsidP="00436BE0">
      <w:pPr>
        <w:rPr>
          <w:sz w:val="18"/>
          <w:szCs w:val="22"/>
        </w:rPr>
      </w:pPr>
      <w:r w:rsidRPr="00E07FA1">
        <w:rPr>
          <w:sz w:val="18"/>
          <w:szCs w:val="22"/>
        </w:rPr>
        <w:t xml:space="preserve">Create a snapshot: 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apply -f </w:t>
      </w:r>
      <w:proofErr w:type="spellStart"/>
      <w:r w:rsidRPr="00E07FA1">
        <w:rPr>
          <w:sz w:val="18"/>
          <w:szCs w:val="22"/>
        </w:rPr>
        <w:t>snapshot.yaml</w:t>
      </w:r>
      <w:proofErr w:type="spellEnd"/>
    </w:p>
    <w:p w14:paraId="6C667C98" w14:textId="6F3E364F" w:rsidR="006D1C70" w:rsidRDefault="006D1C70" w:rsidP="00436BE0">
      <w:pPr>
        <w:rPr>
          <w:sz w:val="18"/>
          <w:szCs w:val="22"/>
        </w:rPr>
      </w:pPr>
      <w:r w:rsidRPr="00E07FA1">
        <w:rPr>
          <w:sz w:val="18"/>
          <w:szCs w:val="22"/>
        </w:rPr>
        <w:t>Verify snapshot creation: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get </w:t>
      </w:r>
      <w:proofErr w:type="spellStart"/>
      <w:r w:rsidRPr="00E07FA1">
        <w:rPr>
          <w:sz w:val="18"/>
          <w:szCs w:val="22"/>
        </w:rPr>
        <w:t>vmsnapsho</w:t>
      </w:r>
      <w:r w:rsidR="00E27A45">
        <w:rPr>
          <w:sz w:val="18"/>
          <w:szCs w:val="22"/>
        </w:rPr>
        <w:t>t</w:t>
      </w:r>
      <w:proofErr w:type="spellEnd"/>
    </w:p>
    <w:p w14:paraId="4C881808" w14:textId="2A7540A8" w:rsidR="00E27A45" w:rsidRPr="00E07FA1" w:rsidRDefault="00E27A45" w:rsidP="00436BE0">
      <w:pPr>
        <w:rPr>
          <w:sz w:val="18"/>
          <w:szCs w:val="22"/>
        </w:rPr>
      </w:pPr>
      <w:r>
        <w:rPr>
          <w:sz w:val="18"/>
          <w:szCs w:val="22"/>
        </w:rPr>
        <w:t xml:space="preserve">                                        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get </w:t>
      </w:r>
      <w:proofErr w:type="spellStart"/>
      <w:r w:rsidRPr="00E07FA1">
        <w:rPr>
          <w:sz w:val="18"/>
          <w:szCs w:val="22"/>
        </w:rPr>
        <w:t>vmsnapshot</w:t>
      </w:r>
      <w:proofErr w:type="spellEnd"/>
      <w:r w:rsidRPr="00E07FA1">
        <w:rPr>
          <w:sz w:val="18"/>
          <w:szCs w:val="22"/>
        </w:rPr>
        <w:t xml:space="preserve"> -n my-namespace</w:t>
      </w:r>
    </w:p>
    <w:p w14:paraId="7A607321" w14:textId="1E02F991" w:rsidR="006D1C70" w:rsidRPr="00E07FA1" w:rsidRDefault="006D1C70" w:rsidP="00436BE0">
      <w:pPr>
        <w:rPr>
          <w:sz w:val="18"/>
          <w:szCs w:val="22"/>
        </w:rPr>
      </w:pPr>
      <w:r w:rsidRPr="00E07FA1">
        <w:rPr>
          <w:sz w:val="18"/>
          <w:szCs w:val="22"/>
        </w:rPr>
        <w:t xml:space="preserve">List snapshots: </w:t>
      </w:r>
      <w:r w:rsidR="00AB1908">
        <w:rPr>
          <w:sz w:val="18"/>
          <w:szCs w:val="22"/>
        </w:rPr>
        <w:tab/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get </w:t>
      </w:r>
      <w:proofErr w:type="spellStart"/>
      <w:r w:rsidRPr="00E07FA1">
        <w:rPr>
          <w:sz w:val="18"/>
          <w:szCs w:val="22"/>
        </w:rPr>
        <w:t>vmsnapshot</w:t>
      </w:r>
      <w:proofErr w:type="spellEnd"/>
      <w:r w:rsidRPr="00E07FA1">
        <w:rPr>
          <w:sz w:val="18"/>
          <w:szCs w:val="22"/>
        </w:rPr>
        <w:t xml:space="preserve"> -n &lt;namespace&gt;</w:t>
      </w:r>
    </w:p>
    <w:p w14:paraId="34AA7D1B" w14:textId="1E046A78" w:rsidR="004317F7" w:rsidRPr="00E07FA1" w:rsidRDefault="004317F7" w:rsidP="004317F7">
      <w:pPr>
        <w:rPr>
          <w:sz w:val="18"/>
          <w:szCs w:val="22"/>
        </w:rPr>
      </w:pPr>
      <w:r w:rsidRPr="00E07FA1">
        <w:rPr>
          <w:sz w:val="18"/>
          <w:szCs w:val="22"/>
        </w:rPr>
        <w:t>Restore snapshot: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apply -f </w:t>
      </w:r>
      <w:proofErr w:type="spellStart"/>
      <w:r w:rsidRPr="00E07FA1">
        <w:rPr>
          <w:sz w:val="18"/>
          <w:szCs w:val="22"/>
        </w:rPr>
        <w:t>restore.yaml</w:t>
      </w:r>
      <w:proofErr w:type="spellEnd"/>
    </w:p>
    <w:p w14:paraId="2AEE1900" w14:textId="40B66744" w:rsidR="004317F7" w:rsidRPr="00E07FA1" w:rsidRDefault="004317F7" w:rsidP="004317F7">
      <w:pPr>
        <w:rPr>
          <w:sz w:val="18"/>
          <w:szCs w:val="22"/>
        </w:rPr>
      </w:pPr>
      <w:r w:rsidRPr="00E07FA1">
        <w:rPr>
          <w:sz w:val="18"/>
          <w:szCs w:val="22"/>
        </w:rPr>
        <w:t xml:space="preserve">Check restore status: 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get </w:t>
      </w:r>
      <w:proofErr w:type="spellStart"/>
      <w:r w:rsidRPr="00E07FA1">
        <w:rPr>
          <w:sz w:val="18"/>
          <w:szCs w:val="22"/>
        </w:rPr>
        <w:t>vmrestore</w:t>
      </w:r>
      <w:proofErr w:type="spellEnd"/>
      <w:r w:rsidRPr="00E07FA1">
        <w:rPr>
          <w:sz w:val="18"/>
          <w:szCs w:val="22"/>
        </w:rPr>
        <w:t xml:space="preserve"> -n &lt;namespace&gt;</w:t>
      </w:r>
    </w:p>
    <w:p w14:paraId="1A6090F6" w14:textId="30A46B34" w:rsidR="004317F7" w:rsidRPr="00E07FA1" w:rsidRDefault="004317F7" w:rsidP="004317F7">
      <w:pPr>
        <w:rPr>
          <w:sz w:val="18"/>
          <w:szCs w:val="22"/>
        </w:rPr>
      </w:pPr>
      <w:r w:rsidRPr="00E07FA1">
        <w:rPr>
          <w:sz w:val="18"/>
          <w:szCs w:val="22"/>
        </w:rPr>
        <w:lastRenderedPageBreak/>
        <w:t xml:space="preserve">                                   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describe </w:t>
      </w:r>
      <w:proofErr w:type="spellStart"/>
      <w:r w:rsidRPr="00E07FA1">
        <w:rPr>
          <w:sz w:val="18"/>
          <w:szCs w:val="22"/>
        </w:rPr>
        <w:t>vmrestore</w:t>
      </w:r>
      <w:proofErr w:type="spellEnd"/>
      <w:r w:rsidRPr="00E07FA1">
        <w:rPr>
          <w:sz w:val="18"/>
          <w:szCs w:val="22"/>
        </w:rPr>
        <w:t xml:space="preserve"> &lt;restore-name&gt; -n &lt;namespace&gt;</w:t>
      </w:r>
    </w:p>
    <w:p w14:paraId="29A621DB" w14:textId="2EB17904" w:rsidR="006D1C70" w:rsidRPr="00E07FA1" w:rsidRDefault="006D1C70" w:rsidP="00436BE0">
      <w:pPr>
        <w:rPr>
          <w:sz w:val="18"/>
          <w:szCs w:val="22"/>
        </w:rPr>
      </w:pPr>
      <w:r w:rsidRPr="00E07FA1">
        <w:rPr>
          <w:sz w:val="18"/>
          <w:szCs w:val="22"/>
        </w:rPr>
        <w:t xml:space="preserve">Delete the snapshot: </w:t>
      </w:r>
      <w:r w:rsidR="00AB1908">
        <w:rPr>
          <w:sz w:val="18"/>
          <w:szCs w:val="22"/>
        </w:rPr>
        <w:tab/>
      </w:r>
      <w:proofErr w:type="spellStart"/>
      <w:r w:rsidRPr="00E07FA1">
        <w:rPr>
          <w:sz w:val="18"/>
          <w:szCs w:val="22"/>
        </w:rPr>
        <w:t>oc</w:t>
      </w:r>
      <w:proofErr w:type="spellEnd"/>
      <w:r w:rsidRPr="00E07FA1">
        <w:rPr>
          <w:sz w:val="18"/>
          <w:szCs w:val="22"/>
        </w:rPr>
        <w:t xml:space="preserve"> delete </w:t>
      </w:r>
      <w:proofErr w:type="spellStart"/>
      <w:r w:rsidRPr="00E07FA1">
        <w:rPr>
          <w:sz w:val="18"/>
          <w:szCs w:val="22"/>
        </w:rPr>
        <w:t>vmsnapshot</w:t>
      </w:r>
      <w:proofErr w:type="spellEnd"/>
      <w:r w:rsidRPr="00E07FA1">
        <w:rPr>
          <w:sz w:val="18"/>
          <w:szCs w:val="22"/>
        </w:rPr>
        <w:t xml:space="preserve"> &lt;snapshot-name&gt; -n &lt;namespace&gt;</w:t>
      </w:r>
    </w:p>
    <w:p w14:paraId="3494C03E" w14:textId="0A434595" w:rsidR="001D0F78" w:rsidRDefault="00F6609A" w:rsidP="007C35F8">
      <w:pPr>
        <w:pStyle w:val="Heading2"/>
        <w:numPr>
          <w:ilvl w:val="1"/>
          <w:numId w:val="2"/>
        </w:numPr>
      </w:pPr>
      <w:bookmarkStart w:id="101" w:name="_Toc220678805"/>
      <w:bookmarkStart w:id="102" w:name="_Toc221842967"/>
      <w:r w:rsidRPr="00F6609A">
        <w:t>Rack Level Availability</w:t>
      </w:r>
      <w:bookmarkEnd w:id="101"/>
      <w:bookmarkEnd w:id="102"/>
    </w:p>
    <w:p w14:paraId="3AEB0482" w14:textId="77777777" w:rsidR="00C03586" w:rsidRDefault="00C03586" w:rsidP="00C03586"/>
    <w:p w14:paraId="4CB69EC4" w14:textId="502AFA74" w:rsidR="00C03586" w:rsidRPr="00C03586" w:rsidRDefault="00C03586" w:rsidP="00C03586">
      <w:r>
        <w:t>L</w:t>
      </w:r>
      <w:r w:rsidRPr="00C03586">
        <w:t>abel workers to represent racks R1/R2/R3</w:t>
      </w:r>
      <w:r>
        <w:br/>
      </w:r>
    </w:p>
    <w:p w14:paraId="3A1397CB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node worker-a topology.kubernetes.io/zone=rack-r1</w:t>
      </w:r>
    </w:p>
    <w:p w14:paraId="1CB313C6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node worker-b topology.kubernetes.io/zone=rack-r2</w:t>
      </w:r>
    </w:p>
    <w:p w14:paraId="1D0A6248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label node worker-c topology.kubernetes.io/zone=rack-r3</w:t>
      </w:r>
    </w:p>
    <w:p w14:paraId="32692558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6CA7BDC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kubevirt.io/v1</w:t>
      </w:r>
    </w:p>
    <w:p w14:paraId="20FE6710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r>
        <w:rPr>
          <w:rFonts w:ascii="Consolas" w:hAnsi="Consolas" w:cs="Courier New"/>
          <w:color w:val="007FAA"/>
          <w:sz w:val="17"/>
          <w:szCs w:val="17"/>
        </w:rPr>
        <w:t>VirtualMachine</w:t>
      </w:r>
    </w:p>
    <w:p w14:paraId="5AC496DF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42DCBC7B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name: app-node-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2937A1DD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56495355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runStrategy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7FAA"/>
          <w:sz w:val="17"/>
          <w:szCs w:val="17"/>
        </w:rPr>
        <w:t>Always</w:t>
      </w:r>
    </w:p>
    <w:p w14:paraId="560EB89F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DCD9650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230C39C8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affinity:</w:t>
      </w:r>
    </w:p>
    <w:p w14:paraId="27116268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podAntiAffinity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60F904D3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requiredDuringSchedulingIgnoredDuringExecution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4C3AF2B6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labelSelector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C7E04B7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matchLabels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98796BA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 app: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-clustered-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41AE4AE4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topologyKey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kubernetes.io/hostname</w:t>
      </w:r>
    </w:p>
    <w:p w14:paraId="567BE731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nodeAffinity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6A611EE3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requiredDuringSchedulingIgnoredDuringExecution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AEACD5F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nodeSelectorTerms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CD5865D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matchExpressions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769050E2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   - key: topology.kubernetes.io/zone</w:t>
      </w:r>
    </w:p>
    <w:p w14:paraId="197BE9A9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operator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7FAA"/>
          <w:sz w:val="17"/>
          <w:szCs w:val="17"/>
        </w:rPr>
        <w:t>In</w:t>
      </w:r>
    </w:p>
    <w:p w14:paraId="41BFC01A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     values: [</w:t>
      </w:r>
      <w:r>
        <w:rPr>
          <w:rFonts w:ascii="Consolas" w:hAnsi="Consolas" w:cs="Courier New"/>
          <w:color w:val="008000"/>
          <w:sz w:val="17"/>
          <w:szCs w:val="17"/>
        </w:rPr>
        <w:t>"rack-r1"</w:t>
      </w:r>
      <w:r>
        <w:rPr>
          <w:rFonts w:ascii="Consolas" w:hAnsi="Consolas" w:cs="Courier New"/>
          <w:color w:val="545454"/>
          <w:sz w:val="17"/>
          <w:szCs w:val="17"/>
        </w:rPr>
        <w:t>,</w:t>
      </w:r>
      <w:r>
        <w:rPr>
          <w:rFonts w:ascii="Consolas" w:hAnsi="Consolas" w:cs="Courier New"/>
          <w:color w:val="008000"/>
          <w:sz w:val="17"/>
          <w:szCs w:val="17"/>
        </w:rPr>
        <w:t>"rack-r2"</w:t>
      </w:r>
      <w:r>
        <w:rPr>
          <w:rFonts w:ascii="Consolas" w:hAnsi="Consolas" w:cs="Courier New"/>
          <w:color w:val="545454"/>
          <w:sz w:val="17"/>
          <w:szCs w:val="17"/>
        </w:rPr>
        <w:t>,</w:t>
      </w:r>
      <w:r>
        <w:rPr>
          <w:rFonts w:ascii="Consolas" w:hAnsi="Consolas" w:cs="Courier New"/>
          <w:color w:val="008000"/>
          <w:sz w:val="17"/>
          <w:szCs w:val="17"/>
        </w:rPr>
        <w:t>"rack-r3"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743978C3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topologySpreadConstraints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BDAD071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maxSkew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747B65C6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topologyKey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topology.kubernetes.io/zone</w:t>
      </w:r>
    </w:p>
    <w:p w14:paraId="3CFC5E42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whenUnsatisfiable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DoNotSchedule</w:t>
      </w:r>
      <w:proofErr w:type="spellEnd"/>
    </w:p>
    <w:p w14:paraId="38B8D13C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labelSelector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53FBAAC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matchLabels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18E92417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app: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my</w:t>
      </w:r>
      <w:r>
        <w:rPr>
          <w:rFonts w:ascii="Consolas" w:hAnsi="Consolas" w:cs="Courier New"/>
          <w:color w:val="545454"/>
          <w:sz w:val="17"/>
          <w:szCs w:val="17"/>
        </w:rPr>
        <w:t>-clustered-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</w:p>
    <w:p w14:paraId="431A4465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61BEBFD0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{ cores: </w:t>
      </w:r>
      <w:r>
        <w:rPr>
          <w:rFonts w:ascii="Consolas" w:hAnsi="Consolas" w:cs="Courier New"/>
          <w:color w:val="008000"/>
          <w:sz w:val="17"/>
          <w:szCs w:val="17"/>
        </w:rPr>
        <w:t>2</w:t>
      </w:r>
      <w:r>
        <w:rPr>
          <w:rFonts w:ascii="Consolas" w:hAnsi="Consolas" w:cs="Courier New"/>
          <w:color w:val="545454"/>
          <w:sz w:val="17"/>
          <w:szCs w:val="17"/>
        </w:rPr>
        <w:t xml:space="preserve"> }</w:t>
      </w:r>
    </w:p>
    <w:p w14:paraId="6DD188B1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devices: { disks: [{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rootdisk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, disk: { bus: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virtio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} }] }</w:t>
      </w:r>
    </w:p>
    <w:p w14:paraId="1A75F15A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volumes:</w:t>
      </w:r>
    </w:p>
    <w:p w14:paraId="39B8D7B2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-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rootdisk</w:t>
      </w:r>
      <w:proofErr w:type="spellEnd"/>
    </w:p>
    <w:p w14:paraId="0337A4E1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persistentVolumeClaim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{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claimName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-disk-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rwx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}</w:t>
      </w:r>
    </w:p>
    <w:p w14:paraId="08BCFDB8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terminationGracePeriodSeconds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180</w:t>
      </w:r>
    </w:p>
    <w:p w14:paraId="555E353D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A2D5B3E" w14:textId="77777777" w:rsidR="00250678" w:rsidRDefault="00250678" w:rsidP="0025067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6497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AF0B787" w14:textId="77777777" w:rsidR="00C03586" w:rsidRDefault="00C03586" w:rsidP="00C03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875602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AC96DB0" w14:textId="77777777" w:rsidR="00C03586" w:rsidRPr="00C03586" w:rsidRDefault="00C03586" w:rsidP="00C03586"/>
    <w:p w14:paraId="08D0FA29" w14:textId="4598AED7" w:rsidR="00A760DC" w:rsidRDefault="009870C4" w:rsidP="007C35F8">
      <w:pPr>
        <w:pStyle w:val="Heading2"/>
        <w:numPr>
          <w:ilvl w:val="1"/>
          <w:numId w:val="2"/>
        </w:numPr>
      </w:pPr>
      <w:bookmarkStart w:id="103" w:name="_Toc220678806"/>
      <w:bookmarkStart w:id="104" w:name="_Toc221842968"/>
      <w:r w:rsidRPr="009870C4">
        <w:t>Templates deployment Windows</w:t>
      </w:r>
      <w:r>
        <w:t xml:space="preserve"> / Linux</w:t>
      </w:r>
      <w:bookmarkEnd w:id="103"/>
      <w:bookmarkEnd w:id="104"/>
    </w:p>
    <w:p w14:paraId="45D610BD" w14:textId="6735E912" w:rsidR="001D0F78" w:rsidRDefault="00DB419D" w:rsidP="007C35F8">
      <w:pPr>
        <w:pStyle w:val="Heading2"/>
        <w:numPr>
          <w:ilvl w:val="1"/>
          <w:numId w:val="2"/>
        </w:numPr>
      </w:pPr>
      <w:bookmarkStart w:id="105" w:name="_Toc220678807"/>
      <w:bookmarkStart w:id="106" w:name="_Toc221842969"/>
      <w:r>
        <w:t>P</w:t>
      </w:r>
      <w:r w:rsidRPr="00DB419D">
        <w:t>atching templates</w:t>
      </w:r>
      <w:r>
        <w:t xml:space="preserve"> </w:t>
      </w:r>
      <w:r w:rsidR="00D15128">
        <w:t>–</w:t>
      </w:r>
      <w:r>
        <w:t xml:space="preserve"> Lifecycle</w:t>
      </w:r>
      <w:bookmarkEnd w:id="105"/>
      <w:bookmarkEnd w:id="106"/>
    </w:p>
    <w:p w14:paraId="1A3B56B2" w14:textId="77777777" w:rsidR="001D0F78" w:rsidRDefault="001D0F78">
      <w:pPr>
        <w:rPr>
          <w:rFonts w:asciiTheme="minorHAnsi" w:eastAsiaTheme="majorEastAsia" w:hAnsiTheme="minorHAnsi" w:cstheme="majorBidi"/>
          <w:b/>
          <w:bCs/>
          <w:color w:val="004B87"/>
          <w:sz w:val="28"/>
          <w:szCs w:val="28"/>
        </w:rPr>
      </w:pPr>
      <w:r>
        <w:br w:type="page"/>
      </w:r>
    </w:p>
    <w:p w14:paraId="39BEC91B" w14:textId="09991EB7" w:rsidR="009D77B5" w:rsidRDefault="001D0F78" w:rsidP="007C35F8">
      <w:pPr>
        <w:pStyle w:val="Heading2"/>
        <w:numPr>
          <w:ilvl w:val="1"/>
          <w:numId w:val="2"/>
        </w:numPr>
      </w:pPr>
      <w:bookmarkStart w:id="107" w:name="_Toc220678808"/>
      <w:bookmarkStart w:id="108" w:name="_Toc221842970"/>
      <w:r>
        <w:lastRenderedPageBreak/>
        <w:t>OpenShift Backup and Restore</w:t>
      </w:r>
      <w:bookmarkEnd w:id="107"/>
      <w:bookmarkEnd w:id="108"/>
    </w:p>
    <w:p w14:paraId="26403D91" w14:textId="3CF87721" w:rsidR="009D77B5" w:rsidRDefault="009D77B5" w:rsidP="009D77B5">
      <w:r w:rsidRPr="001D0F78">
        <w:t xml:space="preserve">Control </w:t>
      </w:r>
      <w:r>
        <w:t>P</w:t>
      </w:r>
      <w:r w:rsidRPr="001D0F78">
        <w:t xml:space="preserve">lane </w:t>
      </w:r>
      <w:r>
        <w:t>B</w:t>
      </w:r>
      <w:r w:rsidRPr="001D0F78">
        <w:t>ackup</w:t>
      </w:r>
      <w:r>
        <w:t xml:space="preserve"> - </w:t>
      </w:r>
      <w:r w:rsidRPr="00FE060C">
        <w:t>Used for full cluster disaster recovery.</w:t>
      </w:r>
    </w:p>
    <w:p w14:paraId="0986AA7D" w14:textId="77777777" w:rsidR="009D77B5" w:rsidRDefault="009D77B5" w:rsidP="009D77B5">
      <w:pPr>
        <w:ind w:firstLine="432"/>
      </w:pPr>
    </w:p>
    <w:p w14:paraId="695124B8" w14:textId="4386B1A4" w:rsidR="00EC7EA2" w:rsidRDefault="00EC7EA2" w:rsidP="009D77B5">
      <w:r>
        <w:t>List nodes:</w:t>
      </w:r>
    </w:p>
    <w:p w14:paraId="14A64132" w14:textId="77777777" w:rsidR="00871DD5" w:rsidRDefault="00871DD5" w:rsidP="00871DD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500297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 -l node-role.kubernetes.io/master</w:t>
      </w:r>
    </w:p>
    <w:p w14:paraId="5A28BD49" w14:textId="0748D039" w:rsidR="009D77B5" w:rsidRDefault="00871DD5" w:rsidP="00EC7EA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500297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46CBF38" w14:textId="6010D163" w:rsidR="00EC7EA2" w:rsidRPr="00EC7EA2" w:rsidRDefault="00EC7EA2" w:rsidP="00EC7EA2">
      <w:pPr>
        <w:divId w:val="1555002978"/>
      </w:pPr>
      <w:r w:rsidRPr="00074965">
        <w:t>Open a debug shell on a control</w:t>
      </w:r>
      <w:r w:rsidRPr="00074965">
        <w:noBreakHyphen/>
        <w:t>plane node</w:t>
      </w:r>
    </w:p>
    <w:p w14:paraId="67F27BAC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debug node/&lt;master-node&gt;</w:t>
      </w:r>
    </w:p>
    <w:p w14:paraId="5C7F73BD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087F5F9" w14:textId="77777777" w:rsidR="009D77B5" w:rsidRDefault="009D77B5" w:rsidP="009D77B5">
      <w:r w:rsidRPr="00074965">
        <w:t>Run the official backup script</w:t>
      </w:r>
      <w:r>
        <w:t>:</w:t>
      </w:r>
    </w:p>
    <w:p w14:paraId="1AF422E8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</w:p>
    <w:p w14:paraId="22EBE2C5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-E /usr/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>
        <w:rPr>
          <w:rFonts w:ascii="Consolas" w:hAnsi="Consolas" w:cs="Courier New"/>
          <w:color w:val="545454"/>
          <w:sz w:val="17"/>
          <w:szCs w:val="17"/>
        </w:rPr>
        <w:t>/bin/cluster-backup.sh /home/core/backup</w:t>
      </w:r>
    </w:p>
    <w:p w14:paraId="4E6753CA" w14:textId="77777777" w:rsidR="009D77B5" w:rsidRPr="00CC2EBF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</w:p>
    <w:p w14:paraId="6D065D5F" w14:textId="77777777" w:rsidR="009D77B5" w:rsidRPr="00CC2EBF" w:rsidRDefault="009D77B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proofErr w:type="spellStart"/>
      <w:r w:rsidRPr="00CC2EBF">
        <w:rPr>
          <w:rFonts w:ascii="Arial" w:hAnsi="Arial" w:cs="Arial"/>
          <w:sz w:val="20"/>
          <w:szCs w:val="20"/>
        </w:rPr>
        <w:t>snapshot.db</w:t>
      </w:r>
      <w:proofErr w:type="spellEnd"/>
      <w:r w:rsidRPr="00CC2EBF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CC2EBF">
        <w:rPr>
          <w:rFonts w:ascii="Arial" w:hAnsi="Arial" w:cs="Arial"/>
          <w:sz w:val="20"/>
          <w:szCs w:val="20"/>
        </w:rPr>
        <w:t>etcd</w:t>
      </w:r>
      <w:proofErr w:type="spellEnd"/>
      <w:r w:rsidRPr="00CC2EBF">
        <w:rPr>
          <w:rFonts w:ascii="Arial" w:hAnsi="Arial" w:cs="Arial"/>
          <w:sz w:val="20"/>
          <w:szCs w:val="20"/>
        </w:rPr>
        <w:t xml:space="preserve"> database)</w:t>
      </w:r>
    </w:p>
    <w:p w14:paraId="2839026B" w14:textId="77777777" w:rsidR="009D77B5" w:rsidRPr="00CC2EBF" w:rsidRDefault="009D77B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CC2EBF">
        <w:rPr>
          <w:rFonts w:ascii="Arial" w:hAnsi="Arial" w:cs="Arial"/>
          <w:sz w:val="20"/>
          <w:szCs w:val="20"/>
        </w:rPr>
        <w:t>static pod manifests</w:t>
      </w:r>
    </w:p>
    <w:p w14:paraId="2E1E94EB" w14:textId="77777777" w:rsidR="009D77B5" w:rsidRDefault="009D77B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CC2EBF">
        <w:rPr>
          <w:rFonts w:ascii="Arial" w:hAnsi="Arial" w:cs="Arial"/>
          <w:sz w:val="20"/>
          <w:szCs w:val="20"/>
        </w:rPr>
        <w:t>certificates</w:t>
      </w:r>
    </w:p>
    <w:p w14:paraId="6A11E659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all Kubernetes objects</w:t>
      </w:r>
    </w:p>
    <w:p w14:paraId="25BFC901" w14:textId="595A20DE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all OpenShift objects</w:t>
      </w:r>
    </w:p>
    <w:p w14:paraId="498EFB29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namespaces</w:t>
      </w:r>
    </w:p>
    <w:p w14:paraId="5AE7995A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deployments, pods, services</w:t>
      </w:r>
    </w:p>
    <w:p w14:paraId="617EBEB4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 xml:space="preserve">secrets &amp; </w:t>
      </w:r>
      <w:proofErr w:type="spellStart"/>
      <w:r w:rsidRPr="00223575">
        <w:rPr>
          <w:rFonts w:ascii="Arial" w:hAnsi="Arial" w:cs="Arial"/>
          <w:sz w:val="20"/>
          <w:szCs w:val="20"/>
        </w:rPr>
        <w:t>configmaps</w:t>
      </w:r>
      <w:proofErr w:type="spellEnd"/>
    </w:p>
    <w:p w14:paraId="462C4CA1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CRDs</w:t>
      </w:r>
    </w:p>
    <w:p w14:paraId="76459DA6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VM definitions (OpenShift Virtualization)</w:t>
      </w:r>
    </w:p>
    <w:p w14:paraId="7B1E78B2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cluster operators’ state</w:t>
      </w:r>
    </w:p>
    <w:p w14:paraId="0C3C7AA4" w14:textId="77777777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networking configuration</w:t>
      </w:r>
    </w:p>
    <w:p w14:paraId="19DB05F9" w14:textId="466CAE5F" w:rsidR="00223575" w:rsidRPr="00223575" w:rsidRDefault="00223575" w:rsidP="00F035DA">
      <w:pPr>
        <w:pStyle w:val="NormalWeb"/>
        <w:numPr>
          <w:ilvl w:val="0"/>
          <w:numId w:val="3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20"/>
        </w:rPr>
      </w:pPr>
      <w:r w:rsidRPr="00223575">
        <w:rPr>
          <w:rFonts w:ascii="Arial" w:hAnsi="Arial" w:cs="Arial"/>
          <w:sz w:val="20"/>
          <w:szCs w:val="20"/>
        </w:rPr>
        <w:t>RBAC, users, roles</w:t>
      </w:r>
    </w:p>
    <w:p w14:paraId="6643D13D" w14:textId="77777777" w:rsidR="009D77B5" w:rsidRPr="00CC2EBF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720"/>
        <w:rPr>
          <w:rFonts w:ascii="Arial" w:hAnsi="Arial" w:cs="Arial"/>
          <w:sz w:val="20"/>
          <w:szCs w:val="20"/>
        </w:rPr>
      </w:pPr>
    </w:p>
    <w:p w14:paraId="52BEF124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CC2EBF">
        <w:rPr>
          <w:rFonts w:ascii="Arial" w:hAnsi="Arial" w:cs="Arial"/>
          <w:sz w:val="20"/>
          <w:szCs w:val="20"/>
        </w:rPr>
        <w:t>These files are required for a full cluster restore.</w:t>
      </w:r>
    </w:p>
    <w:p w14:paraId="0235E612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68C7FAE8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2F7CF7">
        <w:rPr>
          <w:rFonts w:ascii="Arial" w:hAnsi="Arial" w:cs="Arial"/>
          <w:sz w:val="20"/>
          <w:szCs w:val="20"/>
        </w:rPr>
        <w:t xml:space="preserve">Running the OpenShift </w:t>
      </w:r>
      <w:proofErr w:type="spellStart"/>
      <w:r w:rsidRPr="002F7CF7">
        <w:rPr>
          <w:rFonts w:ascii="Arial" w:hAnsi="Arial" w:cs="Arial"/>
          <w:b/>
          <w:bCs/>
          <w:sz w:val="20"/>
          <w:szCs w:val="20"/>
        </w:rPr>
        <w:t>etcd</w:t>
      </w:r>
      <w:proofErr w:type="spellEnd"/>
      <w:r w:rsidRPr="002F7CF7">
        <w:rPr>
          <w:rFonts w:ascii="Arial" w:hAnsi="Arial" w:cs="Arial"/>
          <w:b/>
          <w:bCs/>
          <w:sz w:val="20"/>
          <w:szCs w:val="20"/>
        </w:rPr>
        <w:t xml:space="preserve"> backup script on each control</w:t>
      </w:r>
      <w:r w:rsidRPr="002F7CF7">
        <w:rPr>
          <w:rFonts w:ascii="Arial" w:hAnsi="Arial" w:cs="Arial"/>
          <w:b/>
          <w:bCs/>
          <w:sz w:val="20"/>
          <w:szCs w:val="20"/>
        </w:rPr>
        <w:noBreakHyphen/>
        <w:t>plane (master) node</w:t>
      </w:r>
      <w:r w:rsidRPr="002F7CF7">
        <w:rPr>
          <w:rFonts w:ascii="Arial" w:hAnsi="Arial" w:cs="Arial"/>
          <w:sz w:val="20"/>
          <w:szCs w:val="20"/>
        </w:rPr>
        <w:t xml:space="preserve"> is the correct and officially supported way to create a full cluster backup.</w:t>
      </w:r>
    </w:p>
    <w:p w14:paraId="7E443CF4" w14:textId="52E06D4B" w:rsidR="009D77B5" w:rsidRPr="0097292D" w:rsidRDefault="009D77B5" w:rsidP="0097292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0"/>
          <w:szCs w:val="16"/>
        </w:rPr>
      </w:pPr>
      <w:r w:rsidRPr="002F7CF7">
        <w:rPr>
          <w:rFonts w:ascii="Arial" w:hAnsi="Arial" w:cs="Arial"/>
          <w:sz w:val="20"/>
          <w:szCs w:val="16"/>
        </w:rPr>
        <w:t>List all Master Nodes</w:t>
      </w:r>
      <w:r>
        <w:rPr>
          <w:rFonts w:ascii="Arial" w:hAnsi="Arial" w:cs="Arial"/>
          <w:sz w:val="20"/>
          <w:szCs w:val="16"/>
        </w:rPr>
        <w:t>:</w:t>
      </w:r>
      <w:r w:rsidR="0097292D">
        <w:rPr>
          <w:rFonts w:ascii="Arial" w:hAnsi="Arial" w:cs="Arial"/>
          <w:sz w:val="20"/>
          <w:szCs w:val="16"/>
        </w:rP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 -l node-role.kubernetes.io/control-plane</w:t>
      </w:r>
    </w:p>
    <w:p w14:paraId="1AE36AA2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</w:p>
    <w:p w14:paraId="217E846C" w14:textId="77777777" w:rsidR="009D77B5" w:rsidRDefault="009D77B5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 w:rsidRPr="005D2B8E">
        <w:rPr>
          <w:rFonts w:ascii="Consolas" w:hAnsi="Consolas" w:cs="Courier New"/>
          <w:noProof/>
          <w:color w:val="545454"/>
          <w:sz w:val="17"/>
          <w:szCs w:val="17"/>
        </w:rPr>
        <w:drawing>
          <wp:inline distT="0" distB="0" distL="0" distR="0" wp14:anchorId="704EDB04" wp14:editId="1C351F24">
            <wp:extent cx="5334000" cy="807202"/>
            <wp:effectExtent l="0" t="0" r="0" b="0"/>
            <wp:docPr id="152062129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21291" name="Picture 1" descr="A black screen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521" cy="8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EC75" w14:textId="77777777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14:paraId="5F52EE2F" w14:textId="6D64A0CE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b/>
          <w:bCs/>
          <w:sz w:val="20"/>
          <w:szCs w:val="20"/>
        </w:rPr>
      </w:pPr>
      <w:r w:rsidRPr="00EA4A8C">
        <w:rPr>
          <w:rFonts w:ascii="Arial" w:hAnsi="Arial" w:cs="Arial"/>
          <w:b/>
          <w:bCs/>
          <w:sz w:val="20"/>
          <w:szCs w:val="20"/>
        </w:rPr>
        <w:t>Open a debug shell on the master node</w:t>
      </w:r>
    </w:p>
    <w:p w14:paraId="0D6CD05A" w14:textId="77777777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</w:p>
    <w:p w14:paraId="752A78B5" w14:textId="461E248B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EA4A8C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EA4A8C">
        <w:rPr>
          <w:rFonts w:ascii="Consolas" w:hAnsi="Consolas" w:cs="Courier New"/>
          <w:color w:val="545454"/>
          <w:sz w:val="17"/>
          <w:szCs w:val="17"/>
        </w:rPr>
        <w:t xml:space="preserve"> debug node/master-0</w:t>
      </w:r>
    </w:p>
    <w:p w14:paraId="654BF9F3" w14:textId="7B670B91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EA4A8C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EA4A8C">
        <w:rPr>
          <w:rFonts w:ascii="Consolas" w:hAnsi="Consolas" w:cs="Courier New"/>
          <w:color w:val="545454"/>
          <w:sz w:val="17"/>
          <w:szCs w:val="17"/>
        </w:rPr>
        <w:t xml:space="preserve"> debug node/usnc1ciocm1lpd.ad.diebold.com</w:t>
      </w:r>
    </w:p>
    <w:p w14:paraId="66103ABC" w14:textId="6DE070E4" w:rsidR="00C5236D" w:rsidRDefault="00C5236D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C5236D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C5236D">
        <w:rPr>
          <w:rFonts w:ascii="Consolas" w:hAnsi="Consolas" w:cs="Courier New"/>
          <w:color w:val="545454"/>
          <w:sz w:val="17"/>
          <w:szCs w:val="17"/>
        </w:rPr>
        <w:t xml:space="preserve"> debug node/de04mgtlapt033.test-dnpcloud.dieboldnixdorf.com</w:t>
      </w:r>
    </w:p>
    <w:p w14:paraId="08AFF936" w14:textId="77777777" w:rsidR="00EA4A8C" w:rsidRDefault="00EA4A8C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</w:p>
    <w:p w14:paraId="70F4BEC7" w14:textId="735ECBF2" w:rsidR="00AA0553" w:rsidRPr="00AA0553" w:rsidRDefault="00AA0553" w:rsidP="009D77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AA0553">
        <w:rPr>
          <w:rFonts w:ascii="Arial" w:hAnsi="Arial" w:cs="Arial"/>
          <w:sz w:val="20"/>
          <w:szCs w:val="20"/>
        </w:rPr>
        <w:t>Inside the debug shell, run:</w:t>
      </w:r>
      <w:r>
        <w:rPr>
          <w:rFonts w:ascii="Arial" w:hAnsi="Arial" w:cs="Arial"/>
          <w:sz w:val="20"/>
          <w:szCs w:val="20"/>
        </w:rPr>
        <w:br/>
      </w:r>
      <w:r w:rsidR="0099100D" w:rsidRPr="0099100D">
        <w:rPr>
          <w:rFonts w:ascii="Consolas" w:hAnsi="Consolas" w:cs="Courier New"/>
          <w:color w:val="545454"/>
          <w:sz w:val="17"/>
          <w:szCs w:val="17"/>
        </w:rPr>
        <w:t>sh-5.1#</w:t>
      </w:r>
      <w:r w:rsidRPr="00AA0553">
        <w:rPr>
          <w:rFonts w:ascii="Consolas" w:hAnsi="Consolas" w:cs="Courier New"/>
          <w:color w:val="545454"/>
          <w:sz w:val="17"/>
          <w:szCs w:val="17"/>
        </w:rPr>
        <w:t>chroot /host</w:t>
      </w:r>
    </w:p>
    <w:p w14:paraId="523C03B5" w14:textId="23436645" w:rsidR="009D77B5" w:rsidRDefault="00AA0553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AA0553">
        <w:rPr>
          <w:rFonts w:ascii="Arial" w:hAnsi="Arial" w:cs="Arial"/>
          <w:sz w:val="20"/>
          <w:szCs w:val="20"/>
        </w:rPr>
        <w:t>Now you are effectively “logged into” the master node.</w:t>
      </w:r>
    </w:p>
    <w:p w14:paraId="6E76CD27" w14:textId="1D251B0A" w:rsidR="00AA0553" w:rsidRDefault="00AA0553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AA0553">
        <w:rPr>
          <w:rFonts w:ascii="Arial" w:hAnsi="Arial" w:cs="Arial"/>
          <w:sz w:val="20"/>
          <w:szCs w:val="20"/>
        </w:rPr>
        <w:t>Create a backup directory</w:t>
      </w:r>
    </w:p>
    <w:p w14:paraId="3F3110DE" w14:textId="56181BFB" w:rsidR="00AA0553" w:rsidRDefault="003473F5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98077"/>
        <w:rPr>
          <w:rFonts w:ascii="Consolas" w:hAnsi="Consolas" w:cs="Courier New"/>
          <w:color w:val="545454"/>
          <w:sz w:val="17"/>
          <w:szCs w:val="17"/>
        </w:rPr>
      </w:pPr>
      <w:r w:rsidRPr="003473F5">
        <w:rPr>
          <w:rFonts w:ascii="Consolas" w:hAnsi="Consolas" w:cs="Courier New"/>
          <w:color w:val="545454"/>
          <w:sz w:val="17"/>
          <w:szCs w:val="17"/>
        </w:rPr>
        <w:t>sh-5.1#</w:t>
      </w:r>
      <w:r w:rsidR="00AA0553">
        <w:rPr>
          <w:rFonts w:ascii="Consolas" w:hAnsi="Consolas" w:cs="Courier New"/>
          <w:color w:val="545454"/>
          <w:sz w:val="17"/>
          <w:szCs w:val="17"/>
        </w:rPr>
        <w:t>mkdir -p /home/core/backup</w:t>
      </w:r>
    </w:p>
    <w:p w14:paraId="5860FAB3" w14:textId="77777777" w:rsidR="00AA0553" w:rsidRDefault="00AA0553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9807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7163BD4" w14:textId="240F1A0A" w:rsidR="00AA0553" w:rsidRDefault="00AA0553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AA0553">
        <w:rPr>
          <w:rFonts w:ascii="Arial" w:hAnsi="Arial" w:cs="Arial"/>
          <w:sz w:val="20"/>
          <w:szCs w:val="20"/>
        </w:rPr>
        <w:t>Run the official Red Hat backup script</w:t>
      </w:r>
    </w:p>
    <w:p w14:paraId="141B28C5" w14:textId="62B5D628" w:rsidR="00AA0553" w:rsidRDefault="003473F5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2713860"/>
        <w:rPr>
          <w:rFonts w:ascii="Consolas" w:hAnsi="Consolas" w:cs="Courier New"/>
          <w:color w:val="545454"/>
          <w:sz w:val="17"/>
          <w:szCs w:val="17"/>
        </w:rPr>
      </w:pPr>
      <w:r w:rsidRPr="003473F5">
        <w:rPr>
          <w:rFonts w:ascii="Consolas" w:hAnsi="Consolas" w:cs="Courier New"/>
          <w:color w:val="545454"/>
          <w:sz w:val="17"/>
          <w:szCs w:val="17"/>
        </w:rPr>
        <w:t>sh-5.1#</w:t>
      </w:r>
      <w:r w:rsidR="00AA0553">
        <w:rPr>
          <w:rFonts w:ascii="Consolas" w:hAnsi="Consolas" w:cs="Courier New"/>
          <w:color w:val="545454"/>
          <w:sz w:val="17"/>
          <w:szCs w:val="17"/>
        </w:rPr>
        <w:t>sudo -E /usr/</w:t>
      </w:r>
      <w:r w:rsidR="00AA0553"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 w:rsidR="00AA0553">
        <w:rPr>
          <w:rFonts w:ascii="Consolas" w:hAnsi="Consolas" w:cs="Courier New"/>
          <w:color w:val="545454"/>
          <w:sz w:val="17"/>
          <w:szCs w:val="17"/>
        </w:rPr>
        <w:t>/bin/cluster-backup.sh /home/core/backup</w:t>
      </w:r>
    </w:p>
    <w:p w14:paraId="70F7B726" w14:textId="77777777" w:rsidR="00AA0553" w:rsidRDefault="00AA0553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271386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A3BE846" w14:textId="0D3B9C26" w:rsidR="007761EB" w:rsidRDefault="007761EB" w:rsidP="00AA0553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271386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>Restore:</w:t>
      </w:r>
    </w:p>
    <w:p w14:paraId="27291BBC" w14:textId="77777777" w:rsidR="005337DD" w:rsidRPr="005337DD" w:rsidRDefault="005337DD" w:rsidP="005337DD">
      <w:pPr>
        <w:divId w:val="1582713860"/>
      </w:pPr>
      <w:r w:rsidRPr="005337DD">
        <w:t>You can restore only if:</w:t>
      </w:r>
    </w:p>
    <w:p w14:paraId="46BBD9E4" w14:textId="0C90223B" w:rsidR="005337DD" w:rsidRPr="005337DD" w:rsidRDefault="005337DD" w:rsidP="00F035DA">
      <w:pPr>
        <w:pStyle w:val="ListParagraph"/>
        <w:numPr>
          <w:ilvl w:val="0"/>
          <w:numId w:val="84"/>
        </w:numPr>
        <w:divId w:val="1582713860"/>
      </w:pPr>
      <w:r w:rsidRPr="005337DD">
        <w:t xml:space="preserve">You have a valid </w:t>
      </w:r>
      <w:proofErr w:type="spellStart"/>
      <w:r w:rsidRPr="005337DD">
        <w:t>etcd</w:t>
      </w:r>
      <w:proofErr w:type="spellEnd"/>
      <w:r w:rsidRPr="005337DD">
        <w:t xml:space="preserve"> snapshot</w:t>
      </w:r>
      <w:r>
        <w:br/>
      </w:r>
      <w:r w:rsidRPr="005337DD">
        <w:t>You are restoring to the same cluster (same nodes, same names)</w:t>
      </w:r>
    </w:p>
    <w:p w14:paraId="7855CAF3" w14:textId="16F5363E" w:rsidR="007761EB" w:rsidRDefault="005337DD" w:rsidP="00F035DA">
      <w:pPr>
        <w:pStyle w:val="ListParagraph"/>
        <w:numPr>
          <w:ilvl w:val="0"/>
          <w:numId w:val="84"/>
        </w:numPr>
        <w:divId w:val="1582713860"/>
      </w:pPr>
      <w:r w:rsidRPr="005337DD">
        <w:t>You are restoring control plane only (worker nodes rejoin automatically)</w:t>
      </w:r>
    </w:p>
    <w:p w14:paraId="5515CADF" w14:textId="77777777" w:rsidR="002804B4" w:rsidRDefault="002804B4" w:rsidP="002804B4">
      <w:pPr>
        <w:ind w:left="432"/>
        <w:divId w:val="1582713860"/>
      </w:pPr>
    </w:p>
    <w:p w14:paraId="7B406BDE" w14:textId="5187780F" w:rsidR="002804B4" w:rsidRPr="002804B4" w:rsidRDefault="002804B4" w:rsidP="002804B4">
      <w:pPr>
        <w:ind w:left="432"/>
        <w:divId w:val="1582713860"/>
        <w:rPr>
          <w:b/>
          <w:bCs/>
        </w:rPr>
      </w:pPr>
      <w:r w:rsidRPr="002804B4">
        <w:rPr>
          <w:b/>
          <w:bCs/>
        </w:rPr>
        <w:t>High</w:t>
      </w:r>
      <w:r w:rsidRPr="002804B4">
        <w:rPr>
          <w:b/>
          <w:bCs/>
        </w:rPr>
        <w:noBreakHyphen/>
        <w:t>level restore steps</w:t>
      </w:r>
    </w:p>
    <w:p w14:paraId="71772319" w14:textId="77777777" w:rsidR="002804B4" w:rsidRPr="002804B4" w:rsidRDefault="002804B4" w:rsidP="002804B4">
      <w:pPr>
        <w:divId w:val="1582713860"/>
        <w:rPr>
          <w:b/>
          <w:bCs/>
        </w:rPr>
      </w:pPr>
      <w:r w:rsidRPr="002804B4">
        <w:rPr>
          <w:b/>
          <w:bCs/>
        </w:rPr>
        <w:t>Step 1 — Stop the cluster</w:t>
      </w:r>
    </w:p>
    <w:p w14:paraId="028A753D" w14:textId="77777777" w:rsidR="002804B4" w:rsidRPr="002804B4" w:rsidRDefault="002804B4" w:rsidP="002804B4">
      <w:pPr>
        <w:divId w:val="1582713860"/>
      </w:pPr>
      <w:r w:rsidRPr="002804B4">
        <w:t>Shut down all control</w:t>
      </w:r>
      <w:r w:rsidRPr="002804B4">
        <w:noBreakHyphen/>
        <w:t>plane nodes cleanly. Red Hat requires the cluster to be fully stopped before restore operations .</w:t>
      </w:r>
    </w:p>
    <w:p w14:paraId="14C06214" w14:textId="77777777" w:rsidR="002804B4" w:rsidRPr="002804B4" w:rsidRDefault="002804B4" w:rsidP="002804B4">
      <w:pPr>
        <w:divId w:val="1582713860"/>
        <w:rPr>
          <w:b/>
          <w:bCs/>
        </w:rPr>
      </w:pPr>
      <w:r w:rsidRPr="002804B4">
        <w:rPr>
          <w:b/>
          <w:bCs/>
        </w:rPr>
        <w:t>Step 2 — Boot one control</w:t>
      </w:r>
      <w:r w:rsidRPr="002804B4">
        <w:rPr>
          <w:b/>
          <w:bCs/>
        </w:rPr>
        <w:noBreakHyphen/>
        <w:t>plane node into recovery</w:t>
      </w:r>
    </w:p>
    <w:p w14:paraId="337F6698" w14:textId="77777777" w:rsidR="002804B4" w:rsidRPr="002804B4" w:rsidRDefault="002804B4" w:rsidP="002804B4">
      <w:pPr>
        <w:divId w:val="1582713860"/>
      </w:pPr>
      <w:r w:rsidRPr="002804B4">
        <w:t xml:space="preserve">Pick </w:t>
      </w:r>
      <w:r w:rsidRPr="002804B4">
        <w:rPr>
          <w:b/>
          <w:bCs/>
        </w:rPr>
        <w:t>one master node</w:t>
      </w:r>
      <w:r w:rsidRPr="002804B4">
        <w:t xml:space="preserve"> to perform the restore.</w:t>
      </w:r>
    </w:p>
    <w:p w14:paraId="398FB115" w14:textId="77777777" w:rsidR="002804B4" w:rsidRPr="002804B4" w:rsidRDefault="002804B4" w:rsidP="00F035DA">
      <w:pPr>
        <w:numPr>
          <w:ilvl w:val="0"/>
          <w:numId w:val="85"/>
        </w:numPr>
        <w:divId w:val="1582713860"/>
      </w:pPr>
      <w:r w:rsidRPr="002804B4">
        <w:t>SSH into the node</w:t>
      </w:r>
    </w:p>
    <w:p w14:paraId="588940A1" w14:textId="77777777" w:rsidR="002804B4" w:rsidRPr="002804B4" w:rsidRDefault="002804B4" w:rsidP="00F035DA">
      <w:pPr>
        <w:numPr>
          <w:ilvl w:val="0"/>
          <w:numId w:val="85"/>
        </w:numPr>
        <w:divId w:val="1582713860"/>
      </w:pPr>
      <w:r w:rsidRPr="002804B4">
        <w:t xml:space="preserve">Move or delete existing </w:t>
      </w:r>
      <w:proofErr w:type="spellStart"/>
      <w:r w:rsidRPr="002804B4">
        <w:t>etcd</w:t>
      </w:r>
      <w:proofErr w:type="spellEnd"/>
      <w:r w:rsidRPr="002804B4">
        <w:t xml:space="preserve"> data directory</w:t>
      </w:r>
    </w:p>
    <w:p w14:paraId="24813DB3" w14:textId="77777777" w:rsidR="002804B4" w:rsidRPr="002804B4" w:rsidRDefault="002804B4" w:rsidP="00F035DA">
      <w:pPr>
        <w:numPr>
          <w:ilvl w:val="0"/>
          <w:numId w:val="85"/>
        </w:numPr>
        <w:divId w:val="1582713860"/>
      </w:pPr>
      <w:r w:rsidRPr="002804B4">
        <w:t>Run the restore command:</w:t>
      </w:r>
    </w:p>
    <w:p w14:paraId="4DC1CA1C" w14:textId="77777777" w:rsidR="002804B4" w:rsidRDefault="002804B4" w:rsidP="002804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474184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-E /usr/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>
        <w:rPr>
          <w:rFonts w:ascii="Consolas" w:hAnsi="Consolas" w:cs="Courier New"/>
          <w:color w:val="545454"/>
          <w:sz w:val="17"/>
          <w:szCs w:val="17"/>
        </w:rPr>
        <w:t>/bin/cluster-restore.sh /home/core/backup</w:t>
      </w:r>
    </w:p>
    <w:p w14:paraId="1E73785A" w14:textId="77777777" w:rsidR="002804B4" w:rsidRDefault="002804B4" w:rsidP="002804B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474184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BC62903" w14:textId="77777777" w:rsidR="00922822" w:rsidRPr="00922822" w:rsidRDefault="00922822" w:rsidP="00922822">
      <w:pPr>
        <w:divId w:val="1582713860"/>
      </w:pPr>
      <w:r w:rsidRPr="00922822">
        <w:t>This script:</w:t>
      </w:r>
    </w:p>
    <w:p w14:paraId="3C2034A0" w14:textId="77777777" w:rsidR="00922822" w:rsidRPr="00922822" w:rsidRDefault="00922822" w:rsidP="00F035DA">
      <w:pPr>
        <w:numPr>
          <w:ilvl w:val="0"/>
          <w:numId w:val="86"/>
        </w:numPr>
        <w:divId w:val="1582713860"/>
      </w:pPr>
      <w:r w:rsidRPr="00922822">
        <w:t xml:space="preserve">Restores the </w:t>
      </w:r>
      <w:proofErr w:type="spellStart"/>
      <w:r w:rsidRPr="00922822">
        <w:t>etcd</w:t>
      </w:r>
      <w:proofErr w:type="spellEnd"/>
      <w:r w:rsidRPr="00922822">
        <w:t xml:space="preserve"> snapshot</w:t>
      </w:r>
    </w:p>
    <w:p w14:paraId="3A8FC47A" w14:textId="77777777" w:rsidR="00922822" w:rsidRPr="00922822" w:rsidRDefault="00922822" w:rsidP="00F035DA">
      <w:pPr>
        <w:numPr>
          <w:ilvl w:val="0"/>
          <w:numId w:val="86"/>
        </w:numPr>
        <w:divId w:val="1582713860"/>
      </w:pPr>
      <w:r w:rsidRPr="00922822">
        <w:t>Recreates static pod manifests</w:t>
      </w:r>
    </w:p>
    <w:p w14:paraId="38715ACE" w14:textId="77777777" w:rsidR="00922822" w:rsidRPr="00922822" w:rsidRDefault="00922822" w:rsidP="00F035DA">
      <w:pPr>
        <w:numPr>
          <w:ilvl w:val="0"/>
          <w:numId w:val="86"/>
        </w:numPr>
        <w:divId w:val="1582713860"/>
      </w:pPr>
      <w:r w:rsidRPr="00922822">
        <w:t>Rebuilds certificates if needed</w:t>
      </w:r>
    </w:p>
    <w:p w14:paraId="515AB6A0" w14:textId="77777777" w:rsidR="002804B4" w:rsidRDefault="002804B4" w:rsidP="006D6795">
      <w:pPr>
        <w:divId w:val="1582713860"/>
      </w:pPr>
    </w:p>
    <w:p w14:paraId="191CE66F" w14:textId="6C16F001" w:rsidR="002804B4" w:rsidRPr="00922822" w:rsidRDefault="00922822" w:rsidP="006D6795">
      <w:pPr>
        <w:divId w:val="1582713860"/>
        <w:rPr>
          <w:b/>
          <w:bCs/>
        </w:rPr>
      </w:pPr>
      <w:r w:rsidRPr="00922822">
        <w:rPr>
          <w:b/>
          <w:bCs/>
        </w:rPr>
        <w:t>Reboot the restored node</w:t>
      </w:r>
    </w:p>
    <w:p w14:paraId="4993C30A" w14:textId="77777777" w:rsidR="0006734E" w:rsidRDefault="0006734E" w:rsidP="0006734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1826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44AE2E60" w14:textId="77777777" w:rsidR="0006734E" w:rsidRDefault="0006734E" w:rsidP="0006734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182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2E1E144" w14:textId="77777777" w:rsidR="0006734E" w:rsidRDefault="0006734E" w:rsidP="006D6795">
      <w:pPr>
        <w:divId w:val="1582713860"/>
      </w:pPr>
    </w:p>
    <w:p w14:paraId="11223909" w14:textId="77777777" w:rsidR="0006734E" w:rsidRPr="0006734E" w:rsidRDefault="0006734E" w:rsidP="0006734E">
      <w:pPr>
        <w:divId w:val="1582713860"/>
      </w:pPr>
      <w:r w:rsidRPr="0006734E">
        <w:t>Wait until:</w:t>
      </w:r>
    </w:p>
    <w:p w14:paraId="68F2CAA9" w14:textId="77777777" w:rsidR="0006734E" w:rsidRPr="0006734E" w:rsidRDefault="0006734E" w:rsidP="00F035DA">
      <w:pPr>
        <w:numPr>
          <w:ilvl w:val="0"/>
          <w:numId w:val="87"/>
        </w:numPr>
        <w:divId w:val="1582713860"/>
      </w:pPr>
      <w:proofErr w:type="spellStart"/>
      <w:r w:rsidRPr="0006734E">
        <w:t>etcd</w:t>
      </w:r>
      <w:proofErr w:type="spellEnd"/>
      <w:r w:rsidRPr="0006734E">
        <w:t xml:space="preserve"> is running</w:t>
      </w:r>
    </w:p>
    <w:p w14:paraId="45559EAB" w14:textId="77777777" w:rsidR="0006734E" w:rsidRPr="0006734E" w:rsidRDefault="0006734E" w:rsidP="00F035DA">
      <w:pPr>
        <w:numPr>
          <w:ilvl w:val="0"/>
          <w:numId w:val="87"/>
        </w:numPr>
        <w:divId w:val="1582713860"/>
      </w:pPr>
      <w:proofErr w:type="spellStart"/>
      <w:r w:rsidRPr="0006734E">
        <w:t>kube-apiserver</w:t>
      </w:r>
      <w:proofErr w:type="spellEnd"/>
      <w:r w:rsidRPr="0006734E">
        <w:t xml:space="preserve"> is healthy</w:t>
      </w:r>
    </w:p>
    <w:p w14:paraId="00B4E7D5" w14:textId="77777777" w:rsidR="0006734E" w:rsidRPr="0006734E" w:rsidRDefault="0006734E" w:rsidP="00F035DA">
      <w:pPr>
        <w:numPr>
          <w:ilvl w:val="0"/>
          <w:numId w:val="87"/>
        </w:numPr>
        <w:divId w:val="1582713860"/>
      </w:pPr>
      <w:r w:rsidRPr="0006734E">
        <w:t>node shows Ready</w:t>
      </w:r>
    </w:p>
    <w:p w14:paraId="141C898A" w14:textId="77777777" w:rsidR="0006734E" w:rsidRDefault="0006734E" w:rsidP="006D6795">
      <w:pPr>
        <w:divId w:val="1582713860"/>
      </w:pPr>
    </w:p>
    <w:p w14:paraId="3450188D" w14:textId="2FCC831A" w:rsidR="002804B4" w:rsidRPr="00F035DA" w:rsidRDefault="0006734E" w:rsidP="006D6795">
      <w:pPr>
        <w:divId w:val="1582713860"/>
        <w:rPr>
          <w:b/>
          <w:bCs/>
        </w:rPr>
      </w:pPr>
      <w:r w:rsidRPr="00F035DA">
        <w:rPr>
          <w:b/>
          <w:bCs/>
        </w:rPr>
        <w:t>Rejoin the other control</w:t>
      </w:r>
      <w:r w:rsidRPr="00F035DA">
        <w:rPr>
          <w:b/>
          <w:bCs/>
        </w:rPr>
        <w:noBreakHyphen/>
        <w:t>plane nodes</w:t>
      </w:r>
    </w:p>
    <w:p w14:paraId="290A0BA0" w14:textId="77777777" w:rsidR="0006734E" w:rsidRDefault="0006734E" w:rsidP="006D6795">
      <w:pPr>
        <w:divId w:val="1582713860"/>
      </w:pPr>
    </w:p>
    <w:p w14:paraId="378AA056" w14:textId="77777777" w:rsidR="0006734E" w:rsidRPr="0006734E" w:rsidRDefault="0006734E" w:rsidP="0006734E">
      <w:pPr>
        <w:divId w:val="1582713860"/>
      </w:pPr>
      <w:r w:rsidRPr="0006734E">
        <w:t>For each remaining master:</w:t>
      </w:r>
    </w:p>
    <w:p w14:paraId="5C35E04D" w14:textId="77777777" w:rsidR="0006734E" w:rsidRPr="0006734E" w:rsidRDefault="0006734E" w:rsidP="00F035DA">
      <w:pPr>
        <w:numPr>
          <w:ilvl w:val="0"/>
          <w:numId w:val="88"/>
        </w:numPr>
        <w:divId w:val="1582713860"/>
      </w:pPr>
      <w:r w:rsidRPr="0006734E">
        <w:t>Shut it down</w:t>
      </w:r>
    </w:p>
    <w:p w14:paraId="19EADABE" w14:textId="77777777" w:rsidR="0006734E" w:rsidRPr="0006734E" w:rsidRDefault="0006734E" w:rsidP="00F035DA">
      <w:pPr>
        <w:numPr>
          <w:ilvl w:val="0"/>
          <w:numId w:val="88"/>
        </w:numPr>
        <w:divId w:val="1582713860"/>
      </w:pPr>
      <w:r w:rsidRPr="0006734E">
        <w:t xml:space="preserve">Delete old </w:t>
      </w:r>
      <w:proofErr w:type="spellStart"/>
      <w:r w:rsidRPr="0006734E">
        <w:t>etcd</w:t>
      </w:r>
      <w:proofErr w:type="spellEnd"/>
      <w:r w:rsidRPr="0006734E">
        <w:t xml:space="preserve"> data</w:t>
      </w:r>
    </w:p>
    <w:p w14:paraId="61D66CA9" w14:textId="77777777" w:rsidR="0006734E" w:rsidRPr="0006734E" w:rsidRDefault="0006734E" w:rsidP="00F035DA">
      <w:pPr>
        <w:numPr>
          <w:ilvl w:val="0"/>
          <w:numId w:val="88"/>
        </w:numPr>
        <w:divId w:val="1582713860"/>
      </w:pPr>
      <w:r w:rsidRPr="0006734E">
        <w:t>Copy manifests from the restored node</w:t>
      </w:r>
    </w:p>
    <w:p w14:paraId="7A136DBA" w14:textId="77777777" w:rsidR="0006734E" w:rsidRPr="0006734E" w:rsidRDefault="0006734E" w:rsidP="00F035DA">
      <w:pPr>
        <w:numPr>
          <w:ilvl w:val="0"/>
          <w:numId w:val="88"/>
        </w:numPr>
        <w:divId w:val="1582713860"/>
      </w:pPr>
      <w:r w:rsidRPr="0006734E">
        <w:t>Reboot</w:t>
      </w:r>
    </w:p>
    <w:p w14:paraId="56656CB5" w14:textId="77777777" w:rsidR="0006734E" w:rsidRPr="0006734E" w:rsidRDefault="0006734E" w:rsidP="0006734E">
      <w:pPr>
        <w:divId w:val="1582713860"/>
      </w:pPr>
      <w:r w:rsidRPr="0006734E">
        <w:t xml:space="preserve">They will automatically join the restored </w:t>
      </w:r>
      <w:proofErr w:type="spellStart"/>
      <w:r w:rsidRPr="0006734E">
        <w:t>etcd</w:t>
      </w:r>
      <w:proofErr w:type="spellEnd"/>
      <w:r w:rsidRPr="0006734E">
        <w:t xml:space="preserve"> cluster.</w:t>
      </w:r>
    </w:p>
    <w:p w14:paraId="30CBA55F" w14:textId="77777777" w:rsidR="0006734E" w:rsidRDefault="0006734E" w:rsidP="006D6795">
      <w:pPr>
        <w:divId w:val="1582713860"/>
      </w:pPr>
    </w:p>
    <w:p w14:paraId="3F438C51" w14:textId="7934A2C4" w:rsidR="002804B4" w:rsidRPr="00F035DA" w:rsidRDefault="00BF0D8D" w:rsidP="006D6795">
      <w:pPr>
        <w:divId w:val="1582713860"/>
        <w:rPr>
          <w:b/>
          <w:bCs/>
        </w:rPr>
      </w:pPr>
      <w:r w:rsidRPr="00F035DA">
        <w:rPr>
          <w:b/>
          <w:bCs/>
        </w:rPr>
        <w:t>Verify cluster health</w:t>
      </w:r>
    </w:p>
    <w:p w14:paraId="5E43FC71" w14:textId="77777777" w:rsidR="00FA5E55" w:rsidRDefault="00FA5E55" w:rsidP="00FA5E5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317039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</w:t>
      </w:r>
    </w:p>
    <w:p w14:paraId="71386898" w14:textId="77777777" w:rsidR="00FA5E55" w:rsidRDefault="00FA5E55" w:rsidP="00FA5E5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317039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co</w:t>
      </w:r>
    </w:p>
    <w:p w14:paraId="1C117E7D" w14:textId="77777777" w:rsidR="00FA5E55" w:rsidRDefault="00FA5E55" w:rsidP="00FA5E5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317039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-A</w:t>
      </w:r>
    </w:p>
    <w:p w14:paraId="662E5135" w14:textId="77777777" w:rsidR="00FA5E55" w:rsidRDefault="00FA5E55" w:rsidP="00FA5E5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3170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5CEFB65" w14:textId="77777777" w:rsidR="00BF0D8D" w:rsidRDefault="00BF0D8D" w:rsidP="00BF0D8D">
      <w:pPr>
        <w:divId w:val="1582713860"/>
      </w:pPr>
    </w:p>
    <w:p w14:paraId="5F9AC68A" w14:textId="10F48265" w:rsidR="00BF0D8D" w:rsidRDefault="00BF0D8D" w:rsidP="00BF0D8D">
      <w:pPr>
        <w:divId w:val="1582713860"/>
      </w:pPr>
      <w:r w:rsidRPr="00BF0D8D">
        <w:t xml:space="preserve">Ensure all </w:t>
      </w:r>
      <w:proofErr w:type="spellStart"/>
      <w:r w:rsidRPr="00BF0D8D">
        <w:t>ClusterOperators</w:t>
      </w:r>
      <w:proofErr w:type="spellEnd"/>
      <w:r w:rsidRPr="00BF0D8D">
        <w:t xml:space="preserve"> become </w:t>
      </w:r>
      <w:r w:rsidRPr="00BF0D8D">
        <w:rPr>
          <w:b/>
          <w:bCs/>
        </w:rPr>
        <w:t>Available</w:t>
      </w:r>
      <w:r w:rsidRPr="00BF0D8D">
        <w:t>.</w:t>
      </w:r>
    </w:p>
    <w:p w14:paraId="0BEFD5AF" w14:textId="77777777" w:rsidR="00715AA6" w:rsidRDefault="00715AA6" w:rsidP="00BF0D8D">
      <w:pPr>
        <w:divId w:val="1582713860"/>
      </w:pPr>
    </w:p>
    <w:p w14:paraId="6B48FC71" w14:textId="77777777" w:rsidR="00715AA6" w:rsidRDefault="00715AA6" w:rsidP="00715AA6">
      <w:pPr>
        <w:divId w:val="1582713860"/>
      </w:pPr>
      <w:r>
        <w:t>This process restores cluster state, not application data.</w:t>
      </w:r>
    </w:p>
    <w:p w14:paraId="07770DA0" w14:textId="77777777" w:rsidR="00715AA6" w:rsidRDefault="00715AA6" w:rsidP="00715AA6">
      <w:pPr>
        <w:divId w:val="1582713860"/>
      </w:pPr>
      <w:r>
        <w:t>For application backups, use OADP/</w:t>
      </w:r>
      <w:proofErr w:type="spellStart"/>
      <w:r>
        <w:t>Velero</w:t>
      </w:r>
      <w:proofErr w:type="spellEnd"/>
      <w:r>
        <w:t xml:space="preserve"> or storage</w:t>
      </w:r>
      <w:r>
        <w:rPr>
          <w:rFonts w:ascii="Cambria Math" w:hAnsi="Cambria Math" w:cs="Cambria Math"/>
        </w:rPr>
        <w:t>‑</w:t>
      </w:r>
      <w:r>
        <w:t>level snapshots .</w:t>
      </w:r>
    </w:p>
    <w:p w14:paraId="2D78F0A2" w14:textId="5C53DDD5" w:rsidR="00715AA6" w:rsidRDefault="00715AA6" w:rsidP="00715AA6">
      <w:pPr>
        <w:divId w:val="1582713860"/>
      </w:pPr>
      <w:r>
        <w:t>You cannot restore to a different cluster or different node names.</w:t>
      </w:r>
    </w:p>
    <w:p w14:paraId="1A1E1854" w14:textId="77777777" w:rsidR="00715AA6" w:rsidRDefault="00715AA6" w:rsidP="00BF0D8D">
      <w:pPr>
        <w:divId w:val="1582713860"/>
      </w:pPr>
    </w:p>
    <w:p w14:paraId="7063F0E7" w14:textId="77777777" w:rsidR="00B42E10" w:rsidRDefault="00B42E10" w:rsidP="00BF0D8D">
      <w:pPr>
        <w:divId w:val="1582713860"/>
      </w:pPr>
    </w:p>
    <w:p w14:paraId="393A0BAD" w14:textId="47B0835B" w:rsidR="00395DA0" w:rsidRDefault="00A77E4A" w:rsidP="00503A46">
      <w:pPr>
        <w:pStyle w:val="Heading2"/>
        <w:numPr>
          <w:ilvl w:val="1"/>
          <w:numId w:val="2"/>
        </w:numPr>
        <w:rPr>
          <w:rFonts w:cs="Arial"/>
          <w:szCs w:val="20"/>
        </w:rPr>
      </w:pPr>
      <w:r>
        <w:rPr>
          <w:rFonts w:cs="Arial"/>
          <w:szCs w:val="20"/>
        </w:rPr>
        <w:t>DR Test</w:t>
      </w:r>
      <w:r w:rsidR="0090010F">
        <w:rPr>
          <w:rFonts w:cs="Arial"/>
          <w:szCs w:val="20"/>
        </w:rPr>
        <w:t xml:space="preserve"> </w:t>
      </w:r>
      <w:r w:rsidR="009045FA">
        <w:rPr>
          <w:rFonts w:cs="Arial"/>
          <w:szCs w:val="20"/>
        </w:rPr>
        <w:t>for</w:t>
      </w:r>
      <w:r w:rsidR="0090010F">
        <w:rPr>
          <w:rFonts w:cs="Arial"/>
          <w:szCs w:val="20"/>
        </w:rPr>
        <w:t xml:space="preserve"> OpenShift</w:t>
      </w:r>
      <w:r w:rsidR="00567A4F">
        <w:rPr>
          <w:rFonts w:cs="Arial"/>
          <w:szCs w:val="20"/>
        </w:rPr>
        <w:t xml:space="preserve"> Cluster</w:t>
      </w:r>
    </w:p>
    <w:p w14:paraId="5C5065FE" w14:textId="054BAA79" w:rsidR="00A77E4A" w:rsidRDefault="00A77E4A" w:rsidP="00A77E4A">
      <w:r w:rsidRPr="00A77E4A">
        <w:t>How to Simulate a Failure and Perform a Recovery in OpenShift</w:t>
      </w:r>
    </w:p>
    <w:p w14:paraId="08F0C99A" w14:textId="53A56B8C" w:rsidR="00A77E4A" w:rsidRDefault="00862A92" w:rsidP="00A77E4A">
      <w:r w:rsidRPr="00862A92">
        <w:lastRenderedPageBreak/>
        <w:t>If you want to simulate a failure and then test the recovery process in an OpenShift (OCP) cluster, there are several safe and realistic scenarios you can use. These are commonly used during disaster</w:t>
      </w:r>
      <w:r w:rsidRPr="00862A92">
        <w:rPr>
          <w:rFonts w:ascii="Cambria Math" w:hAnsi="Cambria Math" w:cs="Cambria Math"/>
        </w:rPr>
        <w:t>‑</w:t>
      </w:r>
      <w:r w:rsidRPr="00862A92">
        <w:t>recovery (DR) testing.</w:t>
      </w:r>
    </w:p>
    <w:p w14:paraId="263711D2" w14:textId="77777777" w:rsidR="00862A92" w:rsidRDefault="00862A92" w:rsidP="00A77E4A"/>
    <w:p w14:paraId="5D093632" w14:textId="6DDECBD4" w:rsidR="00862A92" w:rsidRPr="0020448F" w:rsidRDefault="00862A92" w:rsidP="00A77E4A">
      <w:pPr>
        <w:rPr>
          <w:b/>
          <w:bCs/>
        </w:rPr>
      </w:pPr>
      <w:r w:rsidRPr="0020448F">
        <w:rPr>
          <w:b/>
          <w:bCs/>
        </w:rPr>
        <w:t>1. Simulating a Single Master Node Failure (safest option)</w:t>
      </w:r>
    </w:p>
    <w:p w14:paraId="0842168C" w14:textId="7DE88448" w:rsidR="00862A92" w:rsidRDefault="00864576" w:rsidP="00A77E4A">
      <w:r w:rsidRPr="00864576">
        <w:t>How to simulate the failure</w:t>
      </w:r>
      <w:r>
        <w:t xml:space="preserve">, </w:t>
      </w:r>
      <w:r w:rsidRPr="00864576">
        <w:t>On one master node:</w:t>
      </w:r>
    </w:p>
    <w:p w14:paraId="1AB66755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11563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stop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kubelet</w:t>
      </w:r>
      <w:proofErr w:type="spellEnd"/>
    </w:p>
    <w:p w14:paraId="62A6E25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11563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stop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crio</w:t>
      </w:r>
      <w:proofErr w:type="spellEnd"/>
    </w:p>
    <w:p w14:paraId="374557B4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11563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623D305" w14:textId="77777777" w:rsidR="00864576" w:rsidRDefault="00864576" w:rsidP="00864576"/>
    <w:p w14:paraId="54B74A15" w14:textId="4F958C2D" w:rsidR="00864576" w:rsidRDefault="00864576" w:rsidP="00864576">
      <w:r w:rsidRPr="00864576">
        <w:t>Or shut the node down completely:</w:t>
      </w:r>
    </w:p>
    <w:p w14:paraId="0672DFA7" w14:textId="77777777" w:rsidR="00864576" w:rsidRDefault="00864576" w:rsidP="00864576"/>
    <w:p w14:paraId="48CA8AB9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682865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shutdown -h now</w:t>
      </w:r>
    </w:p>
    <w:p w14:paraId="1D38ABC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682865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E77CC44" w14:textId="77777777" w:rsidR="00864576" w:rsidRDefault="00864576" w:rsidP="00864576"/>
    <w:p w14:paraId="277C75F3" w14:textId="77777777" w:rsidR="007D0ED2" w:rsidRPr="007D0ED2" w:rsidRDefault="007D0ED2" w:rsidP="007D0ED2">
      <w:pPr>
        <w:ind w:left="432"/>
        <w:rPr>
          <w:b/>
          <w:bCs/>
        </w:rPr>
      </w:pPr>
      <w:r w:rsidRPr="007D0ED2">
        <w:rPr>
          <w:b/>
          <w:bCs/>
        </w:rPr>
        <w:t>What happens</w:t>
      </w:r>
    </w:p>
    <w:p w14:paraId="6CC5A80B" w14:textId="77777777" w:rsidR="007D0ED2" w:rsidRPr="007D0ED2" w:rsidRDefault="007D0ED2" w:rsidP="007D0ED2">
      <w:pPr>
        <w:numPr>
          <w:ilvl w:val="0"/>
          <w:numId w:val="89"/>
        </w:numPr>
      </w:pPr>
      <w:r w:rsidRPr="007D0ED2">
        <w:t>The API server on that node goes down</w:t>
      </w:r>
    </w:p>
    <w:p w14:paraId="75CC93BF" w14:textId="77777777" w:rsidR="007D0ED2" w:rsidRPr="007D0ED2" w:rsidRDefault="007D0ED2" w:rsidP="007D0ED2">
      <w:pPr>
        <w:numPr>
          <w:ilvl w:val="0"/>
          <w:numId w:val="89"/>
        </w:numPr>
      </w:pPr>
      <w:r w:rsidRPr="007D0ED2">
        <w:t>The remaining masters continue serving traffic</w:t>
      </w:r>
    </w:p>
    <w:p w14:paraId="444CFA00" w14:textId="77777777" w:rsidR="007D0ED2" w:rsidRPr="007D0ED2" w:rsidRDefault="007D0ED2" w:rsidP="007D0ED2">
      <w:pPr>
        <w:numPr>
          <w:ilvl w:val="0"/>
          <w:numId w:val="89"/>
        </w:numPr>
      </w:pPr>
      <w:r w:rsidRPr="007D0ED2">
        <w:t>The cluster stays functional</w:t>
      </w:r>
    </w:p>
    <w:p w14:paraId="22D20FB3" w14:textId="77777777" w:rsidR="00864576" w:rsidRDefault="00864576" w:rsidP="00864576"/>
    <w:p w14:paraId="1ED15A1E" w14:textId="77777777" w:rsidR="007D0ED2" w:rsidRPr="007D0ED2" w:rsidRDefault="007D0ED2" w:rsidP="007D0ED2">
      <w:pPr>
        <w:ind w:left="432"/>
        <w:rPr>
          <w:b/>
          <w:bCs/>
        </w:rPr>
      </w:pPr>
      <w:r w:rsidRPr="007D0ED2">
        <w:rPr>
          <w:b/>
          <w:bCs/>
        </w:rPr>
        <w:t>How to recover</w:t>
      </w:r>
    </w:p>
    <w:p w14:paraId="607AFCF3" w14:textId="77777777" w:rsidR="007D0ED2" w:rsidRDefault="007D0ED2" w:rsidP="007D0ED2">
      <w:r w:rsidRPr="007D0ED2">
        <w:t>Simply start the services again:</w:t>
      </w:r>
    </w:p>
    <w:p w14:paraId="542B5FFB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22567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crio</w:t>
      </w:r>
      <w:proofErr w:type="spellEnd"/>
    </w:p>
    <w:p w14:paraId="1F0DFEAC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22567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kubelet</w:t>
      </w:r>
      <w:proofErr w:type="spellEnd"/>
    </w:p>
    <w:p w14:paraId="76EFC1D5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22567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EAF0944" w14:textId="06533F7F" w:rsidR="007D0ED2" w:rsidRDefault="007D0ED2" w:rsidP="007D0ED2">
      <w:r>
        <w:t>or reboot</w:t>
      </w:r>
    </w:p>
    <w:p w14:paraId="2126F77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73195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6EEF90AA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73195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4DAE0D3" w14:textId="77777777" w:rsidR="007D0ED2" w:rsidRDefault="007D0ED2" w:rsidP="007D0ED2"/>
    <w:p w14:paraId="2A9E730D" w14:textId="63B78E68" w:rsidR="007D0ED2" w:rsidRPr="0020448F" w:rsidRDefault="0020448F" w:rsidP="007D0ED2">
      <w:pPr>
        <w:rPr>
          <w:b/>
          <w:bCs/>
        </w:rPr>
      </w:pPr>
      <w:r w:rsidRPr="0020448F">
        <w:rPr>
          <w:b/>
          <w:bCs/>
        </w:rPr>
        <w:t>2. Simulating an ETCD Failure on One Master</w:t>
      </w:r>
    </w:p>
    <w:p w14:paraId="5F16B02E" w14:textId="77777777" w:rsidR="00163798" w:rsidRDefault="00163798" w:rsidP="00163798">
      <w:r>
        <w:t xml:space="preserve">This is more realistic and tests the resiliency of the </w:t>
      </w:r>
      <w:proofErr w:type="spellStart"/>
      <w:r>
        <w:t>etcd</w:t>
      </w:r>
      <w:proofErr w:type="spellEnd"/>
      <w:r>
        <w:t xml:space="preserve"> cluster.</w:t>
      </w:r>
    </w:p>
    <w:p w14:paraId="5D459546" w14:textId="18C0A335" w:rsidR="0020448F" w:rsidRDefault="00163798" w:rsidP="00163798">
      <w:r>
        <w:t>Simulate the failure</w:t>
      </w:r>
    </w:p>
    <w:p w14:paraId="71EE3617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472673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stop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etcd</w:t>
      </w:r>
      <w:proofErr w:type="spellEnd"/>
    </w:p>
    <w:p w14:paraId="5A9E0551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472673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5D22DBA" w14:textId="77777777" w:rsidR="00163798" w:rsidRDefault="00163798" w:rsidP="00163798"/>
    <w:p w14:paraId="74F61634" w14:textId="7B80C361" w:rsidR="00221032" w:rsidRDefault="00221032" w:rsidP="00163798">
      <w:r w:rsidRPr="00221032">
        <w:t>Recovery</w:t>
      </w:r>
    </w:p>
    <w:p w14:paraId="76A8388E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230266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start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etcd</w:t>
      </w:r>
      <w:proofErr w:type="spellEnd"/>
    </w:p>
    <w:p w14:paraId="2E8E9D18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230266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D372B8E" w14:textId="77777777" w:rsidR="007D0ED2" w:rsidRDefault="007D0ED2" w:rsidP="00864576"/>
    <w:p w14:paraId="29D91E05" w14:textId="21FD478D" w:rsidR="00221032" w:rsidRPr="00221032" w:rsidRDefault="00221032" w:rsidP="00864576">
      <w:pPr>
        <w:rPr>
          <w:b/>
          <w:bCs/>
        </w:rPr>
      </w:pPr>
      <w:r w:rsidRPr="00221032">
        <w:rPr>
          <w:b/>
          <w:bCs/>
        </w:rPr>
        <w:t>3. Simulating a Full Control</w:t>
      </w:r>
      <w:r w:rsidRPr="00221032">
        <w:rPr>
          <w:b/>
          <w:bCs/>
        </w:rPr>
        <w:noBreakHyphen/>
        <w:t>Plane Failure (DR scenario)</w:t>
      </w:r>
    </w:p>
    <w:p w14:paraId="296C570A" w14:textId="77777777" w:rsidR="00216D93" w:rsidRDefault="00216D93" w:rsidP="00216D93">
      <w:r>
        <w:t>This is the scenario used to test cluster</w:t>
      </w:r>
      <w:r>
        <w:rPr>
          <w:rFonts w:ascii="Cambria Math" w:hAnsi="Cambria Math" w:cs="Cambria Math"/>
        </w:rPr>
        <w:t>‑</w:t>
      </w:r>
      <w:r>
        <w:t>restore.</w:t>
      </w:r>
    </w:p>
    <w:p w14:paraId="78641F54" w14:textId="77777777" w:rsidR="00216D93" w:rsidRDefault="00216D93" w:rsidP="00216D93">
      <w:r>
        <w:t>Simulate the failure</w:t>
      </w:r>
    </w:p>
    <w:p w14:paraId="45F7BEDD" w14:textId="3412D872" w:rsidR="00221032" w:rsidRDefault="00216D93" w:rsidP="00216D93">
      <w:r>
        <w:t>Shut down all master nodes:</w:t>
      </w:r>
    </w:p>
    <w:p w14:paraId="1A7E63E0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951320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shutdown -h now</w:t>
      </w:r>
    </w:p>
    <w:p w14:paraId="7DCA3EC5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951320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4617E91" w14:textId="5E9CE02D" w:rsidR="00216D93" w:rsidRDefault="00216D93" w:rsidP="00864576">
      <w:r w:rsidRPr="00216D93">
        <w:t>Or simulate corrupted ETCD data:</w:t>
      </w:r>
    </w:p>
    <w:p w14:paraId="6611C05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2231927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rm -rf 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var</w:t>
      </w:r>
      <w:r>
        <w:rPr>
          <w:rFonts w:ascii="Consolas" w:hAnsi="Consolas" w:cs="Courier New"/>
          <w:color w:val="545454"/>
          <w:sz w:val="17"/>
          <w:szCs w:val="17"/>
        </w:rPr>
        <w:t>/lib/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etcd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>/*</w:t>
      </w:r>
    </w:p>
    <w:p w14:paraId="520BEB6B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223192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696969"/>
          <w:sz w:val="17"/>
          <w:szCs w:val="17"/>
        </w:rPr>
        <w:t> </w:t>
      </w:r>
    </w:p>
    <w:p w14:paraId="1CA1FC36" w14:textId="77777777" w:rsidR="00216D93" w:rsidRDefault="00216D93" w:rsidP="00864576"/>
    <w:p w14:paraId="1FC6F0B3" w14:textId="29C92730" w:rsidR="00216D93" w:rsidRPr="00041AC7" w:rsidRDefault="00041AC7" w:rsidP="00864576">
      <w:pPr>
        <w:rPr>
          <w:b/>
          <w:bCs/>
        </w:rPr>
      </w:pPr>
      <w:r w:rsidRPr="00041AC7">
        <w:rPr>
          <w:b/>
          <w:bCs/>
        </w:rPr>
        <w:t>Full Cluster Recovery (Disaster Recovery Restore)</w:t>
      </w:r>
    </w:p>
    <w:p w14:paraId="18C92081" w14:textId="77777777" w:rsidR="00041AC7" w:rsidRDefault="00041AC7" w:rsidP="00041AC7">
      <w:r>
        <w:t>Step 1 — Choose one master node</w:t>
      </w:r>
    </w:p>
    <w:p w14:paraId="76F0C170" w14:textId="77777777" w:rsidR="00041AC7" w:rsidRDefault="00041AC7" w:rsidP="00041AC7">
      <w:r>
        <w:t>This will be your “initial restore node.”</w:t>
      </w:r>
    </w:p>
    <w:p w14:paraId="0D39D7F5" w14:textId="77777777" w:rsidR="00041AC7" w:rsidRDefault="00041AC7" w:rsidP="00041AC7"/>
    <w:p w14:paraId="1A556DC6" w14:textId="7F1E85A0" w:rsidR="00041AC7" w:rsidRDefault="00041AC7" w:rsidP="00041AC7">
      <w:r>
        <w:t>Step 2 — Remove old ETCD data</w:t>
      </w:r>
    </w:p>
    <w:p w14:paraId="6E253B3D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45062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rm -rf 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var</w:t>
      </w:r>
      <w:r>
        <w:rPr>
          <w:rFonts w:ascii="Consolas" w:hAnsi="Consolas" w:cs="Courier New"/>
          <w:color w:val="545454"/>
          <w:sz w:val="17"/>
          <w:szCs w:val="17"/>
        </w:rPr>
        <w:t>/lib/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etcd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>/*</w:t>
      </w:r>
    </w:p>
    <w:p w14:paraId="255E94CA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45062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696969"/>
          <w:sz w:val="17"/>
          <w:szCs w:val="17"/>
        </w:rPr>
        <w:t> </w:t>
      </w:r>
    </w:p>
    <w:p w14:paraId="476B6EF0" w14:textId="77777777" w:rsidR="00041AC7" w:rsidRDefault="00041AC7" w:rsidP="00864576"/>
    <w:p w14:paraId="331C89A9" w14:textId="3D10C05F" w:rsidR="00041AC7" w:rsidRDefault="001073FC" w:rsidP="00864576">
      <w:r w:rsidRPr="001073FC">
        <w:t>Step 3 — Run the restore</w:t>
      </w:r>
    </w:p>
    <w:p w14:paraId="41C662A3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528696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-E /usr/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>
        <w:rPr>
          <w:rFonts w:ascii="Consolas" w:hAnsi="Consolas" w:cs="Courier New"/>
          <w:color w:val="545454"/>
          <w:sz w:val="17"/>
          <w:szCs w:val="17"/>
        </w:rPr>
        <w:t>/bin/cluster-restore.sh /home/core/backup</w:t>
      </w:r>
    </w:p>
    <w:p w14:paraId="72C2D86F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528696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0C95840" w14:textId="77777777" w:rsidR="001073FC" w:rsidRDefault="001073FC" w:rsidP="00864576"/>
    <w:p w14:paraId="2DCD056D" w14:textId="561A9CBF" w:rsidR="001073FC" w:rsidRDefault="001073FC" w:rsidP="00864576">
      <w:r w:rsidRPr="001073FC">
        <w:lastRenderedPageBreak/>
        <w:t>Step 4 — Reboot</w:t>
      </w:r>
    </w:p>
    <w:p w14:paraId="45351488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164522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2061837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16452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2ED988F" w14:textId="77777777" w:rsidR="001073FC" w:rsidRDefault="001073FC" w:rsidP="00864576"/>
    <w:p w14:paraId="0FB1A812" w14:textId="199D7C18" w:rsidR="009E5E7D" w:rsidRDefault="009E5E7D" w:rsidP="00864576">
      <w:r w:rsidRPr="009E5E7D">
        <w:t>Step 5 — Restore the remaining masters</w:t>
      </w:r>
    </w:p>
    <w:p w14:paraId="26783DBB" w14:textId="77777777" w:rsidR="009E5E7D" w:rsidRPr="009E5E7D" w:rsidRDefault="009E5E7D" w:rsidP="009E5E7D">
      <w:r w:rsidRPr="009E5E7D">
        <w:t>For each remaining master:</w:t>
      </w:r>
    </w:p>
    <w:p w14:paraId="6DE50181" w14:textId="77777777" w:rsidR="009E5E7D" w:rsidRPr="009E5E7D" w:rsidRDefault="009E5E7D" w:rsidP="009E5E7D">
      <w:pPr>
        <w:numPr>
          <w:ilvl w:val="0"/>
          <w:numId w:val="90"/>
        </w:numPr>
      </w:pPr>
      <w:r w:rsidRPr="009E5E7D">
        <w:t>Shut it down</w:t>
      </w:r>
    </w:p>
    <w:p w14:paraId="0577A089" w14:textId="77777777" w:rsidR="009E5E7D" w:rsidRPr="009E5E7D" w:rsidRDefault="009E5E7D" w:rsidP="009E5E7D">
      <w:pPr>
        <w:numPr>
          <w:ilvl w:val="0"/>
          <w:numId w:val="90"/>
        </w:numPr>
      </w:pPr>
      <w:r w:rsidRPr="009E5E7D">
        <w:t>Delete /var/lib/</w:t>
      </w:r>
      <w:proofErr w:type="spellStart"/>
      <w:r w:rsidRPr="009E5E7D">
        <w:t>etcd</w:t>
      </w:r>
      <w:proofErr w:type="spellEnd"/>
      <w:r w:rsidRPr="009E5E7D">
        <w:t>/*</w:t>
      </w:r>
    </w:p>
    <w:p w14:paraId="5956662F" w14:textId="77777777" w:rsidR="009E5E7D" w:rsidRPr="009E5E7D" w:rsidRDefault="009E5E7D" w:rsidP="009E5E7D">
      <w:pPr>
        <w:numPr>
          <w:ilvl w:val="0"/>
          <w:numId w:val="90"/>
        </w:numPr>
      </w:pPr>
      <w:r w:rsidRPr="009E5E7D">
        <w:t>Copy the new manifests from the restored master</w:t>
      </w:r>
    </w:p>
    <w:p w14:paraId="629AFEAD" w14:textId="77777777" w:rsidR="009E5E7D" w:rsidRPr="009E5E7D" w:rsidRDefault="009E5E7D" w:rsidP="009E5E7D">
      <w:pPr>
        <w:numPr>
          <w:ilvl w:val="0"/>
          <w:numId w:val="90"/>
        </w:numPr>
      </w:pPr>
      <w:r w:rsidRPr="009E5E7D">
        <w:t>Reboot</w:t>
      </w:r>
    </w:p>
    <w:p w14:paraId="7F116000" w14:textId="77777777" w:rsidR="009E5E7D" w:rsidRDefault="009E5E7D" w:rsidP="00864576"/>
    <w:p w14:paraId="52DE5933" w14:textId="2F0AB026" w:rsidR="009E5E7D" w:rsidRDefault="009E5E7D" w:rsidP="00864576">
      <w:r w:rsidRPr="009E5E7D">
        <w:t>Step 6 — Verify cluster health</w:t>
      </w:r>
    </w:p>
    <w:p w14:paraId="73F96CF6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2663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</w:t>
      </w:r>
    </w:p>
    <w:p w14:paraId="42D60DF5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2663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co</w:t>
      </w:r>
    </w:p>
    <w:p w14:paraId="28E23BC2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2663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-A</w:t>
      </w:r>
    </w:p>
    <w:p w14:paraId="0A1B4D75" w14:textId="77777777" w:rsidR="00583301" w:rsidRDefault="00583301" w:rsidP="0058330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266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D59B02" w14:textId="77777777" w:rsidR="009E5E7D" w:rsidRPr="00A77E4A" w:rsidRDefault="009E5E7D" w:rsidP="009E5E7D"/>
    <w:p w14:paraId="7FDB586A" w14:textId="5C4B32CC" w:rsidR="00173E26" w:rsidRPr="00503A46" w:rsidRDefault="00503A46" w:rsidP="00503A46">
      <w:pPr>
        <w:pStyle w:val="Heading2"/>
        <w:numPr>
          <w:ilvl w:val="1"/>
          <w:numId w:val="2"/>
        </w:numPr>
        <w:rPr>
          <w:rFonts w:cs="Arial"/>
          <w:szCs w:val="20"/>
        </w:rPr>
      </w:pPr>
      <w:r w:rsidRPr="00637E57">
        <w:rPr>
          <w:rFonts w:cs="Arial"/>
          <w:szCs w:val="20"/>
        </w:rPr>
        <w:t>Tools</w:t>
      </w:r>
      <w:r>
        <w:rPr>
          <w:rFonts w:cs="Arial"/>
          <w:szCs w:val="20"/>
        </w:rPr>
        <w:t xml:space="preserve"> installation</w:t>
      </w:r>
    </w:p>
    <w:p w14:paraId="1E9F77BD" w14:textId="0F616ABB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dnf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install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-clients</w:t>
      </w:r>
    </w:p>
    <w:p w14:paraId="66C14E52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0E696A1" w14:textId="77777777" w:rsidR="00173E26" w:rsidRPr="00764F7C" w:rsidRDefault="00173E26" w:rsidP="00173E26">
      <w:r w:rsidRPr="00764F7C">
        <w:t>This installs:</w:t>
      </w:r>
    </w:p>
    <w:p w14:paraId="492D551C" w14:textId="77777777" w:rsidR="00173E26" w:rsidRPr="00764F7C" w:rsidRDefault="00173E26" w:rsidP="00F035DA">
      <w:pPr>
        <w:numPr>
          <w:ilvl w:val="0"/>
          <w:numId w:val="34"/>
        </w:numPr>
      </w:pPr>
      <w:proofErr w:type="spellStart"/>
      <w:r>
        <w:t>oc</w:t>
      </w:r>
      <w:proofErr w:type="spellEnd"/>
    </w:p>
    <w:p w14:paraId="6B26FCF8" w14:textId="77777777" w:rsidR="00173E26" w:rsidRPr="00764F7C" w:rsidRDefault="00173E26" w:rsidP="00F035DA">
      <w:pPr>
        <w:numPr>
          <w:ilvl w:val="0"/>
          <w:numId w:val="34"/>
        </w:numPr>
      </w:pPr>
      <w:proofErr w:type="spellStart"/>
      <w:r>
        <w:t>kubectl</w:t>
      </w:r>
      <w:proofErr w:type="spellEnd"/>
    </w:p>
    <w:p w14:paraId="51C3A237" w14:textId="77777777" w:rsidR="00173E26" w:rsidRDefault="00173E26" w:rsidP="00F035DA">
      <w:pPr>
        <w:numPr>
          <w:ilvl w:val="0"/>
          <w:numId w:val="34"/>
        </w:numPr>
      </w:pPr>
      <w:proofErr w:type="spellStart"/>
      <w:r w:rsidRPr="7E8DA9C4">
        <w:rPr>
          <w:rFonts w:eastAsia="Arial" w:cs="Arial"/>
          <w:szCs w:val="20"/>
        </w:rPr>
        <w:t>virtctl</w:t>
      </w:r>
      <w:proofErr w:type="spellEnd"/>
    </w:p>
    <w:p w14:paraId="5932F604" w14:textId="77777777" w:rsidR="00173E26" w:rsidRPr="00764F7C" w:rsidRDefault="00173E26" w:rsidP="00F035DA">
      <w:pPr>
        <w:numPr>
          <w:ilvl w:val="0"/>
          <w:numId w:val="34"/>
        </w:numPr>
      </w:pPr>
      <w:r>
        <w:t>additional OpenShift CLI tools</w:t>
      </w:r>
    </w:p>
    <w:p w14:paraId="1314CFB9" w14:textId="77777777" w:rsidR="00173E26" w:rsidRDefault="00173E26" w:rsidP="00173E26"/>
    <w:p w14:paraId="20719EA3" w14:textId="77777777" w:rsidR="00173E26" w:rsidRDefault="00173E26" w:rsidP="00173E26"/>
    <w:p w14:paraId="41DF900F" w14:textId="77777777" w:rsidR="00173E26" w:rsidRPr="003601E0" w:rsidRDefault="00173E26" w:rsidP="00173E26">
      <w:pPr>
        <w:rPr>
          <w:sz w:val="18"/>
          <w:szCs w:val="22"/>
        </w:rPr>
      </w:pPr>
      <w:r w:rsidRPr="003601E0">
        <w:rPr>
          <w:sz w:val="18"/>
          <w:szCs w:val="22"/>
        </w:rPr>
        <w:t xml:space="preserve">curl -LO </w:t>
      </w:r>
      <w:hyperlink r:id="rId46" w:history="1">
        <w:r w:rsidRPr="003601E0">
          <w:rPr>
            <w:rStyle w:val="Hyperlink"/>
            <w:sz w:val="18"/>
            <w:szCs w:val="22"/>
          </w:rPr>
          <w:t>https://mirror.openshift.com/pub/openshift-v4/clients/ocp/latest/openshift-client-linux.tar.gz</w:t>
        </w:r>
      </w:hyperlink>
    </w:p>
    <w:p w14:paraId="38A655CF" w14:textId="77777777" w:rsidR="00173E26" w:rsidRPr="003601E0" w:rsidRDefault="00173E26" w:rsidP="00173E26">
      <w:pPr>
        <w:rPr>
          <w:sz w:val="18"/>
          <w:szCs w:val="22"/>
        </w:rPr>
      </w:pPr>
      <w:r w:rsidRPr="003601E0">
        <w:rPr>
          <w:sz w:val="18"/>
          <w:szCs w:val="22"/>
        </w:rPr>
        <w:t>tar -</w:t>
      </w:r>
      <w:proofErr w:type="spellStart"/>
      <w:r w:rsidRPr="003601E0">
        <w:rPr>
          <w:sz w:val="18"/>
          <w:szCs w:val="22"/>
        </w:rPr>
        <w:t>xvf</w:t>
      </w:r>
      <w:proofErr w:type="spellEnd"/>
      <w:r w:rsidRPr="003601E0">
        <w:rPr>
          <w:sz w:val="18"/>
          <w:szCs w:val="22"/>
        </w:rPr>
        <w:t xml:space="preserve"> openshift-client-linux.tar.gz</w:t>
      </w:r>
    </w:p>
    <w:p w14:paraId="6036AF2E" w14:textId="77777777" w:rsidR="00173E26" w:rsidRDefault="00173E26" w:rsidP="00173E26">
      <w:pPr>
        <w:rPr>
          <w:sz w:val="18"/>
          <w:szCs w:val="22"/>
        </w:rPr>
      </w:pPr>
    </w:p>
    <w:p w14:paraId="2CEB4E68" w14:textId="77777777" w:rsidR="00173E26" w:rsidRPr="003601E0" w:rsidRDefault="00173E26" w:rsidP="00173E26">
      <w:pPr>
        <w:rPr>
          <w:sz w:val="18"/>
          <w:szCs w:val="22"/>
        </w:rPr>
      </w:pPr>
      <w:r w:rsidRPr="003601E0">
        <w:rPr>
          <w:sz w:val="18"/>
          <w:szCs w:val="22"/>
        </w:rPr>
        <w:t>Move binaries into your PATH</w:t>
      </w:r>
    </w:p>
    <w:p w14:paraId="5A2BA553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mv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>
        <w:rPr>
          <w:rFonts w:ascii="Consolas" w:hAnsi="Consolas" w:cs="Courier New"/>
          <w:color w:val="545454"/>
          <w:sz w:val="17"/>
          <w:szCs w:val="17"/>
        </w:rPr>
        <w:t>/bin/</w:t>
      </w:r>
    </w:p>
    <w:p w14:paraId="57724E2C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mv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local</w:t>
      </w:r>
      <w:r>
        <w:rPr>
          <w:rFonts w:ascii="Consolas" w:hAnsi="Consolas" w:cs="Courier New"/>
          <w:color w:val="545454"/>
          <w:sz w:val="17"/>
          <w:szCs w:val="17"/>
        </w:rPr>
        <w:t>/bin/</w:t>
      </w:r>
    </w:p>
    <w:p w14:paraId="572DD2D6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</w:p>
    <w:p w14:paraId="13FE4851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sz w:val="18"/>
          <w:szCs w:val="22"/>
        </w:rPr>
      </w:pPr>
      <w:r w:rsidRPr="003601E0">
        <w:rPr>
          <w:sz w:val="18"/>
          <w:szCs w:val="22"/>
        </w:rPr>
        <w:t>binaries into</w:t>
      </w:r>
      <w:r>
        <w:rPr>
          <w:sz w:val="18"/>
          <w:szCs w:val="22"/>
        </w:rPr>
        <w:t xml:space="preserve"> </w:t>
      </w:r>
    </w:p>
    <w:p w14:paraId="1D290679" w14:textId="77777777" w:rsidR="00173E26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sz w:val="18"/>
          <w:szCs w:val="18"/>
        </w:rPr>
      </w:pPr>
    </w:p>
    <w:p w14:paraId="49EA0887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 w:rsidRPr="7E8DA9C4">
        <w:rPr>
          <w:rFonts w:ascii="Consolas" w:hAnsi="Consolas" w:cs="Courier New"/>
          <w:color w:val="545454"/>
          <w:sz w:val="17"/>
          <w:szCs w:val="17"/>
        </w:rPr>
        <w:t>For windows: oc.exe,helm.exe,</w:t>
      </w:r>
      <w:r>
        <w:t xml:space="preserve"> </w:t>
      </w:r>
      <w:r w:rsidRPr="7E8DA9C4">
        <w:rPr>
          <w:rFonts w:ascii="Consolas" w:hAnsi="Consolas" w:cs="Courier New"/>
          <w:color w:val="545454"/>
          <w:sz w:val="17"/>
          <w:szCs w:val="17"/>
        </w:rPr>
        <w:t>virtctl.exe</w:t>
      </w:r>
      <w:r>
        <w:br/>
      </w:r>
      <w:r w:rsidRPr="7E8DA9C4">
        <w:rPr>
          <w:rFonts w:ascii="Consolas" w:hAnsi="Consolas" w:cs="Courier New"/>
          <w:color w:val="545454"/>
          <w:sz w:val="17"/>
          <w:szCs w:val="17"/>
        </w:rPr>
        <w:t xml:space="preserve">Register system variables: </w:t>
      </w:r>
      <w:proofErr w:type="spellStart"/>
      <w:r w:rsidRPr="7E8DA9C4">
        <w:rPr>
          <w:rFonts w:ascii="Consolas" w:hAnsi="Consolas" w:cs="Courier New"/>
          <w:color w:val="545454"/>
          <w:sz w:val="17"/>
          <w:szCs w:val="17"/>
        </w:rPr>
        <w:t>sysdm.cpl</w:t>
      </w:r>
      <w:proofErr w:type="spellEnd"/>
    </w:p>
    <w:p w14:paraId="32560234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cs="Arial"/>
        </w:rPr>
      </w:pPr>
    </w:p>
    <w:p w14:paraId="289F5298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cs="Arial"/>
        </w:rPr>
      </w:pPr>
      <w:r w:rsidRPr="7E8DA9C4">
        <w:rPr>
          <w:rFonts w:cs="Arial"/>
        </w:rPr>
        <w:t>Download Tools from OpenShift Web Console</w:t>
      </w:r>
    </w:p>
    <w:p w14:paraId="0330528F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 w:rsidRPr="7E8DA9C4">
        <w:rPr>
          <w:rFonts w:cs="Arial"/>
        </w:rPr>
        <w:t>Navigate to:</w:t>
      </w:r>
      <w:r>
        <w:br/>
      </w:r>
      <w:r w:rsidRPr="7E8DA9C4">
        <w:rPr>
          <w:rFonts w:cs="Arial"/>
        </w:rPr>
        <w:t>Virtualization → Overview</w:t>
      </w:r>
    </w:p>
    <w:p w14:paraId="6FDBFA68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cs="Arial"/>
        </w:rPr>
      </w:pPr>
      <w:r w:rsidRPr="7E8DA9C4">
        <w:rPr>
          <w:rFonts w:cs="Arial"/>
        </w:rPr>
        <w:t>Click Download required tool</w:t>
      </w:r>
    </w:p>
    <w:p w14:paraId="65226C68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 w:rsidRPr="7E8DA9C4">
        <w:rPr>
          <w:rFonts w:cs="Arial"/>
        </w:rPr>
        <w:t>Extract and install:</w:t>
      </w:r>
    </w:p>
    <w:p w14:paraId="74A5AFAA" w14:textId="77777777" w:rsidR="00173E26" w:rsidRPr="0081251C" w:rsidRDefault="00173E26" w:rsidP="00173E2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cs="Arial"/>
        </w:rPr>
      </w:pPr>
    </w:p>
    <w:p w14:paraId="1350FD74" w14:textId="77777777" w:rsidR="00173E26" w:rsidRPr="0081251C" w:rsidRDefault="00173E26" w:rsidP="00173E26">
      <w:proofErr w:type="spellStart"/>
      <w:r w:rsidRPr="7E8DA9C4">
        <w:t>Virtctl</w:t>
      </w:r>
      <w:proofErr w:type="spellEnd"/>
      <w:r w:rsidRPr="7E8DA9C4">
        <w:t xml:space="preserve"> installation:</w:t>
      </w:r>
    </w:p>
    <w:p w14:paraId="251805D0" w14:textId="77777777" w:rsidR="00173E26" w:rsidRPr="0081251C" w:rsidRDefault="00173E26" w:rsidP="00173E26">
      <w:r w:rsidRPr="7E8DA9C4">
        <w:t>tar -</w:t>
      </w:r>
      <w:proofErr w:type="spellStart"/>
      <w:r w:rsidRPr="7E8DA9C4">
        <w:t>xvf</w:t>
      </w:r>
      <w:proofErr w:type="spellEnd"/>
      <w:r w:rsidRPr="7E8DA9C4">
        <w:t xml:space="preserve"> virtctl.tar.gz</w:t>
      </w:r>
    </w:p>
    <w:p w14:paraId="25A3B8A8" w14:textId="77777777" w:rsidR="00173E26" w:rsidRPr="0081251C" w:rsidRDefault="00173E26" w:rsidP="00173E26">
      <w:proofErr w:type="spellStart"/>
      <w:r w:rsidRPr="7E8DA9C4">
        <w:t>chmod</w:t>
      </w:r>
      <w:proofErr w:type="spellEnd"/>
      <w:r w:rsidRPr="7E8DA9C4">
        <w:t xml:space="preserve"> +x </w:t>
      </w:r>
      <w:proofErr w:type="spellStart"/>
      <w:r w:rsidRPr="7E8DA9C4">
        <w:t>virtctl</w:t>
      </w:r>
      <w:proofErr w:type="spellEnd"/>
    </w:p>
    <w:p w14:paraId="14EFD26F" w14:textId="77777777" w:rsidR="00173E26" w:rsidRPr="0081251C" w:rsidRDefault="00173E26" w:rsidP="00173E26">
      <w:proofErr w:type="spellStart"/>
      <w:r w:rsidRPr="7E8DA9C4">
        <w:t>sudo</w:t>
      </w:r>
      <w:proofErr w:type="spellEnd"/>
      <w:r w:rsidRPr="7E8DA9C4">
        <w:t xml:space="preserve"> mv </w:t>
      </w:r>
      <w:proofErr w:type="spellStart"/>
      <w:r w:rsidRPr="7E8DA9C4">
        <w:t>virtctl</w:t>
      </w:r>
      <w:proofErr w:type="spellEnd"/>
      <w:r w:rsidRPr="7E8DA9C4">
        <w:t xml:space="preserve"> /</w:t>
      </w:r>
      <w:proofErr w:type="spellStart"/>
      <w:r w:rsidRPr="7E8DA9C4">
        <w:t>usr</w:t>
      </w:r>
      <w:proofErr w:type="spellEnd"/>
      <w:r w:rsidRPr="7E8DA9C4">
        <w:t>/local/bin/</w:t>
      </w:r>
    </w:p>
    <w:p w14:paraId="20B3CA91" w14:textId="7F6D831C" w:rsidR="00173E26" w:rsidRDefault="00173E26">
      <w:pPr>
        <w:rPr>
          <w:rFonts w:asciiTheme="minorHAnsi" w:eastAsiaTheme="majorEastAsia" w:hAnsiTheme="minorHAnsi" w:cs="Arial"/>
          <w:b/>
          <w:bCs/>
          <w:color w:val="004B87"/>
          <w:sz w:val="28"/>
          <w:szCs w:val="20"/>
        </w:rPr>
      </w:pPr>
    </w:p>
    <w:p w14:paraId="0B87EF5D" w14:textId="714843AF" w:rsidR="0058080D" w:rsidRDefault="00BD25A6" w:rsidP="007C35F8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09" w:name="_Toc220678810"/>
      <w:bookmarkStart w:id="110" w:name="_Toc221842972"/>
      <w:r>
        <w:rPr>
          <w:rFonts w:cs="Arial"/>
          <w:szCs w:val="20"/>
        </w:rPr>
        <w:t xml:space="preserve">OC </w:t>
      </w:r>
      <w:r w:rsidR="00173E26">
        <w:rPr>
          <w:rFonts w:cs="Arial"/>
          <w:szCs w:val="20"/>
        </w:rPr>
        <w:t>Nodes Maintenance</w:t>
      </w:r>
      <w:bookmarkEnd w:id="109"/>
      <w:bookmarkEnd w:id="110"/>
      <w:r w:rsidR="00173E26">
        <w:rPr>
          <w:rFonts w:cs="Arial"/>
          <w:szCs w:val="20"/>
        </w:rPr>
        <w:t xml:space="preserve"> </w:t>
      </w:r>
    </w:p>
    <w:p w14:paraId="0371F773" w14:textId="206FAEFA" w:rsidR="00437C41" w:rsidRDefault="00437C41" w:rsidP="00437C41">
      <w:pPr>
        <w:rPr>
          <w:rFonts w:cs="Arial"/>
          <w:b/>
          <w:bCs/>
          <w:szCs w:val="20"/>
        </w:rPr>
      </w:pPr>
      <w:r w:rsidRPr="00437C41">
        <w:rPr>
          <w:rFonts w:cs="Arial"/>
          <w:b/>
          <w:bCs/>
          <w:szCs w:val="20"/>
        </w:rPr>
        <w:t>Worker Nodes Restart</w:t>
      </w:r>
    </w:p>
    <w:p w14:paraId="39621277" w14:textId="77777777" w:rsidR="001121C4" w:rsidRPr="00437C41" w:rsidRDefault="001121C4" w:rsidP="00437C41">
      <w:pPr>
        <w:rPr>
          <w:b/>
          <w:bCs/>
        </w:rPr>
      </w:pPr>
    </w:p>
    <w:p w14:paraId="1E4F64D0" w14:textId="7D0687FE" w:rsidR="00173E26" w:rsidRDefault="005F63CB" w:rsidP="00173E26">
      <w:r w:rsidRPr="005F63CB">
        <w:t>In OpenShift you never “restart the whole cluster” the way you would reboot a single server. Instead, you perform controlled rolling maintenance on nodes so the cluster stays healthy and workloads remain available.</w:t>
      </w:r>
    </w:p>
    <w:p w14:paraId="3E4DC15C" w14:textId="77777777" w:rsidR="001121C4" w:rsidRDefault="001121C4" w:rsidP="00173E26"/>
    <w:p w14:paraId="06A84711" w14:textId="77777777" w:rsidR="001121C4" w:rsidRDefault="001121C4" w:rsidP="00F035DA">
      <w:pPr>
        <w:pStyle w:val="NormalWeb"/>
        <w:numPr>
          <w:ilvl w:val="0"/>
          <w:numId w:val="40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 w:rsidRPr="00262B8B">
        <w:rPr>
          <w:rFonts w:ascii="Arial" w:hAnsi="Arial" w:cs="Arial"/>
          <w:sz w:val="20"/>
          <w:szCs w:val="20"/>
        </w:rPr>
        <w:t>Cordon the node</w:t>
      </w:r>
      <w:r w:rsidRPr="00262B8B">
        <w:rPr>
          <w:sz w:val="20"/>
          <w:szCs w:val="20"/>
        </w:rPr>
        <w:t xml:space="preserve">    </w:t>
      </w:r>
      <w:r>
        <w:rPr>
          <w:rFonts w:ascii="Consolas" w:hAnsi="Consolas" w:cs="Courier New"/>
          <w:color w:val="545454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nodes)</w:t>
      </w:r>
    </w:p>
    <w:p w14:paraId="1E312F7A" w14:textId="00BAFA79" w:rsidR="005F63CB" w:rsidRPr="00FC3159" w:rsidRDefault="005F63CB" w:rsidP="001121C4">
      <w:pPr>
        <w:pStyle w:val="ListParagraph"/>
        <w:numPr>
          <w:ilvl w:val="0"/>
          <w:numId w:val="0"/>
        </w:numPr>
        <w:ind w:left="720"/>
        <w:rPr>
          <w:sz w:val="18"/>
          <w:szCs w:val="22"/>
        </w:rPr>
      </w:pPr>
      <w:r w:rsidRPr="00FC3159">
        <w:rPr>
          <w:sz w:val="18"/>
          <w:szCs w:val="22"/>
        </w:rPr>
        <w:t>Prevents new workloads from scheduling on it.</w:t>
      </w:r>
    </w:p>
    <w:p w14:paraId="478AE3E6" w14:textId="77777777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946019"/>
        <w:rPr>
          <w:rFonts w:ascii="Consolas" w:hAnsi="Consolas" w:cs="Courier New"/>
          <w:color w:val="545454"/>
          <w:sz w:val="17"/>
          <w:szCs w:val="17"/>
        </w:rPr>
      </w:pPr>
      <w: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cordon &lt;node-name&gt;</w:t>
      </w:r>
    </w:p>
    <w:p w14:paraId="3B656628" w14:textId="77777777" w:rsidR="001121C4" w:rsidRDefault="001121C4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946019"/>
        <w:rPr>
          <w:rFonts w:ascii="Consolas" w:hAnsi="Consolas" w:cs="Courier New"/>
          <w:color w:val="545454"/>
          <w:sz w:val="17"/>
          <w:szCs w:val="17"/>
        </w:rPr>
      </w:pPr>
    </w:p>
    <w:p w14:paraId="6ACD8EF9" w14:textId="5327C1E4" w:rsidR="005F63CB" w:rsidRDefault="005F63CB" w:rsidP="00F035DA">
      <w:pPr>
        <w:pStyle w:val="ListParagraph"/>
        <w:numPr>
          <w:ilvl w:val="0"/>
          <w:numId w:val="40"/>
        </w:numPr>
        <w:divId w:val="147946019"/>
      </w:pPr>
      <w:r w:rsidRPr="005F63CB">
        <w:t>Drain the node</w:t>
      </w:r>
      <w:r>
        <w:t xml:space="preserve"> - </w:t>
      </w:r>
      <w:r w:rsidRPr="005F63CB">
        <w:t>It safely removes all workloads.</w:t>
      </w:r>
    </w:p>
    <w:p w14:paraId="17F1FB49" w14:textId="30DF1657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drain &lt;node-name&gt; \</w:t>
      </w:r>
    </w:p>
    <w:p w14:paraId="3941E953" w14:textId="7968E796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 --ignore-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daemonsets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30A0EBC5" w14:textId="4889597B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emptydir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-data \</w:t>
      </w:r>
    </w:p>
    <w:p w14:paraId="2881BD82" w14:textId="583AA46A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 --force</w:t>
      </w:r>
    </w:p>
    <w:p w14:paraId="144FEF02" w14:textId="1D6EA620" w:rsidR="005F63CB" w:rsidRPr="00FC3159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Arial" w:hAnsi="Arial" w:cs="Arial"/>
          <w:sz w:val="18"/>
          <w:szCs w:val="18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>
        <w:rPr>
          <w:rFonts w:ascii="Consolas" w:hAnsi="Consolas" w:cs="Courier New"/>
          <w:color w:val="545454"/>
          <w:sz w:val="17"/>
          <w:szCs w:val="17"/>
        </w:rPr>
        <w:tab/>
      </w:r>
      <w:r w:rsidRPr="00FC3159">
        <w:rPr>
          <w:rFonts w:ascii="Arial" w:hAnsi="Arial" w:cs="Arial"/>
          <w:sz w:val="18"/>
          <w:szCs w:val="18"/>
        </w:rPr>
        <w:t xml:space="preserve">After this, the node will have no running pods except system </w:t>
      </w:r>
      <w:proofErr w:type="spellStart"/>
      <w:r w:rsidRPr="00FC3159">
        <w:rPr>
          <w:rFonts w:ascii="Arial" w:hAnsi="Arial" w:cs="Arial"/>
          <w:sz w:val="18"/>
          <w:szCs w:val="18"/>
        </w:rPr>
        <w:t>DaemonSets</w:t>
      </w:r>
      <w:proofErr w:type="spellEnd"/>
      <w:r w:rsidRPr="00FC3159">
        <w:rPr>
          <w:rFonts w:ascii="Arial" w:hAnsi="Arial" w:cs="Arial"/>
          <w:sz w:val="18"/>
          <w:szCs w:val="18"/>
        </w:rPr>
        <w:t>.</w:t>
      </w:r>
    </w:p>
    <w:p w14:paraId="54FA472D" w14:textId="77777777" w:rsidR="001121C4" w:rsidRPr="005F63CB" w:rsidRDefault="001121C4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477382"/>
        <w:rPr>
          <w:rFonts w:ascii="Arial" w:hAnsi="Arial" w:cs="Arial"/>
          <w:color w:val="545454"/>
          <w:sz w:val="17"/>
          <w:szCs w:val="17"/>
        </w:rPr>
      </w:pPr>
    </w:p>
    <w:p w14:paraId="74D7FDF2" w14:textId="77777777" w:rsidR="005F63CB" w:rsidRPr="005F63CB" w:rsidRDefault="005F63CB" w:rsidP="00F035DA">
      <w:pPr>
        <w:pStyle w:val="ListParagraph"/>
        <w:numPr>
          <w:ilvl w:val="0"/>
          <w:numId w:val="40"/>
        </w:numPr>
        <w:rPr>
          <w:sz w:val="16"/>
          <w:szCs w:val="20"/>
        </w:rPr>
      </w:pPr>
      <w:r w:rsidRPr="005F63CB">
        <w:t>Perform your maintenance</w:t>
      </w:r>
      <w:r>
        <w:br/>
      </w:r>
      <w:r w:rsidRPr="005F63CB">
        <w:rPr>
          <w:sz w:val="16"/>
          <w:szCs w:val="20"/>
        </w:rPr>
        <w:t>reboot the node</w:t>
      </w:r>
    </w:p>
    <w:p w14:paraId="28019FF2" w14:textId="4F9EBB21" w:rsidR="005F63CB" w:rsidRPr="005F63CB" w:rsidRDefault="005F63CB" w:rsidP="005F63CB">
      <w:pPr>
        <w:pStyle w:val="ListParagraph"/>
        <w:numPr>
          <w:ilvl w:val="0"/>
          <w:numId w:val="0"/>
        </w:numPr>
        <w:ind w:left="720"/>
        <w:rPr>
          <w:sz w:val="16"/>
          <w:szCs w:val="20"/>
        </w:rPr>
      </w:pPr>
      <w:r w:rsidRPr="005F63CB">
        <w:rPr>
          <w:sz w:val="16"/>
          <w:szCs w:val="20"/>
        </w:rPr>
        <w:t>update OS packages</w:t>
      </w:r>
    </w:p>
    <w:p w14:paraId="3EC1A952" w14:textId="77777777" w:rsidR="005F63CB" w:rsidRPr="005F63CB" w:rsidRDefault="005F63CB" w:rsidP="005F63CB">
      <w:pPr>
        <w:pStyle w:val="ListParagraph"/>
        <w:numPr>
          <w:ilvl w:val="0"/>
          <w:numId w:val="0"/>
        </w:numPr>
        <w:ind w:left="720"/>
        <w:rPr>
          <w:sz w:val="16"/>
          <w:szCs w:val="20"/>
        </w:rPr>
      </w:pPr>
      <w:r w:rsidRPr="005F63CB">
        <w:rPr>
          <w:sz w:val="16"/>
          <w:szCs w:val="20"/>
        </w:rPr>
        <w:t>replace hardware</w:t>
      </w:r>
    </w:p>
    <w:p w14:paraId="6F48F2D6" w14:textId="31CA739A" w:rsidR="005F63CB" w:rsidRPr="005F63CB" w:rsidRDefault="005F63CB" w:rsidP="005F63CB">
      <w:pPr>
        <w:pStyle w:val="ListParagraph"/>
        <w:numPr>
          <w:ilvl w:val="0"/>
          <w:numId w:val="0"/>
        </w:numPr>
        <w:ind w:left="720"/>
        <w:rPr>
          <w:sz w:val="16"/>
          <w:szCs w:val="20"/>
        </w:rPr>
      </w:pPr>
      <w:r w:rsidRPr="005F63CB">
        <w:rPr>
          <w:sz w:val="16"/>
          <w:szCs w:val="20"/>
        </w:rPr>
        <w:t>rotate certificates</w:t>
      </w:r>
    </w:p>
    <w:p w14:paraId="62EECC5A" w14:textId="2BFBA07F" w:rsidR="0058080D" w:rsidRDefault="005F63CB" w:rsidP="005F63CB">
      <w:pPr>
        <w:ind w:firstLine="720"/>
        <w:rPr>
          <w:sz w:val="16"/>
          <w:szCs w:val="20"/>
        </w:rPr>
      </w:pPr>
      <w:r w:rsidRPr="005F63CB">
        <w:rPr>
          <w:sz w:val="16"/>
          <w:szCs w:val="20"/>
        </w:rPr>
        <w:t>upgrade kernel</w:t>
      </w:r>
    </w:p>
    <w:p w14:paraId="633DD366" w14:textId="77777777" w:rsidR="005F63CB" w:rsidRDefault="005F63CB" w:rsidP="005F63CB">
      <w:pPr>
        <w:ind w:firstLine="720"/>
        <w:rPr>
          <w:sz w:val="16"/>
          <w:szCs w:val="20"/>
        </w:rPr>
      </w:pPr>
    </w:p>
    <w:p w14:paraId="1F9F9E09" w14:textId="1914BE59" w:rsidR="005F63CB" w:rsidRPr="005F63CB" w:rsidRDefault="005F63CB" w:rsidP="001121C4">
      <w:pPr>
        <w:pStyle w:val="ListParagraph"/>
        <w:numPr>
          <w:ilvl w:val="0"/>
          <w:numId w:val="0"/>
        </w:numPr>
        <w:ind w:left="720"/>
      </w:pPr>
      <w:r w:rsidRPr="005F63CB">
        <w:t>Reboot</w:t>
      </w:r>
    </w:p>
    <w:p w14:paraId="3B71AB20" w14:textId="17B6FCB6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20376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  ssh core@</w:t>
      </w:r>
      <w:r>
        <w:rPr>
          <w:rFonts w:ascii="Consolas" w:hAnsi="Consolas" w:cs="Courier New"/>
          <w:color w:val="008000"/>
          <w:sz w:val="17"/>
          <w:szCs w:val="17"/>
        </w:rPr>
        <w:t>&lt;node&gt;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12BEBB8D" w14:textId="77777777" w:rsidR="005F63CB" w:rsidRDefault="005F63CB" w:rsidP="005F63C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203768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97F66F" w14:textId="77777777" w:rsidR="005F63CB" w:rsidRDefault="005F63CB" w:rsidP="005F63CB"/>
    <w:p w14:paraId="202435C4" w14:textId="77777777" w:rsidR="00C40E08" w:rsidRDefault="005F63CB" w:rsidP="00F035DA">
      <w:pPr>
        <w:pStyle w:val="ListParagraph"/>
        <w:numPr>
          <w:ilvl w:val="0"/>
          <w:numId w:val="40"/>
        </w:numPr>
      </w:pPr>
      <w:r w:rsidRPr="005F63CB">
        <w:t>Wait for the node to return</w:t>
      </w:r>
    </w:p>
    <w:p w14:paraId="338FA601" w14:textId="062E45F5" w:rsidR="00C40E08" w:rsidRDefault="00C40E08" w:rsidP="00C40E0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6817211"/>
        <w:rPr>
          <w:rFonts w:ascii="Consolas" w:hAnsi="Consolas" w:cs="Courier New"/>
          <w:color w:val="545454"/>
          <w:sz w:val="17"/>
          <w:szCs w:val="17"/>
        </w:rPr>
      </w:pPr>
      <w: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</w:t>
      </w:r>
    </w:p>
    <w:p w14:paraId="5F0C18D0" w14:textId="28E04776" w:rsidR="005F63CB" w:rsidRDefault="005F63CB" w:rsidP="00C40E08">
      <w:pPr>
        <w:pStyle w:val="ListParagraph"/>
        <w:numPr>
          <w:ilvl w:val="0"/>
          <w:numId w:val="0"/>
        </w:numPr>
        <w:ind w:left="720"/>
      </w:pPr>
    </w:p>
    <w:p w14:paraId="38224EED" w14:textId="154783A1" w:rsidR="005F63CB" w:rsidRDefault="005F63CB" w:rsidP="00F035DA">
      <w:pPr>
        <w:pStyle w:val="ListParagraph"/>
        <w:numPr>
          <w:ilvl w:val="0"/>
          <w:numId w:val="40"/>
        </w:numPr>
      </w:pPr>
      <w:proofErr w:type="spellStart"/>
      <w:r w:rsidRPr="005F63CB">
        <w:t>Uncordon</w:t>
      </w:r>
      <w:proofErr w:type="spellEnd"/>
      <w:r w:rsidRPr="005F63CB">
        <w:t xml:space="preserve"> the node</w:t>
      </w:r>
    </w:p>
    <w:p w14:paraId="29E711C2" w14:textId="4197888C" w:rsidR="00C40E08" w:rsidRDefault="00C40E08" w:rsidP="00C40E0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54498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uncordon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&lt;node-name&gt;</w:t>
      </w:r>
    </w:p>
    <w:p w14:paraId="20A11892" w14:textId="77777777" w:rsidR="00C40E08" w:rsidRDefault="00C40E08" w:rsidP="00C40E0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54498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D4A0BF8" w14:textId="491F1DC8" w:rsidR="005F63CB" w:rsidRPr="00FC3159" w:rsidRDefault="005F63CB" w:rsidP="005F63CB">
      <w:pPr>
        <w:pStyle w:val="ListParagraph"/>
        <w:numPr>
          <w:ilvl w:val="0"/>
          <w:numId w:val="0"/>
        </w:numPr>
        <w:ind w:left="720"/>
        <w:rPr>
          <w:sz w:val="18"/>
          <w:szCs w:val="22"/>
        </w:rPr>
      </w:pPr>
      <w:r w:rsidRPr="00FC3159">
        <w:rPr>
          <w:sz w:val="18"/>
          <w:szCs w:val="22"/>
        </w:rPr>
        <w:t>Node is now back in service.</w:t>
      </w:r>
    </w:p>
    <w:p w14:paraId="715B86B1" w14:textId="77777777" w:rsidR="005F63CB" w:rsidRDefault="005F63CB" w:rsidP="005F63CB"/>
    <w:p w14:paraId="7C986159" w14:textId="77777777" w:rsidR="005F63CB" w:rsidRDefault="005F63CB" w:rsidP="005F63CB"/>
    <w:p w14:paraId="68B08948" w14:textId="0F46BACE" w:rsidR="000303D6" w:rsidRDefault="000303D6" w:rsidP="000303D6">
      <w:r w:rsidRPr="000303D6">
        <w:t xml:space="preserve">Restarting </w:t>
      </w:r>
      <w:r w:rsidRPr="000303D6">
        <w:rPr>
          <w:b/>
          <w:bCs/>
        </w:rPr>
        <w:t>all worker nodes</w:t>
      </w:r>
      <w:r w:rsidRPr="000303D6">
        <w:t xml:space="preserve"> (rolling reboot)</w:t>
      </w:r>
      <w:r>
        <w:t xml:space="preserve">, </w:t>
      </w:r>
      <w:r w:rsidRPr="006A737D">
        <w:rPr>
          <w:b/>
          <w:bCs/>
        </w:rPr>
        <w:t>one by one</w:t>
      </w:r>
      <w:r>
        <w:t>.</w:t>
      </w:r>
    </w:p>
    <w:p w14:paraId="525E5238" w14:textId="77777777" w:rsidR="001121C4" w:rsidRDefault="001121C4" w:rsidP="000303D6"/>
    <w:p w14:paraId="2D2E6935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b/>
          <w:bCs/>
          <w:color w:val="7928A1"/>
          <w:sz w:val="17"/>
          <w:szCs w:val="17"/>
        </w:rPr>
        <w:t>for</w:t>
      </w:r>
      <w:r>
        <w:rPr>
          <w:rFonts w:ascii="Consolas" w:hAnsi="Consolas" w:cs="Courier New"/>
          <w:color w:val="545454"/>
          <w:sz w:val="17"/>
          <w:szCs w:val="17"/>
        </w:rPr>
        <w:t xml:space="preserve"> node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in</w:t>
      </w:r>
      <w:r>
        <w:rPr>
          <w:rFonts w:ascii="Consolas" w:hAnsi="Consolas" w:cs="Courier New"/>
          <w:color w:val="545454"/>
          <w:sz w:val="17"/>
          <w:szCs w:val="17"/>
        </w:rPr>
        <w:t xml:space="preserve"> $(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 -l node-role.kubernetes.io/worker -o name);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do</w:t>
      </w:r>
    </w:p>
    <w:p w14:paraId="6886ECB8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cordon $node</w:t>
      </w:r>
    </w:p>
    <w:p w14:paraId="1B344036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drain $node --ignore-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daemonsets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emptydir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-data --force</w:t>
      </w:r>
    </w:p>
    <w:p w14:paraId="3E902AA3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ssh core@${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</w:t>
      </w:r>
      <w:r>
        <w:rPr>
          <w:rFonts w:ascii="Consolas" w:hAnsi="Consolas" w:cs="Courier New"/>
          <w:color w:val="696969"/>
          <w:sz w:val="17"/>
          <w:szCs w:val="17"/>
        </w:rPr>
        <w:t>#node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/}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 reboot</w:t>
      </w:r>
    </w:p>
    <w:p w14:paraId="3BC092F2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echo </w:t>
      </w:r>
      <w:r>
        <w:rPr>
          <w:rFonts w:ascii="Consolas" w:hAnsi="Consolas" w:cs="Courier New"/>
          <w:color w:val="008000"/>
          <w:sz w:val="17"/>
          <w:szCs w:val="17"/>
        </w:rPr>
        <w:t>"Waiting for $node to return..."</w:t>
      </w:r>
    </w:p>
    <w:p w14:paraId="65D21EAF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sleep </w:t>
      </w:r>
      <w:r>
        <w:rPr>
          <w:rFonts w:ascii="Consolas" w:hAnsi="Consolas" w:cs="Courier New"/>
          <w:color w:val="008000"/>
          <w:sz w:val="17"/>
          <w:szCs w:val="17"/>
        </w:rPr>
        <w:t>60</w:t>
      </w:r>
    </w:p>
    <w:p w14:paraId="48F0186F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wait node/${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</w:t>
      </w:r>
      <w:r>
        <w:rPr>
          <w:rFonts w:ascii="Consolas" w:hAnsi="Consolas" w:cs="Courier New"/>
          <w:color w:val="696969"/>
          <w:sz w:val="17"/>
          <w:szCs w:val="17"/>
        </w:rPr>
        <w:t>#node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>/} --for=condition=Ready --timeout=10m</w:t>
      </w:r>
    </w:p>
    <w:p w14:paraId="3DE633A4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uncordon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$node</w:t>
      </w:r>
    </w:p>
    <w:p w14:paraId="4357E1D6" w14:textId="77777777" w:rsidR="000303D6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b/>
          <w:bCs/>
          <w:color w:val="7928A1"/>
          <w:sz w:val="17"/>
          <w:szCs w:val="17"/>
        </w:rPr>
        <w:t>done</w:t>
      </w:r>
    </w:p>
    <w:p w14:paraId="1D7F9E9E" w14:textId="77777777" w:rsidR="000303D6" w:rsidRPr="00D85470" w:rsidRDefault="000303D6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Consolas" w:hAnsi="Consolas" w:cs="Courier New"/>
          <w:sz w:val="17"/>
          <w:szCs w:val="17"/>
        </w:rPr>
      </w:pPr>
      <w:r w:rsidRPr="00D85470">
        <w:rPr>
          <w:rFonts w:ascii="Consolas" w:hAnsi="Consolas" w:cs="Courier New"/>
          <w:sz w:val="17"/>
          <w:szCs w:val="17"/>
        </w:rPr>
        <w:t> </w:t>
      </w:r>
    </w:p>
    <w:p w14:paraId="3FDA931D" w14:textId="46532F6E" w:rsidR="00D85470" w:rsidRPr="00D85470" w:rsidRDefault="00D85470" w:rsidP="000303D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5094405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the </w:t>
      </w:r>
      <w:r w:rsidRPr="00D85470">
        <w:rPr>
          <w:rFonts w:ascii="Arial" w:hAnsi="Arial" w:cs="Arial"/>
          <w:sz w:val="16"/>
          <w:szCs w:val="16"/>
        </w:rPr>
        <w:t>first worker node is in reboot process</w:t>
      </w:r>
      <w:r w:rsidRPr="00D85470">
        <w:rPr>
          <w:rFonts w:ascii="Arial" w:hAnsi="Arial" w:cs="Arial"/>
          <w:sz w:val="16"/>
          <w:szCs w:val="16"/>
        </w:rPr>
        <w:tab/>
      </w:r>
    </w:p>
    <w:p w14:paraId="707CC8ED" w14:textId="139F8E87" w:rsidR="000303D6" w:rsidRDefault="00D55537" w:rsidP="005F63CB">
      <w:r w:rsidRPr="00D55537">
        <w:rPr>
          <w:noProof/>
        </w:rPr>
        <w:drawing>
          <wp:inline distT="0" distB="0" distL="0" distR="0" wp14:anchorId="6B2B8C29" wp14:editId="1062DD6B">
            <wp:extent cx="6390640" cy="908050"/>
            <wp:effectExtent l="0" t="0" r="0" b="6350"/>
            <wp:docPr id="10775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916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528D" w14:textId="77777777" w:rsidR="000303D6" w:rsidRDefault="000303D6" w:rsidP="005F63CB"/>
    <w:p w14:paraId="2F65BADE" w14:textId="77777777" w:rsidR="000303D6" w:rsidRDefault="000303D6" w:rsidP="005F63CB"/>
    <w:p w14:paraId="4AD1542F" w14:textId="54CB87E3" w:rsidR="001660F4" w:rsidRDefault="001660F4" w:rsidP="001660F4">
      <w:pPr>
        <w:rPr>
          <w:b/>
          <w:bCs/>
        </w:rPr>
      </w:pPr>
      <w:r w:rsidRPr="001660F4">
        <w:rPr>
          <w:b/>
          <w:bCs/>
        </w:rPr>
        <w:t>Control-plane node restart</w:t>
      </w:r>
      <w:r w:rsidR="0076269C">
        <w:rPr>
          <w:b/>
          <w:bCs/>
        </w:rPr>
        <w:t xml:space="preserve"> </w:t>
      </w:r>
    </w:p>
    <w:p w14:paraId="2D56C267" w14:textId="77777777" w:rsidR="00437C41" w:rsidRPr="001660F4" w:rsidRDefault="00437C41" w:rsidP="001660F4">
      <w:pPr>
        <w:rPr>
          <w:b/>
          <w:bCs/>
        </w:rPr>
      </w:pPr>
    </w:p>
    <w:p w14:paraId="5E3A2DED" w14:textId="3148A43C" w:rsidR="001660F4" w:rsidRDefault="001660F4" w:rsidP="00F035DA">
      <w:pPr>
        <w:pStyle w:val="ListParagraph"/>
        <w:numPr>
          <w:ilvl w:val="0"/>
          <w:numId w:val="42"/>
        </w:numPr>
      </w:pPr>
      <w:r w:rsidRPr="001660F4">
        <w:t>Verify cluster health before touching anything</w:t>
      </w:r>
    </w:p>
    <w:p w14:paraId="409BF5CC" w14:textId="7FB0B7C5" w:rsidR="001660F4" w:rsidRDefault="003A6586" w:rsidP="001660F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460055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 w:rsidR="001660F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1660F4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1660F4"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 w:rsidR="001660F4">
        <w:rPr>
          <w:rFonts w:ascii="Consolas" w:hAnsi="Consolas" w:cs="Courier New"/>
          <w:color w:val="545454"/>
          <w:sz w:val="17"/>
          <w:szCs w:val="17"/>
        </w:rPr>
        <w:t xml:space="preserve"> co</w:t>
      </w:r>
    </w:p>
    <w:p w14:paraId="3A316648" w14:textId="39870C9C" w:rsidR="001660F4" w:rsidRDefault="003A6586" w:rsidP="001660F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460055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 w:rsidR="001660F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1660F4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1660F4"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 w:rsidR="001660F4">
        <w:rPr>
          <w:rFonts w:ascii="Consolas" w:hAnsi="Consolas" w:cs="Courier New"/>
          <w:color w:val="545454"/>
          <w:sz w:val="17"/>
          <w:szCs w:val="17"/>
        </w:rPr>
        <w:t xml:space="preserve"> nodes</w:t>
      </w:r>
    </w:p>
    <w:p w14:paraId="142DA376" w14:textId="0CFB9145" w:rsidR="001660F4" w:rsidRDefault="003A6586" w:rsidP="001660F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460055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 w:rsidR="001660F4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1660F4"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="001660F4"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 w:rsidR="001660F4"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 w:rsidR="001660F4">
        <w:rPr>
          <w:rFonts w:ascii="Consolas" w:hAnsi="Consolas" w:cs="Courier New"/>
          <w:color w:val="545454"/>
          <w:sz w:val="17"/>
          <w:szCs w:val="17"/>
        </w:rPr>
        <w:t>openshift-etcd</w:t>
      </w:r>
      <w:proofErr w:type="spellEnd"/>
      <w:r w:rsidR="001660F4"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35E4AE66" w14:textId="77777777" w:rsidR="001660F4" w:rsidRDefault="001660F4" w:rsidP="001660F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460055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DB7FF43" w14:textId="77777777" w:rsidR="001660F4" w:rsidRDefault="001660F4" w:rsidP="001660F4"/>
    <w:p w14:paraId="090ED9D2" w14:textId="77777777" w:rsidR="001660F4" w:rsidRPr="00FC3159" w:rsidRDefault="001660F4" w:rsidP="00FC3159">
      <w:pPr>
        <w:ind w:firstLine="720"/>
        <w:rPr>
          <w:sz w:val="18"/>
          <w:szCs w:val="22"/>
        </w:rPr>
      </w:pPr>
      <w:r w:rsidRPr="00FC3159">
        <w:rPr>
          <w:sz w:val="18"/>
          <w:szCs w:val="22"/>
        </w:rPr>
        <w:t>All control plane components should be:</w:t>
      </w:r>
    </w:p>
    <w:p w14:paraId="04245D7B" w14:textId="77777777" w:rsidR="001660F4" w:rsidRPr="00916E61" w:rsidRDefault="001660F4" w:rsidP="00F035DA">
      <w:pPr>
        <w:pStyle w:val="ListParagraph"/>
        <w:numPr>
          <w:ilvl w:val="0"/>
          <w:numId w:val="41"/>
        </w:numPr>
        <w:rPr>
          <w:sz w:val="16"/>
          <w:szCs w:val="20"/>
        </w:rPr>
      </w:pPr>
      <w:r w:rsidRPr="00916E61">
        <w:rPr>
          <w:sz w:val="16"/>
          <w:szCs w:val="20"/>
        </w:rPr>
        <w:t>AVAILABLE=True</w:t>
      </w:r>
    </w:p>
    <w:p w14:paraId="0FEC5DD9" w14:textId="77777777" w:rsidR="001660F4" w:rsidRPr="00916E61" w:rsidRDefault="001660F4" w:rsidP="00F035DA">
      <w:pPr>
        <w:pStyle w:val="ListParagraph"/>
        <w:numPr>
          <w:ilvl w:val="0"/>
          <w:numId w:val="41"/>
        </w:numPr>
        <w:rPr>
          <w:sz w:val="16"/>
          <w:szCs w:val="20"/>
        </w:rPr>
      </w:pPr>
      <w:r w:rsidRPr="00916E61">
        <w:rPr>
          <w:sz w:val="16"/>
          <w:szCs w:val="20"/>
        </w:rPr>
        <w:t>PROGRESSING=False</w:t>
      </w:r>
    </w:p>
    <w:p w14:paraId="0C8EB1EF" w14:textId="144AE56E" w:rsidR="001660F4" w:rsidRPr="00916E61" w:rsidRDefault="001660F4" w:rsidP="00F035DA">
      <w:pPr>
        <w:pStyle w:val="ListParagraph"/>
        <w:numPr>
          <w:ilvl w:val="0"/>
          <w:numId w:val="41"/>
        </w:numPr>
        <w:rPr>
          <w:sz w:val="16"/>
          <w:szCs w:val="20"/>
        </w:rPr>
      </w:pPr>
      <w:r w:rsidRPr="00916E61">
        <w:rPr>
          <w:sz w:val="16"/>
          <w:szCs w:val="20"/>
        </w:rPr>
        <w:lastRenderedPageBreak/>
        <w:t>DEGRADED=False</w:t>
      </w:r>
    </w:p>
    <w:p w14:paraId="78F87C61" w14:textId="77777777" w:rsidR="003A6586" w:rsidRPr="001660F4" w:rsidRDefault="003A6586" w:rsidP="003A6586">
      <w:pPr>
        <w:pStyle w:val="ListParagraph"/>
        <w:numPr>
          <w:ilvl w:val="0"/>
          <w:numId w:val="0"/>
        </w:numPr>
        <w:ind w:left="720"/>
        <w:rPr>
          <w:sz w:val="16"/>
          <w:szCs w:val="20"/>
        </w:rPr>
      </w:pPr>
    </w:p>
    <w:p w14:paraId="7810619F" w14:textId="3262ECA5" w:rsidR="00FC3159" w:rsidRDefault="003A6586" w:rsidP="00F035DA">
      <w:pPr>
        <w:pStyle w:val="ListParagraph"/>
        <w:numPr>
          <w:ilvl w:val="0"/>
          <w:numId w:val="42"/>
        </w:numPr>
      </w:pPr>
      <w:r w:rsidRPr="003A6586">
        <w:t>Cordon the control</w:t>
      </w:r>
      <w:r w:rsidRPr="003A6586">
        <w:noBreakHyphen/>
        <w:t>plane node</w:t>
      </w:r>
    </w:p>
    <w:p w14:paraId="54811232" w14:textId="7286AA21" w:rsidR="001660F4" w:rsidRPr="00FC3159" w:rsidRDefault="00FC3159" w:rsidP="00FC315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855150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cordon &lt;master-node-name&gt;</w:t>
      </w:r>
      <w:r w:rsidR="003A6586">
        <w:br/>
      </w:r>
    </w:p>
    <w:p w14:paraId="470CD3B5" w14:textId="77777777" w:rsidR="003A6586" w:rsidRDefault="003A6586" w:rsidP="00F035DA">
      <w:pPr>
        <w:pStyle w:val="NormalWeb"/>
        <w:numPr>
          <w:ilvl w:val="0"/>
          <w:numId w:val="42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 w:rsidRPr="003A6586">
        <w:rPr>
          <w:rFonts w:ascii="Arial" w:hAnsi="Arial" w:cs="Arial"/>
          <w:sz w:val="20"/>
          <w:szCs w:val="20"/>
        </w:rPr>
        <w:t>Drain the control</w:t>
      </w:r>
      <w:r w:rsidRPr="003A6586">
        <w:rPr>
          <w:rFonts w:ascii="Cambria Math" w:hAnsi="Cambria Math" w:cs="Cambria Math"/>
          <w:sz w:val="20"/>
          <w:szCs w:val="20"/>
        </w:rPr>
        <w:t>‑</w:t>
      </w:r>
      <w:r w:rsidRPr="003A6586">
        <w:rPr>
          <w:rFonts w:ascii="Arial" w:hAnsi="Arial" w:cs="Arial"/>
          <w:sz w:val="20"/>
          <w:szCs w:val="20"/>
        </w:rPr>
        <w:t>plane node</w:t>
      </w:r>
      <w:r w:rsidRPr="003A6586">
        <w:rPr>
          <w:rFonts w:ascii="Arial" w:hAnsi="Arial" w:cs="Arial"/>
          <w:sz w:val="20"/>
          <w:szCs w:val="20"/>
        </w:rPr>
        <w:br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drain &lt;master-node-name&gt; \</w:t>
      </w:r>
    </w:p>
    <w:p w14:paraId="52229C8C" w14:textId="7777777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ab/>
        <w:t xml:space="preserve"> --ignore-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daemonsets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\</w:t>
      </w:r>
    </w:p>
    <w:p w14:paraId="14DC7FE1" w14:textId="7777777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ab/>
        <w:t xml:space="preserve"> --force \</w:t>
      </w:r>
    </w:p>
    <w:p w14:paraId="6A22861F" w14:textId="7777777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ab/>
        <w:t xml:space="preserve"> --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delete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emptydir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-data \</w:t>
      </w:r>
    </w:p>
    <w:p w14:paraId="4980339F" w14:textId="7777777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545454"/>
          <w:sz w:val="17"/>
          <w:szCs w:val="17"/>
        </w:rPr>
        <w:tab/>
        <w:t xml:space="preserve"> --grace-period=</w:t>
      </w:r>
      <w:r>
        <w:rPr>
          <w:rFonts w:ascii="Consolas" w:hAnsi="Consolas" w:cs="Courier New"/>
          <w:color w:val="008000"/>
          <w:sz w:val="17"/>
          <w:szCs w:val="17"/>
        </w:rPr>
        <w:t>90</w:t>
      </w:r>
    </w:p>
    <w:p w14:paraId="6A9C8A27" w14:textId="119C4AF9" w:rsidR="003A6586" w:rsidRDefault="00FC3159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Arial" w:hAnsi="Arial" w:cs="Arial"/>
          <w:sz w:val="16"/>
          <w:szCs w:val="20"/>
        </w:rPr>
      </w:pPr>
      <w:r>
        <w:rPr>
          <w:rFonts w:ascii="Arial" w:hAnsi="Arial" w:cs="Arial"/>
          <w:sz w:val="16"/>
          <w:szCs w:val="20"/>
        </w:rPr>
        <w:tab/>
      </w:r>
      <w:r w:rsidR="003A6586" w:rsidRPr="003A6586">
        <w:rPr>
          <w:rFonts w:ascii="Arial" w:hAnsi="Arial" w:cs="Arial"/>
          <w:sz w:val="16"/>
          <w:szCs w:val="20"/>
        </w:rPr>
        <w:t>You will see warnings about static pods — this is expected.</w:t>
      </w:r>
    </w:p>
    <w:p w14:paraId="0CE78FA7" w14:textId="77777777" w:rsidR="003A6586" w:rsidRP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Consolas" w:hAnsi="Consolas" w:cs="Courier New"/>
          <w:color w:val="545454"/>
          <w:sz w:val="17"/>
          <w:szCs w:val="17"/>
        </w:rPr>
      </w:pPr>
    </w:p>
    <w:p w14:paraId="6E81AAA8" w14:textId="1AA52E83" w:rsidR="003A6586" w:rsidRPr="003A6586" w:rsidRDefault="003A6586" w:rsidP="00F035DA">
      <w:pPr>
        <w:pStyle w:val="NormalWeb"/>
        <w:numPr>
          <w:ilvl w:val="0"/>
          <w:numId w:val="42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Arial" w:hAnsi="Arial" w:cs="Arial"/>
          <w:sz w:val="20"/>
          <w:szCs w:val="20"/>
        </w:rPr>
      </w:pPr>
      <w:r w:rsidRPr="003A6586">
        <w:rPr>
          <w:rFonts w:ascii="Arial" w:hAnsi="Arial" w:cs="Arial"/>
          <w:sz w:val="20"/>
          <w:szCs w:val="20"/>
        </w:rPr>
        <w:t>Reboot the node</w:t>
      </w:r>
    </w:p>
    <w:p w14:paraId="13C13CE7" w14:textId="0D734DF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066058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ssh core@&lt;master-node-name&gt;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 </w:t>
      </w:r>
    </w:p>
    <w:p w14:paraId="4BB2F650" w14:textId="0213E66F" w:rsidR="00B82363" w:rsidRPr="00B82363" w:rsidRDefault="00B82363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0660589"/>
        <w:rPr>
          <w:rFonts w:ascii="Arial" w:hAnsi="Arial" w:cs="Arial"/>
          <w:sz w:val="16"/>
          <w:szCs w:val="16"/>
        </w:rPr>
      </w:pPr>
      <w:r>
        <w:rPr>
          <w:rFonts w:ascii="Consolas" w:hAnsi="Consolas" w:cs="Courier New"/>
          <w:color w:val="545454"/>
          <w:sz w:val="17"/>
          <w:szCs w:val="17"/>
        </w:rPr>
        <w:tab/>
        <w:t xml:space="preserve">  </w:t>
      </w:r>
      <w:r w:rsidRPr="00B82363">
        <w:rPr>
          <w:rFonts w:ascii="Arial" w:hAnsi="Arial" w:cs="Arial"/>
          <w:sz w:val="16"/>
          <w:szCs w:val="16"/>
        </w:rPr>
        <w:t xml:space="preserve"> * Permission denied (</w:t>
      </w:r>
      <w:proofErr w:type="spellStart"/>
      <w:r w:rsidRPr="00B82363">
        <w:rPr>
          <w:rFonts w:ascii="Arial" w:hAnsi="Arial" w:cs="Arial"/>
          <w:sz w:val="16"/>
          <w:szCs w:val="16"/>
        </w:rPr>
        <w:t>publickey,gssapi</w:t>
      </w:r>
      <w:proofErr w:type="spellEnd"/>
      <w:r w:rsidRPr="00B82363">
        <w:rPr>
          <w:rFonts w:ascii="Arial" w:hAnsi="Arial" w:cs="Arial"/>
          <w:sz w:val="16"/>
          <w:szCs w:val="16"/>
        </w:rPr>
        <w:t>-</w:t>
      </w:r>
      <w:proofErr w:type="spellStart"/>
      <w:r w:rsidRPr="00B82363">
        <w:rPr>
          <w:rFonts w:ascii="Arial" w:hAnsi="Arial" w:cs="Arial"/>
          <w:sz w:val="16"/>
          <w:szCs w:val="16"/>
        </w:rPr>
        <w:t>keyex,gssapi</w:t>
      </w:r>
      <w:proofErr w:type="spellEnd"/>
      <w:r w:rsidRPr="00B82363">
        <w:rPr>
          <w:rFonts w:ascii="Arial" w:hAnsi="Arial" w:cs="Arial"/>
          <w:sz w:val="16"/>
          <w:szCs w:val="16"/>
        </w:rPr>
        <w:t>-with-mic)</w:t>
      </w:r>
    </w:p>
    <w:p w14:paraId="171B76B9" w14:textId="77777777" w:rsidR="00B82363" w:rsidRDefault="00B82363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0660589"/>
        <w:rPr>
          <w:rFonts w:ascii="Consolas" w:hAnsi="Consolas" w:cs="Courier New"/>
          <w:color w:val="545454"/>
          <w:sz w:val="17"/>
          <w:szCs w:val="17"/>
        </w:rPr>
      </w:pPr>
    </w:p>
    <w:p w14:paraId="3CEB4A84" w14:textId="4D6E3FDA" w:rsidR="003A6586" w:rsidRPr="003A6586" w:rsidRDefault="003A6586" w:rsidP="00F035DA">
      <w:pPr>
        <w:pStyle w:val="NormalWeb"/>
        <w:numPr>
          <w:ilvl w:val="0"/>
          <w:numId w:val="42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Arial" w:hAnsi="Arial" w:cs="Arial"/>
          <w:sz w:val="20"/>
          <w:szCs w:val="20"/>
        </w:rPr>
      </w:pPr>
      <w:r w:rsidRPr="003A6586">
        <w:rPr>
          <w:rFonts w:ascii="Arial" w:hAnsi="Arial" w:cs="Arial"/>
          <w:sz w:val="20"/>
          <w:szCs w:val="20"/>
        </w:rPr>
        <w:t>Wait for the node to return</w:t>
      </w:r>
    </w:p>
    <w:p w14:paraId="7CD02F9C" w14:textId="510B153E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52124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nodes</w:t>
      </w:r>
    </w:p>
    <w:p w14:paraId="2FCED3A0" w14:textId="05D417AB" w:rsidR="003A6586" w:rsidRP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52124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>
        <w:rPr>
          <w:rFonts w:ascii="Consolas" w:hAnsi="Consolas" w:cs="Courier New"/>
          <w:color w:val="545454"/>
          <w:sz w:val="17"/>
          <w:szCs w:val="17"/>
        </w:rPr>
        <w:tab/>
      </w:r>
      <w:r w:rsidRPr="003A6586">
        <w:rPr>
          <w:rFonts w:ascii="Arial" w:hAnsi="Arial" w:cs="Arial"/>
          <w:sz w:val="16"/>
          <w:szCs w:val="16"/>
        </w:rPr>
        <w:t xml:space="preserve">The node must return to </w:t>
      </w:r>
      <w:r w:rsidRPr="003A6586">
        <w:rPr>
          <w:rFonts w:ascii="Arial" w:hAnsi="Arial" w:cs="Arial"/>
          <w:b/>
          <w:bCs/>
          <w:sz w:val="16"/>
          <w:szCs w:val="16"/>
        </w:rPr>
        <w:t>Ready</w:t>
      </w:r>
      <w:r w:rsidRPr="003A6586">
        <w:rPr>
          <w:rFonts w:ascii="Arial" w:hAnsi="Arial" w:cs="Arial"/>
          <w:sz w:val="16"/>
          <w:szCs w:val="16"/>
        </w:rPr>
        <w:t>.</w:t>
      </w:r>
    </w:p>
    <w:p w14:paraId="4B17B081" w14:textId="36A15032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723031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openshift-etcd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-o wide</w:t>
      </w:r>
    </w:p>
    <w:p w14:paraId="6ACD4617" w14:textId="07A116F1" w:rsidR="003A6586" w:rsidRP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723031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>
        <w:rPr>
          <w:rFonts w:ascii="Consolas" w:hAnsi="Consolas" w:cs="Courier New"/>
          <w:color w:val="545454"/>
          <w:sz w:val="17"/>
          <w:szCs w:val="17"/>
        </w:rPr>
        <w:tab/>
      </w:r>
      <w:r w:rsidRPr="003A6586">
        <w:rPr>
          <w:rFonts w:ascii="Arial" w:hAnsi="Arial" w:cs="Arial"/>
          <w:sz w:val="16"/>
          <w:szCs w:val="16"/>
        </w:rPr>
        <w:t xml:space="preserve">All </w:t>
      </w:r>
      <w:proofErr w:type="spellStart"/>
      <w:r w:rsidRPr="003A6586">
        <w:rPr>
          <w:rFonts w:ascii="Arial" w:hAnsi="Arial" w:cs="Arial"/>
          <w:sz w:val="16"/>
          <w:szCs w:val="16"/>
        </w:rPr>
        <w:t>etcd</w:t>
      </w:r>
      <w:proofErr w:type="spellEnd"/>
      <w:r w:rsidRPr="003A6586">
        <w:rPr>
          <w:rFonts w:ascii="Arial" w:hAnsi="Arial" w:cs="Arial"/>
          <w:sz w:val="16"/>
          <w:szCs w:val="16"/>
        </w:rPr>
        <w:t xml:space="preserve"> pods must be Running.</w:t>
      </w:r>
    </w:p>
    <w:p w14:paraId="7654C0BA" w14:textId="77777777" w:rsidR="003A6586" w:rsidRP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Arial" w:hAnsi="Arial" w:cs="Arial"/>
          <w:sz w:val="20"/>
          <w:szCs w:val="20"/>
        </w:rPr>
      </w:pPr>
    </w:p>
    <w:p w14:paraId="41C1DF33" w14:textId="00C574E0" w:rsidR="003A6586" w:rsidRPr="003A6586" w:rsidRDefault="003A6586" w:rsidP="00F035DA">
      <w:pPr>
        <w:pStyle w:val="NormalWeb"/>
        <w:numPr>
          <w:ilvl w:val="0"/>
          <w:numId w:val="42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699699"/>
        <w:rPr>
          <w:rFonts w:ascii="Arial" w:hAnsi="Arial" w:cs="Arial"/>
          <w:sz w:val="20"/>
          <w:szCs w:val="20"/>
        </w:rPr>
      </w:pPr>
      <w:proofErr w:type="spellStart"/>
      <w:r w:rsidRPr="003A6586">
        <w:rPr>
          <w:rFonts w:ascii="Arial" w:hAnsi="Arial" w:cs="Arial"/>
          <w:sz w:val="20"/>
          <w:szCs w:val="20"/>
        </w:rPr>
        <w:t>Uncordon</w:t>
      </w:r>
      <w:proofErr w:type="spellEnd"/>
      <w:r w:rsidRPr="003A6586">
        <w:rPr>
          <w:rFonts w:ascii="Arial" w:hAnsi="Arial" w:cs="Arial"/>
          <w:sz w:val="20"/>
          <w:szCs w:val="20"/>
        </w:rPr>
        <w:t xml:space="preserve"> the node</w:t>
      </w:r>
    </w:p>
    <w:p w14:paraId="1A2427F0" w14:textId="40EAA86D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uncordon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&lt;master-node-name&gt;</w:t>
      </w:r>
    </w:p>
    <w:p w14:paraId="781CDC41" w14:textId="77777777" w:rsidR="003A6586" w:rsidRDefault="003A6586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1982BFB" w14:textId="77777777" w:rsidR="00B82363" w:rsidRDefault="00B82363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Consolas" w:hAnsi="Consolas" w:cs="Courier New"/>
          <w:color w:val="545454"/>
          <w:sz w:val="17"/>
          <w:szCs w:val="17"/>
        </w:rPr>
      </w:pPr>
    </w:p>
    <w:p w14:paraId="7B1CC99E" w14:textId="1C6EA46C" w:rsidR="00B82363" w:rsidRPr="006C1165" w:rsidRDefault="00A00DEA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* </w:t>
      </w:r>
      <w:r w:rsidR="00B82363" w:rsidRPr="006C1165">
        <w:rPr>
          <w:rFonts w:ascii="Arial" w:hAnsi="Arial" w:cs="Arial"/>
          <w:sz w:val="18"/>
          <w:szCs w:val="18"/>
        </w:rPr>
        <w:t>Permission denied (</w:t>
      </w:r>
      <w:proofErr w:type="spellStart"/>
      <w:r w:rsidR="00B82363" w:rsidRPr="006C1165">
        <w:rPr>
          <w:rFonts w:ascii="Arial" w:hAnsi="Arial" w:cs="Arial"/>
          <w:sz w:val="18"/>
          <w:szCs w:val="18"/>
        </w:rPr>
        <w:t>publickey,gssapi</w:t>
      </w:r>
      <w:proofErr w:type="spellEnd"/>
      <w:r w:rsidR="00B82363" w:rsidRPr="006C1165">
        <w:rPr>
          <w:rFonts w:ascii="Arial" w:hAnsi="Arial" w:cs="Arial"/>
          <w:sz w:val="18"/>
          <w:szCs w:val="18"/>
        </w:rPr>
        <w:t>-</w:t>
      </w:r>
      <w:proofErr w:type="spellStart"/>
      <w:r w:rsidR="00B82363" w:rsidRPr="006C1165">
        <w:rPr>
          <w:rFonts w:ascii="Arial" w:hAnsi="Arial" w:cs="Arial"/>
          <w:sz w:val="18"/>
          <w:szCs w:val="18"/>
        </w:rPr>
        <w:t>keyex,gssapi</w:t>
      </w:r>
      <w:proofErr w:type="spellEnd"/>
      <w:r w:rsidR="00B82363" w:rsidRPr="006C1165">
        <w:rPr>
          <w:rFonts w:ascii="Arial" w:hAnsi="Arial" w:cs="Arial"/>
          <w:sz w:val="18"/>
          <w:szCs w:val="18"/>
        </w:rPr>
        <w:t>-with-mic)</w:t>
      </w:r>
    </w:p>
    <w:p w14:paraId="3A99685A" w14:textId="2DC75624" w:rsidR="000C756B" w:rsidRDefault="000C756B" w:rsidP="000C756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816377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ssh core@de04mgtlapt031.test-dnpcloud.dieboldnixdorf.com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489C5BAE" w14:textId="77777777" w:rsidR="00B82363" w:rsidRPr="006C1165" w:rsidRDefault="00B82363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</w:p>
    <w:p w14:paraId="4B937F23" w14:textId="0AA971B2" w:rsidR="00B82363" w:rsidRPr="006C1165" w:rsidRDefault="00B82363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  <w:r w:rsidRPr="006C1165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217B5F81" wp14:editId="7F28C814">
            <wp:extent cx="6390640" cy="212725"/>
            <wp:effectExtent l="0" t="0" r="0" b="0"/>
            <wp:docPr id="109464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456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2894" w14:textId="1B2D45D5" w:rsidR="00B82363" w:rsidRPr="006C1165" w:rsidRDefault="006C1165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  <w:r w:rsidRPr="006C1165">
        <w:rPr>
          <w:rFonts w:ascii="Arial" w:hAnsi="Arial" w:cs="Arial"/>
          <w:sz w:val="18"/>
          <w:szCs w:val="18"/>
        </w:rPr>
        <w:t>Check which SSH keys are installed on the cluster</w:t>
      </w:r>
    </w:p>
    <w:p w14:paraId="0607EB88" w14:textId="5183F966" w:rsidR="00B82363" w:rsidRDefault="006C1165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  <w:proofErr w:type="spellStart"/>
      <w:r w:rsidRPr="006C1165">
        <w:rPr>
          <w:rFonts w:ascii="Arial" w:hAnsi="Arial" w:cs="Arial"/>
          <w:sz w:val="18"/>
          <w:szCs w:val="18"/>
        </w:rPr>
        <w:t>oc</w:t>
      </w:r>
      <w:proofErr w:type="spellEnd"/>
      <w:r w:rsidRPr="006C1165">
        <w:rPr>
          <w:rFonts w:ascii="Arial" w:hAnsi="Arial" w:cs="Arial"/>
          <w:sz w:val="18"/>
          <w:szCs w:val="18"/>
        </w:rPr>
        <w:t xml:space="preserve"> get </w:t>
      </w:r>
      <w:proofErr w:type="spellStart"/>
      <w:r w:rsidRPr="006C1165">
        <w:rPr>
          <w:rFonts w:ascii="Arial" w:hAnsi="Arial" w:cs="Arial"/>
          <w:sz w:val="18"/>
          <w:szCs w:val="18"/>
        </w:rPr>
        <w:t>machineconfig</w:t>
      </w:r>
      <w:proofErr w:type="spellEnd"/>
      <w:r w:rsidRPr="006C1165">
        <w:rPr>
          <w:rFonts w:ascii="Arial" w:hAnsi="Arial" w:cs="Arial"/>
          <w:sz w:val="18"/>
          <w:szCs w:val="18"/>
        </w:rPr>
        <w:t xml:space="preserve"> | grep ssh</w:t>
      </w:r>
    </w:p>
    <w:p w14:paraId="5646309D" w14:textId="77777777" w:rsidR="006C1165" w:rsidRDefault="006C1165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</w:p>
    <w:p w14:paraId="3F6FADAC" w14:textId="621FCE77" w:rsidR="006C1165" w:rsidRDefault="006C1165" w:rsidP="003A6586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0690"/>
        <w:rPr>
          <w:rFonts w:ascii="Arial" w:hAnsi="Arial" w:cs="Arial"/>
          <w:sz w:val="18"/>
          <w:szCs w:val="18"/>
        </w:rPr>
      </w:pPr>
      <w:r w:rsidRPr="006C1165">
        <w:rPr>
          <w:rFonts w:ascii="Arial" w:hAnsi="Arial" w:cs="Arial"/>
          <w:sz w:val="18"/>
          <w:szCs w:val="18"/>
        </w:rPr>
        <w:t>Then inspect:</w:t>
      </w:r>
    </w:p>
    <w:p w14:paraId="20E00252" w14:textId="77777777" w:rsidR="009939F9" w:rsidRDefault="009939F9" w:rsidP="009939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499204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machineconfig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&lt;name&gt;</w:t>
      </w:r>
    </w:p>
    <w:p w14:paraId="4CC5B8FD" w14:textId="77777777" w:rsidR="009939F9" w:rsidRDefault="009939F9" w:rsidP="009939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499204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describe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machineconfig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8000"/>
          <w:sz w:val="17"/>
          <w:szCs w:val="17"/>
        </w:rPr>
        <w:t>99</w:t>
      </w:r>
      <w:r>
        <w:rPr>
          <w:rFonts w:ascii="Consolas" w:hAnsi="Consolas" w:cs="Courier New"/>
          <w:color w:val="545454"/>
          <w:sz w:val="17"/>
          <w:szCs w:val="17"/>
        </w:rPr>
        <w:t>-master-ssh</w:t>
      </w:r>
    </w:p>
    <w:p w14:paraId="58569A66" w14:textId="77777777" w:rsidR="009939F9" w:rsidRDefault="009939F9" w:rsidP="009939F9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499204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A9E1889" w14:textId="2932202F" w:rsidR="006C1165" w:rsidRDefault="006C1165" w:rsidP="006C116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15200690"/>
        <w:rPr>
          <w:rFonts w:ascii="Arial" w:hAnsi="Arial" w:cs="Arial"/>
          <w:b/>
          <w:bCs/>
          <w:sz w:val="18"/>
          <w:szCs w:val="18"/>
        </w:rPr>
      </w:pPr>
      <w:r w:rsidRPr="006C1165">
        <w:rPr>
          <w:rFonts w:ascii="Arial" w:hAnsi="Arial" w:cs="Arial"/>
          <w:sz w:val="18"/>
          <w:szCs w:val="18"/>
        </w:rPr>
        <w:t>Look for:</w:t>
      </w:r>
      <w:r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6C1165">
        <w:rPr>
          <w:rFonts w:ascii="Arial" w:hAnsi="Arial" w:cs="Arial"/>
          <w:sz w:val="18"/>
          <w:szCs w:val="18"/>
        </w:rPr>
        <w:t>sshAuthorizedKeys</w:t>
      </w:r>
      <w:proofErr w:type="spellEnd"/>
      <w:r w:rsidRPr="006C1165">
        <w:rPr>
          <w:rFonts w:ascii="Arial" w:hAnsi="Arial" w:cs="Arial"/>
          <w:sz w:val="18"/>
          <w:szCs w:val="18"/>
        </w:rPr>
        <w:t>:</w:t>
      </w:r>
      <w:r>
        <w:rPr>
          <w:rFonts w:ascii="Arial" w:hAnsi="Arial" w:cs="Arial"/>
          <w:sz w:val="18"/>
          <w:szCs w:val="18"/>
        </w:rPr>
        <w:t xml:space="preserve">  </w:t>
      </w:r>
      <w:r w:rsidRPr="006C1165">
        <w:rPr>
          <w:rFonts w:ascii="Arial" w:hAnsi="Arial" w:cs="Arial"/>
          <w:sz w:val="18"/>
          <w:szCs w:val="18"/>
        </w:rPr>
        <w:t>- ssh-</w:t>
      </w:r>
      <w:proofErr w:type="spellStart"/>
      <w:r w:rsidRPr="006C1165">
        <w:rPr>
          <w:rFonts w:ascii="Arial" w:hAnsi="Arial" w:cs="Arial"/>
          <w:sz w:val="18"/>
          <w:szCs w:val="18"/>
        </w:rPr>
        <w:t>rsa</w:t>
      </w:r>
      <w:proofErr w:type="spellEnd"/>
      <w:r w:rsidRPr="006C1165">
        <w:rPr>
          <w:rFonts w:ascii="Arial" w:hAnsi="Arial" w:cs="Arial"/>
          <w:sz w:val="18"/>
          <w:szCs w:val="18"/>
        </w:rPr>
        <w:t xml:space="preserve"> </w:t>
      </w:r>
      <w:r w:rsidRPr="006C1165">
        <w:rPr>
          <w:rFonts w:ascii="Arial" w:hAnsi="Arial" w:cs="Arial"/>
          <w:b/>
          <w:bCs/>
          <w:sz w:val="18"/>
          <w:szCs w:val="18"/>
        </w:rPr>
        <w:t>AAAA...</w:t>
      </w:r>
    </w:p>
    <w:p w14:paraId="77FA256E" w14:textId="60984510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cat &lt;&lt;EOF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–</w:t>
      </w:r>
    </w:p>
    <w:p w14:paraId="6E2F705B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machineconfiguration.openshift.io/v1</w:t>
      </w:r>
    </w:p>
    <w:p w14:paraId="3D7C4100" w14:textId="20C6462A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MachineConfig</w:t>
      </w:r>
      <w:proofErr w:type="spellEnd"/>
    </w:p>
    <w:p w14:paraId="62D66AD9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56CDFC78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r>
        <w:rPr>
          <w:rFonts w:ascii="Consolas" w:hAnsi="Consolas" w:cs="Courier New"/>
          <w:color w:val="008000"/>
          <w:sz w:val="17"/>
          <w:szCs w:val="17"/>
        </w:rPr>
        <w:t>99</w:t>
      </w:r>
      <w:r>
        <w:rPr>
          <w:rFonts w:ascii="Consolas" w:hAnsi="Consolas" w:cs="Courier New"/>
          <w:color w:val="545454"/>
          <w:sz w:val="17"/>
          <w:szCs w:val="17"/>
        </w:rPr>
        <w:t>-master-ssh</w:t>
      </w:r>
    </w:p>
    <w:p w14:paraId="375B682D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labels:</w:t>
      </w:r>
    </w:p>
    <w:p w14:paraId="48B8655B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machineconfiguration.openshift.io/role: master</w:t>
      </w:r>
    </w:p>
    <w:p w14:paraId="65153A2F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7A660D04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config:</w:t>
      </w:r>
    </w:p>
    <w:p w14:paraId="380E3A88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ignition:</w:t>
      </w:r>
    </w:p>
    <w:p w14:paraId="14E8326D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version: </w:t>
      </w:r>
      <w:r>
        <w:rPr>
          <w:rFonts w:ascii="Consolas" w:hAnsi="Consolas" w:cs="Courier New"/>
          <w:color w:val="008000"/>
          <w:sz w:val="17"/>
          <w:szCs w:val="17"/>
        </w:rPr>
        <w:t>3.2</w:t>
      </w:r>
      <w:r>
        <w:rPr>
          <w:rFonts w:ascii="Consolas" w:hAnsi="Consolas" w:cs="Courier New"/>
          <w:color w:val="545454"/>
          <w:sz w:val="17"/>
          <w:szCs w:val="17"/>
        </w:rPr>
        <w:t>.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2AE329DC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passwd:</w:t>
      </w:r>
    </w:p>
    <w:p w14:paraId="67C9A17B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users:</w:t>
      </w:r>
    </w:p>
    <w:p w14:paraId="3D44CD3E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- name: core</w:t>
      </w:r>
    </w:p>
    <w:p w14:paraId="13828A09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sshAuthorizedKeys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11F62BD4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    - ssh-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AAAA...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your_public_key_here</w:t>
      </w:r>
      <w:proofErr w:type="spellEnd"/>
    </w:p>
    <w:p w14:paraId="2BFC0C1B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EOF SSH key to master nodes (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if</w:t>
      </w:r>
      <w:r>
        <w:rPr>
          <w:rFonts w:ascii="Consolas" w:hAnsi="Consolas" w:cs="Courier New"/>
          <w:color w:val="545454"/>
          <w:sz w:val="17"/>
          <w:szCs w:val="17"/>
        </w:rPr>
        <w:t xml:space="preserve"> missing)</w:t>
      </w:r>
    </w:p>
    <w:p w14:paraId="7F692219" w14:textId="77777777" w:rsidR="001C5481" w:rsidRDefault="001C5481" w:rsidP="001C548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4871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08E0E26" w14:textId="77777777" w:rsidR="00DB5695" w:rsidRPr="00DB5695" w:rsidRDefault="006C1165" w:rsidP="00DB569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3977649"/>
        <w:rPr>
          <w:rFonts w:ascii="Arial" w:hAnsi="Arial" w:cs="Arial"/>
          <w:sz w:val="16"/>
          <w:szCs w:val="16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  <w:r w:rsidR="00DB5695" w:rsidRPr="00DB5695">
        <w:rPr>
          <w:rFonts w:ascii="Arial" w:hAnsi="Arial" w:cs="Arial"/>
          <w:sz w:val="16"/>
          <w:szCs w:val="16"/>
        </w:rPr>
        <w:t>After applying:</w:t>
      </w:r>
    </w:p>
    <w:p w14:paraId="64C175BC" w14:textId="77777777" w:rsidR="00DB5695" w:rsidRPr="00DB5695" w:rsidRDefault="00DB5695" w:rsidP="00F035DA">
      <w:pPr>
        <w:pStyle w:val="NormalWeb"/>
        <w:numPr>
          <w:ilvl w:val="0"/>
          <w:numId w:val="4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3977649"/>
        <w:rPr>
          <w:rFonts w:ascii="Arial" w:hAnsi="Arial" w:cs="Arial"/>
          <w:sz w:val="16"/>
          <w:szCs w:val="16"/>
        </w:rPr>
      </w:pPr>
      <w:r w:rsidRPr="00DB5695">
        <w:rPr>
          <w:rFonts w:ascii="Arial" w:hAnsi="Arial" w:cs="Arial"/>
          <w:sz w:val="16"/>
          <w:szCs w:val="16"/>
        </w:rPr>
        <w:t>all master nodes will reboot</w:t>
      </w:r>
    </w:p>
    <w:p w14:paraId="6CCE9466" w14:textId="77777777" w:rsidR="00DB5695" w:rsidRPr="00DB5695" w:rsidRDefault="00DB5695" w:rsidP="00F035DA">
      <w:pPr>
        <w:pStyle w:val="NormalWeb"/>
        <w:numPr>
          <w:ilvl w:val="0"/>
          <w:numId w:val="4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3977649"/>
        <w:rPr>
          <w:rFonts w:ascii="Arial" w:hAnsi="Arial" w:cs="Arial"/>
          <w:sz w:val="16"/>
          <w:szCs w:val="16"/>
        </w:rPr>
      </w:pPr>
      <w:r w:rsidRPr="00DB5695">
        <w:rPr>
          <w:rFonts w:ascii="Arial" w:hAnsi="Arial" w:cs="Arial"/>
          <w:sz w:val="16"/>
          <w:szCs w:val="16"/>
        </w:rPr>
        <w:t>your key will be installed</w:t>
      </w:r>
    </w:p>
    <w:p w14:paraId="4C1FEFF6" w14:textId="77777777" w:rsidR="00DB5695" w:rsidRPr="00DB5695" w:rsidRDefault="00DB5695" w:rsidP="00F035DA">
      <w:pPr>
        <w:pStyle w:val="NormalWeb"/>
        <w:numPr>
          <w:ilvl w:val="0"/>
          <w:numId w:val="43"/>
        </w:numP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3977649"/>
        <w:rPr>
          <w:rFonts w:ascii="Arial" w:hAnsi="Arial" w:cs="Arial"/>
          <w:sz w:val="16"/>
          <w:szCs w:val="16"/>
        </w:rPr>
      </w:pPr>
      <w:r w:rsidRPr="00DB5695">
        <w:rPr>
          <w:rFonts w:ascii="Arial" w:hAnsi="Arial" w:cs="Arial"/>
          <w:sz w:val="16"/>
          <w:szCs w:val="16"/>
        </w:rPr>
        <w:t>SSH login will work</w:t>
      </w:r>
    </w:p>
    <w:p w14:paraId="2F862481" w14:textId="00458138" w:rsidR="006C1165" w:rsidRDefault="006C1165" w:rsidP="006C116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3977649"/>
        <w:rPr>
          <w:rFonts w:ascii="Consolas" w:hAnsi="Consolas" w:cs="Courier New"/>
          <w:color w:val="545454"/>
          <w:sz w:val="17"/>
          <w:szCs w:val="17"/>
        </w:rPr>
      </w:pPr>
    </w:p>
    <w:p w14:paraId="76EDF613" w14:textId="77777777" w:rsidR="006553A4" w:rsidRDefault="00DB5695" w:rsidP="006553A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1069691"/>
        <w:rPr>
          <w:rFonts w:ascii="Consolas" w:hAnsi="Consolas" w:cs="Courier New"/>
          <w:color w:val="545454"/>
          <w:sz w:val="17"/>
          <w:szCs w:val="17"/>
        </w:rPr>
      </w:pPr>
      <w:r w:rsidRPr="00DB5695">
        <w:rPr>
          <w:rFonts w:ascii="Arial" w:hAnsi="Arial" w:cs="Arial"/>
          <w:sz w:val="18"/>
          <w:szCs w:val="18"/>
        </w:rPr>
        <w:lastRenderedPageBreak/>
        <w:t>Test SSH again</w:t>
      </w:r>
      <w:r>
        <w:rPr>
          <w:rFonts w:ascii="Arial" w:hAnsi="Arial" w:cs="Arial"/>
          <w:sz w:val="18"/>
          <w:szCs w:val="18"/>
        </w:rPr>
        <w:br/>
      </w:r>
      <w:r w:rsidR="006553A4">
        <w:rPr>
          <w:rFonts w:ascii="Consolas" w:hAnsi="Consolas" w:cs="Courier New"/>
          <w:color w:val="545454"/>
          <w:sz w:val="17"/>
          <w:szCs w:val="17"/>
        </w:rPr>
        <w:t xml:space="preserve">ssh core@&lt;master-node&gt; ssh core@de04mgtlapt031.test-dnpcloud.dieboldnixdorf.com </w:t>
      </w:r>
      <w:proofErr w:type="spellStart"/>
      <w:r w:rsidR="006553A4">
        <w:rPr>
          <w:rFonts w:ascii="Consolas" w:hAnsi="Consolas" w:cs="Courier New"/>
          <w:color w:val="545454"/>
          <w:sz w:val="17"/>
          <w:szCs w:val="17"/>
        </w:rPr>
        <w:t>sudo</w:t>
      </w:r>
      <w:proofErr w:type="spellEnd"/>
      <w:r w:rsidR="006553A4"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 w:rsidR="006553A4">
        <w:rPr>
          <w:rFonts w:ascii="Consolas" w:hAnsi="Consolas" w:cs="Courier New"/>
          <w:color w:val="545454"/>
          <w:sz w:val="17"/>
          <w:szCs w:val="17"/>
        </w:rPr>
        <w:t>systemctl</w:t>
      </w:r>
      <w:proofErr w:type="spellEnd"/>
      <w:r w:rsidR="006553A4">
        <w:rPr>
          <w:rFonts w:ascii="Consolas" w:hAnsi="Consolas" w:cs="Courier New"/>
          <w:color w:val="545454"/>
          <w:sz w:val="17"/>
          <w:szCs w:val="17"/>
        </w:rPr>
        <w:t xml:space="preserve"> reboot</w:t>
      </w:r>
    </w:p>
    <w:p w14:paraId="6E6B6F21" w14:textId="52A9A734" w:rsidR="00DB5695" w:rsidRPr="006553A4" w:rsidRDefault="006553A4" w:rsidP="00BC0B8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161195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br/>
      </w:r>
      <w:r w:rsidR="00DB5695" w:rsidRPr="00DB5695">
        <w:rPr>
          <w:rFonts w:ascii="Arial" w:hAnsi="Arial" w:cs="Arial"/>
          <w:sz w:val="18"/>
          <w:szCs w:val="18"/>
        </w:rPr>
        <w:t>If you still get denied, test with explicit key:</w:t>
      </w:r>
      <w:r w:rsidR="00DB5695">
        <w:rPr>
          <w:rFonts w:ascii="Arial" w:hAnsi="Arial" w:cs="Arial"/>
          <w:sz w:val="18"/>
          <w:szCs w:val="18"/>
        </w:rPr>
        <w:br/>
      </w:r>
      <w:r w:rsidR="00BC0B84">
        <w:rPr>
          <w:rFonts w:ascii="Consolas" w:hAnsi="Consolas" w:cs="Courier New"/>
          <w:color w:val="545454"/>
          <w:sz w:val="17"/>
          <w:szCs w:val="17"/>
        </w:rPr>
        <w:t>ssh -</w:t>
      </w:r>
      <w:proofErr w:type="spellStart"/>
      <w:r w:rsidR="00BC0B84">
        <w:rPr>
          <w:rFonts w:ascii="Consolas" w:hAnsi="Consolas" w:cs="Courier New"/>
          <w:color w:val="545454"/>
          <w:sz w:val="17"/>
          <w:szCs w:val="17"/>
        </w:rPr>
        <w:t>i</w:t>
      </w:r>
      <w:proofErr w:type="spellEnd"/>
      <w:r w:rsidR="00BC0B84">
        <w:rPr>
          <w:rFonts w:ascii="Consolas" w:hAnsi="Consolas" w:cs="Courier New"/>
          <w:color w:val="545454"/>
          <w:sz w:val="17"/>
          <w:szCs w:val="17"/>
        </w:rPr>
        <w:t xml:space="preserve"> ~</w:t>
      </w:r>
      <w:r w:rsidR="00BC0B84">
        <w:rPr>
          <w:rFonts w:ascii="Consolas" w:hAnsi="Consolas" w:cs="Courier New"/>
          <w:color w:val="008000"/>
          <w:sz w:val="17"/>
          <w:szCs w:val="17"/>
        </w:rPr>
        <w:t>/.ssh/</w:t>
      </w:r>
      <w:r w:rsidR="00BC0B84">
        <w:rPr>
          <w:rFonts w:ascii="Consolas" w:hAnsi="Consolas" w:cs="Courier New"/>
          <w:color w:val="545454"/>
          <w:sz w:val="17"/>
          <w:szCs w:val="17"/>
        </w:rPr>
        <w:t>&lt;your-key&gt; core@&lt;master-node&gt;</w:t>
      </w:r>
    </w:p>
    <w:p w14:paraId="64405F3A" w14:textId="544F9551" w:rsidR="00DB5695" w:rsidRPr="006C1165" w:rsidRDefault="00475417" w:rsidP="006C116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15200690"/>
        <w:rPr>
          <w:rFonts w:ascii="Arial" w:hAnsi="Arial" w:cs="Arial"/>
          <w:sz w:val="18"/>
          <w:szCs w:val="18"/>
        </w:rPr>
      </w:pPr>
      <w:r w:rsidRPr="00475417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0C202383" wp14:editId="0D35440C">
            <wp:extent cx="6390640" cy="1014730"/>
            <wp:effectExtent l="0" t="0" r="0" b="0"/>
            <wp:docPr id="147054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25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8602" w14:textId="6CCD9E20" w:rsidR="0081251C" w:rsidRDefault="0058080D" w:rsidP="007C35F8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11" w:name="_Toc220678811"/>
      <w:bookmarkStart w:id="112" w:name="_Toc221842973"/>
      <w:r>
        <w:rPr>
          <w:rFonts w:cs="Arial"/>
          <w:szCs w:val="20"/>
        </w:rPr>
        <w:t>Login to OpenShift / Token</w:t>
      </w:r>
      <w:bookmarkEnd w:id="111"/>
      <w:bookmarkEnd w:id="112"/>
    </w:p>
    <w:p w14:paraId="04C23E3C" w14:textId="08685775" w:rsidR="0058080D" w:rsidRDefault="00FA5B98" w:rsidP="0058080D">
      <w:r>
        <w:t xml:space="preserve">Access methods: </w:t>
      </w:r>
    </w:p>
    <w:p w14:paraId="4F5846DE" w14:textId="37F45B98" w:rsidR="0058080D" w:rsidRDefault="0058080D" w:rsidP="00F035DA">
      <w:pPr>
        <w:pStyle w:val="ListParagraph"/>
        <w:numPr>
          <w:ilvl w:val="0"/>
          <w:numId w:val="38"/>
        </w:numPr>
      </w:pPr>
      <w:r>
        <w:t xml:space="preserve">web interface: </w:t>
      </w:r>
      <w:hyperlink r:id="rId50" w:history="1">
        <w:r w:rsidRPr="00FF01E9">
          <w:rPr>
            <w:rStyle w:val="Hyperlink"/>
          </w:rPr>
          <w:t>https://console-openshift-console.apps.ocp4test.ad.diebold.com/dashboards</w:t>
        </w:r>
      </w:hyperlink>
    </w:p>
    <w:p w14:paraId="6408F269" w14:textId="00D7185A" w:rsidR="0058080D" w:rsidRDefault="00FA5B98" w:rsidP="00F035DA">
      <w:pPr>
        <w:pStyle w:val="ListParagraph"/>
        <w:numPr>
          <w:ilvl w:val="0"/>
          <w:numId w:val="38"/>
        </w:numPr>
      </w:pPr>
      <w:r>
        <w:t xml:space="preserve">for login via </w:t>
      </w:r>
      <w:r w:rsidR="00D176B9">
        <w:t>console tools</w:t>
      </w:r>
      <w:r w:rsidR="0058080D">
        <w:t>: need token</w:t>
      </w:r>
    </w:p>
    <w:p w14:paraId="3B0EC2C4" w14:textId="3B52B133" w:rsidR="0058080D" w:rsidRDefault="0058080D" w:rsidP="0058080D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FF85D45" wp14:editId="6F092113">
            <wp:extent cx="1739735" cy="943149"/>
            <wp:effectExtent l="0" t="0" r="0" b="0"/>
            <wp:docPr id="201929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050" cy="94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0C78" w14:textId="77777777" w:rsidR="0058080D" w:rsidRDefault="0058080D" w:rsidP="0058080D">
      <w:pPr>
        <w:pStyle w:val="ListParagraph"/>
        <w:numPr>
          <w:ilvl w:val="0"/>
          <w:numId w:val="0"/>
        </w:numPr>
        <w:ind w:left="720"/>
      </w:pPr>
    </w:p>
    <w:p w14:paraId="4000CAD3" w14:textId="77777777" w:rsidR="0058080D" w:rsidRDefault="0058080D" w:rsidP="0058080D">
      <w:pPr>
        <w:pStyle w:val="ListParagraph"/>
        <w:numPr>
          <w:ilvl w:val="0"/>
          <w:numId w:val="0"/>
        </w:numPr>
        <w:ind w:left="720"/>
      </w:pPr>
    </w:p>
    <w:p w14:paraId="20B81B5C" w14:textId="3F9C6B0B" w:rsidR="0058080D" w:rsidRPr="0058080D" w:rsidRDefault="0058080D" w:rsidP="0058080D">
      <w:pPr>
        <w:pStyle w:val="ListParagraph"/>
        <w:numPr>
          <w:ilvl w:val="0"/>
          <w:numId w:val="0"/>
        </w:numPr>
        <w:ind w:left="720"/>
      </w:pPr>
      <w:r w:rsidRPr="0058080D">
        <w:rPr>
          <w:noProof/>
        </w:rPr>
        <w:drawing>
          <wp:inline distT="0" distB="0" distL="0" distR="0" wp14:anchorId="6EC35B17" wp14:editId="161D5D40">
            <wp:extent cx="6390640" cy="1723390"/>
            <wp:effectExtent l="0" t="0" r="0" b="0"/>
            <wp:docPr id="62227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78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E097" w14:textId="56C27A1C" w:rsidR="0058080D" w:rsidRPr="0058080D" w:rsidRDefault="007D7623" w:rsidP="0058080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Arial"/>
        </w:rPr>
      </w:pPr>
      <w:r w:rsidRPr="00825DA4">
        <w:rPr>
          <w:rFonts w:ascii="Arial" w:hAnsi="Arial" w:cs="Arial"/>
          <w:sz w:val="20"/>
          <w:szCs w:val="20"/>
        </w:rPr>
        <w:t>I</w:t>
      </w:r>
      <w:r w:rsidR="00AF1E4A" w:rsidRPr="00825DA4">
        <w:rPr>
          <w:rFonts w:ascii="Arial" w:hAnsi="Arial" w:cs="Arial"/>
          <w:sz w:val="20"/>
          <w:szCs w:val="20"/>
        </w:rPr>
        <w:t>n</w:t>
      </w:r>
      <w:r w:rsidRPr="00825DA4">
        <w:rPr>
          <w:rFonts w:ascii="Arial" w:hAnsi="Arial" w:cs="Arial"/>
          <w:sz w:val="20"/>
          <w:szCs w:val="20"/>
        </w:rPr>
        <w:t>:</w:t>
      </w:r>
      <w:r w:rsidR="0058080D" w:rsidRPr="00825DA4">
        <w:rPr>
          <w:rFonts w:ascii="Arial" w:hAnsi="Arial" w:cs="Arial"/>
          <w:sz w:val="20"/>
          <w:szCs w:val="20"/>
        </w:rPr>
        <w:t xml:space="preserve"> </w:t>
      </w:r>
      <w:r w:rsidR="0058080D" w:rsidRPr="00825DA4">
        <w:rPr>
          <w:rFonts w:ascii="Arial" w:hAnsi="Arial" w:cs="Arial"/>
          <w:i/>
          <w:iCs/>
          <w:sz w:val="20"/>
          <w:szCs w:val="20"/>
        </w:rPr>
        <w:t>Log in with this token</w:t>
      </w:r>
      <w:r w:rsidR="00AF1E4A" w:rsidRPr="00825DA4">
        <w:rPr>
          <w:rFonts w:ascii="Arial" w:hAnsi="Arial" w:cs="Arial"/>
          <w:sz w:val="20"/>
          <w:szCs w:val="20"/>
        </w:rPr>
        <w:t xml:space="preserve"> select this full link</w:t>
      </w:r>
      <w:r w:rsidR="0058080D">
        <w:rPr>
          <w:rFonts w:cs="Arial"/>
        </w:rPr>
        <w:br/>
      </w:r>
      <w:proofErr w:type="spellStart"/>
      <w:r w:rsidR="0058080D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58080D">
        <w:rPr>
          <w:rFonts w:ascii="Consolas" w:hAnsi="Consolas" w:cs="Courier New"/>
          <w:color w:val="545454"/>
          <w:sz w:val="17"/>
          <w:szCs w:val="17"/>
        </w:rPr>
        <w:t xml:space="preserve"> login --token=sha256~jRLpH</w:t>
      </w:r>
      <w:r w:rsidR="00FA5B98">
        <w:rPr>
          <w:rFonts w:ascii="Consolas" w:hAnsi="Consolas" w:cs="Courier New"/>
          <w:color w:val="545454"/>
          <w:sz w:val="17"/>
          <w:szCs w:val="17"/>
        </w:rPr>
        <w:t>B</w:t>
      </w:r>
      <w:r w:rsidR="0058080D">
        <w:rPr>
          <w:rFonts w:ascii="Consolas" w:hAnsi="Consolas" w:cs="Courier New"/>
          <w:color w:val="545454"/>
          <w:sz w:val="17"/>
          <w:szCs w:val="17"/>
        </w:rPr>
        <w:t>C91SDlcL3LD</w:t>
      </w:r>
      <w:r w:rsidR="00FA5B98">
        <w:rPr>
          <w:rFonts w:ascii="Consolas" w:hAnsi="Consolas" w:cs="Courier New"/>
          <w:color w:val="545454"/>
          <w:sz w:val="17"/>
          <w:szCs w:val="17"/>
        </w:rPr>
        <w:t>c</w:t>
      </w:r>
      <w:r w:rsidR="0058080D">
        <w:rPr>
          <w:rFonts w:ascii="Consolas" w:hAnsi="Consolas" w:cs="Courier New"/>
          <w:color w:val="545454"/>
          <w:sz w:val="17"/>
          <w:szCs w:val="17"/>
        </w:rPr>
        <w:t>hteT5Jm7OZ-</w:t>
      </w:r>
      <w:r w:rsidR="0058080D">
        <w:rPr>
          <w:rFonts w:ascii="Consolas" w:hAnsi="Consolas" w:cs="Courier New"/>
          <w:color w:val="008000"/>
          <w:sz w:val="17"/>
          <w:szCs w:val="17"/>
        </w:rPr>
        <w:t>6gCo3oS8k4FYQQ</w:t>
      </w:r>
      <w:r w:rsidR="0058080D">
        <w:rPr>
          <w:rFonts w:ascii="Consolas" w:hAnsi="Consolas" w:cs="Courier New"/>
          <w:color w:val="545454"/>
          <w:sz w:val="17"/>
          <w:szCs w:val="17"/>
        </w:rPr>
        <w:t> --server=https:</w:t>
      </w:r>
      <w:r w:rsidR="0058080D">
        <w:rPr>
          <w:rFonts w:ascii="Consolas" w:hAnsi="Consolas" w:cs="Courier New"/>
          <w:color w:val="696969"/>
          <w:sz w:val="17"/>
          <w:szCs w:val="17"/>
        </w:rPr>
        <w:t>//api.dnpcpoc.test-dnpcloud.dieboldnixdorf.com:6443</w:t>
      </w:r>
    </w:p>
    <w:p w14:paraId="79B72919" w14:textId="5FB50BA3" w:rsidR="0081251C" w:rsidRPr="00825DA4" w:rsidRDefault="00AF1E4A" w:rsidP="0058080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558015"/>
        <w:rPr>
          <w:rFonts w:ascii="Arial" w:hAnsi="Arial" w:cs="Arial"/>
          <w:color w:val="545454"/>
          <w:sz w:val="14"/>
          <w:szCs w:val="14"/>
        </w:rPr>
      </w:pPr>
      <w:r w:rsidRPr="00825DA4">
        <w:rPr>
          <w:rFonts w:ascii="Arial" w:hAnsi="Arial" w:cs="Arial"/>
          <w:sz w:val="20"/>
          <w:szCs w:val="20"/>
        </w:rPr>
        <w:t>a</w:t>
      </w:r>
      <w:r w:rsidR="0058080D" w:rsidRPr="00825DA4">
        <w:rPr>
          <w:rFonts w:ascii="Arial" w:hAnsi="Arial" w:cs="Arial"/>
          <w:sz w:val="20"/>
          <w:szCs w:val="20"/>
        </w:rPr>
        <w:t>nd copy it into your console / bastion jump server.</w:t>
      </w:r>
    </w:p>
    <w:p w14:paraId="42A555F9" w14:textId="77777777" w:rsidR="0058080D" w:rsidRPr="0081251C" w:rsidRDefault="0058080D" w:rsidP="7E8DA9C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cs="Arial"/>
        </w:rPr>
      </w:pPr>
    </w:p>
    <w:p w14:paraId="2734C239" w14:textId="2C3B09C0" w:rsidR="0081251C" w:rsidRPr="0081251C" w:rsidRDefault="0081251C" w:rsidP="7E8DA9C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 w:rsidRPr="7E8DA9C4">
        <w:rPr>
          <w:rFonts w:cs="Arial"/>
        </w:rPr>
        <w:br w:type="page"/>
      </w:r>
    </w:p>
    <w:p w14:paraId="3951CE33" w14:textId="5DE2CF0B" w:rsidR="007032CE" w:rsidRDefault="0081251C" w:rsidP="007C35F8">
      <w:pPr>
        <w:pStyle w:val="Heading2"/>
        <w:numPr>
          <w:ilvl w:val="1"/>
          <w:numId w:val="2"/>
        </w:numPr>
        <w:rPr>
          <w:rFonts w:cs="Arial"/>
        </w:rPr>
      </w:pPr>
      <w:bookmarkStart w:id="113" w:name="_Toc220678812"/>
      <w:bookmarkStart w:id="114" w:name="_Toc221842974"/>
      <w:proofErr w:type="spellStart"/>
      <w:r w:rsidRPr="3EDCA992">
        <w:rPr>
          <w:rFonts w:cs="Arial"/>
        </w:rPr>
        <w:lastRenderedPageBreak/>
        <w:t>Check</w:t>
      </w:r>
      <w:r w:rsidR="007032CE" w:rsidRPr="3EDCA992">
        <w:rPr>
          <w:rFonts w:cs="Arial"/>
        </w:rPr>
        <w:t>mk</w:t>
      </w:r>
      <w:proofErr w:type="spellEnd"/>
      <w:r w:rsidRPr="3EDCA992">
        <w:rPr>
          <w:rFonts w:cs="Arial"/>
        </w:rPr>
        <w:t xml:space="preserve"> Monitoring</w:t>
      </w:r>
      <w:bookmarkEnd w:id="113"/>
      <w:bookmarkEnd w:id="114"/>
    </w:p>
    <w:p w14:paraId="5ABB9B14" w14:textId="1A144159" w:rsidR="008834E9" w:rsidRDefault="008834E9" w:rsidP="008834E9">
      <w:proofErr w:type="spellStart"/>
      <w:r>
        <w:t>Checkmk</w:t>
      </w:r>
      <w:proofErr w:type="spellEnd"/>
      <w:r>
        <w:t xml:space="preserve"> Monitoring service can monitor:</w:t>
      </w:r>
    </w:p>
    <w:p w14:paraId="6A3934C4" w14:textId="56BFEDD1" w:rsidR="008834E9" w:rsidRDefault="008834E9" w:rsidP="008834E9"/>
    <w:p w14:paraId="2FAA2FA0" w14:textId="3FEE9604" w:rsidR="008834E9" w:rsidRDefault="008834E9" w:rsidP="3EDCA992">
      <w:pPr>
        <w:pStyle w:val="ListParagraph"/>
      </w:pPr>
      <w:r>
        <w:t>Clusters</w:t>
      </w:r>
    </w:p>
    <w:p w14:paraId="65BF1D23" w14:textId="49858A95" w:rsidR="008B0C9A" w:rsidRDefault="008B0C9A" w:rsidP="4886C313">
      <w:pPr>
        <w:pStyle w:val="ListParagraph"/>
      </w:pPr>
      <w:r>
        <w:t>Namespaces</w:t>
      </w:r>
    </w:p>
    <w:p w14:paraId="2EF1E099" w14:textId="3E203101" w:rsidR="008834E9" w:rsidRDefault="008834E9" w:rsidP="3EDCA992">
      <w:pPr>
        <w:pStyle w:val="ListParagraph"/>
      </w:pPr>
      <w:r>
        <w:t>Nodes</w:t>
      </w:r>
    </w:p>
    <w:p w14:paraId="10420E66" w14:textId="4AD784C0" w:rsidR="008834E9" w:rsidRDefault="008834E9" w:rsidP="3EDCA992">
      <w:pPr>
        <w:pStyle w:val="ListParagraph"/>
      </w:pPr>
      <w:r>
        <w:t>Pods</w:t>
      </w:r>
    </w:p>
    <w:p w14:paraId="512F171A" w14:textId="09C2B93B" w:rsidR="008834E9" w:rsidRDefault="008834E9" w:rsidP="3EDCA992">
      <w:pPr>
        <w:pStyle w:val="ListParagraph"/>
      </w:pPr>
      <w:r>
        <w:t>Deployments</w:t>
      </w:r>
    </w:p>
    <w:p w14:paraId="16961531" w14:textId="26621351" w:rsidR="008834E9" w:rsidRDefault="008834E9" w:rsidP="3EDCA992">
      <w:pPr>
        <w:pStyle w:val="ListParagraph"/>
      </w:pPr>
      <w:proofErr w:type="spellStart"/>
      <w:r>
        <w:t>DaemonSets</w:t>
      </w:r>
      <w:proofErr w:type="spellEnd"/>
    </w:p>
    <w:p w14:paraId="16B7BCFD" w14:textId="5B214F80" w:rsidR="008834E9" w:rsidRDefault="008834E9" w:rsidP="3EDCA992">
      <w:pPr>
        <w:pStyle w:val="ListParagraph"/>
      </w:pPr>
      <w:proofErr w:type="spellStart"/>
      <w:r>
        <w:t>StatefulSets</w:t>
      </w:r>
      <w:proofErr w:type="spellEnd"/>
    </w:p>
    <w:p w14:paraId="57262203" w14:textId="3BA9F11E" w:rsidR="000F13FF" w:rsidRDefault="008834E9" w:rsidP="3EDCA992">
      <w:pPr>
        <w:pStyle w:val="ListParagraph"/>
      </w:pPr>
      <w:proofErr w:type="spellStart"/>
      <w:r>
        <w:t>CronJobs</w:t>
      </w:r>
      <w:proofErr w:type="spellEnd"/>
    </w:p>
    <w:p w14:paraId="18D13CAB" w14:textId="186942A1" w:rsidR="00CC0AEF" w:rsidRDefault="00CC0AEF" w:rsidP="3EDCA992">
      <w:pPr>
        <w:pStyle w:val="ListParagraph"/>
      </w:pPr>
      <w:r>
        <w:t>Persistent Volumes (PVs)</w:t>
      </w:r>
    </w:p>
    <w:p w14:paraId="727A2484" w14:textId="055BD24C" w:rsidR="00CC0AEF" w:rsidRDefault="00CC0AEF" w:rsidP="3EDCA992">
      <w:pPr>
        <w:pStyle w:val="ListParagraph"/>
      </w:pPr>
      <w:r>
        <w:t>Persistent Volume Claims (PVCs)</w:t>
      </w:r>
    </w:p>
    <w:p w14:paraId="4A1C0725" w14:textId="77777777" w:rsidR="003A7FCC" w:rsidRDefault="003A7FCC" w:rsidP="003A7FCC">
      <w:pPr>
        <w:pStyle w:val="ListParagraph"/>
        <w:numPr>
          <w:ilvl w:val="0"/>
          <w:numId w:val="0"/>
        </w:numPr>
        <w:ind w:left="720"/>
      </w:pPr>
    </w:p>
    <w:p w14:paraId="51F30529" w14:textId="77777777" w:rsidR="003A7FCC" w:rsidRDefault="003A7FCC" w:rsidP="003A7FCC">
      <w:pPr>
        <w:pStyle w:val="ListParagraph"/>
        <w:numPr>
          <w:ilvl w:val="0"/>
          <w:numId w:val="0"/>
        </w:numPr>
        <w:ind w:left="720"/>
      </w:pPr>
    </w:p>
    <w:p w14:paraId="358E0988" w14:textId="04B51D7D" w:rsidR="000F13FF" w:rsidRDefault="000F13FF" w:rsidP="000F13FF"/>
    <w:p w14:paraId="05F2189B" w14:textId="7DA66B6B" w:rsidR="000F13FF" w:rsidRDefault="000F13FF" w:rsidP="000F13FF">
      <w:r w:rsidRPr="000F13FF">
        <w:rPr>
          <w:noProof/>
        </w:rPr>
        <w:drawing>
          <wp:inline distT="0" distB="0" distL="0" distR="0" wp14:anchorId="1899C87D" wp14:editId="06CC2F62">
            <wp:extent cx="6390640" cy="3900805"/>
            <wp:effectExtent l="0" t="0" r="0" b="4445"/>
            <wp:docPr id="28217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762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1472" w14:textId="713639CB" w:rsidR="000F13FF" w:rsidRDefault="000F13FF" w:rsidP="000F13FF"/>
    <w:p w14:paraId="2EFEE22B" w14:textId="77777777" w:rsidR="00C13983" w:rsidRDefault="00C13983" w:rsidP="000F13FF"/>
    <w:tbl>
      <w:tblPr>
        <w:tblW w:w="9980" w:type="dxa"/>
        <w:tblLook w:val="04A0" w:firstRow="1" w:lastRow="0" w:firstColumn="1" w:lastColumn="0" w:noHBand="0" w:noVBand="1"/>
      </w:tblPr>
      <w:tblGrid>
        <w:gridCol w:w="2330"/>
        <w:gridCol w:w="2070"/>
        <w:gridCol w:w="2610"/>
        <w:gridCol w:w="2970"/>
      </w:tblGrid>
      <w:tr w:rsidR="00C13983" w:rsidRPr="003A7FCC" w14:paraId="228B3A71" w14:textId="77777777" w:rsidTr="00976701">
        <w:trPr>
          <w:trHeight w:val="288"/>
        </w:trPr>
        <w:tc>
          <w:tcPr>
            <w:tcW w:w="233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247DD7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Containers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FC7DF1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Info</w:t>
            </w:r>
          </w:p>
        </w:tc>
        <w:tc>
          <w:tcPr>
            <w:tcW w:w="26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78626A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Deployment Conditions</w:t>
            </w:r>
          </w:p>
        </w:tc>
        <w:tc>
          <w:tcPr>
            <w:tcW w:w="297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00644A83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Namespace Info</w:t>
            </w:r>
          </w:p>
        </w:tc>
      </w:tr>
      <w:tr w:rsidR="00C13983" w:rsidRPr="003A7FCC" w14:paraId="06725578" w14:textId="77777777" w:rsidTr="00976701">
        <w:trPr>
          <w:trHeight w:val="307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4DB307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Node Container Count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DA01B1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Deployment Info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7F973B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CPU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38D96131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Resource Quota Memory</w:t>
            </w:r>
          </w:p>
        </w:tc>
      </w:tr>
      <w:tr w:rsidR="00C13983" w:rsidRPr="003A7FCC" w14:paraId="1E136C29" w14:textId="77777777" w:rsidTr="00976701">
        <w:trPr>
          <w:trHeight w:val="288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4586B3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Memory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4D8460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Phase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DC40BF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Conditions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41ACD27A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Resource Quota CPU</w:t>
            </w:r>
          </w:p>
        </w:tc>
      </w:tr>
      <w:tr w:rsidR="00C13983" w:rsidRPr="003A7FCC" w14:paraId="65A332F6" w14:textId="77777777" w:rsidTr="00976701">
        <w:trPr>
          <w:trHeight w:val="288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293290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API health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85BE11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Status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D96067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Node Conditions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70541B2B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proofErr w:type="spellStart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CronJob</w:t>
            </w:r>
            <w:proofErr w:type="spellEnd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 xml:space="preserve"> Info</w:t>
            </w:r>
          </w:p>
        </w:tc>
      </w:tr>
      <w:tr w:rsidR="00C13983" w:rsidRPr="003A7FCC" w14:paraId="36E22143" w14:textId="77777777" w:rsidTr="00976701">
        <w:trPr>
          <w:trHeight w:val="288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E6E866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proofErr w:type="spellStart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Kubelet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6E7382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Restarts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5235FE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Cluster Info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51EE1D2D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proofErr w:type="spellStart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CronJob</w:t>
            </w:r>
            <w:proofErr w:type="spellEnd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 xml:space="preserve"> Status</w:t>
            </w:r>
          </w:p>
        </w:tc>
      </w:tr>
      <w:tr w:rsidR="00C13983" w:rsidRPr="003A7FCC" w14:paraId="441A3CDA" w14:textId="77777777" w:rsidTr="00976701">
        <w:trPr>
          <w:trHeight w:val="288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22DFFC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Pod Resources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F77575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Replicas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61B1BE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proofErr w:type="spellStart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DaemonSet</w:t>
            </w:r>
            <w:proofErr w:type="spellEnd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 xml:space="preserve"> Info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2EEC8E42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Cluster Collector for OpenShift</w:t>
            </w:r>
          </w:p>
        </w:tc>
      </w:tr>
      <w:tr w:rsidR="00C13983" w:rsidRPr="003A7FCC" w14:paraId="5841C691" w14:textId="77777777" w:rsidTr="00976701">
        <w:trPr>
          <w:trHeight w:val="300"/>
        </w:trPr>
        <w:tc>
          <w:tcPr>
            <w:tcW w:w="233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D9D423D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Node Count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502E172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Node Info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A8FB099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proofErr w:type="spellStart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StatefulSet</w:t>
            </w:r>
            <w:proofErr w:type="spellEnd"/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 xml:space="preserve"> Info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2576C3C9" w14:textId="77777777" w:rsidR="00C13983" w:rsidRPr="003A7FCC" w:rsidRDefault="00C13983" w:rsidP="00976701">
            <w:pPr>
              <w:rPr>
                <w:rFonts w:ascii="Aptos Narrow" w:eastAsia="Times New Roman" w:hAnsi="Aptos Narrow" w:cs="Times New Roman"/>
                <w:color w:val="000000"/>
                <w:szCs w:val="20"/>
              </w:rPr>
            </w:pPr>
            <w:r w:rsidRPr="003A7FCC">
              <w:rPr>
                <w:rFonts w:ascii="Aptos Narrow" w:eastAsia="Times New Roman" w:hAnsi="Aptos Narrow" w:cs="Times New Roman"/>
                <w:color w:val="000000"/>
                <w:szCs w:val="20"/>
              </w:rPr>
              <w:t>Persistent Volume Claim</w:t>
            </w:r>
          </w:p>
        </w:tc>
      </w:tr>
    </w:tbl>
    <w:p w14:paraId="3C651320" w14:textId="22FBDB7C" w:rsidR="000F13FF" w:rsidRDefault="000F13FF" w:rsidP="000F13FF"/>
    <w:p w14:paraId="2F9EE5C6" w14:textId="77777777" w:rsidR="00C13983" w:rsidRDefault="00C13983" w:rsidP="000F13FF">
      <w:pPr>
        <w:rPr>
          <w:b/>
          <w:bCs/>
        </w:rPr>
      </w:pPr>
    </w:p>
    <w:p w14:paraId="57BD2EC5" w14:textId="77777777" w:rsidR="00C13983" w:rsidRDefault="00C13983" w:rsidP="000F13FF">
      <w:pPr>
        <w:rPr>
          <w:b/>
          <w:bCs/>
        </w:rPr>
      </w:pPr>
    </w:p>
    <w:p w14:paraId="7C4B136B" w14:textId="7DE1BA83" w:rsidR="00C13983" w:rsidRPr="00C13983" w:rsidRDefault="00C13983" w:rsidP="000F13FF">
      <w:pPr>
        <w:rPr>
          <w:b/>
          <w:bCs/>
        </w:rPr>
      </w:pPr>
      <w:r w:rsidRPr="00C13983">
        <w:rPr>
          <w:b/>
          <w:bCs/>
        </w:rPr>
        <w:lastRenderedPageBreak/>
        <w:t>Monitoring setup:</w:t>
      </w:r>
    </w:p>
    <w:p w14:paraId="461526A7" w14:textId="7A8728CA" w:rsidR="000F13FF" w:rsidRPr="000F13FF" w:rsidRDefault="000F13FF" w:rsidP="000F13FF"/>
    <w:p w14:paraId="52C1F0BE" w14:textId="607C0C76" w:rsidR="00F837A5" w:rsidRDefault="00F837A5" w:rsidP="00F837A5">
      <w:r w:rsidRPr="00F837A5">
        <w:t>Create a namespace and service account</w:t>
      </w:r>
    </w:p>
    <w:p w14:paraId="3CF65602" w14:textId="77777777" w:rsidR="00F837A5" w:rsidRDefault="00F837A5" w:rsidP="00F837A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935576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</w:t>
      </w:r>
    </w:p>
    <w:p w14:paraId="1DD4697E" w14:textId="6658EA41" w:rsidR="00F837A5" w:rsidRPr="00F837A5" w:rsidRDefault="00F837A5" w:rsidP="00F837A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935576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A8F920F" w14:textId="77777777" w:rsidR="00F837A5" w:rsidRDefault="00F837A5" w:rsidP="00F837A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782144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https:</w:t>
      </w:r>
      <w:r>
        <w:rPr>
          <w:rFonts w:ascii="Consolas" w:hAnsi="Consolas" w:cs="Courier New"/>
          <w:color w:val="696969"/>
          <w:sz w:val="17"/>
          <w:szCs w:val="17"/>
        </w:rPr>
        <w:t>//raw.githubusercontent.com/Checkmk/checkmk_kube_agent/checkmk_docs/deploy/kubernetes/checkmk-serviceaccount.yaml</w:t>
      </w:r>
    </w:p>
    <w:p w14:paraId="10E31C19" w14:textId="77777777" w:rsidR="00F837A5" w:rsidRDefault="00F837A5" w:rsidP="00F837A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782144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91A88F7" w14:textId="6D8EEC1A" w:rsidR="00F837A5" w:rsidRDefault="005B71C8" w:rsidP="00F837A5">
      <w:r w:rsidRPr="005B71C8">
        <w:t>Obtain API endpoints, token and certificate</w:t>
      </w:r>
    </w:p>
    <w:p w14:paraId="783CF532" w14:textId="59656460" w:rsidR="005B71C8" w:rsidRDefault="005B71C8" w:rsidP="005B71C8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8150101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cluster-info</w:t>
      </w:r>
    </w:p>
    <w:p w14:paraId="006C2C8E" w14:textId="5496202C" w:rsidR="005B71C8" w:rsidRDefault="00CB2A37" w:rsidP="00F837A5">
      <w:r w:rsidRPr="00CB2A37">
        <w:rPr>
          <w:noProof/>
        </w:rPr>
        <w:drawing>
          <wp:inline distT="0" distB="0" distL="0" distR="0" wp14:anchorId="1E5D1712" wp14:editId="744AD445">
            <wp:extent cx="5921253" cy="281964"/>
            <wp:effectExtent l="0" t="0" r="3810" b="3810"/>
            <wp:docPr id="16624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42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819F" w14:textId="77777777" w:rsidR="00F837A5" w:rsidRDefault="00F837A5" w:rsidP="00F837A5"/>
    <w:p w14:paraId="60160334" w14:textId="504D9ACF" w:rsidR="00CB2A37" w:rsidRDefault="00CB2A37" w:rsidP="00F837A5">
      <w:r w:rsidRPr="00CB2A37">
        <w:t>Retrieve the Prometheus API endpoint</w:t>
      </w:r>
    </w:p>
    <w:p w14:paraId="71FE399C" w14:textId="54816BC6" w:rsidR="00CB2A37" w:rsidRDefault="00CB2A37" w:rsidP="00CB2A3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50157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routes --all-namespaces | grep </w:t>
      </w:r>
      <w:proofErr w:type="spellStart"/>
      <w:r w:rsidR="00526543">
        <w:rPr>
          <w:rFonts w:ascii="Consolas" w:hAnsi="Consolas" w:cs="Courier New"/>
          <w:color w:val="007FAA"/>
          <w:sz w:val="17"/>
          <w:szCs w:val="17"/>
        </w:rPr>
        <w:t>p</w:t>
      </w:r>
      <w:r>
        <w:rPr>
          <w:rFonts w:ascii="Consolas" w:hAnsi="Consolas" w:cs="Courier New"/>
          <w:color w:val="007FAA"/>
          <w:sz w:val="17"/>
          <w:szCs w:val="17"/>
        </w:rPr>
        <w:t>rometheus</w:t>
      </w:r>
      <w:proofErr w:type="spellEnd"/>
    </w:p>
    <w:p w14:paraId="40F4FC66" w14:textId="77777777" w:rsidR="00CB2A37" w:rsidRDefault="00CB2A37" w:rsidP="00CB2A37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850157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A1C9E21" w14:textId="52C41CDD" w:rsidR="00CB2A37" w:rsidRDefault="00CB2A37" w:rsidP="00F837A5">
      <w:r w:rsidRPr="00CB2A37">
        <w:rPr>
          <w:noProof/>
        </w:rPr>
        <w:drawing>
          <wp:inline distT="0" distB="0" distL="0" distR="0" wp14:anchorId="489427DF" wp14:editId="5B3B9D24">
            <wp:extent cx="6390640" cy="478155"/>
            <wp:effectExtent l="0" t="0" r="0" b="0"/>
            <wp:docPr id="197568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828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836" w14:textId="77777777" w:rsidR="00CB2A37" w:rsidRDefault="00CB2A37" w:rsidP="00F837A5"/>
    <w:p w14:paraId="6B9C08D5" w14:textId="2C04A31F" w:rsidR="00CB2A37" w:rsidRDefault="00CB2A37" w:rsidP="00F837A5">
      <w:r w:rsidRPr="00CB2A37">
        <w:t>Retrieve the token</w:t>
      </w:r>
    </w:p>
    <w:p w14:paraId="6E1066E8" w14:textId="77777777" w:rsidR="005D61EB" w:rsidRDefault="005D61EB" w:rsidP="005D61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858080"/>
        <w:rPr>
          <w:rFonts w:ascii="Consolas" w:hAnsi="Consolas" w:cs="Courier New"/>
          <w:color w:val="008000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token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 --duration=</w:t>
      </w:r>
      <w:r>
        <w:rPr>
          <w:rFonts w:ascii="Consolas" w:hAnsi="Consolas" w:cs="Courier New"/>
          <w:color w:val="008000"/>
          <w:sz w:val="17"/>
          <w:szCs w:val="17"/>
        </w:rPr>
        <w:t>87600h</w:t>
      </w:r>
    </w:p>
    <w:p w14:paraId="2E110597" w14:textId="77777777" w:rsidR="005D61EB" w:rsidRDefault="005D61EB" w:rsidP="005D61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858080"/>
        <w:rPr>
          <w:rFonts w:ascii="Consolas" w:hAnsi="Consolas" w:cs="Courier New"/>
          <w:color w:val="545454"/>
          <w:sz w:val="17"/>
          <w:szCs w:val="17"/>
        </w:rPr>
      </w:pPr>
    </w:p>
    <w:p w14:paraId="0648D124" w14:textId="3A364CC1" w:rsidR="005D61EB" w:rsidRDefault="005D61EB" w:rsidP="005D61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858080"/>
        <w:rPr>
          <w:rFonts w:ascii="Consolas" w:hAnsi="Consolas" w:cs="Courier New"/>
          <w:color w:val="545454"/>
          <w:sz w:val="17"/>
          <w:szCs w:val="17"/>
        </w:rPr>
      </w:pPr>
      <w:r w:rsidRPr="005D61EB">
        <w:rPr>
          <w:rFonts w:ascii="Consolas" w:hAnsi="Consolas" w:cs="Courier New"/>
          <w:noProof/>
          <w:color w:val="545454"/>
          <w:sz w:val="17"/>
          <w:szCs w:val="17"/>
        </w:rPr>
        <w:drawing>
          <wp:inline distT="0" distB="0" distL="0" distR="0" wp14:anchorId="502B633A" wp14:editId="1156C041">
            <wp:extent cx="6390640" cy="382270"/>
            <wp:effectExtent l="0" t="0" r="0" b="0"/>
            <wp:docPr id="112596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30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F9D4" w14:textId="47E3380C" w:rsidR="005D61EB" w:rsidRDefault="005D61EB" w:rsidP="00F837A5">
      <w:pPr>
        <w:rPr>
          <w:sz w:val="16"/>
          <w:szCs w:val="20"/>
        </w:rPr>
      </w:pPr>
      <w:r w:rsidRPr="005D61EB">
        <w:rPr>
          <w:sz w:val="16"/>
          <w:szCs w:val="20"/>
        </w:rPr>
        <w:t xml:space="preserve">Save it — this is your </w:t>
      </w:r>
      <w:proofErr w:type="spellStart"/>
      <w:r w:rsidRPr="005D61EB">
        <w:rPr>
          <w:sz w:val="16"/>
          <w:szCs w:val="20"/>
        </w:rPr>
        <w:t>Checkmk</w:t>
      </w:r>
      <w:proofErr w:type="spellEnd"/>
      <w:r w:rsidRPr="005D61EB">
        <w:rPr>
          <w:sz w:val="16"/>
          <w:szCs w:val="20"/>
        </w:rPr>
        <w:t xml:space="preserve"> API token.</w:t>
      </w:r>
    </w:p>
    <w:p w14:paraId="1F51659D" w14:textId="77777777" w:rsidR="005D61EB" w:rsidRDefault="005D61EB" w:rsidP="00F837A5">
      <w:pPr>
        <w:rPr>
          <w:sz w:val="16"/>
          <w:szCs w:val="20"/>
        </w:rPr>
      </w:pPr>
    </w:p>
    <w:p w14:paraId="61CC0D58" w14:textId="667E2149" w:rsidR="005D61EB" w:rsidRPr="005D61EB" w:rsidRDefault="005D61EB" w:rsidP="00F837A5">
      <w:r w:rsidRPr="005D61EB">
        <w:t>Extract the cluster CA certificate</w:t>
      </w:r>
    </w:p>
    <w:p w14:paraId="7CF7FE02" w14:textId="77777777" w:rsidR="005D61EB" w:rsidRDefault="005D61EB" w:rsidP="005D61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4777354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configmap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kube-root-ca.crt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-monitoring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'{.data.ca\.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crt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}'</w:t>
      </w:r>
    </w:p>
    <w:p w14:paraId="50D87F39" w14:textId="77777777" w:rsidR="005D61EB" w:rsidRDefault="005D61EB" w:rsidP="005D61E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477735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4FFE684" w14:textId="77777777" w:rsidR="005D61EB" w:rsidRDefault="005D61EB" w:rsidP="00F837A5"/>
    <w:p w14:paraId="36C6F551" w14:textId="77777777" w:rsidR="005D61EB" w:rsidRDefault="005D61EB" w:rsidP="00F837A5"/>
    <w:p w14:paraId="5837EF3A" w14:textId="77777777" w:rsidR="005D61EB" w:rsidRPr="00F837A5" w:rsidRDefault="005D61EB" w:rsidP="00F837A5"/>
    <w:p w14:paraId="0100E15A" w14:textId="77777777" w:rsidR="007032CE" w:rsidRDefault="007032CE" w:rsidP="007032CE">
      <w:r w:rsidRPr="00780E71">
        <w:t xml:space="preserve">Create a Service Account for </w:t>
      </w:r>
      <w:proofErr w:type="spellStart"/>
      <w:r w:rsidRPr="00780E71">
        <w:t>Check</w:t>
      </w:r>
      <w:r>
        <w:t>MK</w:t>
      </w:r>
      <w:proofErr w:type="spellEnd"/>
    </w:p>
    <w:p w14:paraId="19D1DD70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create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</w:t>
      </w:r>
    </w:p>
    <w:p w14:paraId="2328DDD1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1D26EE1" w14:textId="77777777" w:rsidR="007032CE" w:rsidRDefault="007032CE" w:rsidP="007032CE">
      <w:r w:rsidRPr="00780E71">
        <w:t>Give it Read</w:t>
      </w:r>
      <w:r w:rsidRPr="00780E71">
        <w:noBreakHyphen/>
        <w:t>Only Access (Cluster</w:t>
      </w:r>
      <w:r w:rsidRPr="00780E71">
        <w:noBreakHyphen/>
        <w:t>wide)</w:t>
      </w:r>
    </w:p>
    <w:p w14:paraId="30F4AF07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adm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policy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add</w:t>
      </w:r>
      <w:r>
        <w:rPr>
          <w:rFonts w:ascii="Consolas" w:hAnsi="Consolas" w:cs="Courier New"/>
          <w:color w:val="545454"/>
          <w:sz w:val="17"/>
          <w:szCs w:val="17"/>
        </w:rPr>
        <w:t>-cluster-role-to-user view \</w:t>
      </w:r>
    </w:p>
    <w:p w14:paraId="35EB7663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system:serviceaccount:openshift-monitoring:checkmk</w:t>
      </w:r>
      <w:proofErr w:type="spellEnd"/>
    </w:p>
    <w:p w14:paraId="25297B73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371A931" w14:textId="77777777" w:rsidR="007032CE" w:rsidRDefault="007032CE" w:rsidP="007032CE"/>
    <w:p w14:paraId="7A74A266" w14:textId="77777777" w:rsidR="007032CE" w:rsidRPr="00780E71" w:rsidRDefault="007032CE" w:rsidP="007032CE">
      <w:r w:rsidRPr="00780E71">
        <w:t xml:space="preserve">This gives </w:t>
      </w:r>
      <w:proofErr w:type="spellStart"/>
      <w:r w:rsidRPr="00780E71">
        <w:t>Check</w:t>
      </w:r>
      <w:r>
        <w:t>MK</w:t>
      </w:r>
      <w:proofErr w:type="spellEnd"/>
      <w:r w:rsidRPr="00780E71">
        <w:t>:</w:t>
      </w:r>
    </w:p>
    <w:p w14:paraId="67872EF2" w14:textId="77777777" w:rsidR="007032CE" w:rsidRPr="00780E71" w:rsidRDefault="007032CE" w:rsidP="00F035DA">
      <w:pPr>
        <w:numPr>
          <w:ilvl w:val="0"/>
          <w:numId w:val="35"/>
        </w:numPr>
      </w:pPr>
      <w:r w:rsidRPr="00780E71">
        <w:t>read access to all namespaces</w:t>
      </w:r>
    </w:p>
    <w:p w14:paraId="4820D88C" w14:textId="77777777" w:rsidR="007032CE" w:rsidRPr="00780E71" w:rsidRDefault="007032CE" w:rsidP="00F035DA">
      <w:pPr>
        <w:numPr>
          <w:ilvl w:val="0"/>
          <w:numId w:val="35"/>
        </w:numPr>
      </w:pPr>
      <w:r w:rsidRPr="00780E71">
        <w:t>no write/delete permissions</w:t>
      </w:r>
    </w:p>
    <w:p w14:paraId="2F205C82" w14:textId="77777777" w:rsidR="007032CE" w:rsidRDefault="007032CE" w:rsidP="007032CE"/>
    <w:p w14:paraId="0789C56A" w14:textId="2E7E64B2" w:rsidR="007032CE" w:rsidRDefault="007032CE" w:rsidP="007032CE">
      <w:r w:rsidRPr="00780E71">
        <w:t xml:space="preserve">Get the Token for </w:t>
      </w:r>
      <w:proofErr w:type="spellStart"/>
      <w:r w:rsidRPr="00780E71">
        <w:t>Check</w:t>
      </w:r>
      <w:r w:rsidR="005B52CF">
        <w:t>mk</w:t>
      </w:r>
      <w:proofErr w:type="spellEnd"/>
    </w:p>
    <w:p w14:paraId="4B673359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 w:rsidRPr="00BF569C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BF569C">
        <w:rPr>
          <w:rFonts w:ascii="Consolas" w:hAnsi="Consolas" w:cs="Courier New"/>
          <w:color w:val="545454"/>
          <w:sz w:val="17"/>
          <w:szCs w:val="17"/>
        </w:rPr>
        <w:t xml:space="preserve"> create token </w:t>
      </w:r>
      <w:proofErr w:type="spellStart"/>
      <w:r w:rsidRPr="00BF569C"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 w:rsidRPr="00BF569C"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 w:rsidRPr="00BF569C"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 w:rsidRPr="00BF569C">
        <w:rPr>
          <w:rFonts w:ascii="Consolas" w:hAnsi="Consolas" w:cs="Courier New"/>
          <w:color w:val="545454"/>
          <w:sz w:val="17"/>
          <w:szCs w:val="17"/>
        </w:rPr>
        <w:t>-monitoring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129ADE1" w14:textId="77777777" w:rsidR="007032CE" w:rsidRDefault="007032CE" w:rsidP="007032CE"/>
    <w:p w14:paraId="470074B1" w14:textId="77777777" w:rsidR="007032CE" w:rsidRDefault="007032CE" w:rsidP="007032CE">
      <w:r w:rsidRPr="00624F5E">
        <w:rPr>
          <w:noProof/>
        </w:rPr>
        <w:drawing>
          <wp:inline distT="0" distB="0" distL="0" distR="0" wp14:anchorId="33968F8B" wp14:editId="320D9DBD">
            <wp:extent cx="6390640" cy="873760"/>
            <wp:effectExtent l="0" t="0" r="0" b="2540"/>
            <wp:docPr id="59467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12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F23F" w14:textId="77777777" w:rsidR="0051280D" w:rsidRDefault="0051280D" w:rsidP="007032CE"/>
    <w:p w14:paraId="77898FFA" w14:textId="27F0E550" w:rsidR="007032CE" w:rsidRDefault="0051280D" w:rsidP="007032CE">
      <w:r w:rsidRPr="0051280D">
        <w:t>Retrieve the certificate</w:t>
      </w:r>
    </w:p>
    <w:p w14:paraId="1A201165" w14:textId="77777777" w:rsidR="0051280D" w:rsidRDefault="0051280D" w:rsidP="0051280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1724928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configmap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kube-root-ca.crt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-monitoring -o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jsonpath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</w:t>
      </w:r>
      <w:r>
        <w:rPr>
          <w:rFonts w:ascii="Consolas" w:hAnsi="Consolas" w:cs="Courier New"/>
          <w:color w:val="008000"/>
          <w:sz w:val="17"/>
          <w:szCs w:val="17"/>
        </w:rPr>
        <w:t>'{.data.ca\.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crt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}'</w:t>
      </w:r>
    </w:p>
    <w:p w14:paraId="5B4814D9" w14:textId="77777777" w:rsidR="0051280D" w:rsidRDefault="0051280D" w:rsidP="0051280D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1724928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6C6091A" w14:textId="77777777" w:rsidR="0051280D" w:rsidRDefault="0051280D" w:rsidP="007032CE"/>
    <w:p w14:paraId="11AD3BDE" w14:textId="2AEB070A" w:rsidR="007032CE" w:rsidRDefault="0051280D" w:rsidP="007032CE">
      <w:r w:rsidRPr="0051280D">
        <w:t xml:space="preserve">Setting up the monitoring in </w:t>
      </w:r>
      <w:proofErr w:type="spellStart"/>
      <w:r w:rsidRPr="0051280D">
        <w:t>Checkmk</w:t>
      </w:r>
      <w:proofErr w:type="spellEnd"/>
    </w:p>
    <w:p w14:paraId="3DDE706A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lastRenderedPageBreak/>
        <w:t xml:space="preserve">Go to </w:t>
      </w:r>
      <w:r w:rsidRPr="005B52CF">
        <w:rPr>
          <w:b/>
          <w:bCs/>
          <w:sz w:val="18"/>
          <w:szCs w:val="22"/>
        </w:rPr>
        <w:t>Setup → Cloud → Kubernetes</w:t>
      </w:r>
    </w:p>
    <w:p w14:paraId="198B7843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Add a new Kubernetes cluster</w:t>
      </w:r>
    </w:p>
    <w:p w14:paraId="16916F72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Enter:</w:t>
      </w:r>
    </w:p>
    <w:p w14:paraId="646D185E" w14:textId="77777777" w:rsidR="007032CE" w:rsidRPr="005B52CF" w:rsidRDefault="007032CE" w:rsidP="00F035DA">
      <w:pPr>
        <w:numPr>
          <w:ilvl w:val="1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API URL</w:t>
      </w:r>
    </w:p>
    <w:p w14:paraId="484CB194" w14:textId="77777777" w:rsidR="007032CE" w:rsidRPr="005B52CF" w:rsidRDefault="007032CE" w:rsidP="00F035DA">
      <w:pPr>
        <w:numPr>
          <w:ilvl w:val="1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Token</w:t>
      </w:r>
    </w:p>
    <w:p w14:paraId="41455607" w14:textId="77777777" w:rsidR="007032CE" w:rsidRPr="005B52CF" w:rsidRDefault="007032CE" w:rsidP="00F035DA">
      <w:pPr>
        <w:numPr>
          <w:ilvl w:val="1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CA certificate (optional if using trusted CA)</w:t>
      </w:r>
    </w:p>
    <w:p w14:paraId="1C022D87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Save and activate changes</w:t>
      </w:r>
    </w:p>
    <w:p w14:paraId="1A994580" w14:textId="77777777" w:rsidR="007032CE" w:rsidRPr="005B52CF" w:rsidRDefault="007032CE" w:rsidP="00F035DA">
      <w:pPr>
        <w:pStyle w:val="ListParagraph"/>
        <w:numPr>
          <w:ilvl w:val="0"/>
          <w:numId w:val="36"/>
        </w:numPr>
        <w:rPr>
          <w:sz w:val="18"/>
          <w:szCs w:val="22"/>
        </w:rPr>
      </w:pPr>
      <w:proofErr w:type="spellStart"/>
      <w:r w:rsidRPr="005B52CF">
        <w:rPr>
          <w:sz w:val="18"/>
          <w:szCs w:val="22"/>
        </w:rPr>
        <w:t>CheckMK</w:t>
      </w:r>
      <w:proofErr w:type="spellEnd"/>
      <w:r w:rsidRPr="005B52CF">
        <w:rPr>
          <w:sz w:val="18"/>
          <w:szCs w:val="22"/>
        </w:rPr>
        <w:t xml:space="preserve"> will automatically discover:</w:t>
      </w:r>
    </w:p>
    <w:p w14:paraId="050BEE7C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nodes</w:t>
      </w:r>
    </w:p>
    <w:p w14:paraId="35C8BA41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pods</w:t>
      </w:r>
    </w:p>
    <w:p w14:paraId="709E13B8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deployments</w:t>
      </w:r>
    </w:p>
    <w:p w14:paraId="7B677E50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cluster health</w:t>
      </w:r>
    </w:p>
    <w:p w14:paraId="4C65C8A9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namespaces</w:t>
      </w:r>
    </w:p>
    <w:p w14:paraId="77CFD023" w14:textId="77777777" w:rsidR="007032CE" w:rsidRPr="005B52CF" w:rsidRDefault="007032CE" w:rsidP="00F035DA">
      <w:pPr>
        <w:numPr>
          <w:ilvl w:val="0"/>
          <w:numId w:val="36"/>
        </w:numPr>
        <w:rPr>
          <w:sz w:val="18"/>
          <w:szCs w:val="22"/>
        </w:rPr>
      </w:pPr>
      <w:r w:rsidRPr="005B52CF">
        <w:rPr>
          <w:sz w:val="18"/>
          <w:szCs w:val="22"/>
        </w:rPr>
        <w:t>resource usage</w:t>
      </w:r>
    </w:p>
    <w:p w14:paraId="7A70B942" w14:textId="77777777" w:rsidR="007032CE" w:rsidRDefault="007032CE" w:rsidP="007032CE"/>
    <w:p w14:paraId="51802491" w14:textId="77777777" w:rsidR="007032CE" w:rsidRDefault="007032CE" w:rsidP="007032CE">
      <w:r w:rsidRPr="00867833">
        <w:t>Optional: Add Prometheus Metrics</w:t>
      </w:r>
    </w:p>
    <w:p w14:paraId="3C07B7CD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-monitoring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route prometheus-k8s</w:t>
      </w:r>
    </w:p>
    <w:p w14:paraId="0F23073F" w14:textId="77777777" w:rsidR="007032CE" w:rsidRDefault="007032CE" w:rsidP="007032C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81E1A66" w14:textId="1CDDAB60" w:rsidR="007032CE" w:rsidRDefault="007032CE">
      <w:r w:rsidRPr="00867833">
        <w:t xml:space="preserve">Then add the endpoint to </w:t>
      </w:r>
      <w:proofErr w:type="spellStart"/>
      <w:r w:rsidRPr="00867833">
        <w:t>Check</w:t>
      </w:r>
      <w:r>
        <w:t>MK</w:t>
      </w:r>
      <w:proofErr w:type="spellEnd"/>
      <w:r w:rsidRPr="00867833">
        <w:t xml:space="preserve"> as a Prometheus </w:t>
      </w:r>
      <w:proofErr w:type="spellStart"/>
      <w:r w:rsidRPr="00867833">
        <w:t>datasource</w:t>
      </w:r>
      <w:proofErr w:type="spellEnd"/>
      <w:r w:rsidRPr="00867833">
        <w:t>.</w:t>
      </w:r>
    </w:p>
    <w:p w14:paraId="7E86FB6A" w14:textId="77777777" w:rsidR="0051280D" w:rsidRDefault="0051280D"/>
    <w:p w14:paraId="7F2C4AF0" w14:textId="14F29169" w:rsidR="0051280D" w:rsidRDefault="0051280D">
      <w:r w:rsidRPr="0051280D">
        <w:t xml:space="preserve">Storing the password (token) in </w:t>
      </w:r>
      <w:proofErr w:type="spellStart"/>
      <w:r w:rsidRPr="0051280D">
        <w:t>Checkmk</w:t>
      </w:r>
      <w:proofErr w:type="spellEnd"/>
    </w:p>
    <w:p w14:paraId="659BB89A" w14:textId="4E3FA520" w:rsidR="0051280D" w:rsidRPr="0051280D" w:rsidRDefault="0051280D">
      <w:pPr>
        <w:rPr>
          <w:sz w:val="18"/>
          <w:szCs w:val="22"/>
        </w:rPr>
      </w:pPr>
      <w:r w:rsidRPr="0051280D">
        <w:rPr>
          <w:sz w:val="18"/>
          <w:szCs w:val="22"/>
        </w:rPr>
        <w:t>Setup &gt; General &gt; Passwords &gt; Add password.</w:t>
      </w:r>
    </w:p>
    <w:p w14:paraId="7D89D576" w14:textId="77777777" w:rsidR="0051280D" w:rsidRDefault="0051280D"/>
    <w:p w14:paraId="40F8FC40" w14:textId="3074DE7C" w:rsidR="0051280D" w:rsidRPr="0051280D" w:rsidRDefault="0051280D">
      <w:pPr>
        <w:rPr>
          <w:sz w:val="18"/>
          <w:szCs w:val="22"/>
        </w:rPr>
      </w:pPr>
      <w:r w:rsidRPr="0051280D">
        <w:rPr>
          <w:sz w:val="18"/>
          <w:szCs w:val="22"/>
        </w:rPr>
        <w:t>Password = Token</w:t>
      </w:r>
    </w:p>
    <w:p w14:paraId="011D587E" w14:textId="632EC574" w:rsidR="0051280D" w:rsidRDefault="0051280D">
      <w:r w:rsidRPr="0051280D">
        <w:rPr>
          <w:noProof/>
        </w:rPr>
        <w:drawing>
          <wp:inline distT="0" distB="0" distL="0" distR="0" wp14:anchorId="1459CFC1" wp14:editId="755483D9">
            <wp:extent cx="5228349" cy="2454507"/>
            <wp:effectExtent l="0" t="0" r="0" b="3175"/>
            <wp:docPr id="5768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019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253" cy="24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371C" w14:textId="77777777" w:rsidR="0051280D" w:rsidRDefault="0051280D"/>
    <w:p w14:paraId="6779CE9D" w14:textId="6B1A1C78" w:rsidR="0051280D" w:rsidRDefault="0051280D">
      <w:r w:rsidRPr="0051280D">
        <w:t xml:space="preserve">Importing a service account’s CA certificate into </w:t>
      </w:r>
      <w:proofErr w:type="spellStart"/>
      <w:r w:rsidRPr="0051280D">
        <w:t>Checkmk</w:t>
      </w:r>
      <w:proofErr w:type="spellEnd"/>
    </w:p>
    <w:p w14:paraId="4C2624F8" w14:textId="4C28C6AE" w:rsidR="0051280D" w:rsidRDefault="0051280D">
      <w:pPr>
        <w:rPr>
          <w:sz w:val="18"/>
          <w:szCs w:val="22"/>
        </w:rPr>
      </w:pPr>
      <w:r w:rsidRPr="0051280D">
        <w:rPr>
          <w:sz w:val="18"/>
          <w:szCs w:val="22"/>
        </w:rPr>
        <w:t>Setup &gt; General &gt; Global settings &gt; Site management &gt; Trusted certificate authorities for SSL:</w:t>
      </w:r>
    </w:p>
    <w:p w14:paraId="028B40C7" w14:textId="41B305D6" w:rsidR="0051280D" w:rsidRDefault="0051280D">
      <w:pPr>
        <w:rPr>
          <w:sz w:val="18"/>
          <w:szCs w:val="22"/>
        </w:rPr>
      </w:pPr>
      <w:r w:rsidRPr="0051280D">
        <w:rPr>
          <w:noProof/>
          <w:sz w:val="18"/>
          <w:szCs w:val="22"/>
        </w:rPr>
        <w:drawing>
          <wp:inline distT="0" distB="0" distL="0" distR="0" wp14:anchorId="0BF3BDEF" wp14:editId="17F7CC4D">
            <wp:extent cx="5705183" cy="1061218"/>
            <wp:effectExtent l="0" t="0" r="0" b="5715"/>
            <wp:docPr id="6531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93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1389" cy="106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0594" w14:textId="6B61B85C" w:rsidR="0051280D" w:rsidRDefault="0051280D">
      <w:pPr>
        <w:rPr>
          <w:sz w:val="18"/>
          <w:szCs w:val="22"/>
        </w:rPr>
      </w:pPr>
      <w:r w:rsidRPr="0051280D">
        <w:rPr>
          <w:noProof/>
          <w:sz w:val="18"/>
          <w:szCs w:val="22"/>
        </w:rPr>
        <w:lastRenderedPageBreak/>
        <w:drawing>
          <wp:inline distT="0" distB="0" distL="0" distR="0" wp14:anchorId="1EEA9BEF" wp14:editId="38E999B9">
            <wp:extent cx="4802003" cy="1506352"/>
            <wp:effectExtent l="0" t="0" r="0" b="0"/>
            <wp:docPr id="176781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16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759" cy="15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B35" w14:textId="77777777" w:rsidR="0051280D" w:rsidRDefault="0051280D">
      <w:pPr>
        <w:rPr>
          <w:sz w:val="18"/>
          <w:szCs w:val="22"/>
        </w:rPr>
      </w:pPr>
    </w:p>
    <w:p w14:paraId="056A0854" w14:textId="19EA54D0" w:rsidR="0051280D" w:rsidRDefault="0051280D">
      <w:pPr>
        <w:rPr>
          <w:sz w:val="18"/>
          <w:szCs w:val="22"/>
        </w:rPr>
      </w:pPr>
      <w:r w:rsidRPr="0051280D">
        <w:rPr>
          <w:sz w:val="18"/>
          <w:szCs w:val="22"/>
        </w:rPr>
        <w:t>Creating the piggyback host</w:t>
      </w:r>
    </w:p>
    <w:p w14:paraId="1A3E048D" w14:textId="1AADA5F2" w:rsidR="0051280D" w:rsidRPr="00E1187F" w:rsidRDefault="0051280D">
      <w:pPr>
        <w:rPr>
          <w:sz w:val="16"/>
          <w:szCs w:val="20"/>
        </w:rPr>
      </w:pPr>
      <w:r w:rsidRPr="00E1187F">
        <w:rPr>
          <w:sz w:val="16"/>
          <w:szCs w:val="20"/>
        </w:rPr>
        <w:t>Setup &gt; Hosts &gt; Main &gt; Add Folder: OpenShift</w:t>
      </w:r>
    </w:p>
    <w:p w14:paraId="2B7CC367" w14:textId="629640F1" w:rsidR="00240AA6" w:rsidRDefault="00240AA6">
      <w:pPr>
        <w:rPr>
          <w:sz w:val="16"/>
          <w:szCs w:val="20"/>
        </w:rPr>
      </w:pPr>
      <w:r w:rsidRPr="00E1187F">
        <w:rPr>
          <w:sz w:val="16"/>
          <w:szCs w:val="20"/>
        </w:rPr>
        <w:t>Add Host:  define Hostname</w:t>
      </w:r>
      <w:r w:rsidR="000979BE" w:rsidRPr="00E1187F">
        <w:rPr>
          <w:sz w:val="16"/>
          <w:szCs w:val="20"/>
        </w:rPr>
        <w:t>: OpenShift-cluster-POC</w:t>
      </w:r>
      <w:r w:rsidRPr="00E1187F">
        <w:rPr>
          <w:sz w:val="16"/>
          <w:szCs w:val="20"/>
        </w:rPr>
        <w:t>, IP address family &gt; No IP</w:t>
      </w:r>
    </w:p>
    <w:p w14:paraId="227DD627" w14:textId="77777777" w:rsidR="00E1187F" w:rsidRPr="00E1187F" w:rsidRDefault="00E1187F"/>
    <w:p w14:paraId="5B65618A" w14:textId="155F871B" w:rsidR="00E1187F" w:rsidRPr="00E1187F" w:rsidRDefault="00E1187F">
      <w:pPr>
        <w:rPr>
          <w:sz w:val="16"/>
          <w:szCs w:val="20"/>
        </w:rPr>
      </w:pPr>
      <w:r w:rsidRPr="00E1187F">
        <w:t>Setting up dynamic host management:</w:t>
      </w:r>
      <w:r>
        <w:t xml:space="preserve">  </w:t>
      </w:r>
      <w:r w:rsidRPr="00E1187F">
        <w:rPr>
          <w:sz w:val="16"/>
          <w:szCs w:val="20"/>
        </w:rPr>
        <w:t>(can create all of a cluster’s hosts automatically)</w:t>
      </w:r>
    </w:p>
    <w:p w14:paraId="287AB126" w14:textId="57682DEA" w:rsidR="00E1187F" w:rsidRDefault="00E1187F">
      <w:pPr>
        <w:rPr>
          <w:sz w:val="16"/>
          <w:szCs w:val="20"/>
        </w:rPr>
      </w:pPr>
      <w:r w:rsidRPr="00E1187F">
        <w:rPr>
          <w:sz w:val="16"/>
          <w:szCs w:val="20"/>
        </w:rPr>
        <w:t>Setup &gt; Hosts &gt; Dynamic host management &gt; Add connection</w:t>
      </w:r>
    </w:p>
    <w:p w14:paraId="358C4B0C" w14:textId="1DF1F5BF" w:rsidR="00E1187F" w:rsidRDefault="00E1187F">
      <w:pPr>
        <w:rPr>
          <w:sz w:val="16"/>
          <w:szCs w:val="20"/>
        </w:rPr>
      </w:pPr>
      <w:r w:rsidRPr="00E1187F">
        <w:rPr>
          <w:noProof/>
          <w:sz w:val="16"/>
          <w:szCs w:val="20"/>
        </w:rPr>
        <w:drawing>
          <wp:inline distT="0" distB="0" distL="0" distR="0" wp14:anchorId="666D5296" wp14:editId="07036D73">
            <wp:extent cx="5149811" cy="3041070"/>
            <wp:effectExtent l="0" t="0" r="0" b="6985"/>
            <wp:docPr id="134380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16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0313" cy="30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75" w14:textId="77777777" w:rsidR="00E1187F" w:rsidRDefault="00E1187F">
      <w:pPr>
        <w:rPr>
          <w:sz w:val="16"/>
          <w:szCs w:val="20"/>
        </w:rPr>
      </w:pPr>
    </w:p>
    <w:p w14:paraId="35FB24C3" w14:textId="1DEAADB3" w:rsidR="00E1187F" w:rsidRPr="00E1187F" w:rsidRDefault="00E1187F">
      <w:r w:rsidRPr="00E1187F">
        <w:t>Optimize the periodic service discovery</w:t>
      </w:r>
    </w:p>
    <w:p w14:paraId="2F430AB1" w14:textId="671A215A" w:rsidR="00E1187F" w:rsidRPr="00E1187F" w:rsidRDefault="00E1187F">
      <w:pPr>
        <w:rPr>
          <w:sz w:val="16"/>
          <w:szCs w:val="20"/>
        </w:rPr>
      </w:pPr>
      <w:r w:rsidRPr="00E1187F">
        <w:rPr>
          <w:sz w:val="16"/>
          <w:szCs w:val="20"/>
        </w:rPr>
        <w:t xml:space="preserve">By default, </w:t>
      </w:r>
      <w:proofErr w:type="spellStart"/>
      <w:r w:rsidRPr="00E1187F">
        <w:rPr>
          <w:sz w:val="16"/>
          <w:szCs w:val="20"/>
        </w:rPr>
        <w:t>Checkmk</w:t>
      </w:r>
      <w:proofErr w:type="spellEnd"/>
      <w:r w:rsidRPr="00E1187F">
        <w:rPr>
          <w:sz w:val="16"/>
          <w:szCs w:val="20"/>
        </w:rPr>
        <w:t xml:space="preserve"> performs a service discovery every two hours and displays the result from this discovery in the </w:t>
      </w:r>
      <w:proofErr w:type="spellStart"/>
      <w:r w:rsidRPr="00E1187F">
        <w:rPr>
          <w:sz w:val="16"/>
          <w:szCs w:val="20"/>
        </w:rPr>
        <w:t>Check_MK</w:t>
      </w:r>
      <w:proofErr w:type="spellEnd"/>
      <w:r w:rsidRPr="00E1187F">
        <w:rPr>
          <w:sz w:val="16"/>
          <w:szCs w:val="20"/>
        </w:rPr>
        <w:t xml:space="preserve"> Discovery service.</w:t>
      </w:r>
    </w:p>
    <w:p w14:paraId="708FA4D5" w14:textId="77777777" w:rsidR="00240AA6" w:rsidRDefault="00240AA6">
      <w:pPr>
        <w:rPr>
          <w:sz w:val="18"/>
          <w:szCs w:val="22"/>
        </w:rPr>
      </w:pPr>
    </w:p>
    <w:p w14:paraId="3B0F4CA8" w14:textId="079A17B9" w:rsidR="00E1187F" w:rsidRDefault="00526543">
      <w:pPr>
        <w:rPr>
          <w:sz w:val="18"/>
          <w:szCs w:val="22"/>
        </w:rPr>
      </w:pPr>
      <w:r w:rsidRPr="00526543">
        <w:rPr>
          <w:sz w:val="18"/>
          <w:szCs w:val="22"/>
        </w:rPr>
        <w:t>Setting up the special agent</w:t>
      </w:r>
    </w:p>
    <w:p w14:paraId="2164D437" w14:textId="764952ED" w:rsidR="00526543" w:rsidRDefault="00526543">
      <w:pPr>
        <w:rPr>
          <w:sz w:val="18"/>
          <w:szCs w:val="22"/>
        </w:rPr>
      </w:pPr>
      <w:r w:rsidRPr="00526543">
        <w:rPr>
          <w:sz w:val="18"/>
          <w:szCs w:val="22"/>
        </w:rPr>
        <w:t>Setup &gt; Agents &gt; VM, cloud, container &gt; Kubernetes. Create a new rule with Add rule.</w:t>
      </w:r>
    </w:p>
    <w:p w14:paraId="5C46AA58" w14:textId="7B72FD0A" w:rsidR="00526543" w:rsidRDefault="00526543">
      <w:pPr>
        <w:rPr>
          <w:sz w:val="18"/>
          <w:szCs w:val="22"/>
        </w:rPr>
      </w:pPr>
      <w:r w:rsidRPr="00526543">
        <w:rPr>
          <w:noProof/>
          <w:sz w:val="18"/>
          <w:szCs w:val="22"/>
        </w:rPr>
        <w:lastRenderedPageBreak/>
        <w:drawing>
          <wp:inline distT="0" distB="0" distL="0" distR="0" wp14:anchorId="05626C5C" wp14:editId="2316D28D">
            <wp:extent cx="6092381" cy="4078336"/>
            <wp:effectExtent l="0" t="0" r="3810" b="0"/>
            <wp:docPr id="89441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33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3731" cy="40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B89" w14:textId="77777777" w:rsidR="00526543" w:rsidRDefault="00526543">
      <w:pPr>
        <w:rPr>
          <w:sz w:val="18"/>
          <w:szCs w:val="22"/>
        </w:rPr>
      </w:pPr>
    </w:p>
    <w:p w14:paraId="2E822DF7" w14:textId="77777777" w:rsidR="00526543" w:rsidRDefault="00526543">
      <w:pPr>
        <w:rPr>
          <w:sz w:val="18"/>
          <w:szCs w:val="22"/>
        </w:rPr>
      </w:pPr>
    </w:p>
    <w:p w14:paraId="12AAD12D" w14:textId="37A26E86" w:rsidR="00526543" w:rsidRDefault="00526543">
      <w:r w:rsidRPr="00526543">
        <w:t>Monitor &gt; Applications &gt; Kubernetes</w:t>
      </w:r>
    </w:p>
    <w:p w14:paraId="02BF8FCC" w14:textId="77777777" w:rsidR="00526543" w:rsidRDefault="00526543"/>
    <w:p w14:paraId="42A83819" w14:textId="5FCEA252" w:rsidR="005822C8" w:rsidRPr="00D91DA8" w:rsidRDefault="005822C8">
      <w:pPr>
        <w:rPr>
          <w:sz w:val="18"/>
          <w:szCs w:val="22"/>
        </w:rPr>
      </w:pPr>
      <w:r w:rsidRPr="00D91DA8">
        <w:rPr>
          <w:sz w:val="18"/>
          <w:szCs w:val="22"/>
        </w:rPr>
        <w:t xml:space="preserve">Grant Prometheus API access to </w:t>
      </w:r>
      <w:proofErr w:type="spellStart"/>
      <w:r w:rsidRPr="00D91DA8">
        <w:rPr>
          <w:sz w:val="18"/>
          <w:szCs w:val="22"/>
        </w:rPr>
        <w:t>ServiceAccount</w:t>
      </w:r>
      <w:proofErr w:type="spellEnd"/>
      <w:r w:rsidRPr="00D91DA8">
        <w:rPr>
          <w:sz w:val="18"/>
          <w:szCs w:val="22"/>
        </w:rPr>
        <w:t xml:space="preserve">: </w:t>
      </w:r>
      <w:proofErr w:type="spellStart"/>
      <w:r w:rsidRPr="00D91DA8">
        <w:rPr>
          <w:sz w:val="18"/>
          <w:szCs w:val="22"/>
        </w:rPr>
        <w:t>checkmk</w:t>
      </w:r>
      <w:proofErr w:type="spellEnd"/>
    </w:p>
    <w:p w14:paraId="2ED56E19" w14:textId="592D3EE9" w:rsidR="005822C8" w:rsidRPr="005822C8" w:rsidRDefault="005822C8">
      <w:pPr>
        <w:rPr>
          <w:sz w:val="18"/>
          <w:szCs w:val="22"/>
        </w:rPr>
      </w:pPr>
      <w:r w:rsidRPr="005822C8">
        <w:rPr>
          <w:sz w:val="18"/>
          <w:szCs w:val="22"/>
        </w:rPr>
        <w:t>Create RBAC for Prometheus API access</w:t>
      </w:r>
    </w:p>
    <w:p w14:paraId="5D791BF5" w14:textId="25B795A9" w:rsidR="005822C8" w:rsidRDefault="005822C8">
      <w:pPr>
        <w:rPr>
          <w:sz w:val="16"/>
          <w:szCs w:val="20"/>
        </w:rPr>
      </w:pPr>
      <w:r w:rsidRPr="005822C8">
        <w:rPr>
          <w:sz w:val="16"/>
          <w:szCs w:val="20"/>
        </w:rPr>
        <w:t xml:space="preserve">Create a file named </w:t>
      </w:r>
      <w:proofErr w:type="spellStart"/>
      <w:r w:rsidR="00F376B5" w:rsidRPr="00F376B5">
        <w:rPr>
          <w:sz w:val="16"/>
          <w:szCs w:val="20"/>
        </w:rPr>
        <w:t>rbac-checkmk-prometheus.yaml</w:t>
      </w:r>
      <w:proofErr w:type="spellEnd"/>
      <w:r w:rsidRPr="005822C8">
        <w:rPr>
          <w:sz w:val="16"/>
          <w:szCs w:val="20"/>
        </w:rPr>
        <w:t>:</w:t>
      </w:r>
    </w:p>
    <w:p w14:paraId="459556F5" w14:textId="77777777" w:rsidR="00F376B5" w:rsidRPr="005822C8" w:rsidRDefault="00F376B5">
      <w:pPr>
        <w:rPr>
          <w:sz w:val="16"/>
          <w:szCs w:val="20"/>
        </w:rPr>
      </w:pPr>
    </w:p>
    <w:p w14:paraId="729BA46A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rbac.authorization.k8s.io/v1</w:t>
      </w:r>
    </w:p>
    <w:p w14:paraId="57FF737D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ClusterRole</w:t>
      </w:r>
      <w:proofErr w:type="spellEnd"/>
    </w:p>
    <w:p w14:paraId="7DFE5B59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2203567A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prometheus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-reader</w:t>
      </w:r>
    </w:p>
    <w:p w14:paraId="75194495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rules:</w:t>
      </w:r>
    </w:p>
    <w:p w14:paraId="65690628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91E1A74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monitoring.coreos.com</w:t>
      </w:r>
    </w:p>
    <w:p w14:paraId="62E99986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resources:</w:t>
      </w:r>
    </w:p>
    <w:p w14:paraId="36B38B2A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prometheuses</w:t>
      </w:r>
      <w:proofErr w:type="spellEnd"/>
    </w:p>
    <w:p w14:paraId="20EE89CD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prometheuses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</w:p>
    <w:p w14:paraId="7A293225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verbs:</w:t>
      </w:r>
    </w:p>
    <w:p w14:paraId="1975A9E2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</w:p>
    <w:p w14:paraId="52030111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list</w:t>
      </w:r>
    </w:p>
    <w:p w14:paraId="584CCB55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watch</w:t>
      </w:r>
    </w:p>
    <w:p w14:paraId="152153C6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""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3A9788E1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resources:</w:t>
      </w:r>
    </w:p>
    <w:p w14:paraId="626AF12F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services</w:t>
      </w:r>
    </w:p>
    <w:p w14:paraId="3BB382EC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pods</w:t>
      </w:r>
    </w:p>
    <w:p w14:paraId="70B27252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verbs:</w:t>
      </w:r>
    </w:p>
    <w:p w14:paraId="08D8A4C9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</w:p>
    <w:p w14:paraId="7A366332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list</w:t>
      </w:r>
    </w:p>
    <w:p w14:paraId="13886D80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- watch</w:t>
      </w:r>
    </w:p>
    <w:p w14:paraId="73DD968C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---</w:t>
      </w:r>
    </w:p>
    <w:p w14:paraId="16E56AE7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rbac.authorization.k8s.io/v1</w:t>
      </w:r>
    </w:p>
    <w:p w14:paraId="7A42E513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ClusterRoleBinding</w:t>
      </w:r>
      <w:proofErr w:type="spellEnd"/>
    </w:p>
    <w:p w14:paraId="735AFCD7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04A2B686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prometheus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-reader-binding</w:t>
      </w:r>
    </w:p>
    <w:p w14:paraId="7140F43D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lastRenderedPageBreak/>
        <w:t>roleRef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63E6C5E3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apiGroup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rbac.authorization.k8s.io</w:t>
      </w:r>
    </w:p>
    <w:p w14:paraId="27428DE0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ClusterRole</w:t>
      </w:r>
      <w:proofErr w:type="spellEnd"/>
    </w:p>
    <w:p w14:paraId="3F49A03E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prometheus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-reader</w:t>
      </w:r>
    </w:p>
    <w:p w14:paraId="06954A83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subjects:</w:t>
      </w:r>
    </w:p>
    <w:p w14:paraId="28582ADB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- 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ServiceAccount</w:t>
      </w:r>
      <w:proofErr w:type="spellEnd"/>
    </w:p>
    <w:p w14:paraId="5970CDED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</w:p>
    <w:p w14:paraId="5798EA0B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checkmk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</w:t>
      </w:r>
    </w:p>
    <w:p w14:paraId="205785E2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8B7F96E" w14:textId="77777777" w:rsidR="00F376B5" w:rsidRDefault="00F376B5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43977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E386D43" w14:textId="2042E83A" w:rsidR="00F376B5" w:rsidRPr="00F376B5" w:rsidRDefault="00675161" w:rsidP="00F376B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0778454"/>
        <w:rPr>
          <w:rFonts w:ascii="Consolas" w:hAnsi="Consolas" w:cs="Courier New"/>
          <w:color w:val="545454"/>
          <w:sz w:val="17"/>
          <w:szCs w:val="17"/>
        </w:rPr>
      </w:pPr>
      <w:r w:rsidRPr="008A7C6B">
        <w:rPr>
          <w:rFonts w:ascii="Arial" w:hAnsi="Arial" w:cs="Arial"/>
          <w:color w:val="545454"/>
          <w:sz w:val="18"/>
          <w:szCs w:val="18"/>
        </w:rPr>
        <w:t>Apply it:</w:t>
      </w:r>
      <w:r w:rsidR="00F376B5">
        <w:rPr>
          <w:rFonts w:ascii="Consolas" w:hAnsi="Consolas" w:cs="Courier New"/>
          <w:color w:val="545454"/>
          <w:sz w:val="17"/>
          <w:szCs w:val="17"/>
        </w:rPr>
        <w:br/>
      </w:r>
      <w:proofErr w:type="spellStart"/>
      <w:r w:rsidR="00F376B5" w:rsidRPr="00F376B5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="00F376B5" w:rsidRPr="00F376B5"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proofErr w:type="spellStart"/>
      <w:r w:rsidR="00F376B5" w:rsidRPr="00F376B5">
        <w:rPr>
          <w:rFonts w:ascii="Consolas" w:hAnsi="Consolas" w:cs="Courier New"/>
          <w:color w:val="545454"/>
          <w:sz w:val="17"/>
          <w:szCs w:val="17"/>
        </w:rPr>
        <w:t>rbac-checkmk-prometheus.yaml</w:t>
      </w:r>
      <w:proofErr w:type="spellEnd"/>
    </w:p>
    <w:p w14:paraId="59494E0F" w14:textId="77777777" w:rsidR="00675161" w:rsidRDefault="00675161" w:rsidP="0067516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61523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032743F" w14:textId="77777777" w:rsidR="003A7FCC" w:rsidRDefault="003A7FCC" w:rsidP="0067516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6152361"/>
        <w:rPr>
          <w:rFonts w:ascii="Consolas" w:hAnsi="Consolas" w:cs="Courier New"/>
          <w:color w:val="545454"/>
          <w:sz w:val="17"/>
          <w:szCs w:val="17"/>
        </w:rPr>
      </w:pPr>
    </w:p>
    <w:p w14:paraId="719EC859" w14:textId="77777777" w:rsidR="003A7FCC" w:rsidRDefault="003A7FCC" w:rsidP="0067516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6152361"/>
        <w:rPr>
          <w:rFonts w:ascii="Consolas" w:hAnsi="Consolas" w:cs="Courier New"/>
          <w:color w:val="545454"/>
          <w:sz w:val="17"/>
          <w:szCs w:val="17"/>
        </w:rPr>
      </w:pPr>
    </w:p>
    <w:p w14:paraId="41BEAAEC" w14:textId="77777777" w:rsidR="003A7FCC" w:rsidRDefault="003A7FCC" w:rsidP="00675161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6152361"/>
        <w:rPr>
          <w:rFonts w:ascii="Consolas" w:hAnsi="Consolas" w:cs="Courier New"/>
          <w:color w:val="545454"/>
          <w:sz w:val="17"/>
          <w:szCs w:val="17"/>
        </w:rPr>
      </w:pPr>
    </w:p>
    <w:p w14:paraId="618FF873" w14:textId="6BFAC2A4" w:rsidR="00F01AFA" w:rsidRDefault="007032CE" w:rsidP="007C35F8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15" w:name="_Toc220678813"/>
      <w:bookmarkStart w:id="116" w:name="_Toc221842975"/>
      <w:r>
        <w:rPr>
          <w:rFonts w:cs="Arial"/>
          <w:szCs w:val="20"/>
        </w:rPr>
        <w:t xml:space="preserve">System </w:t>
      </w:r>
      <w:r w:rsidR="00F04847">
        <w:rPr>
          <w:rFonts w:cs="Arial"/>
          <w:szCs w:val="20"/>
        </w:rPr>
        <w:t>L</w:t>
      </w:r>
      <w:r>
        <w:rPr>
          <w:rFonts w:cs="Arial"/>
          <w:szCs w:val="20"/>
        </w:rPr>
        <w:t>og monitoring</w:t>
      </w:r>
      <w:bookmarkEnd w:id="115"/>
      <w:bookmarkEnd w:id="116"/>
    </w:p>
    <w:p w14:paraId="34239924" w14:textId="79C0A435" w:rsidR="00F01AFA" w:rsidRDefault="00F01AFA" w:rsidP="00F01AFA">
      <w:r>
        <w:t xml:space="preserve">Syslog server setup. </w:t>
      </w:r>
      <w:r w:rsidRPr="00F04847">
        <w:t>Forwarding application + infrastructure</w:t>
      </w:r>
      <w:r>
        <w:t xml:space="preserve"> logs.</w:t>
      </w:r>
    </w:p>
    <w:p w14:paraId="54B6B93E" w14:textId="77777777" w:rsidR="00F01AFA" w:rsidRDefault="00F01AFA" w:rsidP="00F01AFA"/>
    <w:p w14:paraId="00ED5E16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logging.openshift.io/v1</w:t>
      </w:r>
    </w:p>
    <w:p w14:paraId="2D3F2E50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ClusterLogForwarder</w:t>
      </w:r>
      <w:proofErr w:type="spellEnd"/>
    </w:p>
    <w:p w14:paraId="6BE06F01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1C0F6AB2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name: instance</w:t>
      </w:r>
    </w:p>
    <w:p w14:paraId="167CEB22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namespace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-logging</w:t>
      </w:r>
    </w:p>
    <w:p w14:paraId="5155413B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4EB45205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outputs:</w:t>
      </w:r>
    </w:p>
    <w:p w14:paraId="76BB5EA2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- name: syslog-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udp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out</w:t>
      </w:r>
    </w:p>
    <w:p w14:paraId="0D2A5E5F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type: syslog</w:t>
      </w:r>
    </w:p>
    <w:p w14:paraId="2D731D2F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url: udp:</w:t>
      </w:r>
      <w:r>
        <w:rPr>
          <w:rFonts w:ascii="Consolas" w:hAnsi="Consolas" w:cs="Courier New"/>
          <w:color w:val="696969"/>
          <w:sz w:val="17"/>
          <w:szCs w:val="17"/>
        </w:rPr>
        <w:t>//syslog.example.com:514</w:t>
      </w:r>
    </w:p>
    <w:p w14:paraId="3433502B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syslog:</w:t>
      </w:r>
    </w:p>
    <w:p w14:paraId="2F974F06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facility: local1</w:t>
      </w:r>
    </w:p>
    <w:p w14:paraId="5ABF6501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severity: info</w:t>
      </w:r>
    </w:p>
    <w:p w14:paraId="7B92D0AB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rfc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rfc3164</w:t>
      </w:r>
    </w:p>
    <w:p w14:paraId="4A5C333F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E26CCEE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pipelines:</w:t>
      </w:r>
    </w:p>
    <w:p w14:paraId="4190A685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- name: app-infra-to-syslog-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udp</w:t>
      </w:r>
      <w:proofErr w:type="spellEnd"/>
    </w:p>
    <w:p w14:paraId="655110E9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inputRefs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72029741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- application</w:t>
      </w:r>
    </w:p>
    <w:p w14:paraId="687185EE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- infrastructure</w:t>
      </w:r>
    </w:p>
    <w:p w14:paraId="662BFC43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outputRefs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40797965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- syslog-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udp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out</w:t>
      </w:r>
    </w:p>
    <w:p w14:paraId="0F32F67B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126778B" w14:textId="77777777" w:rsidR="00F01AFA" w:rsidRDefault="00F01AFA" w:rsidP="00F01AFA"/>
    <w:p w14:paraId="2BC4E571" w14:textId="77777777" w:rsidR="00F01AFA" w:rsidRDefault="00F01AFA" w:rsidP="00F01AFA">
      <w:r>
        <w:t>For TCP:</w:t>
      </w:r>
    </w:p>
    <w:p w14:paraId="3BA2E0A4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url: tcp:</w:t>
      </w:r>
      <w:r>
        <w:rPr>
          <w:rFonts w:ascii="Consolas" w:hAnsi="Consolas" w:cs="Courier New"/>
          <w:color w:val="696969"/>
          <w:sz w:val="17"/>
          <w:szCs w:val="17"/>
        </w:rPr>
        <w:t>//syslog.example.com:514</w:t>
      </w:r>
    </w:p>
    <w:p w14:paraId="7290BD14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name: infra-to-syslog-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tcp</w:t>
      </w:r>
      <w:proofErr w:type="spellEnd"/>
    </w:p>
    <w:p w14:paraId="35B2AFBD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outputRefs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30CA8B9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- syslog-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tcp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-output</w:t>
      </w:r>
    </w:p>
    <w:p w14:paraId="37B18A7D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11AA99D" w14:textId="77777777" w:rsidR="00F01AFA" w:rsidRDefault="00F01AFA" w:rsidP="00F01AFA"/>
    <w:p w14:paraId="66E9BB75" w14:textId="77777777" w:rsidR="00F01AFA" w:rsidRDefault="00F01AFA" w:rsidP="00F01AFA">
      <w:proofErr w:type="spellStart"/>
      <w:r>
        <w:t>fvasgv</w:t>
      </w:r>
      <w:proofErr w:type="spellEnd"/>
    </w:p>
    <w:p w14:paraId="2FC96606" w14:textId="77777777" w:rsidR="00F01AFA" w:rsidRDefault="00F01AFA" w:rsidP="00F01AFA"/>
    <w:p w14:paraId="5C5BCAF2" w14:textId="77777777" w:rsidR="00F01AFA" w:rsidRPr="00F04847" w:rsidRDefault="00F01AFA" w:rsidP="00F01AFA"/>
    <w:p w14:paraId="48858CCA" w14:textId="77777777" w:rsidR="00F01AFA" w:rsidRDefault="00F01AFA" w:rsidP="00F01AFA">
      <w:r w:rsidRPr="009063BE">
        <w:t>Check alerts</w:t>
      </w:r>
      <w:r>
        <w:t>:</w:t>
      </w:r>
    </w:p>
    <w:p w14:paraId="46770A48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exec</w:t>
      </w:r>
      <w:r>
        <w:rPr>
          <w:rFonts w:ascii="Consolas" w:hAnsi="Consolas" w:cs="Courier New"/>
          <w:color w:val="545454"/>
          <w:sz w:val="17"/>
          <w:szCs w:val="17"/>
        </w:rPr>
        <w:t xml:space="preserve">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 prometheus-k8s-</w:t>
      </w:r>
      <w:r>
        <w:rPr>
          <w:rFonts w:ascii="Consolas" w:hAnsi="Consolas" w:cs="Courier New"/>
          <w:color w:val="008000"/>
          <w:sz w:val="17"/>
          <w:szCs w:val="17"/>
        </w:rPr>
        <w:t>0</w:t>
      </w:r>
      <w:r>
        <w:rPr>
          <w:rFonts w:ascii="Consolas" w:hAnsi="Consolas" w:cs="Courier New"/>
          <w:color w:val="545454"/>
          <w:sz w:val="17"/>
          <w:szCs w:val="17"/>
        </w:rPr>
        <w:t xml:space="preserve"> -- curl -s localhost:</w:t>
      </w:r>
      <w:r>
        <w:rPr>
          <w:rFonts w:ascii="Consolas" w:hAnsi="Consolas" w:cs="Courier New"/>
          <w:color w:val="008000"/>
          <w:sz w:val="17"/>
          <w:szCs w:val="17"/>
        </w:rPr>
        <w:t>9090</w:t>
      </w:r>
      <w:r>
        <w:rPr>
          <w:rFonts w:ascii="Consolas" w:hAnsi="Consolas" w:cs="Courier New"/>
          <w:color w:val="545454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/v1/alerts |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jq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.</w:t>
      </w:r>
    </w:p>
    <w:p w14:paraId="5FD25162" w14:textId="77777777" w:rsidR="00F01AFA" w:rsidRPr="00FA7AD1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               </w:t>
      </w:r>
      <w:r w:rsidRPr="00FA7AD1">
        <w:rPr>
          <w:sz w:val="18"/>
          <w:szCs w:val="22"/>
        </w:rPr>
        <w:t>(</w:t>
      </w:r>
      <w:proofErr w:type="spellStart"/>
      <w:r w:rsidRPr="00FA7AD1">
        <w:rPr>
          <w:sz w:val="18"/>
          <w:szCs w:val="22"/>
        </w:rPr>
        <w:t>jq</w:t>
      </w:r>
      <w:proofErr w:type="spellEnd"/>
      <w:r w:rsidRPr="00FA7AD1">
        <w:rPr>
          <w:sz w:val="18"/>
          <w:szCs w:val="22"/>
        </w:rPr>
        <w:t xml:space="preserve">: command not found -&gt; install </w:t>
      </w:r>
      <w:proofErr w:type="spellStart"/>
      <w:r w:rsidRPr="00FA7AD1">
        <w:rPr>
          <w:sz w:val="18"/>
          <w:szCs w:val="22"/>
        </w:rPr>
        <w:t>sudo</w:t>
      </w:r>
      <w:proofErr w:type="spellEnd"/>
      <w:r w:rsidRPr="00FA7AD1">
        <w:rPr>
          <w:sz w:val="18"/>
          <w:szCs w:val="22"/>
        </w:rPr>
        <w:t xml:space="preserve"> </w:t>
      </w:r>
      <w:proofErr w:type="spellStart"/>
      <w:r w:rsidRPr="00FA7AD1">
        <w:rPr>
          <w:sz w:val="18"/>
          <w:szCs w:val="22"/>
        </w:rPr>
        <w:t>dnf</w:t>
      </w:r>
      <w:proofErr w:type="spellEnd"/>
      <w:r w:rsidRPr="00FA7AD1">
        <w:rPr>
          <w:sz w:val="18"/>
          <w:szCs w:val="22"/>
        </w:rPr>
        <w:t xml:space="preserve"> install </w:t>
      </w:r>
      <w:proofErr w:type="spellStart"/>
      <w:r w:rsidRPr="00FA7AD1">
        <w:rPr>
          <w:sz w:val="18"/>
          <w:szCs w:val="22"/>
        </w:rPr>
        <w:t>jq</w:t>
      </w:r>
      <w:proofErr w:type="spellEnd"/>
      <w:r w:rsidRPr="00FA7AD1">
        <w:rPr>
          <w:sz w:val="18"/>
          <w:szCs w:val="22"/>
        </w:rPr>
        <w:t>)</w:t>
      </w:r>
    </w:p>
    <w:p w14:paraId="228905A7" w14:textId="77777777" w:rsidR="00F01AFA" w:rsidRDefault="00F01AFA" w:rsidP="00F01AFA">
      <w:r w:rsidRPr="001758F7">
        <w:t>Check Prometheus logs</w:t>
      </w:r>
    </w:p>
    <w:p w14:paraId="7DAAA477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logs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 prometheus-k8s-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16747067" w14:textId="77777777" w:rsidR="00F01AFA" w:rsidRDefault="00F01AFA" w:rsidP="00F01AFA"/>
    <w:p w14:paraId="0C08ECF9" w14:textId="77777777" w:rsidR="00F01AFA" w:rsidRDefault="00F01AFA" w:rsidP="00F01AFA">
      <w:r w:rsidRPr="00414B56">
        <w:t>Check if the Prometheus pods are running</w:t>
      </w:r>
    </w:p>
    <w:p w14:paraId="4D77BFDB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 -l app=</w:t>
      </w:r>
      <w:r>
        <w:rPr>
          <w:rFonts w:ascii="Consolas" w:hAnsi="Consolas" w:cs="Courier New"/>
          <w:color w:val="007FAA"/>
          <w:sz w:val="17"/>
          <w:szCs w:val="17"/>
        </w:rPr>
        <w:t>Prometheus</w:t>
      </w:r>
    </w:p>
    <w:p w14:paraId="060825A1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19848A4" w14:textId="77777777" w:rsidR="00F01AFA" w:rsidRDefault="00F01AFA" w:rsidP="00F01AFA">
      <w:r w:rsidRPr="001758F7">
        <w:t>Check monitoring operator health</w:t>
      </w:r>
    </w:p>
    <w:p w14:paraId="4A276311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lastRenderedPageBreak/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co monitoring</w:t>
      </w:r>
    </w:p>
    <w:p w14:paraId="64105273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</w:p>
    <w:p w14:paraId="6137F1D2" w14:textId="77777777" w:rsidR="00F01AFA" w:rsidRDefault="00F01AFA" w:rsidP="00F01AFA">
      <w:r w:rsidRPr="00414B56">
        <w:t>Check the Prometheus service</w:t>
      </w:r>
    </w:p>
    <w:p w14:paraId="3A4502A5" w14:textId="77777777" w:rsidR="00F01AFA" w:rsidRDefault="00F01AFA" w:rsidP="00F01AFA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svc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-monitoring prometheus-k8s</w:t>
      </w:r>
    </w:p>
    <w:p w14:paraId="0483495D" w14:textId="77777777" w:rsidR="00F01AFA" w:rsidRPr="007032CE" w:rsidRDefault="00F01AFA" w:rsidP="00F01AFA">
      <w:r w:rsidRPr="001758F7">
        <w:rPr>
          <w:noProof/>
        </w:rPr>
        <w:drawing>
          <wp:inline distT="0" distB="0" distL="0" distR="0" wp14:anchorId="5756DF5B" wp14:editId="3AC3848B">
            <wp:extent cx="5159187" cy="396274"/>
            <wp:effectExtent l="0" t="0" r="3810" b="3810"/>
            <wp:docPr id="181178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51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FA3A" w14:textId="3BA22AF5" w:rsidR="00F01AFA" w:rsidRDefault="00F01AFA">
      <w:pPr>
        <w:rPr>
          <w:rFonts w:asciiTheme="minorHAnsi" w:eastAsiaTheme="majorEastAsia" w:hAnsiTheme="minorHAnsi" w:cs="Arial"/>
          <w:b/>
          <w:bCs/>
          <w:color w:val="004B87"/>
          <w:sz w:val="28"/>
          <w:szCs w:val="20"/>
        </w:rPr>
      </w:pPr>
    </w:p>
    <w:p w14:paraId="78D3C292" w14:textId="77777777" w:rsidR="0085125F" w:rsidRDefault="00F01AFA" w:rsidP="0085125F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17" w:name="_Toc221842976"/>
      <w:r w:rsidRPr="00F01AFA">
        <w:rPr>
          <w:rFonts w:cs="Arial"/>
          <w:szCs w:val="20"/>
        </w:rPr>
        <w:t>Install the Dell CSM</w:t>
      </w:r>
      <w:bookmarkEnd w:id="117"/>
      <w:r w:rsidRPr="00F01AFA">
        <w:rPr>
          <w:rFonts w:cs="Arial"/>
          <w:szCs w:val="20"/>
        </w:rPr>
        <w:t xml:space="preserve"> </w:t>
      </w:r>
    </w:p>
    <w:p w14:paraId="6F17F0A4" w14:textId="6DBFF981" w:rsidR="0085125F" w:rsidRPr="0085125F" w:rsidRDefault="0085125F" w:rsidP="0085125F">
      <w:r w:rsidRPr="0085125F">
        <w:t>Install the Dell CSM (Container Storage Modules) Operator on your OpenShift project</w:t>
      </w:r>
    </w:p>
    <w:p w14:paraId="0477A643" w14:textId="77777777" w:rsidR="0085125F" w:rsidRPr="0085125F" w:rsidRDefault="0085125F" w:rsidP="0085125F">
      <w:pPr>
        <w:rPr>
          <w:rFonts w:cs="Arial"/>
          <w:szCs w:val="20"/>
        </w:rPr>
      </w:pPr>
    </w:p>
    <w:p w14:paraId="7D32145B" w14:textId="77777777" w:rsidR="0085125F" w:rsidRPr="0085125F" w:rsidRDefault="0085125F" w:rsidP="0085125F">
      <w:pPr>
        <w:rPr>
          <w:rFonts w:cs="Arial"/>
          <w:szCs w:val="20"/>
        </w:rPr>
      </w:pPr>
      <w:r w:rsidRPr="0085125F">
        <w:rPr>
          <w:rFonts w:cs="Arial"/>
          <w:szCs w:val="20"/>
        </w:rPr>
        <w:t>1</w:t>
      </w:r>
      <w:r w:rsidRPr="004E596E">
        <w:rPr>
          <w:rFonts w:cs="Arial"/>
          <w:b/>
          <w:bCs/>
          <w:szCs w:val="20"/>
        </w:rPr>
        <w:t xml:space="preserve">. Access </w:t>
      </w:r>
      <w:proofErr w:type="spellStart"/>
      <w:r w:rsidRPr="004E596E">
        <w:rPr>
          <w:rFonts w:cs="Arial"/>
          <w:b/>
          <w:bCs/>
          <w:szCs w:val="20"/>
        </w:rPr>
        <w:t>OperatorHub</w:t>
      </w:r>
      <w:proofErr w:type="spellEnd"/>
      <w:r w:rsidRPr="004E596E">
        <w:rPr>
          <w:rFonts w:cs="Arial"/>
          <w:b/>
          <w:bCs/>
          <w:szCs w:val="20"/>
        </w:rPr>
        <w:t xml:space="preserve"> in OpenShift</w:t>
      </w:r>
    </w:p>
    <w:p w14:paraId="0543D3DC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>Log in to your OpenShift console.</w:t>
      </w:r>
    </w:p>
    <w:p w14:paraId="16234883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>Navigate to Operators in the left-side menu.</w:t>
      </w:r>
    </w:p>
    <w:p w14:paraId="62A175CC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 xml:space="preserve">Select </w:t>
      </w:r>
      <w:proofErr w:type="spellStart"/>
      <w:r w:rsidRPr="0085125F">
        <w:rPr>
          <w:rFonts w:cs="Arial"/>
          <w:szCs w:val="20"/>
        </w:rPr>
        <w:t>OperatorHub</w:t>
      </w:r>
      <w:proofErr w:type="spellEnd"/>
      <w:r w:rsidRPr="0085125F">
        <w:rPr>
          <w:rFonts w:cs="Arial"/>
          <w:szCs w:val="20"/>
        </w:rPr>
        <w:t>.</w:t>
      </w:r>
    </w:p>
    <w:p w14:paraId="6730F364" w14:textId="77777777" w:rsidR="0085125F" w:rsidRPr="0085125F" w:rsidRDefault="0085125F" w:rsidP="0085125F">
      <w:pPr>
        <w:rPr>
          <w:rFonts w:cs="Arial"/>
          <w:szCs w:val="20"/>
        </w:rPr>
      </w:pPr>
      <w:r w:rsidRPr="0085125F">
        <w:rPr>
          <w:rFonts w:cs="Arial"/>
          <w:szCs w:val="20"/>
        </w:rPr>
        <w:t xml:space="preserve">2. </w:t>
      </w:r>
      <w:r w:rsidRPr="004E596E">
        <w:rPr>
          <w:rFonts w:cs="Arial"/>
          <w:b/>
          <w:bCs/>
          <w:szCs w:val="20"/>
        </w:rPr>
        <w:t>Find and Install Dell CSM Operator</w:t>
      </w:r>
    </w:p>
    <w:p w14:paraId="5BF62CD3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 xml:space="preserve">Search for Dell Container Storage Modules (Certified) in the </w:t>
      </w:r>
      <w:proofErr w:type="spellStart"/>
      <w:r w:rsidRPr="0085125F">
        <w:rPr>
          <w:rFonts w:cs="Arial"/>
          <w:szCs w:val="20"/>
        </w:rPr>
        <w:t>OperatorHub</w:t>
      </w:r>
      <w:proofErr w:type="spellEnd"/>
      <w:r w:rsidRPr="0085125F">
        <w:rPr>
          <w:rFonts w:cs="Arial"/>
          <w:szCs w:val="20"/>
        </w:rPr>
        <w:t>.</w:t>
      </w:r>
    </w:p>
    <w:p w14:paraId="0E229144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>Click on the Dell CSM Operator card to review details.</w:t>
      </w:r>
    </w:p>
    <w:p w14:paraId="5F2BA5C8" w14:textId="77777777" w:rsidR="0085125F" w:rsidRPr="0085125F" w:rsidRDefault="0085125F" w:rsidP="0085125F">
      <w:pPr>
        <w:ind w:firstLine="720"/>
        <w:rPr>
          <w:rFonts w:cs="Arial"/>
          <w:szCs w:val="20"/>
        </w:rPr>
      </w:pPr>
      <w:r w:rsidRPr="0085125F">
        <w:rPr>
          <w:rFonts w:cs="Arial"/>
          <w:szCs w:val="20"/>
        </w:rPr>
        <w:t>Click Install.</w:t>
      </w:r>
    </w:p>
    <w:p w14:paraId="2883DFD2" w14:textId="77777777" w:rsidR="0085125F" w:rsidRPr="0085125F" w:rsidRDefault="0085125F" w:rsidP="0085125F">
      <w:pPr>
        <w:rPr>
          <w:rFonts w:cs="Arial"/>
          <w:szCs w:val="20"/>
        </w:rPr>
      </w:pPr>
    </w:p>
    <w:p w14:paraId="662E3FEC" w14:textId="77777777" w:rsidR="0085125F" w:rsidRPr="0085125F" w:rsidRDefault="0085125F" w:rsidP="0085125F">
      <w:pPr>
        <w:rPr>
          <w:rFonts w:cs="Arial"/>
          <w:szCs w:val="20"/>
        </w:rPr>
      </w:pPr>
      <w:r w:rsidRPr="0085125F">
        <w:rPr>
          <w:rFonts w:cs="Arial"/>
          <w:szCs w:val="20"/>
        </w:rPr>
        <w:t>Choose the appropriate installation mode (e.g., install in a specific namespace or cluster-wide).</w:t>
      </w:r>
    </w:p>
    <w:p w14:paraId="7451B0BD" w14:textId="366B6292" w:rsidR="0085125F" w:rsidRDefault="0085125F" w:rsidP="0085125F">
      <w:pPr>
        <w:rPr>
          <w:rFonts w:asciiTheme="minorHAnsi" w:eastAsiaTheme="majorEastAsia" w:hAnsiTheme="minorHAnsi" w:cs="Arial"/>
          <w:b/>
          <w:bCs/>
          <w:color w:val="004B87"/>
          <w:sz w:val="28"/>
          <w:szCs w:val="20"/>
        </w:rPr>
      </w:pPr>
      <w:r w:rsidRPr="0085125F">
        <w:rPr>
          <w:rFonts w:cs="Arial"/>
          <w:szCs w:val="20"/>
        </w:rPr>
        <w:t>Confirm and proceed with the installation.</w:t>
      </w:r>
    </w:p>
    <w:p w14:paraId="5754152A" w14:textId="143C1C42" w:rsidR="009F7880" w:rsidRDefault="009F7880" w:rsidP="0085125F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18" w:name="_Toc221842977"/>
      <w:r w:rsidRPr="009F7880">
        <w:rPr>
          <w:rFonts w:cs="Arial"/>
          <w:szCs w:val="20"/>
        </w:rPr>
        <w:t>Enable virtualization in OpenShift</w:t>
      </w:r>
      <w:bookmarkEnd w:id="118"/>
    </w:p>
    <w:p w14:paraId="21AFF991" w14:textId="2A2DF76C" w:rsidR="00EA50D4" w:rsidRDefault="00EA50D4" w:rsidP="00EA50D4">
      <w:r>
        <w:t>I</w:t>
      </w:r>
      <w:r w:rsidRPr="00EA50D4">
        <w:t xml:space="preserve">nstall and activate the OpenShift Virtualization Operator. This adds </w:t>
      </w:r>
      <w:proofErr w:type="spellStart"/>
      <w:r w:rsidRPr="00EA50D4">
        <w:t>KubeVirt</w:t>
      </w:r>
      <w:proofErr w:type="spellEnd"/>
      <w:r w:rsidRPr="00EA50D4">
        <w:t>, CDI, and all VM</w:t>
      </w:r>
      <w:r w:rsidRPr="00EA50D4">
        <w:rPr>
          <w:rFonts w:ascii="Cambria Math" w:hAnsi="Cambria Math" w:cs="Cambria Math"/>
        </w:rPr>
        <w:t>‑</w:t>
      </w:r>
      <w:r w:rsidRPr="00EA50D4">
        <w:t>related APIs to your cluster.</w:t>
      </w:r>
    </w:p>
    <w:p w14:paraId="1764611B" w14:textId="77777777" w:rsidR="00EA50D4" w:rsidRDefault="00EA50D4" w:rsidP="00EA50D4"/>
    <w:p w14:paraId="522E74F6" w14:textId="77777777" w:rsidR="00EA50D4" w:rsidRDefault="00EA50D4" w:rsidP="00EA50D4">
      <w:r>
        <w:t>In the OpenShift Web Console:</w:t>
      </w:r>
    </w:p>
    <w:p w14:paraId="3AB07A55" w14:textId="069A3EFE" w:rsidR="00EA50D4" w:rsidRDefault="00EA50D4" w:rsidP="00F035DA">
      <w:pPr>
        <w:pStyle w:val="ListParagraph"/>
        <w:numPr>
          <w:ilvl w:val="0"/>
          <w:numId w:val="73"/>
        </w:numPr>
      </w:pPr>
      <w:r>
        <w:rPr>
          <w:rFonts w:hint="eastAsia"/>
        </w:rPr>
        <w:t xml:space="preserve">Go to Operators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OperatorHub</w:t>
      </w:r>
      <w:proofErr w:type="spellEnd"/>
    </w:p>
    <w:p w14:paraId="242E8E75" w14:textId="0819BE79" w:rsidR="00EA50D4" w:rsidRDefault="00EA50D4" w:rsidP="00F035DA">
      <w:pPr>
        <w:pStyle w:val="ListParagraph"/>
        <w:numPr>
          <w:ilvl w:val="0"/>
          <w:numId w:val="73"/>
        </w:numPr>
      </w:pPr>
      <w:r>
        <w:t>Search for OpenShift Virtualization</w:t>
      </w:r>
    </w:p>
    <w:p w14:paraId="2EC5D427" w14:textId="486A3F27" w:rsidR="00EA50D4" w:rsidRDefault="00EA50D4" w:rsidP="00F035DA">
      <w:pPr>
        <w:pStyle w:val="ListParagraph"/>
        <w:numPr>
          <w:ilvl w:val="0"/>
          <w:numId w:val="73"/>
        </w:numPr>
      </w:pPr>
      <w:r>
        <w:t>Click Install</w:t>
      </w:r>
    </w:p>
    <w:p w14:paraId="2A299BC1" w14:textId="5CA786DE" w:rsidR="00EA50D4" w:rsidRDefault="00EA50D4" w:rsidP="00F035DA">
      <w:pPr>
        <w:pStyle w:val="ListParagraph"/>
        <w:numPr>
          <w:ilvl w:val="0"/>
          <w:numId w:val="73"/>
        </w:numPr>
      </w:pPr>
      <w:r>
        <w:t>Use these settings:</w:t>
      </w:r>
    </w:p>
    <w:p w14:paraId="2090CA87" w14:textId="4FBC8257" w:rsidR="00EA50D4" w:rsidRDefault="00EA50D4" w:rsidP="00F035DA">
      <w:pPr>
        <w:pStyle w:val="ListParagraph"/>
        <w:numPr>
          <w:ilvl w:val="0"/>
          <w:numId w:val="74"/>
        </w:numPr>
        <w:ind w:left="1080"/>
      </w:pPr>
      <w:r>
        <w:t>Installation mode: All namespaces on the cluster</w:t>
      </w:r>
    </w:p>
    <w:p w14:paraId="069D8B98" w14:textId="78F8E028" w:rsidR="00EA50D4" w:rsidRDefault="00EA50D4" w:rsidP="00F035DA">
      <w:pPr>
        <w:pStyle w:val="ListParagraph"/>
        <w:numPr>
          <w:ilvl w:val="0"/>
          <w:numId w:val="74"/>
        </w:numPr>
        <w:ind w:left="1080"/>
      </w:pPr>
      <w:r>
        <w:t xml:space="preserve">Installed Namespace: </w:t>
      </w:r>
      <w:proofErr w:type="spellStart"/>
      <w:r>
        <w:t>openshift-cnv</w:t>
      </w:r>
      <w:proofErr w:type="spellEnd"/>
      <w:r>
        <w:t xml:space="preserve"> (created automatically)</w:t>
      </w:r>
    </w:p>
    <w:p w14:paraId="65010695" w14:textId="77777777" w:rsidR="00EA50D4" w:rsidRDefault="00EA50D4" w:rsidP="00F035DA">
      <w:pPr>
        <w:pStyle w:val="ListParagraph"/>
        <w:numPr>
          <w:ilvl w:val="0"/>
          <w:numId w:val="74"/>
        </w:numPr>
        <w:ind w:left="1080"/>
      </w:pPr>
      <w:r>
        <w:t>Approval strategy: Automatic</w:t>
      </w:r>
    </w:p>
    <w:p w14:paraId="73665D17" w14:textId="77777777" w:rsidR="00EA50D4" w:rsidRDefault="00EA50D4" w:rsidP="00EA50D4"/>
    <w:p w14:paraId="48CE41D5" w14:textId="390E28D4" w:rsidR="00EA50D4" w:rsidRDefault="00EA50D4" w:rsidP="00EA50D4">
      <w:pPr>
        <w:ind w:firstLine="576"/>
      </w:pPr>
      <w:r>
        <w:t>Click Install.</w:t>
      </w:r>
    </w:p>
    <w:p w14:paraId="1BD020F1" w14:textId="77777777" w:rsidR="00EA50D4" w:rsidRDefault="00EA50D4" w:rsidP="00EA50D4">
      <w:pPr>
        <w:ind w:firstLine="576"/>
      </w:pPr>
    </w:p>
    <w:p w14:paraId="1C42C3E7" w14:textId="65295ACB" w:rsidR="00EA50D4" w:rsidRDefault="00EA50D4" w:rsidP="00EA50D4">
      <w:r w:rsidRPr="00EA50D4">
        <w:t xml:space="preserve">Create the </w:t>
      </w:r>
      <w:proofErr w:type="spellStart"/>
      <w:r w:rsidRPr="00EA50D4">
        <w:t>HyperConverged</w:t>
      </w:r>
      <w:proofErr w:type="spellEnd"/>
      <w:r w:rsidRPr="00EA50D4">
        <w:t xml:space="preserve"> Resource (this actually enables virtualization)</w:t>
      </w:r>
    </w:p>
    <w:p w14:paraId="744E8C6D" w14:textId="77777777" w:rsidR="00EA50D4" w:rsidRDefault="00EA50D4" w:rsidP="00EA50D4"/>
    <w:p w14:paraId="55F0675B" w14:textId="77777777" w:rsidR="00EA50D4" w:rsidRPr="00EA50D4" w:rsidRDefault="00EA50D4" w:rsidP="00EA50D4">
      <w:r w:rsidRPr="00EA50D4">
        <w:t>After the operator is installed:</w:t>
      </w:r>
    </w:p>
    <w:p w14:paraId="02B9E8A7" w14:textId="77777777" w:rsidR="00EA50D4" w:rsidRPr="00EA50D4" w:rsidRDefault="00EA50D4" w:rsidP="00F035DA">
      <w:pPr>
        <w:numPr>
          <w:ilvl w:val="0"/>
          <w:numId w:val="75"/>
        </w:numPr>
      </w:pPr>
      <w:r w:rsidRPr="00EA50D4">
        <w:t xml:space="preserve">Go to </w:t>
      </w:r>
      <w:r w:rsidRPr="00EA50D4">
        <w:rPr>
          <w:b/>
          <w:bCs/>
        </w:rPr>
        <w:t>Operators → Installed Operators</w:t>
      </w:r>
    </w:p>
    <w:p w14:paraId="311EF2EF" w14:textId="77777777" w:rsidR="00EA50D4" w:rsidRPr="00EA50D4" w:rsidRDefault="00EA50D4" w:rsidP="00F035DA">
      <w:pPr>
        <w:numPr>
          <w:ilvl w:val="0"/>
          <w:numId w:val="75"/>
        </w:numPr>
      </w:pPr>
      <w:r w:rsidRPr="00EA50D4">
        <w:t xml:space="preserve">Select </w:t>
      </w:r>
      <w:r w:rsidRPr="00EA50D4">
        <w:rPr>
          <w:b/>
          <w:bCs/>
        </w:rPr>
        <w:t>OpenShift Virtualization</w:t>
      </w:r>
    </w:p>
    <w:p w14:paraId="0B5A915F" w14:textId="77777777" w:rsidR="00EA50D4" w:rsidRPr="00EA50D4" w:rsidRDefault="00EA50D4" w:rsidP="00F035DA">
      <w:pPr>
        <w:numPr>
          <w:ilvl w:val="0"/>
          <w:numId w:val="75"/>
        </w:numPr>
      </w:pPr>
      <w:r w:rsidRPr="00EA50D4">
        <w:t xml:space="preserve">Find the </w:t>
      </w:r>
      <w:proofErr w:type="spellStart"/>
      <w:r w:rsidRPr="00EA50D4">
        <w:rPr>
          <w:b/>
          <w:bCs/>
        </w:rPr>
        <w:t>HyperConverged</w:t>
      </w:r>
      <w:proofErr w:type="spellEnd"/>
      <w:r w:rsidRPr="00EA50D4">
        <w:t xml:space="preserve"> section</w:t>
      </w:r>
    </w:p>
    <w:p w14:paraId="2C87AC20" w14:textId="77777777" w:rsidR="00EA50D4" w:rsidRPr="00EA50D4" w:rsidRDefault="00EA50D4" w:rsidP="00F035DA">
      <w:pPr>
        <w:numPr>
          <w:ilvl w:val="0"/>
          <w:numId w:val="75"/>
        </w:numPr>
      </w:pPr>
      <w:r w:rsidRPr="00EA50D4">
        <w:t xml:space="preserve">Click </w:t>
      </w:r>
      <w:r w:rsidRPr="00EA50D4">
        <w:rPr>
          <w:b/>
          <w:bCs/>
        </w:rPr>
        <w:t xml:space="preserve">Create </w:t>
      </w:r>
      <w:proofErr w:type="spellStart"/>
      <w:r w:rsidRPr="00EA50D4">
        <w:rPr>
          <w:b/>
          <w:bCs/>
        </w:rPr>
        <w:t>HyperConverged</w:t>
      </w:r>
      <w:proofErr w:type="spellEnd"/>
    </w:p>
    <w:p w14:paraId="6BE30D75" w14:textId="77777777" w:rsidR="00EA50D4" w:rsidRPr="00EA50D4" w:rsidRDefault="00EA50D4" w:rsidP="00F035DA">
      <w:pPr>
        <w:numPr>
          <w:ilvl w:val="0"/>
          <w:numId w:val="75"/>
        </w:numPr>
      </w:pPr>
      <w:r w:rsidRPr="00EA50D4">
        <w:t>Accept the default YAML and create it</w:t>
      </w:r>
    </w:p>
    <w:p w14:paraId="00882670" w14:textId="77777777" w:rsidR="00EA50D4" w:rsidRPr="00EA50D4" w:rsidRDefault="00EA50D4" w:rsidP="00EA50D4">
      <w:r w:rsidRPr="00EA50D4">
        <w:t>This step deploys all virtualization components (</w:t>
      </w:r>
      <w:proofErr w:type="spellStart"/>
      <w:r w:rsidRPr="00EA50D4">
        <w:t>KubeVirt</w:t>
      </w:r>
      <w:proofErr w:type="spellEnd"/>
      <w:r w:rsidRPr="00EA50D4">
        <w:t>, CDI, etc.).</w:t>
      </w:r>
    </w:p>
    <w:p w14:paraId="5FD67BC8" w14:textId="77777777" w:rsidR="00EA50D4" w:rsidRDefault="00EA50D4" w:rsidP="00EA50D4"/>
    <w:p w14:paraId="0FAD9780" w14:textId="4B35F108" w:rsidR="00EA50D4" w:rsidRDefault="00EA50D4" w:rsidP="00EA50D4">
      <w:r w:rsidRPr="00EA50D4">
        <w:t>Verify That Virtualization Is Enabled</w:t>
      </w:r>
    </w:p>
    <w:p w14:paraId="0D051485" w14:textId="77777777" w:rsidR="00EA50D4" w:rsidRDefault="00EA50D4" w:rsidP="00EA50D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2761026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openshift-cnv</w:t>
      </w:r>
      <w:proofErr w:type="spellEnd"/>
    </w:p>
    <w:p w14:paraId="16F0F12F" w14:textId="77777777" w:rsidR="00EA50D4" w:rsidRDefault="00EA50D4" w:rsidP="00EA50D4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2761026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B648C6A" w14:textId="77777777" w:rsidR="00EA50D4" w:rsidRPr="00EA50D4" w:rsidRDefault="00EA50D4" w:rsidP="00EA50D4">
      <w:pPr>
        <w:rPr>
          <w:sz w:val="18"/>
          <w:szCs w:val="22"/>
        </w:rPr>
      </w:pPr>
      <w:r w:rsidRPr="00EA50D4">
        <w:rPr>
          <w:sz w:val="18"/>
          <w:szCs w:val="22"/>
        </w:rPr>
        <w:t>You should see pods like:</w:t>
      </w:r>
    </w:p>
    <w:p w14:paraId="0B6BABFB" w14:textId="77777777" w:rsidR="00EA50D4" w:rsidRPr="00EA50D4" w:rsidRDefault="00EA50D4" w:rsidP="00F035DA">
      <w:pPr>
        <w:numPr>
          <w:ilvl w:val="0"/>
          <w:numId w:val="76"/>
        </w:numPr>
        <w:rPr>
          <w:sz w:val="18"/>
          <w:szCs w:val="22"/>
        </w:rPr>
      </w:pPr>
      <w:proofErr w:type="spellStart"/>
      <w:r w:rsidRPr="00EA50D4">
        <w:rPr>
          <w:sz w:val="18"/>
          <w:szCs w:val="22"/>
        </w:rPr>
        <w:t>virt</w:t>
      </w:r>
      <w:proofErr w:type="spellEnd"/>
      <w:r w:rsidRPr="00EA50D4">
        <w:rPr>
          <w:sz w:val="18"/>
          <w:szCs w:val="22"/>
        </w:rPr>
        <w:t>-operator</w:t>
      </w:r>
    </w:p>
    <w:p w14:paraId="3CB17E32" w14:textId="77777777" w:rsidR="00EA50D4" w:rsidRPr="00EA50D4" w:rsidRDefault="00EA50D4" w:rsidP="00F035DA">
      <w:pPr>
        <w:numPr>
          <w:ilvl w:val="0"/>
          <w:numId w:val="76"/>
        </w:numPr>
        <w:rPr>
          <w:sz w:val="18"/>
          <w:szCs w:val="22"/>
        </w:rPr>
      </w:pPr>
      <w:proofErr w:type="spellStart"/>
      <w:r w:rsidRPr="00EA50D4">
        <w:rPr>
          <w:sz w:val="18"/>
          <w:szCs w:val="22"/>
        </w:rPr>
        <w:t>virt</w:t>
      </w:r>
      <w:proofErr w:type="spellEnd"/>
      <w:r w:rsidRPr="00EA50D4">
        <w:rPr>
          <w:sz w:val="18"/>
          <w:szCs w:val="22"/>
        </w:rPr>
        <w:t>-controller</w:t>
      </w:r>
    </w:p>
    <w:p w14:paraId="00431EFB" w14:textId="77777777" w:rsidR="00EA50D4" w:rsidRPr="00EA50D4" w:rsidRDefault="00EA50D4" w:rsidP="00F035DA">
      <w:pPr>
        <w:numPr>
          <w:ilvl w:val="0"/>
          <w:numId w:val="76"/>
        </w:numPr>
        <w:rPr>
          <w:sz w:val="18"/>
          <w:szCs w:val="22"/>
        </w:rPr>
      </w:pPr>
      <w:proofErr w:type="spellStart"/>
      <w:r w:rsidRPr="00EA50D4">
        <w:rPr>
          <w:sz w:val="18"/>
          <w:szCs w:val="22"/>
        </w:rPr>
        <w:t>virt</w:t>
      </w:r>
      <w:proofErr w:type="spellEnd"/>
      <w:r w:rsidRPr="00EA50D4">
        <w:rPr>
          <w:sz w:val="18"/>
          <w:szCs w:val="22"/>
        </w:rPr>
        <w:t>-handler</w:t>
      </w:r>
    </w:p>
    <w:p w14:paraId="2A083C5B" w14:textId="77777777" w:rsidR="00EA50D4" w:rsidRPr="00EA50D4" w:rsidRDefault="00EA50D4" w:rsidP="00F035DA">
      <w:pPr>
        <w:numPr>
          <w:ilvl w:val="0"/>
          <w:numId w:val="76"/>
        </w:numPr>
        <w:rPr>
          <w:sz w:val="18"/>
          <w:szCs w:val="22"/>
        </w:rPr>
      </w:pPr>
      <w:r w:rsidRPr="00EA50D4">
        <w:rPr>
          <w:sz w:val="18"/>
          <w:szCs w:val="22"/>
        </w:rPr>
        <w:t>cdi-*</w:t>
      </w:r>
    </w:p>
    <w:p w14:paraId="1900393E" w14:textId="77777777" w:rsidR="00EA50D4" w:rsidRDefault="00EA50D4" w:rsidP="00F035DA">
      <w:pPr>
        <w:numPr>
          <w:ilvl w:val="0"/>
          <w:numId w:val="76"/>
        </w:numPr>
        <w:rPr>
          <w:sz w:val="18"/>
          <w:szCs w:val="22"/>
        </w:rPr>
      </w:pPr>
      <w:proofErr w:type="spellStart"/>
      <w:r w:rsidRPr="00EA50D4">
        <w:rPr>
          <w:sz w:val="18"/>
          <w:szCs w:val="22"/>
        </w:rPr>
        <w:lastRenderedPageBreak/>
        <w:t>kubevirt</w:t>
      </w:r>
      <w:proofErr w:type="spellEnd"/>
      <w:r w:rsidRPr="00EA50D4">
        <w:rPr>
          <w:sz w:val="18"/>
          <w:szCs w:val="22"/>
        </w:rPr>
        <w:t>-*</w:t>
      </w:r>
    </w:p>
    <w:p w14:paraId="051FA9B5" w14:textId="77777777" w:rsidR="00B968EC" w:rsidRPr="00EA50D4" w:rsidRDefault="00B968EC" w:rsidP="00B968EC">
      <w:pPr>
        <w:ind w:left="720"/>
        <w:rPr>
          <w:sz w:val="18"/>
          <w:szCs w:val="22"/>
        </w:rPr>
      </w:pPr>
    </w:p>
    <w:p w14:paraId="7C932611" w14:textId="6C05A7B1" w:rsidR="00EA50D4" w:rsidRDefault="00EA50D4" w:rsidP="00EA50D4">
      <w:r w:rsidRPr="00EA50D4">
        <w:t>All should be Running.</w:t>
      </w:r>
    </w:p>
    <w:p w14:paraId="1378419F" w14:textId="29E73DE2" w:rsidR="00EA50D4" w:rsidRDefault="00B968EC" w:rsidP="00EA50D4">
      <w:r w:rsidRPr="00B968EC">
        <w:rPr>
          <w:noProof/>
        </w:rPr>
        <w:drawing>
          <wp:inline distT="0" distB="0" distL="0" distR="0" wp14:anchorId="273DD3AE" wp14:editId="208F636F">
            <wp:extent cx="4009293" cy="3474666"/>
            <wp:effectExtent l="0" t="0" r="0" b="0"/>
            <wp:docPr id="18629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70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3675" cy="34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6B4F" w14:textId="77777777" w:rsidR="00EA50D4" w:rsidRPr="00EA50D4" w:rsidRDefault="00EA50D4" w:rsidP="00EA50D4"/>
    <w:p w14:paraId="2781914C" w14:textId="5D91B6A5" w:rsidR="00900D8E" w:rsidRPr="00900D8E" w:rsidRDefault="00D176C2" w:rsidP="00900D8E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19" w:name="_Toc221842978"/>
      <w:r w:rsidRPr="00D176C2">
        <w:rPr>
          <w:rFonts w:cs="Arial"/>
          <w:szCs w:val="20"/>
        </w:rPr>
        <w:t>Enabling IOMMU</w:t>
      </w:r>
      <w:bookmarkEnd w:id="119"/>
    </w:p>
    <w:p w14:paraId="06291FC2" w14:textId="77777777" w:rsidR="00900D8E" w:rsidRDefault="00900D8E" w:rsidP="00900D8E">
      <w:pPr>
        <w:rPr>
          <w:rFonts w:cs="Arial"/>
          <w:szCs w:val="20"/>
        </w:rPr>
      </w:pPr>
      <w:r w:rsidRPr="00D41AAD">
        <w:rPr>
          <w:rFonts w:cs="Arial"/>
          <w:szCs w:val="20"/>
        </w:rPr>
        <w:t>Enabling IOMMU (Input-Output Memory Management Unit) in Red Hat OpenShift is a prerequisite for high-performance networking (SR-IOV) and GPU passthrough to virtual machines</w:t>
      </w:r>
      <w:r>
        <w:rPr>
          <w:rFonts w:cs="Arial"/>
          <w:szCs w:val="20"/>
        </w:rPr>
        <w:t>.</w:t>
      </w:r>
    </w:p>
    <w:p w14:paraId="72B40008" w14:textId="77777777" w:rsidR="00900D8E" w:rsidRDefault="00900D8E" w:rsidP="00900D8E">
      <w:pPr>
        <w:rPr>
          <w:rFonts w:cs="Arial"/>
          <w:szCs w:val="20"/>
        </w:rPr>
      </w:pPr>
      <w:r w:rsidRPr="002B7D68">
        <w:rPr>
          <w:rFonts w:cs="Arial"/>
          <w:szCs w:val="20"/>
        </w:rPr>
        <w:t>IOMMU allows the host to safely map device memory for VMs or containers.</w:t>
      </w:r>
    </w:p>
    <w:p w14:paraId="7E7239B3" w14:textId="77777777" w:rsidR="00900D8E" w:rsidRDefault="00900D8E" w:rsidP="00900D8E">
      <w:pPr>
        <w:rPr>
          <w:rFonts w:cs="Arial"/>
          <w:szCs w:val="20"/>
        </w:rPr>
      </w:pPr>
    </w:p>
    <w:p w14:paraId="7F1C7F89" w14:textId="77777777" w:rsidR="00900D8E" w:rsidRDefault="00900D8E" w:rsidP="00900D8E">
      <w:pPr>
        <w:rPr>
          <w:rFonts w:cs="Arial"/>
          <w:szCs w:val="20"/>
        </w:rPr>
      </w:pPr>
      <w:r w:rsidRPr="001909AD">
        <w:rPr>
          <w:rFonts w:cs="Arial"/>
          <w:szCs w:val="20"/>
        </w:rPr>
        <w:t>The best way to enable IOMMU on Red Hat Enterprise Linux CoreOS (RHCOS) nodes is to use a </w:t>
      </w:r>
      <w:proofErr w:type="spellStart"/>
      <w:r w:rsidRPr="001909AD">
        <w:rPr>
          <w:rFonts w:cs="Arial"/>
          <w:szCs w:val="20"/>
        </w:rPr>
        <w:t>MachineConfig</w:t>
      </w:r>
      <w:proofErr w:type="spellEnd"/>
      <w:r w:rsidRPr="001909AD">
        <w:rPr>
          <w:rFonts w:cs="Arial"/>
          <w:szCs w:val="20"/>
        </w:rPr>
        <w:t> object to modify the kernel boot parameters (</w:t>
      </w:r>
      <w:proofErr w:type="spellStart"/>
      <w:r w:rsidRPr="001909AD">
        <w:rPr>
          <w:rFonts w:cs="Arial"/>
          <w:szCs w:val="20"/>
        </w:rPr>
        <w:t>intel_iommu</w:t>
      </w:r>
      <w:proofErr w:type="spellEnd"/>
      <w:r w:rsidRPr="001909AD">
        <w:rPr>
          <w:rFonts w:cs="Arial"/>
          <w:szCs w:val="20"/>
        </w:rPr>
        <w:t>=on or </w:t>
      </w:r>
      <w:proofErr w:type="spellStart"/>
      <w:r w:rsidRPr="001909AD">
        <w:rPr>
          <w:rFonts w:cs="Arial"/>
          <w:szCs w:val="20"/>
        </w:rPr>
        <w:t>amd_iommu</w:t>
      </w:r>
      <w:proofErr w:type="spellEnd"/>
      <w:r w:rsidRPr="001909AD">
        <w:rPr>
          <w:rFonts w:cs="Arial"/>
          <w:szCs w:val="20"/>
        </w:rPr>
        <w:t>=on). </w:t>
      </w:r>
    </w:p>
    <w:p w14:paraId="0355A030" w14:textId="77777777" w:rsidR="00900D8E" w:rsidRDefault="00900D8E" w:rsidP="00900D8E">
      <w:pPr>
        <w:rPr>
          <w:rFonts w:cs="Arial"/>
          <w:szCs w:val="20"/>
        </w:rPr>
      </w:pPr>
    </w:p>
    <w:p w14:paraId="06EEF6D5" w14:textId="77777777" w:rsidR="00900D8E" w:rsidRDefault="00900D8E" w:rsidP="00900D8E">
      <w:pPr>
        <w:rPr>
          <w:rFonts w:cs="Arial"/>
          <w:b/>
          <w:bCs/>
          <w:szCs w:val="20"/>
        </w:rPr>
      </w:pPr>
      <w:r w:rsidRPr="007818CB">
        <w:rPr>
          <w:rFonts w:cs="Arial"/>
          <w:b/>
          <w:bCs/>
          <w:szCs w:val="20"/>
        </w:rPr>
        <w:t xml:space="preserve">Create a </w:t>
      </w:r>
      <w:proofErr w:type="spellStart"/>
      <w:r w:rsidRPr="007818CB">
        <w:rPr>
          <w:rFonts w:cs="Arial"/>
          <w:b/>
          <w:bCs/>
          <w:szCs w:val="20"/>
        </w:rPr>
        <w:t>MachineConfig</w:t>
      </w:r>
      <w:proofErr w:type="spellEnd"/>
      <w:r w:rsidRPr="007818CB">
        <w:rPr>
          <w:rFonts w:cs="Arial"/>
          <w:b/>
          <w:bCs/>
          <w:szCs w:val="20"/>
        </w:rPr>
        <w:t xml:space="preserve"> YAML file</w:t>
      </w:r>
    </w:p>
    <w:p w14:paraId="187FEEFF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machineconfiguration.openshift.io/v1</w:t>
      </w:r>
    </w:p>
    <w:p w14:paraId="7F006727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MachineConfig</w:t>
      </w:r>
      <w:proofErr w:type="spellEnd"/>
    </w:p>
    <w:p w14:paraId="4D823E0D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18934E5E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labels:</w:t>
      </w:r>
    </w:p>
    <w:p w14:paraId="66323739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machineconfiguration.openshift.io/role: worker </w:t>
      </w:r>
      <w:r>
        <w:rPr>
          <w:rFonts w:ascii="Consolas" w:hAnsi="Consolas" w:cs="Courier New"/>
          <w:color w:val="696969"/>
          <w:sz w:val="17"/>
          <w:szCs w:val="17"/>
        </w:rPr>
        <w:t># Or master</w:t>
      </w:r>
    </w:p>
    <w:p w14:paraId="2F7D860F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name: </w:t>
      </w:r>
      <w:r>
        <w:rPr>
          <w:rFonts w:ascii="Consolas" w:hAnsi="Consolas" w:cs="Courier New"/>
          <w:color w:val="008000"/>
          <w:sz w:val="17"/>
          <w:szCs w:val="17"/>
        </w:rPr>
        <w:t>99</w:t>
      </w:r>
      <w:r>
        <w:rPr>
          <w:rFonts w:ascii="Consolas" w:hAnsi="Consolas" w:cs="Courier New"/>
          <w:color w:val="545454"/>
          <w:sz w:val="17"/>
          <w:szCs w:val="17"/>
        </w:rPr>
        <w:t>-worker-iommu</w:t>
      </w:r>
    </w:p>
    <w:p w14:paraId="7D8CCD0E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1DA38999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kernelArguments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5E281A2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intel_iommu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=on</w:t>
      </w:r>
    </w:p>
    <w:p w14:paraId="7D93EF87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    -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iommu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=pt</w:t>
      </w:r>
    </w:p>
    <w:p w14:paraId="2F58F96B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3653C97" w14:textId="77777777" w:rsidR="00900D8E" w:rsidRDefault="00900D8E" w:rsidP="00900D8E">
      <w:pPr>
        <w:rPr>
          <w:rFonts w:cs="Arial"/>
          <w:szCs w:val="20"/>
        </w:rPr>
      </w:pPr>
    </w:p>
    <w:p w14:paraId="5DD2219A" w14:textId="77777777" w:rsidR="00900D8E" w:rsidRPr="00B301AE" w:rsidRDefault="00900D8E" w:rsidP="00900D8E">
      <w:pPr>
        <w:rPr>
          <w:rFonts w:cs="Arial"/>
          <w:szCs w:val="20"/>
        </w:rPr>
      </w:pPr>
      <w:r w:rsidRPr="00B301AE">
        <w:rPr>
          <w:rFonts w:cs="Arial"/>
          <w:b/>
          <w:bCs/>
          <w:szCs w:val="20"/>
        </w:rPr>
        <w:t>Apply the configuration</w:t>
      </w:r>
      <w:r w:rsidRPr="00B301AE">
        <w:rPr>
          <w:rFonts w:cs="Arial"/>
          <w:szCs w:val="20"/>
        </w:rPr>
        <w:t>:</w:t>
      </w:r>
    </w:p>
    <w:p w14:paraId="61600C5A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</w:t>
      </w:r>
      <w:r>
        <w:rPr>
          <w:rFonts w:ascii="Consolas" w:hAnsi="Consolas" w:cs="Courier New"/>
          <w:color w:val="008000"/>
          <w:sz w:val="17"/>
          <w:szCs w:val="17"/>
        </w:rPr>
        <w:t>99</w:t>
      </w:r>
      <w:r>
        <w:rPr>
          <w:rFonts w:ascii="Consolas" w:hAnsi="Consolas" w:cs="Courier New"/>
          <w:color w:val="545454"/>
          <w:sz w:val="17"/>
          <w:szCs w:val="17"/>
        </w:rPr>
        <w:t>-worker-iommu.yaml</w:t>
      </w:r>
    </w:p>
    <w:p w14:paraId="3CC6B8C1" w14:textId="77777777" w:rsidR="00900D8E" w:rsidRDefault="00900D8E" w:rsidP="00900D8E">
      <w:pPr>
        <w:rPr>
          <w:rFonts w:cs="Arial"/>
          <w:szCs w:val="20"/>
        </w:rPr>
      </w:pPr>
    </w:p>
    <w:p w14:paraId="2EAA98B5" w14:textId="77777777" w:rsidR="00900D8E" w:rsidRDefault="00900D8E" w:rsidP="00900D8E">
      <w:pPr>
        <w:rPr>
          <w:rFonts w:cs="Arial"/>
          <w:szCs w:val="20"/>
        </w:rPr>
      </w:pPr>
      <w:r w:rsidRPr="00B301AE">
        <w:rPr>
          <w:rFonts w:cs="Arial"/>
          <w:b/>
          <w:bCs/>
          <w:szCs w:val="20"/>
        </w:rPr>
        <w:t>Verify the update</w:t>
      </w:r>
      <w:r w:rsidRPr="00B301AE">
        <w:rPr>
          <w:rFonts w:cs="Arial"/>
          <w:szCs w:val="20"/>
        </w:rPr>
        <w:t>:</w:t>
      </w:r>
      <w:r>
        <w:rPr>
          <w:rFonts w:cs="Arial"/>
          <w:szCs w:val="20"/>
        </w:rPr>
        <w:t xml:space="preserve">   (</w:t>
      </w:r>
      <w:r w:rsidRPr="0056791E">
        <w:rPr>
          <w:rFonts w:cs="Arial"/>
          <w:szCs w:val="20"/>
        </w:rPr>
        <w:t xml:space="preserve">The </w:t>
      </w:r>
      <w:proofErr w:type="spellStart"/>
      <w:r w:rsidRPr="0056791E">
        <w:rPr>
          <w:rFonts w:cs="Arial"/>
          <w:szCs w:val="20"/>
        </w:rPr>
        <w:t>MachineConfig</w:t>
      </w:r>
      <w:proofErr w:type="spellEnd"/>
      <w:r w:rsidRPr="0056791E">
        <w:rPr>
          <w:rFonts w:cs="Arial"/>
          <w:szCs w:val="20"/>
        </w:rPr>
        <w:t xml:space="preserve"> Operator will automatically drain, reboot, and cordoned nodes.</w:t>
      </w:r>
      <w:r>
        <w:rPr>
          <w:rFonts w:cs="Arial"/>
          <w:szCs w:val="20"/>
        </w:rPr>
        <w:t>)</w:t>
      </w:r>
    </w:p>
    <w:p w14:paraId="61B1345D" w14:textId="77777777" w:rsidR="00900D8E" w:rsidRDefault="00900D8E" w:rsidP="00900D8E">
      <w:pPr>
        <w:rPr>
          <w:rFonts w:cs="Arial"/>
          <w:szCs w:val="20"/>
        </w:rPr>
      </w:pPr>
      <w:r w:rsidRPr="0056791E">
        <w:rPr>
          <w:rFonts w:cs="Arial"/>
          <w:szCs w:val="20"/>
        </w:rPr>
        <w:t>Monitor the progress:</w:t>
      </w:r>
    </w:p>
    <w:p w14:paraId="6632C11B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mcp</w:t>
      </w:r>
      <w:proofErr w:type="spellEnd"/>
    </w:p>
    <w:p w14:paraId="4427032C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7B18B13" w14:textId="77777777" w:rsidR="00900D8E" w:rsidRDefault="00900D8E" w:rsidP="00900D8E">
      <w:pPr>
        <w:rPr>
          <w:rFonts w:cs="Arial"/>
          <w:szCs w:val="20"/>
        </w:rPr>
      </w:pPr>
      <w:r w:rsidRPr="00DC3DB5">
        <w:rPr>
          <w:rFonts w:cs="Arial"/>
          <w:b/>
          <w:bCs/>
          <w:szCs w:val="20"/>
        </w:rPr>
        <w:t>Verification</w:t>
      </w:r>
      <w:r>
        <w:rPr>
          <w:rFonts w:cs="Arial"/>
          <w:szCs w:val="20"/>
        </w:rPr>
        <w:t xml:space="preserve"> </w:t>
      </w:r>
      <w:r w:rsidRPr="00BF76B6">
        <w:rPr>
          <w:rFonts w:cs="Arial"/>
          <w:szCs w:val="20"/>
        </w:rPr>
        <w:t>After the node reboots, verify that IOMMU is active: </w:t>
      </w:r>
    </w:p>
    <w:p w14:paraId="61311471" w14:textId="77777777" w:rsidR="00900D8E" w:rsidRDefault="00900D8E" w:rsidP="00900D8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lastRenderedPageBreak/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debug node/&lt;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node_name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&gt; -- chroot /host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dmesg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grep 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iommu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br/>
      </w:r>
      <w:proofErr w:type="spellStart"/>
      <w:r w:rsidRPr="00D8757B"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 w:rsidRPr="00D8757B">
        <w:rPr>
          <w:rFonts w:ascii="Consolas" w:hAnsi="Consolas" w:cs="Courier New"/>
          <w:color w:val="545454"/>
          <w:sz w:val="17"/>
          <w:szCs w:val="17"/>
        </w:rPr>
        <w:t xml:space="preserve"> debug node/&lt;node-name&gt;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 w:rsidRPr="00D8757B">
        <w:rPr>
          <w:rFonts w:ascii="Consolas" w:hAnsi="Consolas" w:cs="Courier New"/>
          <w:color w:val="545454"/>
          <w:sz w:val="17"/>
          <w:szCs w:val="17"/>
        </w:rPr>
        <w:t>chroot /host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 w:rsidRPr="00D8757B">
        <w:rPr>
          <w:rFonts w:ascii="Consolas" w:hAnsi="Consolas" w:cs="Courier New"/>
          <w:color w:val="545454"/>
          <w:sz w:val="17"/>
          <w:szCs w:val="17"/>
        </w:rPr>
        <w:t>dmesg</w:t>
      </w:r>
      <w:proofErr w:type="spellEnd"/>
      <w:r w:rsidRPr="00D8757B">
        <w:rPr>
          <w:rFonts w:ascii="Consolas" w:hAnsi="Consolas" w:cs="Courier New"/>
          <w:color w:val="545454"/>
          <w:sz w:val="17"/>
          <w:szCs w:val="17"/>
        </w:rPr>
        <w:t xml:space="preserve"> | grep -e IOMMU -e DMAR</w:t>
      </w:r>
      <w:r>
        <w:rPr>
          <w:rFonts w:ascii="Consolas" w:hAnsi="Consolas" w:cs="Courier New"/>
          <w:color w:val="545454"/>
          <w:sz w:val="17"/>
          <w:szCs w:val="17"/>
        </w:rPr>
        <w:t xml:space="preserve">  (DMAR for </w:t>
      </w:r>
      <w:r w:rsidRPr="00495203">
        <w:rPr>
          <w:rFonts w:ascii="Consolas" w:hAnsi="Consolas" w:cs="Courier New"/>
          <w:color w:val="545454"/>
          <w:sz w:val="17"/>
          <w:szCs w:val="17"/>
        </w:rPr>
        <w:t>Intel VT</w:t>
      </w:r>
      <w:r w:rsidRPr="00495203">
        <w:rPr>
          <w:rFonts w:ascii="Consolas" w:hAnsi="Consolas" w:cs="Courier New"/>
          <w:color w:val="545454"/>
          <w:sz w:val="17"/>
          <w:szCs w:val="17"/>
        </w:rPr>
        <w:noBreakHyphen/>
        <w:t>d</w:t>
      </w:r>
      <w:r>
        <w:rPr>
          <w:rFonts w:ascii="Consolas" w:hAnsi="Consolas" w:cs="Courier New"/>
          <w:color w:val="545454"/>
          <w:sz w:val="17"/>
          <w:szCs w:val="17"/>
        </w:rPr>
        <w:t>) </w:t>
      </w:r>
    </w:p>
    <w:p w14:paraId="32EA2A43" w14:textId="77777777" w:rsidR="00900D8E" w:rsidRDefault="00900D8E" w:rsidP="00900D8E">
      <w:pPr>
        <w:rPr>
          <w:rFonts w:cs="Arial"/>
          <w:szCs w:val="20"/>
        </w:rPr>
      </w:pPr>
      <w:r w:rsidRPr="00BF76B6">
        <w:rPr>
          <w:rFonts w:cs="Arial"/>
          <w:szCs w:val="20"/>
        </w:rPr>
        <w:t>You should see messages confirming IOMMU is enabled. </w:t>
      </w:r>
    </w:p>
    <w:p w14:paraId="5C6425CE" w14:textId="77777777" w:rsidR="00900D8E" w:rsidRDefault="00900D8E" w:rsidP="00900D8E">
      <w:pPr>
        <w:rPr>
          <w:rFonts w:cs="Arial"/>
          <w:szCs w:val="20"/>
        </w:rPr>
      </w:pPr>
      <w:r w:rsidRPr="00497716">
        <w:rPr>
          <w:rFonts w:cs="Arial"/>
          <w:noProof/>
          <w:szCs w:val="20"/>
        </w:rPr>
        <w:drawing>
          <wp:inline distT="0" distB="0" distL="0" distR="0" wp14:anchorId="260E96A8" wp14:editId="18B6657A">
            <wp:extent cx="4791456" cy="483716"/>
            <wp:effectExtent l="0" t="0" r="0" b="0"/>
            <wp:docPr id="63559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6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7057" cy="48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2508" w14:textId="77777777" w:rsidR="00900D8E" w:rsidRDefault="00900D8E" w:rsidP="00900D8E">
      <w:pPr>
        <w:rPr>
          <w:rFonts w:cs="Arial"/>
          <w:szCs w:val="20"/>
        </w:rPr>
      </w:pPr>
    </w:p>
    <w:p w14:paraId="0B986B8B" w14:textId="77777777" w:rsidR="00900D8E" w:rsidRDefault="00900D8E" w:rsidP="00900D8E">
      <w:pPr>
        <w:rPr>
          <w:rFonts w:cs="Arial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1680"/>
        <w:gridCol w:w="1794"/>
      </w:tblGrid>
      <w:tr w:rsidR="00900D8E" w:rsidRPr="006F73AE" w14:paraId="272421B5" w14:textId="77777777" w:rsidTr="00A23761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7162597B" w14:textId="77777777" w:rsidR="00900D8E" w:rsidRPr="006F73AE" w:rsidRDefault="00900D8E" w:rsidP="00A23761">
            <w:pPr>
              <w:rPr>
                <w:rFonts w:cs="Arial"/>
                <w:b/>
                <w:bCs/>
                <w:szCs w:val="20"/>
              </w:rPr>
            </w:pPr>
            <w:r w:rsidRPr="006F73AE">
              <w:rPr>
                <w:rFonts w:cs="Arial"/>
                <w:b/>
                <w:bCs/>
                <w:szCs w:val="20"/>
              </w:rPr>
              <w:t>Setting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50FC768" w14:textId="77777777" w:rsidR="00900D8E" w:rsidRPr="006F73AE" w:rsidRDefault="00900D8E" w:rsidP="00A23761">
            <w:pPr>
              <w:rPr>
                <w:rFonts w:cs="Arial"/>
                <w:b/>
                <w:bCs/>
                <w:szCs w:val="20"/>
              </w:rPr>
            </w:pPr>
            <w:r w:rsidRPr="006F73AE">
              <w:rPr>
                <w:rFonts w:cs="Arial"/>
                <w:b/>
                <w:bCs/>
                <w:szCs w:val="20"/>
              </w:rPr>
              <w:t>When VBS is ON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2961C736" w14:textId="77777777" w:rsidR="00900D8E" w:rsidRPr="006F73AE" w:rsidRDefault="00900D8E" w:rsidP="00A23761">
            <w:pPr>
              <w:rPr>
                <w:rFonts w:cs="Arial"/>
                <w:b/>
                <w:bCs/>
                <w:szCs w:val="20"/>
              </w:rPr>
            </w:pPr>
            <w:r w:rsidRPr="006F73AE">
              <w:rPr>
                <w:rFonts w:cs="Arial"/>
                <w:b/>
                <w:bCs/>
                <w:szCs w:val="20"/>
              </w:rPr>
              <w:t>When VBS is OFF</w:t>
            </w:r>
          </w:p>
        </w:tc>
      </w:tr>
      <w:tr w:rsidR="00900D8E" w:rsidRPr="006F73AE" w14:paraId="2C106690" w14:textId="77777777" w:rsidTr="00A23761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02DF459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IOMMU / VT</w:t>
            </w:r>
            <w:r w:rsidRPr="006F73AE">
              <w:rPr>
                <w:rFonts w:cs="Arial"/>
                <w:szCs w:val="20"/>
              </w:rPr>
              <w:noBreakHyphen/>
              <w:t>d / AMD</w:t>
            </w:r>
            <w:r w:rsidRPr="006F73AE">
              <w:rPr>
                <w:rFonts w:cs="Arial"/>
                <w:szCs w:val="20"/>
              </w:rPr>
              <w:noBreakHyphen/>
              <w:t>Vi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6E03BAC5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b/>
                <w:bCs/>
                <w:szCs w:val="20"/>
              </w:rPr>
              <w:t>Forced enabled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020F980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User</w:t>
            </w:r>
            <w:r w:rsidRPr="006F73AE">
              <w:rPr>
                <w:rFonts w:cs="Arial"/>
                <w:szCs w:val="20"/>
              </w:rPr>
              <w:noBreakHyphen/>
              <w:t>controllable</w:t>
            </w:r>
          </w:p>
        </w:tc>
      </w:tr>
      <w:tr w:rsidR="00900D8E" w:rsidRPr="006F73AE" w14:paraId="5B98E38D" w14:textId="77777777" w:rsidTr="00A23761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3B6B99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DMA remapping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E9B726B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Required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8168A9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Optional</w:t>
            </w:r>
          </w:p>
        </w:tc>
      </w:tr>
      <w:tr w:rsidR="00900D8E" w:rsidRPr="006F73AE" w14:paraId="3C191D9A" w14:textId="77777777" w:rsidTr="00A23761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5E6EFE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 xml:space="preserve">VM </w:t>
            </w:r>
            <w:proofErr w:type="spellStart"/>
            <w:r w:rsidRPr="006F73AE">
              <w:rPr>
                <w:rFonts w:cs="Arial"/>
                <w:szCs w:val="20"/>
              </w:rPr>
              <w:t>vIOMMU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8D4C6CA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Forced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5DAF5EC" w14:textId="77777777" w:rsidR="00900D8E" w:rsidRPr="006F73AE" w:rsidRDefault="00900D8E" w:rsidP="00A23761">
            <w:pPr>
              <w:rPr>
                <w:rFonts w:cs="Arial"/>
                <w:szCs w:val="20"/>
              </w:rPr>
            </w:pPr>
            <w:r w:rsidRPr="006F73AE">
              <w:rPr>
                <w:rFonts w:cs="Arial"/>
                <w:szCs w:val="20"/>
              </w:rPr>
              <w:t>Optional</w:t>
            </w:r>
          </w:p>
        </w:tc>
      </w:tr>
    </w:tbl>
    <w:p w14:paraId="7D418D2E" w14:textId="5E8F8DED" w:rsidR="008F741D" w:rsidRDefault="008F741D" w:rsidP="00900D8E">
      <w:pPr>
        <w:rPr>
          <w:rFonts w:asciiTheme="minorHAnsi" w:eastAsiaTheme="majorEastAsia" w:hAnsiTheme="minorHAnsi"/>
          <w:color w:val="004B87"/>
          <w:sz w:val="28"/>
        </w:rPr>
      </w:pPr>
    </w:p>
    <w:p w14:paraId="1F5425B7" w14:textId="69BEC03E" w:rsidR="00206AA7" w:rsidRDefault="004F7230" w:rsidP="004F7230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20" w:name="_Toc221842979"/>
      <w:r w:rsidRPr="004F7230">
        <w:rPr>
          <w:rFonts w:cs="Arial"/>
          <w:szCs w:val="20"/>
        </w:rPr>
        <w:t>Enable NUMA for a VM</w:t>
      </w:r>
      <w:bookmarkEnd w:id="120"/>
    </w:p>
    <w:p w14:paraId="2B35B864" w14:textId="04B49594" w:rsidR="00C26BC0" w:rsidRPr="00C26BC0" w:rsidRDefault="00C26BC0" w:rsidP="00C26BC0">
      <w:proofErr w:type="spellStart"/>
      <w:r w:rsidRPr="00C26BC0">
        <w:t>KubeVirt</w:t>
      </w:r>
      <w:proofErr w:type="spellEnd"/>
      <w:r w:rsidRPr="00C26BC0">
        <w:t xml:space="preserve"> provides </w:t>
      </w:r>
      <w:r w:rsidRPr="00C26BC0">
        <w:rPr>
          <w:b/>
          <w:bCs/>
        </w:rPr>
        <w:t>NUMA topology passthrough</w:t>
      </w:r>
      <w:r w:rsidRPr="00C26BC0">
        <w:t>:</w:t>
      </w:r>
    </w:p>
    <w:p w14:paraId="46EFAED7" w14:textId="77777777" w:rsidR="00C26BC0" w:rsidRPr="00C26BC0" w:rsidRDefault="00C26BC0" w:rsidP="00F035DA">
      <w:pPr>
        <w:numPr>
          <w:ilvl w:val="0"/>
          <w:numId w:val="81"/>
        </w:numPr>
      </w:pPr>
      <w:r w:rsidRPr="00C26BC0">
        <w:t>NUMA cells</w:t>
      </w:r>
    </w:p>
    <w:p w14:paraId="74135820" w14:textId="77777777" w:rsidR="00C26BC0" w:rsidRPr="00C26BC0" w:rsidRDefault="00C26BC0" w:rsidP="00F035DA">
      <w:pPr>
        <w:numPr>
          <w:ilvl w:val="0"/>
          <w:numId w:val="81"/>
        </w:numPr>
      </w:pPr>
      <w:r w:rsidRPr="00C26BC0">
        <w:t>vCPU → NUMA affinities</w:t>
      </w:r>
    </w:p>
    <w:p w14:paraId="2528C4A7" w14:textId="77777777" w:rsidR="00C26BC0" w:rsidRPr="00C26BC0" w:rsidRDefault="00C26BC0" w:rsidP="00F035DA">
      <w:pPr>
        <w:numPr>
          <w:ilvl w:val="0"/>
          <w:numId w:val="81"/>
        </w:numPr>
      </w:pPr>
      <w:r w:rsidRPr="00C26BC0">
        <w:t>Memory allocation policy per NUMA node</w:t>
      </w:r>
    </w:p>
    <w:p w14:paraId="280D0C6B" w14:textId="34B451D8" w:rsidR="00C26BC0" w:rsidRPr="00C26BC0" w:rsidRDefault="00C26BC0" w:rsidP="00C26BC0">
      <w:r w:rsidRPr="00C26BC0">
        <w:t>NUMA is especially important for Windows VMs with VBS, high</w:t>
      </w:r>
      <w:r w:rsidRPr="00C26BC0">
        <w:noBreakHyphen/>
        <w:t>performance workloads, and DPDK/SRIOV workloads</w:t>
      </w:r>
      <w:r w:rsidR="00240C33">
        <w:t>.</w:t>
      </w:r>
    </w:p>
    <w:p w14:paraId="5B665761" w14:textId="77777777" w:rsidR="004F7230" w:rsidRDefault="004F7230" w:rsidP="004F7230"/>
    <w:p w14:paraId="5DE532A9" w14:textId="77777777" w:rsidR="00C26BC0" w:rsidRPr="004F2E33" w:rsidRDefault="00C26BC0" w:rsidP="00C26BC0">
      <w:pPr>
        <w:rPr>
          <w:b/>
          <w:bCs/>
        </w:rPr>
      </w:pPr>
      <w:r w:rsidRPr="00C26BC0">
        <w:rPr>
          <w:b/>
          <w:bCs/>
        </w:rPr>
        <w:t>Enable NUMA for a VM</w:t>
      </w:r>
    </w:p>
    <w:p w14:paraId="772CE2D8" w14:textId="77777777" w:rsidR="00994033" w:rsidRDefault="00994033" w:rsidP="00C26BC0"/>
    <w:p w14:paraId="776355EE" w14:textId="77777777" w:rsidR="00994033" w:rsidRPr="00994033" w:rsidRDefault="00994033" w:rsidP="00994033">
      <w:r w:rsidRPr="00994033">
        <w:t>The following YAML snippet adds:</w:t>
      </w:r>
    </w:p>
    <w:p w14:paraId="38E48632" w14:textId="77777777" w:rsidR="00994033" w:rsidRPr="00994033" w:rsidRDefault="00994033" w:rsidP="00F035DA">
      <w:pPr>
        <w:numPr>
          <w:ilvl w:val="0"/>
          <w:numId w:val="82"/>
        </w:numPr>
      </w:pPr>
      <w:r w:rsidRPr="00994033">
        <w:t>NUMA passthrough mode</w:t>
      </w:r>
    </w:p>
    <w:p w14:paraId="31FCF405" w14:textId="77777777" w:rsidR="00994033" w:rsidRPr="00994033" w:rsidRDefault="00994033" w:rsidP="00F035DA">
      <w:pPr>
        <w:numPr>
          <w:ilvl w:val="0"/>
          <w:numId w:val="82"/>
        </w:numPr>
      </w:pPr>
      <w:r w:rsidRPr="00994033">
        <w:t>Numa cells</w:t>
      </w:r>
    </w:p>
    <w:p w14:paraId="502A4513" w14:textId="77777777" w:rsidR="00994033" w:rsidRPr="00994033" w:rsidRDefault="00994033" w:rsidP="00F035DA">
      <w:pPr>
        <w:numPr>
          <w:ilvl w:val="0"/>
          <w:numId w:val="82"/>
        </w:numPr>
      </w:pPr>
      <w:r w:rsidRPr="00994033">
        <w:t>CPU pinning</w:t>
      </w:r>
    </w:p>
    <w:p w14:paraId="00A8BAE7" w14:textId="77777777" w:rsidR="00994033" w:rsidRPr="00994033" w:rsidRDefault="00994033" w:rsidP="00F035DA">
      <w:pPr>
        <w:numPr>
          <w:ilvl w:val="0"/>
          <w:numId w:val="82"/>
        </w:numPr>
      </w:pPr>
      <w:r w:rsidRPr="00994033">
        <w:t>Memory assignment</w:t>
      </w:r>
    </w:p>
    <w:p w14:paraId="206408D7" w14:textId="77777777" w:rsidR="00994033" w:rsidRPr="00C26BC0" w:rsidRDefault="00994033" w:rsidP="00C26BC0"/>
    <w:p w14:paraId="0423AE1A" w14:textId="77777777" w:rsidR="00994033" w:rsidRPr="00994033" w:rsidRDefault="00994033" w:rsidP="00994033">
      <w:r w:rsidRPr="00994033">
        <w:t xml:space="preserve">Add this to your VM’s YAML under </w:t>
      </w:r>
      <w:proofErr w:type="spellStart"/>
      <w:r w:rsidRPr="00994033">
        <w:t>spec.template.spec.domain</w:t>
      </w:r>
      <w:proofErr w:type="spellEnd"/>
      <w:r w:rsidRPr="00994033">
        <w:t>.</w:t>
      </w:r>
    </w:p>
    <w:p w14:paraId="35248089" w14:textId="77777777" w:rsidR="00994033" w:rsidRPr="00994033" w:rsidRDefault="00994033" w:rsidP="00994033">
      <w:r w:rsidRPr="00994033">
        <w:t>VM YAML with NUMA Enabled</w:t>
      </w:r>
    </w:p>
    <w:p w14:paraId="60528831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kubevirt.io/v1</w:t>
      </w:r>
    </w:p>
    <w:p w14:paraId="593FB7D6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kind: </w:t>
      </w:r>
      <w:r>
        <w:rPr>
          <w:rFonts w:ascii="Consolas" w:hAnsi="Consolas" w:cs="Courier New"/>
          <w:color w:val="007FAA"/>
          <w:sz w:val="17"/>
          <w:szCs w:val="17"/>
        </w:rPr>
        <w:t>VirtualMachine</w:t>
      </w:r>
    </w:p>
    <w:p w14:paraId="7C7C6621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metadata:</w:t>
      </w:r>
    </w:p>
    <w:p w14:paraId="4B66F494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 name: win-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with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</w:t>
      </w:r>
      <w:proofErr w:type="spellEnd"/>
    </w:p>
    <w:p w14:paraId="47C19D85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69C4C34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running: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false</w:t>
      </w:r>
    </w:p>
    <w:p w14:paraId="3C84F521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3BCC782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0C3E9BE0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58EE8517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1749D58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sockets: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01C51895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cores: </w:t>
      </w:r>
      <w:r>
        <w:rPr>
          <w:rFonts w:ascii="Consolas" w:hAnsi="Consolas" w:cs="Courier New"/>
          <w:color w:val="008000"/>
          <w:sz w:val="17"/>
          <w:szCs w:val="17"/>
        </w:rPr>
        <w:t>4</w:t>
      </w:r>
    </w:p>
    <w:p w14:paraId="014CB6E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threads: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7711FDF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dedicatedCpuPlacement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true</w:t>
      </w:r>
    </w:p>
    <w:p w14:paraId="08498842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07FCF903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guestMappingPassthrough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0EE9A1F0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memory:</w:t>
      </w:r>
    </w:p>
    <w:p w14:paraId="33F6305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guest: </w:t>
      </w:r>
      <w:r>
        <w:rPr>
          <w:rFonts w:ascii="Consolas" w:hAnsi="Consolas" w:cs="Courier New"/>
          <w:color w:val="008000"/>
          <w:sz w:val="17"/>
          <w:szCs w:val="17"/>
        </w:rPr>
        <w:t>8Gi</w:t>
      </w:r>
    </w:p>
    <w:p w14:paraId="06A9E76F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3F202EA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guest:</w:t>
      </w:r>
    </w:p>
    <w:p w14:paraId="50AB2971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numaCells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161AD4A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 - id: 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2B41D689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 memory: </w:t>
      </w:r>
      <w:r>
        <w:rPr>
          <w:rFonts w:ascii="Consolas" w:hAnsi="Consolas" w:cs="Courier New"/>
          <w:color w:val="008000"/>
          <w:sz w:val="17"/>
          <w:szCs w:val="17"/>
        </w:rPr>
        <w:t>4096Mi</w:t>
      </w:r>
    </w:p>
    <w:p w14:paraId="17D019C4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5793F6F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   - 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378346E3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lastRenderedPageBreak/>
        <w:t xml:space="preserve">                    -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424349D5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 - id: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2A744247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 memory: </w:t>
      </w:r>
      <w:r>
        <w:rPr>
          <w:rFonts w:ascii="Consolas" w:hAnsi="Consolas" w:cs="Courier New"/>
          <w:color w:val="008000"/>
          <w:sz w:val="17"/>
          <w:szCs w:val="17"/>
        </w:rPr>
        <w:t>4096Mi</w:t>
      </w:r>
    </w:p>
    <w:p w14:paraId="491F65B9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48E526E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   - </w:t>
      </w:r>
      <w:r>
        <w:rPr>
          <w:rFonts w:ascii="Consolas" w:hAnsi="Consolas" w:cs="Courier New"/>
          <w:color w:val="008000"/>
          <w:sz w:val="17"/>
          <w:szCs w:val="17"/>
        </w:rPr>
        <w:t>2</w:t>
      </w:r>
    </w:p>
    <w:p w14:paraId="72FD3933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       - </w:t>
      </w:r>
      <w:r>
        <w:rPr>
          <w:rFonts w:ascii="Consolas" w:hAnsi="Consolas" w:cs="Courier New"/>
          <w:color w:val="008000"/>
          <w:sz w:val="17"/>
          <w:szCs w:val="17"/>
        </w:rPr>
        <w:t>3</w:t>
      </w:r>
    </w:p>
    <w:p w14:paraId="7788414D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terminationGracePeriodSeconds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413E16D7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networks:</w:t>
      </w:r>
    </w:p>
    <w:p w14:paraId="05FF174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- name: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default</w:t>
      </w:r>
    </w:p>
    <w:p w14:paraId="262D3BEA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 pod: {}</w:t>
      </w:r>
    </w:p>
    <w:p w14:paraId="3060452B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volumes:</w:t>
      </w:r>
    </w:p>
    <w:p w14:paraId="784A4F32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- name: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rootdisk</w:t>
      </w:r>
      <w:proofErr w:type="spellEnd"/>
    </w:p>
    <w:p w14:paraId="55CD236E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containerDisk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39D50CF3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image: quay.io/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kubevirt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/windows-container-disk</w:t>
      </w:r>
    </w:p>
    <w:p w14:paraId="3D5EA5E3" w14:textId="77777777" w:rsidR="009D4A12" w:rsidRDefault="009D4A12" w:rsidP="009D4A12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0882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22F4530" w14:textId="77777777" w:rsidR="009D4A12" w:rsidRPr="009D4A12" w:rsidRDefault="009D4A12" w:rsidP="009D4A12">
      <w:pPr>
        <w:rPr>
          <w:b/>
          <w:bCs/>
        </w:rPr>
      </w:pPr>
      <w:r w:rsidRPr="009D4A12">
        <w:rPr>
          <w:b/>
          <w:bCs/>
        </w:rPr>
        <w:t>Key Fields</w:t>
      </w:r>
    </w:p>
    <w:p w14:paraId="38D78F62" w14:textId="77777777" w:rsidR="00CF31FA" w:rsidRPr="00CF31FA" w:rsidRDefault="00CF31FA" w:rsidP="00CF31FA">
      <w:r w:rsidRPr="00CF31FA">
        <w:t>1. Enable NUMA passthrough</w:t>
      </w:r>
    </w:p>
    <w:p w14:paraId="3E833C07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7093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4BA2A7AB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709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guestMappingPassthrough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3A071DC5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7093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BD3A9C0" w14:textId="77777777" w:rsidR="00C26BC0" w:rsidRDefault="00C26BC0" w:rsidP="004F7230"/>
    <w:p w14:paraId="28D552D5" w14:textId="77777777" w:rsidR="00CF31FA" w:rsidRPr="00CF31FA" w:rsidRDefault="00CF31FA" w:rsidP="00CF31FA">
      <w:r w:rsidRPr="00CF31FA">
        <w:t>2. Define NUMA cells</w:t>
      </w:r>
    </w:p>
    <w:p w14:paraId="45A0330D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numaCells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DD35EBA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- id: </w:t>
      </w:r>
      <w:r>
        <w:rPr>
          <w:rFonts w:ascii="Consolas" w:hAnsi="Consolas" w:cs="Courier New"/>
          <w:color w:val="008000"/>
          <w:sz w:val="17"/>
          <w:szCs w:val="17"/>
        </w:rPr>
        <w:t>0</w:t>
      </w:r>
    </w:p>
    <w:p w14:paraId="20E5D9B8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 memory: </w:t>
      </w:r>
      <w:r>
        <w:rPr>
          <w:rFonts w:ascii="Consolas" w:hAnsi="Consolas" w:cs="Courier New"/>
          <w:color w:val="008000"/>
          <w:sz w:val="17"/>
          <w:szCs w:val="17"/>
        </w:rPr>
        <w:t>4096Mi</w:t>
      </w:r>
    </w:p>
    <w:p w14:paraId="2CDE1AA6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0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1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5FB10BA0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- id: </w:t>
      </w:r>
      <w:r>
        <w:rPr>
          <w:rFonts w:ascii="Consolas" w:hAnsi="Consolas" w:cs="Courier New"/>
          <w:color w:val="008000"/>
          <w:sz w:val="17"/>
          <w:szCs w:val="17"/>
        </w:rPr>
        <w:t>1</w:t>
      </w:r>
    </w:p>
    <w:p w14:paraId="2617D13E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 memory: </w:t>
      </w:r>
      <w:r>
        <w:rPr>
          <w:rFonts w:ascii="Consolas" w:hAnsi="Consolas" w:cs="Courier New"/>
          <w:color w:val="008000"/>
          <w:sz w:val="17"/>
          <w:szCs w:val="17"/>
        </w:rPr>
        <w:t>4096Mi</w:t>
      </w:r>
    </w:p>
    <w:p w14:paraId="7AC30260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[</w:t>
      </w:r>
      <w:r>
        <w:rPr>
          <w:rFonts w:ascii="Consolas" w:hAnsi="Consolas" w:cs="Courier New"/>
          <w:color w:val="008000"/>
          <w:sz w:val="17"/>
          <w:szCs w:val="17"/>
        </w:rPr>
        <w:t>2</w:t>
      </w:r>
      <w:r>
        <w:rPr>
          <w:rFonts w:ascii="Consolas" w:hAnsi="Consolas" w:cs="Courier New"/>
          <w:color w:val="545454"/>
          <w:sz w:val="17"/>
          <w:szCs w:val="17"/>
        </w:rPr>
        <w:t xml:space="preserve">, </w:t>
      </w:r>
      <w:r>
        <w:rPr>
          <w:rFonts w:ascii="Consolas" w:hAnsi="Consolas" w:cs="Courier New"/>
          <w:color w:val="008000"/>
          <w:sz w:val="17"/>
          <w:szCs w:val="17"/>
        </w:rPr>
        <w:t>3</w:t>
      </w:r>
      <w:r>
        <w:rPr>
          <w:rFonts w:ascii="Consolas" w:hAnsi="Consolas" w:cs="Courier New"/>
          <w:color w:val="545454"/>
          <w:sz w:val="17"/>
          <w:szCs w:val="17"/>
        </w:rPr>
        <w:t>]</w:t>
      </w:r>
    </w:p>
    <w:p w14:paraId="263F0853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8000"/>
          <w:sz w:val="17"/>
          <w:szCs w:val="17"/>
        </w:rPr>
        <w:t>``</w:t>
      </w:r>
    </w:p>
    <w:p w14:paraId="5B2F1DE9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7528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3F1F1BB" w14:textId="77777777" w:rsidR="00CF31FA" w:rsidRPr="00CF31FA" w:rsidRDefault="00CF31FA" w:rsidP="00CF31FA">
      <w:r w:rsidRPr="00CF31FA">
        <w:t>You are explicitly assigning:</w:t>
      </w:r>
    </w:p>
    <w:p w14:paraId="23D39935" w14:textId="77777777" w:rsidR="00CF31FA" w:rsidRPr="00CF31FA" w:rsidRDefault="00CF31FA" w:rsidP="00F035DA">
      <w:pPr>
        <w:numPr>
          <w:ilvl w:val="0"/>
          <w:numId w:val="83"/>
        </w:numPr>
      </w:pPr>
      <w:r w:rsidRPr="00CF31FA">
        <w:t>NUMA Node 0 → vCPUs 0–1, 4 GB</w:t>
      </w:r>
    </w:p>
    <w:p w14:paraId="07A94CEA" w14:textId="77777777" w:rsidR="00CF31FA" w:rsidRPr="00CF31FA" w:rsidRDefault="00CF31FA" w:rsidP="00F035DA">
      <w:pPr>
        <w:numPr>
          <w:ilvl w:val="0"/>
          <w:numId w:val="83"/>
        </w:numPr>
      </w:pPr>
      <w:r w:rsidRPr="00CF31FA">
        <w:t>NUMA Node 1 → vCPUs 2–3, 4 GB</w:t>
      </w:r>
    </w:p>
    <w:p w14:paraId="0C14AE52" w14:textId="77777777" w:rsidR="009D4A12" w:rsidRDefault="009D4A12" w:rsidP="004F7230"/>
    <w:p w14:paraId="4CFD4626" w14:textId="77777777" w:rsidR="009602D7" w:rsidRPr="009602D7" w:rsidRDefault="009602D7" w:rsidP="009602D7">
      <w:r w:rsidRPr="009602D7">
        <w:t>3. Dedicated CPU placement</w:t>
      </w:r>
    </w:p>
    <w:p w14:paraId="64A09F2B" w14:textId="77777777" w:rsidR="009602D7" w:rsidRPr="009602D7" w:rsidRDefault="009602D7" w:rsidP="009602D7">
      <w:proofErr w:type="spellStart"/>
      <w:r w:rsidRPr="009602D7">
        <w:t>dedicatedCpuPlacement</w:t>
      </w:r>
      <w:proofErr w:type="spellEnd"/>
      <w:r w:rsidRPr="009602D7">
        <w:t>: true</w:t>
      </w:r>
    </w:p>
    <w:p w14:paraId="3CBBDA3F" w14:textId="77777777" w:rsidR="009D4A12" w:rsidRDefault="009D4A12" w:rsidP="004F7230"/>
    <w:p w14:paraId="6A07D5B7" w14:textId="77777777" w:rsidR="009602D7" w:rsidRPr="009602D7" w:rsidRDefault="009602D7" w:rsidP="009602D7">
      <w:r w:rsidRPr="009602D7">
        <w:t>Confirm NUMA is Working</w:t>
      </w:r>
    </w:p>
    <w:p w14:paraId="1B3A6C61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203390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lscpu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| grep NUMA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numactl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--hardware</w:t>
      </w:r>
    </w:p>
    <w:p w14:paraId="2B5C8E12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203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WmiObject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7FAA"/>
          <w:sz w:val="17"/>
          <w:szCs w:val="17"/>
        </w:rPr>
        <w:t>Win32_Processor</w:t>
      </w:r>
      <w:r>
        <w:rPr>
          <w:rFonts w:ascii="Consolas" w:hAnsi="Consolas" w:cs="Courier New"/>
          <w:color w:val="545454"/>
          <w:sz w:val="17"/>
          <w:szCs w:val="17"/>
        </w:rPr>
        <w:t xml:space="preserve"> | </w:t>
      </w:r>
      <w:r>
        <w:rPr>
          <w:rFonts w:ascii="Consolas" w:hAnsi="Consolas" w:cs="Courier New"/>
          <w:color w:val="007FAA"/>
          <w:sz w:val="17"/>
          <w:szCs w:val="17"/>
        </w:rPr>
        <w:t>Select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r>
        <w:rPr>
          <w:rFonts w:ascii="Consolas" w:hAnsi="Consolas" w:cs="Courier New"/>
          <w:color w:val="007FAA"/>
          <w:sz w:val="17"/>
          <w:szCs w:val="17"/>
        </w:rPr>
        <w:t>Object</w:t>
      </w:r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Name</w:t>
      </w:r>
      <w:r>
        <w:rPr>
          <w:rFonts w:ascii="Consolas" w:hAnsi="Consolas" w:cs="Courier New"/>
          <w:color w:val="545454"/>
          <w:sz w:val="17"/>
          <w:szCs w:val="17"/>
        </w:rPr>
        <w:t>,</w:t>
      </w:r>
      <w:r>
        <w:rPr>
          <w:rFonts w:ascii="Consolas" w:hAnsi="Consolas" w:cs="Courier New"/>
          <w:color w:val="007FAA"/>
          <w:sz w:val="17"/>
          <w:szCs w:val="17"/>
        </w:rPr>
        <w:t>NumberOfLogicalProcessors</w:t>
      </w:r>
      <w:proofErr w:type="spellEnd"/>
    </w:p>
    <w:p w14:paraId="18C3114C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203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007FAA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7FAA"/>
          <w:sz w:val="17"/>
          <w:szCs w:val="17"/>
        </w:rPr>
        <w:t>WmiObject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color w:val="007FAA"/>
          <w:sz w:val="17"/>
          <w:szCs w:val="17"/>
        </w:rPr>
        <w:t>Win32_NumaNode</w:t>
      </w:r>
    </w:p>
    <w:p w14:paraId="0E7B5266" w14:textId="77777777" w:rsidR="00B754DE" w:rsidRDefault="00B754DE" w:rsidP="00B754DE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3203390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2C9CDF05" w14:textId="77777777" w:rsidR="00B754DE" w:rsidRPr="004F7230" w:rsidRDefault="00B754DE" w:rsidP="004F7230"/>
    <w:p w14:paraId="3F9B7412" w14:textId="629F9641" w:rsidR="00542F3D" w:rsidRDefault="00995A3D" w:rsidP="0085125F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21" w:name="_Toc221842980"/>
      <w:r w:rsidRPr="00995A3D">
        <w:rPr>
          <w:rFonts w:cs="Arial"/>
          <w:szCs w:val="20"/>
        </w:rPr>
        <w:t>VBS enable in OpenShift</w:t>
      </w:r>
      <w:bookmarkEnd w:id="121"/>
    </w:p>
    <w:p w14:paraId="4A13640C" w14:textId="77777777" w:rsidR="00AC627F" w:rsidRPr="00AC627F" w:rsidRDefault="00AC627F" w:rsidP="00AC627F">
      <w:pPr>
        <w:rPr>
          <w:rFonts w:cs="Arial"/>
          <w:szCs w:val="20"/>
        </w:rPr>
      </w:pPr>
      <w:r w:rsidRPr="00AC627F">
        <w:rPr>
          <w:rFonts w:cs="Arial"/>
          <w:szCs w:val="20"/>
        </w:rPr>
        <w:t xml:space="preserve">VBS </w:t>
      </w:r>
      <w:r w:rsidRPr="00AC627F">
        <w:rPr>
          <w:rFonts w:cs="Arial"/>
          <w:b/>
          <w:bCs/>
          <w:szCs w:val="20"/>
        </w:rPr>
        <w:t>requires</w:t>
      </w:r>
      <w:r w:rsidRPr="00AC627F">
        <w:rPr>
          <w:rFonts w:cs="Arial"/>
          <w:szCs w:val="20"/>
        </w:rPr>
        <w:t>:</w:t>
      </w:r>
    </w:p>
    <w:p w14:paraId="64F20D87" w14:textId="77777777" w:rsidR="00AC627F" w:rsidRPr="00AC627F" w:rsidRDefault="00AC627F" w:rsidP="00F035DA">
      <w:pPr>
        <w:numPr>
          <w:ilvl w:val="0"/>
          <w:numId w:val="77"/>
        </w:numPr>
        <w:rPr>
          <w:rFonts w:cs="Arial"/>
          <w:szCs w:val="20"/>
        </w:rPr>
      </w:pPr>
      <w:r w:rsidRPr="00AC627F">
        <w:rPr>
          <w:rFonts w:cs="Arial"/>
          <w:szCs w:val="20"/>
        </w:rPr>
        <w:t xml:space="preserve">A functioning </w:t>
      </w:r>
      <w:r w:rsidRPr="00AC627F">
        <w:rPr>
          <w:rFonts w:cs="Arial"/>
          <w:b/>
          <w:bCs/>
          <w:szCs w:val="20"/>
        </w:rPr>
        <w:t>IOMMU</w:t>
      </w:r>
      <w:r w:rsidRPr="00AC627F">
        <w:rPr>
          <w:rFonts w:cs="Arial"/>
          <w:szCs w:val="20"/>
        </w:rPr>
        <w:t xml:space="preserve"> (Intel VT</w:t>
      </w:r>
      <w:r w:rsidRPr="00AC627F">
        <w:rPr>
          <w:rFonts w:cs="Arial"/>
          <w:szCs w:val="20"/>
        </w:rPr>
        <w:noBreakHyphen/>
        <w:t>d / AMD</w:t>
      </w:r>
      <w:r w:rsidRPr="00AC627F">
        <w:rPr>
          <w:rFonts w:cs="Arial"/>
          <w:szCs w:val="20"/>
        </w:rPr>
        <w:noBreakHyphen/>
        <w:t>Vi)</w:t>
      </w:r>
    </w:p>
    <w:p w14:paraId="34FDE6D6" w14:textId="77777777" w:rsidR="00AC627F" w:rsidRPr="00AC627F" w:rsidRDefault="00AC627F" w:rsidP="00F035DA">
      <w:pPr>
        <w:numPr>
          <w:ilvl w:val="0"/>
          <w:numId w:val="77"/>
        </w:numPr>
        <w:rPr>
          <w:rFonts w:cs="Arial"/>
          <w:szCs w:val="20"/>
        </w:rPr>
      </w:pPr>
      <w:r w:rsidRPr="00AC627F">
        <w:rPr>
          <w:rFonts w:cs="Arial"/>
          <w:szCs w:val="20"/>
        </w:rPr>
        <w:t>Hypervisor-based isolation</w:t>
      </w:r>
    </w:p>
    <w:p w14:paraId="0B8D5DB6" w14:textId="77777777" w:rsidR="00AC627F" w:rsidRPr="00AC627F" w:rsidRDefault="00AC627F" w:rsidP="00F035DA">
      <w:pPr>
        <w:numPr>
          <w:ilvl w:val="0"/>
          <w:numId w:val="77"/>
        </w:numPr>
        <w:rPr>
          <w:rFonts w:cs="Arial"/>
          <w:szCs w:val="20"/>
        </w:rPr>
      </w:pPr>
      <w:r w:rsidRPr="00AC627F">
        <w:rPr>
          <w:rFonts w:cs="Arial"/>
          <w:szCs w:val="20"/>
        </w:rPr>
        <w:t>SLAT</w:t>
      </w:r>
    </w:p>
    <w:p w14:paraId="4950CAE9" w14:textId="77777777" w:rsidR="00AC627F" w:rsidRPr="00AC627F" w:rsidRDefault="00AC627F" w:rsidP="00F035DA">
      <w:pPr>
        <w:numPr>
          <w:ilvl w:val="0"/>
          <w:numId w:val="77"/>
        </w:numPr>
        <w:rPr>
          <w:rFonts w:cs="Arial"/>
          <w:szCs w:val="20"/>
        </w:rPr>
      </w:pPr>
      <w:r w:rsidRPr="00AC627F">
        <w:rPr>
          <w:rFonts w:cs="Arial"/>
          <w:szCs w:val="20"/>
        </w:rPr>
        <w:t>TPM 2.0</w:t>
      </w:r>
    </w:p>
    <w:p w14:paraId="3B852489" w14:textId="77777777" w:rsidR="00AC627F" w:rsidRPr="00AC627F" w:rsidRDefault="00AC627F" w:rsidP="00AC627F">
      <w:pPr>
        <w:rPr>
          <w:rFonts w:cs="Arial"/>
          <w:szCs w:val="20"/>
        </w:rPr>
      </w:pPr>
      <w:r w:rsidRPr="00AC627F">
        <w:rPr>
          <w:rFonts w:cs="Arial"/>
          <w:szCs w:val="20"/>
        </w:rPr>
        <w:t>Microsoft explicitly lists IOMMU (VT</w:t>
      </w:r>
      <w:r w:rsidRPr="00AC627F">
        <w:rPr>
          <w:rFonts w:cs="Arial"/>
          <w:szCs w:val="20"/>
        </w:rPr>
        <w:noBreakHyphen/>
        <w:t>d/AMD</w:t>
      </w:r>
      <w:r w:rsidRPr="00AC627F">
        <w:rPr>
          <w:rFonts w:cs="Arial"/>
          <w:szCs w:val="20"/>
        </w:rPr>
        <w:noBreakHyphen/>
        <w:t>Vi) as a requirement for VBS.</w:t>
      </w:r>
      <w:r w:rsidRPr="00AC627F">
        <w:rPr>
          <w:rFonts w:cs="Arial"/>
          <w:szCs w:val="20"/>
        </w:rPr>
        <w:br/>
        <w:t>Since OpenShift Virtualization exposes virtual hardware similar to KVM/QEMU, the Windows guest enforces these requirements, so IOMMU cannot be disabled.</w:t>
      </w:r>
    </w:p>
    <w:p w14:paraId="66A57475" w14:textId="77777777" w:rsidR="00A60023" w:rsidRDefault="00A60023" w:rsidP="007818CB">
      <w:pPr>
        <w:rPr>
          <w:rFonts w:cs="Arial"/>
          <w:szCs w:val="20"/>
        </w:rPr>
      </w:pPr>
    </w:p>
    <w:p w14:paraId="34D680B9" w14:textId="77777777" w:rsidR="00FE297C" w:rsidRPr="00FE297C" w:rsidRDefault="00FE297C" w:rsidP="00FE297C">
      <w:pPr>
        <w:rPr>
          <w:rFonts w:cs="Arial"/>
          <w:szCs w:val="20"/>
        </w:rPr>
      </w:pPr>
      <w:r w:rsidRPr="00FE297C">
        <w:rPr>
          <w:rFonts w:cs="Arial"/>
          <w:szCs w:val="20"/>
        </w:rPr>
        <w:t>Requirements Before Enabling VBS</w:t>
      </w:r>
    </w:p>
    <w:p w14:paraId="243FB7E4" w14:textId="77777777" w:rsidR="00FE297C" w:rsidRPr="00FE297C" w:rsidRDefault="00FE297C" w:rsidP="00FE297C">
      <w:pPr>
        <w:rPr>
          <w:rFonts w:cs="Arial"/>
          <w:szCs w:val="20"/>
        </w:rPr>
      </w:pPr>
      <w:r w:rsidRPr="00FE297C">
        <w:rPr>
          <w:rFonts w:cs="Arial"/>
          <w:szCs w:val="20"/>
        </w:rPr>
        <w:t>Your Windows VM must meet these conditions:</w:t>
      </w:r>
    </w:p>
    <w:p w14:paraId="3B7E6CF0" w14:textId="77777777" w:rsidR="00FE297C" w:rsidRPr="00FE297C" w:rsidRDefault="00FE297C" w:rsidP="00FE297C">
      <w:pPr>
        <w:rPr>
          <w:rFonts w:cs="Arial"/>
          <w:szCs w:val="20"/>
        </w:rPr>
      </w:pPr>
    </w:p>
    <w:p w14:paraId="7C25F51F" w14:textId="77777777" w:rsidR="00FE297C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r w:rsidRPr="00FE297C">
        <w:rPr>
          <w:rFonts w:cs="Arial"/>
          <w:szCs w:val="20"/>
        </w:rPr>
        <w:t>UEFI firmware (NOT Legacy BIOS)</w:t>
      </w:r>
    </w:p>
    <w:p w14:paraId="5739A078" w14:textId="77777777" w:rsidR="00FE297C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r w:rsidRPr="00FE297C">
        <w:rPr>
          <w:rFonts w:cs="Arial"/>
          <w:szCs w:val="20"/>
        </w:rPr>
        <w:t>Secure Boot enabled</w:t>
      </w:r>
    </w:p>
    <w:p w14:paraId="58CDFF52" w14:textId="77777777" w:rsidR="00FE297C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proofErr w:type="spellStart"/>
      <w:r w:rsidRPr="00FE297C">
        <w:rPr>
          <w:rFonts w:cs="Arial"/>
          <w:szCs w:val="20"/>
        </w:rPr>
        <w:t>vTPM</w:t>
      </w:r>
      <w:proofErr w:type="spellEnd"/>
      <w:r w:rsidRPr="00FE297C">
        <w:rPr>
          <w:rFonts w:cs="Arial"/>
          <w:szCs w:val="20"/>
        </w:rPr>
        <w:t xml:space="preserve"> (TPM 2.0) device attached</w:t>
      </w:r>
    </w:p>
    <w:p w14:paraId="71C8E3EC" w14:textId="77777777" w:rsidR="00FE297C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r w:rsidRPr="00FE297C">
        <w:rPr>
          <w:rFonts w:cs="Arial"/>
          <w:szCs w:val="20"/>
        </w:rPr>
        <w:lastRenderedPageBreak/>
        <w:t>CPU passthrough or hypervisor mode exposing virtualization extensions</w:t>
      </w:r>
    </w:p>
    <w:p w14:paraId="42DCCD98" w14:textId="77777777" w:rsidR="00FE297C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r w:rsidRPr="00FE297C">
        <w:rPr>
          <w:rFonts w:cs="Arial"/>
          <w:szCs w:val="20"/>
        </w:rPr>
        <w:t>IOMMU/VT</w:t>
      </w:r>
      <w:r w:rsidRPr="00FE297C">
        <w:rPr>
          <w:rFonts w:ascii="Cambria Math" w:hAnsi="Cambria Math" w:cs="Cambria Math"/>
          <w:szCs w:val="20"/>
        </w:rPr>
        <w:t>‑</w:t>
      </w:r>
      <w:r w:rsidRPr="00FE297C">
        <w:rPr>
          <w:rFonts w:cs="Arial"/>
          <w:szCs w:val="20"/>
        </w:rPr>
        <w:t>d/AMD</w:t>
      </w:r>
      <w:r w:rsidRPr="00FE297C">
        <w:rPr>
          <w:rFonts w:ascii="Cambria Math" w:hAnsi="Cambria Math" w:cs="Cambria Math"/>
          <w:szCs w:val="20"/>
        </w:rPr>
        <w:t>‑</w:t>
      </w:r>
      <w:r w:rsidRPr="00FE297C">
        <w:rPr>
          <w:rFonts w:cs="Arial"/>
          <w:szCs w:val="20"/>
        </w:rPr>
        <w:t>Vi available on the OpenShift worker host</w:t>
      </w:r>
    </w:p>
    <w:p w14:paraId="044B93E1" w14:textId="2BC8199C" w:rsidR="00AC627F" w:rsidRPr="00FE297C" w:rsidRDefault="00FE297C" w:rsidP="00F035DA">
      <w:pPr>
        <w:pStyle w:val="ListParagraph"/>
        <w:numPr>
          <w:ilvl w:val="0"/>
          <w:numId w:val="78"/>
        </w:numPr>
        <w:rPr>
          <w:rFonts w:cs="Arial"/>
          <w:szCs w:val="20"/>
        </w:rPr>
      </w:pPr>
      <w:r w:rsidRPr="00FE297C">
        <w:rPr>
          <w:rFonts w:cs="Arial"/>
          <w:szCs w:val="20"/>
        </w:rPr>
        <w:t>Windows 10/11 or Windows Server 2016+</w:t>
      </w:r>
    </w:p>
    <w:p w14:paraId="0C84CCE0" w14:textId="77777777" w:rsidR="00A60023" w:rsidRDefault="00A60023" w:rsidP="007818CB">
      <w:pPr>
        <w:rPr>
          <w:rFonts w:cs="Arial"/>
          <w:szCs w:val="20"/>
        </w:rPr>
      </w:pPr>
    </w:p>
    <w:p w14:paraId="2F415E3B" w14:textId="77777777" w:rsidR="00CF6975" w:rsidRPr="00CF6975" w:rsidRDefault="00CF6975" w:rsidP="00CF6975">
      <w:pPr>
        <w:rPr>
          <w:rFonts w:cs="Arial"/>
          <w:szCs w:val="20"/>
        </w:rPr>
      </w:pPr>
      <w:r w:rsidRPr="00CF6975">
        <w:rPr>
          <w:rFonts w:cs="Arial"/>
          <w:szCs w:val="20"/>
        </w:rPr>
        <w:t>Step</w:t>
      </w:r>
      <w:r w:rsidRPr="00CF6975">
        <w:rPr>
          <w:rFonts w:cs="Arial"/>
          <w:szCs w:val="20"/>
        </w:rPr>
        <w:noBreakHyphen/>
        <w:t>by</w:t>
      </w:r>
      <w:r w:rsidRPr="00CF6975">
        <w:rPr>
          <w:rFonts w:cs="Arial"/>
          <w:szCs w:val="20"/>
        </w:rPr>
        <w:noBreakHyphen/>
        <w:t>Step: Enable VBS on a Windows VM in OpenShift Virtualization</w:t>
      </w:r>
    </w:p>
    <w:p w14:paraId="02487C5D" w14:textId="7B830AA1" w:rsidR="00CF6975" w:rsidRPr="00CF6975" w:rsidRDefault="0045728B" w:rsidP="00CF6975">
      <w:pPr>
        <w:rPr>
          <w:rFonts w:cs="Arial"/>
          <w:szCs w:val="20"/>
        </w:rPr>
      </w:pPr>
      <w:r>
        <w:rPr>
          <w:rFonts w:cs="Arial"/>
          <w:szCs w:val="20"/>
        </w:rPr>
        <w:t>1</w:t>
      </w:r>
      <w:r w:rsidR="00CF6975" w:rsidRPr="00CF6975">
        <w:rPr>
          <w:rFonts w:cs="Arial"/>
          <w:szCs w:val="20"/>
        </w:rPr>
        <w:t xml:space="preserve">. Set the VM to UEFI with </w:t>
      </w:r>
      <w:proofErr w:type="spellStart"/>
      <w:r w:rsidR="00CF6975" w:rsidRPr="00CF6975">
        <w:rPr>
          <w:rFonts w:cs="Arial"/>
          <w:szCs w:val="20"/>
        </w:rPr>
        <w:t>SecureBoot</w:t>
      </w:r>
      <w:proofErr w:type="spellEnd"/>
    </w:p>
    <w:p w14:paraId="7FB8E3DE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730AAF56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7BF56176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0FA8E960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5E0DC4F1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firmware:</w:t>
      </w:r>
    </w:p>
    <w:p w14:paraId="51492CD0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 bootloader:</w:t>
      </w:r>
    </w:p>
    <w:p w14:paraId="7F490A8A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efi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30264E50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secureBoot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true</w:t>
      </w:r>
    </w:p>
    <w:p w14:paraId="48972868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62360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7439AD0" w14:textId="77777777" w:rsidR="00516C93" w:rsidRPr="00516C93" w:rsidRDefault="00516C93" w:rsidP="00516C93">
      <w:pPr>
        <w:rPr>
          <w:rFonts w:cs="Arial"/>
          <w:szCs w:val="20"/>
        </w:rPr>
      </w:pPr>
      <w:r w:rsidRPr="00516C93">
        <w:rPr>
          <w:rFonts w:cs="Arial"/>
          <w:szCs w:val="20"/>
        </w:rPr>
        <w:t>2. Add a TPM 2.0 Device to the VM</w:t>
      </w:r>
    </w:p>
    <w:p w14:paraId="14ACD8F1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460B42CF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390ECDF3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07FFB973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787A1FE7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devices:</w:t>
      </w:r>
    </w:p>
    <w:p w14:paraId="0026EACA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tpm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700A033F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model: tpm2</w:t>
      </w:r>
    </w:p>
    <w:p w14:paraId="4B2B8D1C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124629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00D50CA" w14:textId="77777777" w:rsidR="008366AC" w:rsidRPr="008366AC" w:rsidRDefault="008366AC" w:rsidP="008366AC">
      <w:pPr>
        <w:rPr>
          <w:rFonts w:cs="Arial"/>
          <w:szCs w:val="20"/>
        </w:rPr>
      </w:pPr>
      <w:r w:rsidRPr="008366AC">
        <w:rPr>
          <w:rFonts w:cs="Arial"/>
          <w:szCs w:val="20"/>
        </w:rPr>
        <w:t>3. Enable Hyper</w:t>
      </w:r>
      <w:r w:rsidRPr="008366AC">
        <w:rPr>
          <w:rFonts w:cs="Arial"/>
          <w:szCs w:val="20"/>
        </w:rPr>
        <w:noBreakHyphen/>
        <w:t>V Enlightenments (Required for VBS in Windows)</w:t>
      </w:r>
    </w:p>
    <w:p w14:paraId="328763EA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0F10E299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15D1D237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2D7A3829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44C94EDE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features:</w:t>
      </w:r>
    </w:p>
    <w:p w14:paraId="79E3698B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hyperv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245503F7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vapic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6C85E7FB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relaxed: {}</w:t>
      </w:r>
    </w:p>
    <w:p w14:paraId="68216C6F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spinlocks:</w:t>
      </w:r>
    </w:p>
    <w:p w14:paraId="6549E006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   spinlocks: </w:t>
      </w:r>
      <w:r>
        <w:rPr>
          <w:rFonts w:ascii="Consolas" w:hAnsi="Consolas" w:cs="Courier New"/>
          <w:color w:val="008000"/>
          <w:sz w:val="17"/>
          <w:szCs w:val="17"/>
        </w:rPr>
        <w:t>8191</w:t>
      </w:r>
    </w:p>
    <w:p w14:paraId="5E243020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synic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2D5735AF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vpindex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05B3504C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runtime: {}</w:t>
      </w:r>
    </w:p>
    <w:p w14:paraId="4B1C1F4B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reset: {}</w:t>
      </w:r>
    </w:p>
    <w:p w14:paraId="10E9561E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tlbflush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62997684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   frequencies: {}</w:t>
      </w:r>
    </w:p>
    <w:p w14:paraId="346499F1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reenlightenment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{}</w:t>
      </w:r>
    </w:p>
    <w:p w14:paraId="12729349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036061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5C26513D" w14:textId="77777777" w:rsidR="008366AC" w:rsidRPr="008366AC" w:rsidRDefault="008366AC" w:rsidP="008366AC">
      <w:pPr>
        <w:rPr>
          <w:rFonts w:cs="Arial"/>
          <w:szCs w:val="20"/>
        </w:rPr>
      </w:pPr>
      <w:r w:rsidRPr="008366AC">
        <w:rPr>
          <w:rFonts w:cs="Arial"/>
          <w:szCs w:val="20"/>
        </w:rPr>
        <w:t>Ensure CPU mode supports virtualization extensions</w:t>
      </w:r>
    </w:p>
    <w:p w14:paraId="67CC21E6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1D3D6327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711868A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56633EE3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387073BD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cpu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4D14FB5E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   model: host-passthrough</w:t>
      </w:r>
    </w:p>
    <w:p w14:paraId="38FC1998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812223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6B6A6313" w14:textId="77777777" w:rsidR="00A60023" w:rsidRDefault="00A60023" w:rsidP="007818CB">
      <w:pPr>
        <w:rPr>
          <w:rFonts w:cs="Arial"/>
          <w:szCs w:val="20"/>
        </w:rPr>
      </w:pPr>
    </w:p>
    <w:p w14:paraId="27F472C2" w14:textId="77777777" w:rsidR="008366AC" w:rsidRPr="008366AC" w:rsidRDefault="008366AC" w:rsidP="008366AC">
      <w:pPr>
        <w:rPr>
          <w:rFonts w:cs="Arial"/>
          <w:szCs w:val="20"/>
        </w:rPr>
      </w:pPr>
      <w:r w:rsidRPr="008366AC">
        <w:rPr>
          <w:rFonts w:cs="Arial"/>
          <w:szCs w:val="20"/>
        </w:rPr>
        <w:t>Optional: Enable IOMMU exposure (if supported by node)</w:t>
      </w:r>
    </w:p>
    <w:p w14:paraId="146B47B1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spec:</w:t>
      </w:r>
    </w:p>
    <w:p w14:paraId="72A9FC15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template</w:t>
      </w:r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7E38A6F7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 spec:</w:t>
      </w:r>
    </w:p>
    <w:p w14:paraId="5E6A3CF4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 domain:</w:t>
      </w:r>
    </w:p>
    <w:p w14:paraId="2CB133C9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       features:</w:t>
      </w:r>
    </w:p>
    <w:p w14:paraId="251C6303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iommu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4D0F3E62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 xml:space="preserve">            intel: {}   </w:t>
      </w:r>
      <w:r>
        <w:rPr>
          <w:rFonts w:ascii="Consolas" w:hAnsi="Consolas" w:cs="Courier New"/>
          <w:color w:val="696969"/>
          <w:sz w:val="17"/>
          <w:szCs w:val="17"/>
        </w:rPr>
        <w:t># for Intel nodes</w:t>
      </w:r>
    </w:p>
    <w:p w14:paraId="5CD91CB4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4204914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33DE912E" w14:textId="77777777" w:rsidR="0045728B" w:rsidRPr="0045728B" w:rsidRDefault="0045728B" w:rsidP="0045728B">
      <w:pPr>
        <w:rPr>
          <w:rFonts w:cs="Arial"/>
          <w:szCs w:val="20"/>
        </w:rPr>
      </w:pPr>
      <w:r w:rsidRPr="0045728B">
        <w:rPr>
          <w:rFonts w:cs="Arial"/>
          <w:szCs w:val="20"/>
        </w:rPr>
        <w:t>Apply the YAML and Start the VM</w:t>
      </w:r>
    </w:p>
    <w:p w14:paraId="4709C311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9263239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apply -f windows-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vbs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vm.yaml</w:t>
      </w:r>
      <w:proofErr w:type="spellEnd"/>
    </w:p>
    <w:p w14:paraId="5C8D4F4C" w14:textId="77777777" w:rsidR="0045728B" w:rsidRDefault="0045728B" w:rsidP="0045728B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9263239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644BBD3" w14:textId="77777777" w:rsidR="0045728B" w:rsidRPr="0045728B" w:rsidRDefault="0045728B" w:rsidP="0045728B">
      <w:pPr>
        <w:rPr>
          <w:rFonts w:cs="Arial"/>
          <w:szCs w:val="20"/>
        </w:rPr>
      </w:pPr>
    </w:p>
    <w:p w14:paraId="5EEE0796" w14:textId="78D25F4A" w:rsidR="0045728B" w:rsidRPr="0045728B" w:rsidRDefault="0045728B" w:rsidP="0045728B">
      <w:pPr>
        <w:rPr>
          <w:rFonts w:cs="Arial"/>
          <w:szCs w:val="20"/>
        </w:rPr>
      </w:pPr>
      <w:r>
        <w:rPr>
          <w:rFonts w:cs="Arial"/>
          <w:szCs w:val="20"/>
        </w:rPr>
        <w:lastRenderedPageBreak/>
        <w:t>reb</w:t>
      </w:r>
      <w:r w:rsidRPr="0045728B">
        <w:rPr>
          <w:rFonts w:cs="Arial"/>
          <w:szCs w:val="20"/>
        </w:rPr>
        <w:t>oot the VM.</w:t>
      </w:r>
    </w:p>
    <w:p w14:paraId="7BF4B29E" w14:textId="77777777" w:rsidR="008366AC" w:rsidRDefault="008366AC" w:rsidP="007818CB">
      <w:pPr>
        <w:rPr>
          <w:rFonts w:cs="Arial"/>
          <w:szCs w:val="20"/>
        </w:rPr>
      </w:pPr>
    </w:p>
    <w:p w14:paraId="03BC6634" w14:textId="77777777" w:rsidR="00A60023" w:rsidRDefault="00A60023" w:rsidP="007818CB">
      <w:pPr>
        <w:rPr>
          <w:rFonts w:cs="Arial"/>
          <w:szCs w:val="20"/>
        </w:rPr>
      </w:pPr>
    </w:p>
    <w:p w14:paraId="67CC1CD7" w14:textId="00AE1AFB" w:rsidR="0032587A" w:rsidRPr="00365167" w:rsidRDefault="00805914" w:rsidP="007818CB">
      <w:pPr>
        <w:rPr>
          <w:rFonts w:cs="Arial"/>
          <w:b/>
          <w:bCs/>
          <w:szCs w:val="20"/>
        </w:rPr>
      </w:pPr>
      <w:r w:rsidRPr="00365167">
        <w:rPr>
          <w:rFonts w:cs="Arial"/>
          <w:b/>
          <w:bCs/>
          <w:szCs w:val="20"/>
        </w:rPr>
        <w:t>Enable VBS inside the Windows guest</w:t>
      </w:r>
    </w:p>
    <w:p w14:paraId="5A8402E1" w14:textId="0043622E" w:rsidR="00805914" w:rsidRPr="00805914" w:rsidRDefault="00991F71" w:rsidP="00805914">
      <w:pPr>
        <w:rPr>
          <w:rFonts w:cs="Arial"/>
          <w:szCs w:val="20"/>
        </w:rPr>
      </w:pPr>
      <w:r>
        <w:rPr>
          <w:rFonts w:cs="Arial"/>
          <w:szCs w:val="20"/>
        </w:rPr>
        <w:t xml:space="preserve">GPO: </w:t>
      </w:r>
      <w:r w:rsidR="00805914" w:rsidRPr="00805914">
        <w:rPr>
          <w:rFonts w:cs="Arial"/>
          <w:szCs w:val="20"/>
        </w:rPr>
        <w:t>Computer Configuration &gt; Administrative Templates &gt; System &gt; Device Guard &gt; Turn On Virtualization</w:t>
      </w:r>
      <w:r w:rsidR="00805914" w:rsidRPr="00805914">
        <w:rPr>
          <w:rFonts w:cs="Arial"/>
          <w:szCs w:val="20"/>
        </w:rPr>
        <w:noBreakHyphen/>
        <w:t>Based Security</w:t>
      </w:r>
    </w:p>
    <w:p w14:paraId="28F14663" w14:textId="77777777" w:rsidR="00805914" w:rsidRPr="00805914" w:rsidRDefault="00805914" w:rsidP="00805914">
      <w:pPr>
        <w:rPr>
          <w:rFonts w:cs="Arial"/>
          <w:szCs w:val="20"/>
        </w:rPr>
      </w:pPr>
      <w:r w:rsidRPr="00805914">
        <w:rPr>
          <w:rFonts w:cs="Arial"/>
          <w:szCs w:val="20"/>
        </w:rPr>
        <w:t>Enable:</w:t>
      </w:r>
    </w:p>
    <w:p w14:paraId="4B261290" w14:textId="77777777" w:rsidR="00805914" w:rsidRPr="00805914" w:rsidRDefault="00805914" w:rsidP="00F035DA">
      <w:pPr>
        <w:numPr>
          <w:ilvl w:val="0"/>
          <w:numId w:val="79"/>
        </w:numPr>
        <w:rPr>
          <w:rFonts w:cs="Arial"/>
          <w:szCs w:val="20"/>
        </w:rPr>
      </w:pPr>
      <w:r w:rsidRPr="00805914">
        <w:rPr>
          <w:rFonts w:cs="Arial"/>
          <w:szCs w:val="20"/>
        </w:rPr>
        <w:t>Secure Boot</w:t>
      </w:r>
    </w:p>
    <w:p w14:paraId="0EA30CE9" w14:textId="77777777" w:rsidR="00805914" w:rsidRPr="00805914" w:rsidRDefault="00805914" w:rsidP="00F035DA">
      <w:pPr>
        <w:numPr>
          <w:ilvl w:val="0"/>
          <w:numId w:val="79"/>
        </w:numPr>
        <w:rPr>
          <w:rFonts w:cs="Arial"/>
          <w:szCs w:val="20"/>
        </w:rPr>
      </w:pPr>
      <w:r w:rsidRPr="00805914">
        <w:rPr>
          <w:rFonts w:cs="Arial"/>
          <w:szCs w:val="20"/>
        </w:rPr>
        <w:t>DMA Protection</w:t>
      </w:r>
    </w:p>
    <w:p w14:paraId="2032FE05" w14:textId="77777777" w:rsidR="00805914" w:rsidRPr="00805914" w:rsidRDefault="00805914" w:rsidP="00F035DA">
      <w:pPr>
        <w:numPr>
          <w:ilvl w:val="0"/>
          <w:numId w:val="79"/>
        </w:numPr>
        <w:rPr>
          <w:rFonts w:cs="Arial"/>
          <w:szCs w:val="20"/>
        </w:rPr>
      </w:pPr>
      <w:r w:rsidRPr="00805914">
        <w:rPr>
          <w:rFonts w:cs="Arial"/>
          <w:szCs w:val="20"/>
        </w:rPr>
        <w:t>VBS with UEFI lock</w:t>
      </w:r>
    </w:p>
    <w:p w14:paraId="5C2F75A3" w14:textId="77777777" w:rsidR="00F65497" w:rsidRDefault="00F65497" w:rsidP="00F65497">
      <w:pPr>
        <w:rPr>
          <w:rFonts w:cs="Arial"/>
          <w:szCs w:val="20"/>
        </w:rPr>
      </w:pPr>
    </w:p>
    <w:p w14:paraId="069A317A" w14:textId="471A6F5F" w:rsidR="00F65497" w:rsidRPr="00F65497" w:rsidRDefault="00F65497" w:rsidP="00F65497">
      <w:pPr>
        <w:rPr>
          <w:rFonts w:cs="Arial"/>
          <w:szCs w:val="20"/>
        </w:rPr>
      </w:pPr>
      <w:r>
        <w:rPr>
          <w:rFonts w:cs="Arial"/>
          <w:szCs w:val="20"/>
        </w:rPr>
        <w:t xml:space="preserve">Verification </w:t>
      </w:r>
      <w:r w:rsidRPr="00F65497">
        <w:rPr>
          <w:rFonts w:cs="Arial"/>
          <w:szCs w:val="20"/>
        </w:rPr>
        <w:t>Inside the VM:</w:t>
      </w:r>
    </w:p>
    <w:p w14:paraId="6468C0DA" w14:textId="77777777" w:rsidR="00F65497" w:rsidRPr="00F65497" w:rsidRDefault="00F65497" w:rsidP="00F035DA">
      <w:pPr>
        <w:numPr>
          <w:ilvl w:val="0"/>
          <w:numId w:val="80"/>
        </w:numPr>
        <w:rPr>
          <w:rFonts w:cs="Arial"/>
          <w:szCs w:val="20"/>
        </w:rPr>
      </w:pPr>
      <w:r w:rsidRPr="00F65497">
        <w:rPr>
          <w:rFonts w:cs="Arial"/>
          <w:szCs w:val="20"/>
        </w:rPr>
        <w:t>Run msinfo32</w:t>
      </w:r>
    </w:p>
    <w:p w14:paraId="21BB597E" w14:textId="77777777" w:rsidR="00F65497" w:rsidRPr="00F65497" w:rsidRDefault="00F65497" w:rsidP="00F035DA">
      <w:pPr>
        <w:numPr>
          <w:ilvl w:val="0"/>
          <w:numId w:val="80"/>
        </w:numPr>
        <w:rPr>
          <w:rFonts w:cs="Arial"/>
          <w:szCs w:val="20"/>
        </w:rPr>
      </w:pPr>
      <w:r w:rsidRPr="00F65497">
        <w:rPr>
          <w:rFonts w:cs="Arial"/>
          <w:szCs w:val="20"/>
        </w:rPr>
        <w:t xml:space="preserve">Check the entry: </w:t>
      </w:r>
      <w:r w:rsidRPr="00F65497">
        <w:rPr>
          <w:rFonts w:cs="Arial"/>
          <w:b/>
          <w:bCs/>
          <w:szCs w:val="20"/>
        </w:rPr>
        <w:t>Virtualization</w:t>
      </w:r>
      <w:r w:rsidRPr="00F65497">
        <w:rPr>
          <w:rFonts w:cs="Arial"/>
          <w:b/>
          <w:bCs/>
          <w:szCs w:val="20"/>
        </w:rPr>
        <w:noBreakHyphen/>
        <w:t>based security</w:t>
      </w:r>
    </w:p>
    <w:p w14:paraId="11453787" w14:textId="642FB2FE" w:rsidR="00805914" w:rsidRPr="005F3106" w:rsidRDefault="006D48D1" w:rsidP="007818CB">
      <w:pPr>
        <w:rPr>
          <w:rFonts w:cs="Arial"/>
          <w:sz w:val="18"/>
          <w:szCs w:val="18"/>
        </w:rPr>
      </w:pPr>
      <w:proofErr w:type="spellStart"/>
      <w:r w:rsidRPr="005F3106">
        <w:rPr>
          <w:rFonts w:cs="Arial"/>
          <w:sz w:val="18"/>
          <w:szCs w:val="18"/>
        </w:rPr>
        <w:t>VirtualizationBasedSecurityStatus</w:t>
      </w:r>
      <w:proofErr w:type="spellEnd"/>
      <w:r w:rsidRPr="005F3106">
        <w:rPr>
          <w:rFonts w:cs="Arial"/>
          <w:sz w:val="18"/>
          <w:szCs w:val="18"/>
        </w:rPr>
        <w:t xml:space="preserve"> should be 1 (enabled) or 2 (running).</w:t>
      </w:r>
    </w:p>
    <w:p w14:paraId="0F249B51" w14:textId="77777777" w:rsidR="006D48D1" w:rsidRPr="00BF76B6" w:rsidRDefault="006D48D1" w:rsidP="007818CB">
      <w:pPr>
        <w:rPr>
          <w:rFonts w:cs="Arial"/>
          <w:szCs w:val="20"/>
        </w:rPr>
      </w:pPr>
    </w:p>
    <w:p w14:paraId="7818A2ED" w14:textId="58AB01C2" w:rsidR="009F7880" w:rsidRPr="00BF6208" w:rsidRDefault="00542F3D" w:rsidP="00BF6208">
      <w:pPr>
        <w:pStyle w:val="Heading2"/>
        <w:numPr>
          <w:ilvl w:val="1"/>
          <w:numId w:val="2"/>
        </w:numPr>
        <w:rPr>
          <w:rFonts w:cs="Arial"/>
          <w:szCs w:val="20"/>
        </w:rPr>
      </w:pPr>
      <w:bookmarkStart w:id="122" w:name="_Toc221842981"/>
      <w:r w:rsidRPr="0085125F">
        <w:rPr>
          <w:rFonts w:cs="Arial"/>
          <w:szCs w:val="20"/>
        </w:rPr>
        <w:t>Migration Toolkit for Virtualization (MTV)</w:t>
      </w:r>
      <w:bookmarkEnd w:id="122"/>
    </w:p>
    <w:p w14:paraId="25EAE7A4" w14:textId="65BBFE99" w:rsidR="0085125F" w:rsidRPr="009F7880" w:rsidRDefault="0085125F" w:rsidP="0085125F">
      <w:pPr>
        <w:rPr>
          <w:rFonts w:asciiTheme="minorHAnsi" w:eastAsiaTheme="majorEastAsia" w:hAnsiTheme="minorHAnsi" w:cs="Arial"/>
          <w:b/>
          <w:bCs/>
          <w:color w:val="004B87"/>
          <w:sz w:val="28"/>
          <w:szCs w:val="20"/>
        </w:rPr>
      </w:pPr>
      <w:r>
        <w:t>T</w:t>
      </w:r>
      <w:r w:rsidRPr="0085125F">
        <w:t>o migrate virtual machines (VMs) from the following source providers to OpenShift Virtualization destination providers:</w:t>
      </w:r>
    </w:p>
    <w:p w14:paraId="3FC53B7F" w14:textId="77777777" w:rsidR="0085125F" w:rsidRPr="0085125F" w:rsidRDefault="0085125F" w:rsidP="00F035DA">
      <w:pPr>
        <w:numPr>
          <w:ilvl w:val="0"/>
          <w:numId w:val="69"/>
        </w:numPr>
      </w:pPr>
      <w:r w:rsidRPr="0085125F">
        <w:t>VMware vSphere</w:t>
      </w:r>
    </w:p>
    <w:p w14:paraId="0C884477" w14:textId="77777777" w:rsidR="0085125F" w:rsidRPr="0085125F" w:rsidRDefault="0085125F" w:rsidP="00F035DA">
      <w:pPr>
        <w:numPr>
          <w:ilvl w:val="0"/>
          <w:numId w:val="69"/>
        </w:numPr>
      </w:pPr>
      <w:r w:rsidRPr="0085125F">
        <w:t>Red Hat Virtualization (RHV)</w:t>
      </w:r>
    </w:p>
    <w:p w14:paraId="62B74E16" w14:textId="77777777" w:rsidR="0085125F" w:rsidRPr="0085125F" w:rsidRDefault="0085125F" w:rsidP="00F035DA">
      <w:pPr>
        <w:numPr>
          <w:ilvl w:val="0"/>
          <w:numId w:val="69"/>
        </w:numPr>
      </w:pPr>
      <w:r w:rsidRPr="0085125F">
        <w:t>OpenStack</w:t>
      </w:r>
    </w:p>
    <w:p w14:paraId="2D3B9F6C" w14:textId="77777777" w:rsidR="0085125F" w:rsidRPr="0085125F" w:rsidRDefault="0085125F" w:rsidP="00F035DA">
      <w:pPr>
        <w:numPr>
          <w:ilvl w:val="0"/>
          <w:numId w:val="69"/>
        </w:numPr>
      </w:pPr>
      <w:r w:rsidRPr="0085125F">
        <w:t>Open Virtual Appliances (OVAs) that were created by VMware vSphere</w:t>
      </w:r>
    </w:p>
    <w:p w14:paraId="635FCE9E" w14:textId="77777777" w:rsidR="0085125F" w:rsidRPr="0085125F" w:rsidRDefault="0085125F" w:rsidP="00F035DA">
      <w:pPr>
        <w:numPr>
          <w:ilvl w:val="0"/>
          <w:numId w:val="69"/>
        </w:numPr>
      </w:pPr>
      <w:r w:rsidRPr="0085125F">
        <w:t>Remote OpenShift Virtualization clusters</w:t>
      </w:r>
    </w:p>
    <w:p w14:paraId="0E1961C8" w14:textId="77777777" w:rsidR="00F01AFA" w:rsidRDefault="00F01AFA" w:rsidP="00F01AFA"/>
    <w:p w14:paraId="5EBE72A7" w14:textId="572F52D1" w:rsidR="00080CA3" w:rsidRPr="00080CA3" w:rsidRDefault="00080CA3" w:rsidP="00080CA3">
      <w:pPr>
        <w:rPr>
          <w:b/>
          <w:bCs/>
        </w:rPr>
      </w:pPr>
      <w:r w:rsidRPr="00080CA3">
        <w:rPr>
          <w:b/>
          <w:bCs/>
        </w:rPr>
        <w:t>Install</w:t>
      </w:r>
      <w:r>
        <w:rPr>
          <w:b/>
          <w:bCs/>
        </w:rPr>
        <w:t>ation</w:t>
      </w:r>
      <w:r w:rsidRPr="00080CA3">
        <w:rPr>
          <w:b/>
          <w:bCs/>
        </w:rPr>
        <w:t xml:space="preserve"> MTV from </w:t>
      </w:r>
      <w:proofErr w:type="spellStart"/>
      <w:r w:rsidRPr="00080CA3">
        <w:rPr>
          <w:b/>
          <w:bCs/>
        </w:rPr>
        <w:t>OperatorHub</w:t>
      </w:r>
      <w:proofErr w:type="spellEnd"/>
      <w:r w:rsidR="00402E2B">
        <w:rPr>
          <w:b/>
          <w:bCs/>
        </w:rPr>
        <w:t xml:space="preserve">     </w:t>
      </w:r>
    </w:p>
    <w:p w14:paraId="258BCF9A" w14:textId="77777777" w:rsidR="00080CA3" w:rsidRPr="00080CA3" w:rsidRDefault="00080CA3" w:rsidP="00F035DA">
      <w:pPr>
        <w:numPr>
          <w:ilvl w:val="0"/>
          <w:numId w:val="70"/>
        </w:numPr>
      </w:pPr>
      <w:r w:rsidRPr="00080CA3">
        <w:t xml:space="preserve">Go to </w:t>
      </w:r>
      <w:r w:rsidRPr="00080CA3">
        <w:rPr>
          <w:b/>
          <w:bCs/>
        </w:rPr>
        <w:t xml:space="preserve">Operators → </w:t>
      </w:r>
      <w:proofErr w:type="spellStart"/>
      <w:r w:rsidRPr="00080CA3">
        <w:rPr>
          <w:b/>
          <w:bCs/>
        </w:rPr>
        <w:t>OperatorHub</w:t>
      </w:r>
      <w:proofErr w:type="spellEnd"/>
    </w:p>
    <w:p w14:paraId="7FA8207B" w14:textId="77777777" w:rsidR="00080CA3" w:rsidRPr="00080CA3" w:rsidRDefault="00080CA3" w:rsidP="00F035DA">
      <w:pPr>
        <w:numPr>
          <w:ilvl w:val="0"/>
          <w:numId w:val="70"/>
        </w:numPr>
      </w:pPr>
      <w:r w:rsidRPr="00080CA3">
        <w:t xml:space="preserve">Search for </w:t>
      </w:r>
      <w:r w:rsidRPr="00080CA3">
        <w:rPr>
          <w:b/>
          <w:bCs/>
        </w:rPr>
        <w:t>Migration Toolkit for Virtualization</w:t>
      </w:r>
    </w:p>
    <w:p w14:paraId="6FF31135" w14:textId="77777777" w:rsidR="00080CA3" w:rsidRPr="00080CA3" w:rsidRDefault="00080CA3" w:rsidP="00F035DA">
      <w:pPr>
        <w:numPr>
          <w:ilvl w:val="0"/>
          <w:numId w:val="70"/>
        </w:numPr>
      </w:pPr>
      <w:r w:rsidRPr="00080CA3">
        <w:t xml:space="preserve">Select it and click </w:t>
      </w:r>
      <w:r w:rsidRPr="00080CA3">
        <w:rPr>
          <w:b/>
          <w:bCs/>
        </w:rPr>
        <w:t>Install</w:t>
      </w:r>
    </w:p>
    <w:p w14:paraId="5AE80847" w14:textId="77777777" w:rsidR="00080CA3" w:rsidRPr="00080CA3" w:rsidRDefault="00080CA3" w:rsidP="00F035DA">
      <w:pPr>
        <w:numPr>
          <w:ilvl w:val="0"/>
          <w:numId w:val="70"/>
        </w:numPr>
      </w:pPr>
      <w:r w:rsidRPr="00080CA3">
        <w:t>Choose:</w:t>
      </w:r>
    </w:p>
    <w:p w14:paraId="12926689" w14:textId="7FD4B9F2" w:rsidR="00080CA3" w:rsidRPr="00080CA3" w:rsidRDefault="00080CA3" w:rsidP="00F035DA">
      <w:pPr>
        <w:numPr>
          <w:ilvl w:val="1"/>
          <w:numId w:val="70"/>
        </w:numPr>
      </w:pPr>
      <w:r w:rsidRPr="00080CA3">
        <w:t xml:space="preserve">Installation mode: </w:t>
      </w:r>
      <w:r w:rsidR="001722FE" w:rsidRPr="001722FE">
        <w:rPr>
          <w:b/>
          <w:bCs/>
        </w:rPr>
        <w:t>A specific namespace on the cluster</w:t>
      </w:r>
      <w:r w:rsidR="001722FE">
        <w:rPr>
          <w:b/>
          <w:bCs/>
        </w:rPr>
        <w:t xml:space="preserve"> </w:t>
      </w:r>
      <w:r w:rsidR="001722FE" w:rsidRPr="001722FE">
        <w:t>(</w:t>
      </w:r>
      <w:proofErr w:type="spellStart"/>
      <w:r w:rsidR="001722FE" w:rsidRPr="001722FE">
        <w:t>openshift-mtv</w:t>
      </w:r>
      <w:proofErr w:type="spellEnd"/>
      <w:r w:rsidR="001722FE" w:rsidRPr="001722FE">
        <w:t>)</w:t>
      </w:r>
    </w:p>
    <w:p w14:paraId="157447F9" w14:textId="77777777" w:rsidR="00080CA3" w:rsidRPr="00080CA3" w:rsidRDefault="00080CA3" w:rsidP="00F035DA">
      <w:pPr>
        <w:numPr>
          <w:ilvl w:val="1"/>
          <w:numId w:val="70"/>
        </w:numPr>
      </w:pPr>
      <w:r w:rsidRPr="00080CA3">
        <w:t xml:space="preserve">Update channel: typically </w:t>
      </w:r>
      <w:r w:rsidRPr="00080CA3">
        <w:rPr>
          <w:b/>
          <w:bCs/>
        </w:rPr>
        <w:t>stable</w:t>
      </w:r>
    </w:p>
    <w:p w14:paraId="28F9E9C2" w14:textId="77777777" w:rsidR="00080CA3" w:rsidRPr="00080CA3" w:rsidRDefault="00080CA3" w:rsidP="00F035DA">
      <w:pPr>
        <w:numPr>
          <w:ilvl w:val="1"/>
          <w:numId w:val="70"/>
        </w:numPr>
      </w:pPr>
      <w:r w:rsidRPr="00080CA3">
        <w:t xml:space="preserve">Approval strategy: </w:t>
      </w:r>
      <w:r w:rsidRPr="00080CA3">
        <w:rPr>
          <w:b/>
          <w:bCs/>
        </w:rPr>
        <w:t>Automatic</w:t>
      </w:r>
      <w:r w:rsidRPr="00080CA3">
        <w:t xml:space="preserve"> or </w:t>
      </w:r>
      <w:r w:rsidRPr="00080CA3">
        <w:rPr>
          <w:b/>
          <w:bCs/>
        </w:rPr>
        <w:t>Manual</w:t>
      </w:r>
    </w:p>
    <w:p w14:paraId="16898A33" w14:textId="77777777" w:rsidR="00080CA3" w:rsidRPr="00080CA3" w:rsidRDefault="00080CA3" w:rsidP="00F035DA">
      <w:pPr>
        <w:numPr>
          <w:ilvl w:val="0"/>
          <w:numId w:val="70"/>
        </w:numPr>
      </w:pPr>
      <w:r w:rsidRPr="00080CA3">
        <w:t xml:space="preserve">Click </w:t>
      </w:r>
      <w:r w:rsidRPr="00080CA3">
        <w:rPr>
          <w:b/>
          <w:bCs/>
        </w:rPr>
        <w:t>Install</w:t>
      </w:r>
    </w:p>
    <w:p w14:paraId="35878E62" w14:textId="77777777" w:rsidR="00080CA3" w:rsidRPr="00080CA3" w:rsidRDefault="00080CA3" w:rsidP="00080CA3">
      <w:r w:rsidRPr="00080CA3">
        <w:t>Once installed, MTV creates:</w:t>
      </w:r>
    </w:p>
    <w:p w14:paraId="2C6E26DC" w14:textId="77777777" w:rsidR="00080CA3" w:rsidRPr="00080CA3" w:rsidRDefault="00080CA3" w:rsidP="00F035DA">
      <w:pPr>
        <w:numPr>
          <w:ilvl w:val="0"/>
          <w:numId w:val="71"/>
        </w:numPr>
      </w:pPr>
      <w:r w:rsidRPr="00080CA3">
        <w:t xml:space="preserve">The </w:t>
      </w:r>
      <w:proofErr w:type="spellStart"/>
      <w:r w:rsidRPr="00080CA3">
        <w:rPr>
          <w:b/>
          <w:bCs/>
        </w:rPr>
        <w:t>ForkliftController</w:t>
      </w:r>
      <w:proofErr w:type="spellEnd"/>
      <w:r w:rsidRPr="00080CA3">
        <w:t xml:space="preserve"> operator</w:t>
      </w:r>
    </w:p>
    <w:p w14:paraId="18D596EC" w14:textId="77777777" w:rsidR="00080CA3" w:rsidRPr="00080CA3" w:rsidRDefault="00080CA3" w:rsidP="00F035DA">
      <w:pPr>
        <w:numPr>
          <w:ilvl w:val="0"/>
          <w:numId w:val="71"/>
        </w:numPr>
      </w:pPr>
      <w:r w:rsidRPr="00080CA3">
        <w:t>CRDs for providers, plans, mappings, etc.</w:t>
      </w:r>
    </w:p>
    <w:p w14:paraId="550B9CC5" w14:textId="77777777" w:rsidR="00080CA3" w:rsidRPr="00080CA3" w:rsidRDefault="00080CA3" w:rsidP="00F035DA">
      <w:pPr>
        <w:numPr>
          <w:ilvl w:val="0"/>
          <w:numId w:val="71"/>
        </w:numPr>
      </w:pPr>
      <w:r w:rsidRPr="00080CA3">
        <w:t xml:space="preserve">The </w:t>
      </w:r>
      <w:r w:rsidRPr="00080CA3">
        <w:rPr>
          <w:b/>
          <w:bCs/>
        </w:rPr>
        <w:t>MTV UI</w:t>
      </w:r>
      <w:r w:rsidRPr="00080CA3">
        <w:t xml:space="preserve"> under </w:t>
      </w:r>
      <w:r w:rsidRPr="00080CA3">
        <w:rPr>
          <w:b/>
          <w:bCs/>
        </w:rPr>
        <w:t>Migration → Virtualization</w:t>
      </w:r>
    </w:p>
    <w:p w14:paraId="1D035347" w14:textId="77777777" w:rsidR="00080CA3" w:rsidRDefault="00080CA3" w:rsidP="00F01AFA"/>
    <w:p w14:paraId="3B8FCC40" w14:textId="19C7EF5A" w:rsidR="000A04F5" w:rsidRPr="000A04F5" w:rsidRDefault="000A04F5" w:rsidP="00F01AFA">
      <w:pPr>
        <w:rPr>
          <w:b/>
          <w:bCs/>
        </w:rPr>
      </w:pPr>
      <w:r w:rsidRPr="000A04F5">
        <w:rPr>
          <w:b/>
          <w:bCs/>
        </w:rPr>
        <w:t>Verify Installation</w:t>
      </w:r>
    </w:p>
    <w:p w14:paraId="3B237311" w14:textId="77777777" w:rsidR="000A04F5" w:rsidRDefault="000A04F5" w:rsidP="000A04F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4907622"/>
        <w:rPr>
          <w:rFonts w:ascii="Consolas" w:hAnsi="Consolas" w:cs="Courier New"/>
          <w:color w:val="545454"/>
          <w:sz w:val="17"/>
          <w:szCs w:val="17"/>
        </w:rPr>
      </w:pP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pods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openshift-mtv</w:t>
      </w:r>
      <w:proofErr w:type="spellEnd"/>
    </w:p>
    <w:p w14:paraId="5A021C14" w14:textId="77777777" w:rsidR="000A04F5" w:rsidRDefault="000A04F5" w:rsidP="000A04F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4907622"/>
        <w:rPr>
          <w:rFonts w:ascii="Consolas" w:hAnsi="Consolas" w:cs="Courier New"/>
          <w:color w:val="545454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156BF264" w14:textId="77777777" w:rsidR="000A04F5" w:rsidRPr="000A04F5" w:rsidRDefault="000A04F5" w:rsidP="000A04F5">
      <w:pPr>
        <w:rPr>
          <w:sz w:val="18"/>
          <w:szCs w:val="22"/>
        </w:rPr>
      </w:pPr>
      <w:r w:rsidRPr="000A04F5">
        <w:rPr>
          <w:sz w:val="18"/>
          <w:szCs w:val="22"/>
        </w:rPr>
        <w:t>You should see pods like:</w:t>
      </w:r>
    </w:p>
    <w:p w14:paraId="693EAABC" w14:textId="77777777" w:rsidR="000A04F5" w:rsidRPr="000A04F5" w:rsidRDefault="000A04F5" w:rsidP="00F035DA">
      <w:pPr>
        <w:numPr>
          <w:ilvl w:val="0"/>
          <w:numId w:val="72"/>
        </w:numPr>
        <w:rPr>
          <w:sz w:val="18"/>
          <w:szCs w:val="22"/>
        </w:rPr>
      </w:pPr>
      <w:r w:rsidRPr="000A04F5">
        <w:rPr>
          <w:sz w:val="18"/>
          <w:szCs w:val="22"/>
        </w:rPr>
        <w:t>forklift-controller</w:t>
      </w:r>
    </w:p>
    <w:p w14:paraId="2428E848" w14:textId="77777777" w:rsidR="000A04F5" w:rsidRPr="000A04F5" w:rsidRDefault="000A04F5" w:rsidP="00F035DA">
      <w:pPr>
        <w:numPr>
          <w:ilvl w:val="0"/>
          <w:numId w:val="72"/>
        </w:numPr>
        <w:rPr>
          <w:sz w:val="18"/>
          <w:szCs w:val="22"/>
        </w:rPr>
      </w:pPr>
      <w:r w:rsidRPr="000A04F5">
        <w:rPr>
          <w:sz w:val="18"/>
          <w:szCs w:val="22"/>
        </w:rPr>
        <w:t>forklift-operator</w:t>
      </w:r>
    </w:p>
    <w:p w14:paraId="5063E0E8" w14:textId="77777777" w:rsidR="000A04F5" w:rsidRPr="000A04F5" w:rsidRDefault="000A04F5" w:rsidP="00F035DA">
      <w:pPr>
        <w:numPr>
          <w:ilvl w:val="0"/>
          <w:numId w:val="72"/>
        </w:numPr>
        <w:rPr>
          <w:sz w:val="18"/>
          <w:szCs w:val="22"/>
        </w:rPr>
      </w:pPr>
      <w:r w:rsidRPr="000A04F5">
        <w:rPr>
          <w:sz w:val="18"/>
          <w:szCs w:val="22"/>
        </w:rPr>
        <w:t>forklift-</w:t>
      </w:r>
      <w:proofErr w:type="spellStart"/>
      <w:r w:rsidRPr="000A04F5">
        <w:rPr>
          <w:sz w:val="18"/>
          <w:szCs w:val="22"/>
        </w:rPr>
        <w:t>ui</w:t>
      </w:r>
      <w:proofErr w:type="spellEnd"/>
    </w:p>
    <w:p w14:paraId="22B7FA73" w14:textId="77777777" w:rsidR="000A04F5" w:rsidRPr="000A04F5" w:rsidRDefault="000A04F5" w:rsidP="000A04F5">
      <w:pPr>
        <w:rPr>
          <w:sz w:val="18"/>
          <w:szCs w:val="22"/>
        </w:rPr>
      </w:pPr>
      <w:r w:rsidRPr="000A04F5">
        <w:rPr>
          <w:sz w:val="18"/>
          <w:szCs w:val="22"/>
        </w:rPr>
        <w:t>All should be in Running state.</w:t>
      </w:r>
    </w:p>
    <w:p w14:paraId="7364F012" w14:textId="11579491" w:rsidR="000A04F5" w:rsidRPr="000A04F5" w:rsidRDefault="000A04F5" w:rsidP="000A04F5">
      <w:r w:rsidRPr="000A04F5">
        <w:rPr>
          <w:noProof/>
        </w:rPr>
        <w:drawing>
          <wp:inline distT="0" distB="0" distL="0" distR="0" wp14:anchorId="67EB475B" wp14:editId="6CB406F6">
            <wp:extent cx="6390640" cy="1419860"/>
            <wp:effectExtent l="0" t="0" r="0" b="8890"/>
            <wp:docPr id="75582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53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6E" w14:textId="77777777" w:rsidR="000A04F5" w:rsidRDefault="000A04F5" w:rsidP="00F01AFA"/>
    <w:p w14:paraId="0F7F33BC" w14:textId="00A9420B" w:rsidR="000A04F5" w:rsidRPr="000A04F5" w:rsidRDefault="000A04F5" w:rsidP="000A04F5">
      <w:pPr>
        <w:pStyle w:val="NormalWeb"/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2121713"/>
        <w:rPr>
          <w:rFonts w:ascii="Consolas" w:hAnsi="Consolas" w:cs="Courier New"/>
          <w:color w:val="545454"/>
          <w:sz w:val="17"/>
          <w:szCs w:val="17"/>
        </w:rPr>
      </w:pPr>
      <w:r>
        <w:t>C</w:t>
      </w:r>
      <w:r w:rsidRPr="00560D44">
        <w:t>heck the operator status:</w:t>
      </w:r>
      <w:r>
        <w:t xml:space="preserve">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</w:t>
      </w:r>
      <w:r>
        <w:rPr>
          <w:rFonts w:ascii="Consolas" w:hAnsi="Consolas" w:cs="Courier New"/>
          <w:b/>
          <w:bCs/>
          <w:color w:val="7928A1"/>
          <w:sz w:val="17"/>
          <w:szCs w:val="17"/>
        </w:rPr>
        <w:t>get</w:t>
      </w:r>
      <w:r>
        <w:rPr>
          <w:rFonts w:ascii="Consolas" w:hAnsi="Consolas" w:cs="Courier New"/>
          <w:color w:val="545454"/>
          <w:sz w:val="17"/>
          <w:szCs w:val="17"/>
        </w:rPr>
        <w:t xml:space="preserve"> csv -n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openshift-mtv</w:t>
      </w:r>
      <w:proofErr w:type="spellEnd"/>
    </w:p>
    <w:p w14:paraId="652DA34E" w14:textId="3062DC22" w:rsidR="000A04F5" w:rsidRDefault="000A04F5" w:rsidP="00F01AFA">
      <w:r w:rsidRPr="000A04F5">
        <w:rPr>
          <w:noProof/>
        </w:rPr>
        <w:drawing>
          <wp:inline distT="0" distB="0" distL="0" distR="0" wp14:anchorId="5BA3C46A" wp14:editId="6E0104C4">
            <wp:extent cx="6390640" cy="1049020"/>
            <wp:effectExtent l="0" t="0" r="0" b="0"/>
            <wp:docPr id="155052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60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9D77" w14:textId="77777777" w:rsidR="00B60CF4" w:rsidRDefault="00B60CF4" w:rsidP="00F01AFA"/>
    <w:p w14:paraId="267E5213" w14:textId="1D68A158" w:rsidR="00B60CF4" w:rsidRDefault="00B60CF4" w:rsidP="00F01AFA">
      <w:r w:rsidRPr="00B60CF4">
        <w:rPr>
          <w:noProof/>
        </w:rPr>
        <w:drawing>
          <wp:inline distT="0" distB="0" distL="0" distR="0" wp14:anchorId="52026025" wp14:editId="6FAC19D1">
            <wp:extent cx="5556739" cy="5068647"/>
            <wp:effectExtent l="0" t="0" r="6350" b="0"/>
            <wp:docPr id="95544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434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0063" cy="50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68FB" w14:textId="71455E31" w:rsidR="00860F75" w:rsidRDefault="00860F75">
      <w:r>
        <w:br w:type="page"/>
      </w:r>
    </w:p>
    <w:p w14:paraId="0D3B650E" w14:textId="0E90B8A9" w:rsidR="00860F75" w:rsidRDefault="00860F75" w:rsidP="00F01AFA"/>
    <w:p w14:paraId="0A7F7D18" w14:textId="77777777" w:rsidR="009F7880" w:rsidRDefault="009F7880" w:rsidP="00F01AFA"/>
    <w:p w14:paraId="21D787D8" w14:textId="74B97D72" w:rsidR="000C78AE" w:rsidRPr="000C78AE" w:rsidRDefault="0005608F" w:rsidP="000C78AE">
      <w:pPr>
        <w:pStyle w:val="Heading1"/>
      </w:pPr>
      <w:bookmarkStart w:id="123" w:name="_Toc220678814"/>
      <w:bookmarkStart w:id="124" w:name="_Toc221842982"/>
      <w:r w:rsidRPr="007C1205">
        <w:t>Security Concept</w:t>
      </w:r>
      <w:bookmarkEnd w:id="123"/>
      <w:bookmarkEnd w:id="124"/>
    </w:p>
    <w:p w14:paraId="7CC09A24" w14:textId="77777777" w:rsidR="0005608F" w:rsidRPr="007C1205" w:rsidRDefault="0005608F" w:rsidP="0005608F"/>
    <w:p w14:paraId="03E64F6B" w14:textId="77777777" w:rsidR="0005608F" w:rsidRPr="007C1205" w:rsidRDefault="0005608F" w:rsidP="0005608F">
      <w:r w:rsidRPr="007C1205">
        <w:t>Define the overall security architecture and compliance alignment.</w:t>
      </w:r>
    </w:p>
    <w:p w14:paraId="3581648F" w14:textId="77777777" w:rsidR="0005608F" w:rsidRPr="007C1205" w:rsidRDefault="0005608F" w:rsidP="0005608F">
      <w:r w:rsidRPr="007C1205">
        <w:t xml:space="preserve">Provides a comprehensive view of security, including access control, audit logging, and compliance mapping. </w:t>
      </w:r>
    </w:p>
    <w:p w14:paraId="3FFB8DA1" w14:textId="77777777" w:rsidR="0005608F" w:rsidRPr="007C1205" w:rsidRDefault="0005608F" w:rsidP="0005608F"/>
    <w:p w14:paraId="30751E80" w14:textId="77777777" w:rsidR="0005608F" w:rsidRPr="007C1205" w:rsidRDefault="0005608F" w:rsidP="0005608F">
      <w:r w:rsidRPr="007C1205">
        <w:t>It ensures the service is resilient and audit-ready.</w:t>
      </w:r>
    </w:p>
    <w:p w14:paraId="181FD325" w14:textId="77777777" w:rsidR="0005608F" w:rsidRPr="007C1205" w:rsidRDefault="0005608F" w:rsidP="0005608F">
      <w:r w:rsidRPr="007C1205">
        <w:t>Requirements:</w:t>
      </w:r>
    </w:p>
    <w:p w14:paraId="17F3E03A" w14:textId="77777777" w:rsidR="0005608F" w:rsidRPr="007C1205" w:rsidRDefault="0005608F" w:rsidP="0005608F">
      <w:r w:rsidRPr="007C1205">
        <w:t>- Access control strategy (RBAC)</w:t>
      </w:r>
    </w:p>
    <w:p w14:paraId="01EDC3E0" w14:textId="77777777" w:rsidR="0005608F" w:rsidRPr="007C1205" w:rsidRDefault="0005608F" w:rsidP="0005608F">
      <w:r w:rsidRPr="007C1205">
        <w:t>- Audit logging and retention policies</w:t>
      </w:r>
    </w:p>
    <w:p w14:paraId="198021B3" w14:textId="77777777" w:rsidR="0005608F" w:rsidRPr="007C1205" w:rsidRDefault="0005608F" w:rsidP="0005608F">
      <w:r w:rsidRPr="007C1205">
        <w:t>- Integration with SIEM/SOC</w:t>
      </w:r>
    </w:p>
    <w:p w14:paraId="639981C8" w14:textId="77777777" w:rsidR="0005608F" w:rsidRPr="007C1205" w:rsidRDefault="0005608F" w:rsidP="0005608F">
      <w:r w:rsidRPr="007C1205">
        <w:t>- Mapping to compliance frameworks, which controls are accounted for (ISO 27001, PCI DSS)</w:t>
      </w:r>
    </w:p>
    <w:p w14:paraId="1182D828" w14:textId="2074C23E" w:rsidR="0005608F" w:rsidRPr="007C1205" w:rsidRDefault="0005608F" w:rsidP="003D0909">
      <w:r w:rsidRPr="007C1205">
        <w:t>- Data protection and privacy controls</w:t>
      </w:r>
    </w:p>
    <w:p w14:paraId="474A177E" w14:textId="386B1A28" w:rsidR="000C78AE" w:rsidRPr="000C78AE" w:rsidRDefault="0005608F" w:rsidP="000C78AE">
      <w:pPr>
        <w:pStyle w:val="Heading1"/>
      </w:pPr>
      <w:bookmarkStart w:id="125" w:name="_Toc220678815"/>
      <w:bookmarkStart w:id="126" w:name="_Toc221842983"/>
      <w:r w:rsidRPr="007C1205">
        <w:t>RBAC / Access Concept</w:t>
      </w:r>
      <w:bookmarkEnd w:id="125"/>
      <w:bookmarkEnd w:id="126"/>
    </w:p>
    <w:p w14:paraId="5C5BA24C" w14:textId="77777777" w:rsidR="0005608F" w:rsidRPr="007C1205" w:rsidRDefault="0005608F" w:rsidP="0005608F">
      <w:r w:rsidRPr="007C1205">
        <w:t>Control access based on roles and responsibilities.</w:t>
      </w:r>
    </w:p>
    <w:p w14:paraId="426E16DA" w14:textId="6108D300" w:rsidR="0005608F" w:rsidRPr="007C1205" w:rsidRDefault="0005608F" w:rsidP="0005608F">
      <w:r w:rsidRPr="007C1205">
        <w:t xml:space="preserve">Defines roles, access workflows, least privilege enforcement, and periodic review </w:t>
      </w:r>
      <w:r w:rsidR="001D0F78" w:rsidRPr="007C1205">
        <w:t>definitions</w:t>
      </w:r>
      <w:r w:rsidRPr="007C1205">
        <w:t xml:space="preserve">. </w:t>
      </w:r>
    </w:p>
    <w:p w14:paraId="146F74F3" w14:textId="77777777" w:rsidR="0005608F" w:rsidRPr="007C1205" w:rsidRDefault="0005608F" w:rsidP="0005608F">
      <w:r w:rsidRPr="007C1205">
        <w:t>It ensures secure and appropriate access to service components.</w:t>
      </w:r>
    </w:p>
    <w:p w14:paraId="12E65A42" w14:textId="77777777" w:rsidR="0005608F" w:rsidRPr="007C1205" w:rsidRDefault="0005608F" w:rsidP="0005608F"/>
    <w:p w14:paraId="2A21507F" w14:textId="77777777" w:rsidR="0005608F" w:rsidRPr="007C1205" w:rsidRDefault="0005608F" w:rsidP="0005608F">
      <w:r w:rsidRPr="007C1205">
        <w:t>Requirements:</w:t>
      </w:r>
    </w:p>
    <w:p w14:paraId="5B19ECA8" w14:textId="77777777" w:rsidR="0005608F" w:rsidRPr="007C1205" w:rsidRDefault="0005608F" w:rsidP="0005608F">
      <w:r w:rsidRPr="007C1205">
        <w:t>- Role definitions (e.g., Admin, Operator, )</w:t>
      </w:r>
    </w:p>
    <w:p w14:paraId="0C98BEAE" w14:textId="77777777" w:rsidR="0005608F" w:rsidRPr="007C1205" w:rsidRDefault="0005608F" w:rsidP="0005608F">
      <w:r w:rsidRPr="007C1205">
        <w:t>- Access request and approval workflow</w:t>
      </w:r>
    </w:p>
    <w:p w14:paraId="5AD7BDED" w14:textId="77777777" w:rsidR="0005608F" w:rsidRPr="007C1205" w:rsidRDefault="0005608F" w:rsidP="0005608F">
      <w:r w:rsidRPr="007C1205">
        <w:t>- Least privilege enforcement</w:t>
      </w:r>
    </w:p>
    <w:p w14:paraId="219E0717" w14:textId="77777777" w:rsidR="0005608F" w:rsidRPr="007C1205" w:rsidRDefault="0005608F" w:rsidP="0005608F">
      <w:r w:rsidRPr="007C1205">
        <w:t>- Periodic access review definition</w:t>
      </w:r>
    </w:p>
    <w:p w14:paraId="3AF8638F" w14:textId="3156E3C4" w:rsidR="0005608F" w:rsidRPr="007C1205" w:rsidRDefault="0005608F" w:rsidP="0005608F">
      <w:r w:rsidRPr="007C1205">
        <w:t xml:space="preserve">- Emergency access procedures (Break Glas) </w:t>
      </w:r>
    </w:p>
    <w:p w14:paraId="3BFBE924" w14:textId="77777777" w:rsidR="0005608F" w:rsidRPr="007C1205" w:rsidRDefault="0005608F" w:rsidP="0005608F"/>
    <w:p w14:paraId="3C523E25" w14:textId="77777777" w:rsidR="003D07BD" w:rsidRPr="007C1205" w:rsidRDefault="003D07BD" w:rsidP="003D07BD">
      <w:pPr>
        <w:rPr>
          <w:b/>
          <w:bCs/>
        </w:rPr>
      </w:pPr>
      <w:r w:rsidRPr="007C1205">
        <w:rPr>
          <w:b/>
          <w:bCs/>
        </w:rPr>
        <w:t>a) Operations Role</w:t>
      </w:r>
      <w:r w:rsidRPr="007C1205">
        <w:rPr>
          <w:b/>
          <w:bCs/>
        </w:rPr>
        <w:br/>
      </w:r>
    </w:p>
    <w:p w14:paraId="3A26DD7F" w14:textId="77777777" w:rsidR="003D07BD" w:rsidRPr="007C1205" w:rsidRDefault="003D07BD" w:rsidP="00F035DA">
      <w:pPr>
        <w:numPr>
          <w:ilvl w:val="0"/>
          <w:numId w:val="10"/>
        </w:numPr>
      </w:pPr>
      <w:r w:rsidRPr="007C1205">
        <w:rPr>
          <w:b/>
          <w:bCs/>
        </w:rPr>
        <w:t>Scope:</w:t>
      </w:r>
      <w:r w:rsidRPr="007C1205">
        <w:t xml:space="preserve"> Cluster or Datacenter level</w:t>
      </w:r>
      <w:r w:rsidRPr="007C1205">
        <w:br/>
      </w:r>
    </w:p>
    <w:p w14:paraId="000C12A1" w14:textId="77777777" w:rsidR="003D07BD" w:rsidRPr="007C1205" w:rsidRDefault="003D07BD" w:rsidP="00F035DA">
      <w:pPr>
        <w:numPr>
          <w:ilvl w:val="0"/>
          <w:numId w:val="10"/>
        </w:numPr>
      </w:pPr>
      <w:r w:rsidRPr="007C1205">
        <w:rPr>
          <w:b/>
          <w:bCs/>
        </w:rPr>
        <w:t>Permissions:</w:t>
      </w:r>
      <w:r w:rsidRPr="007C1205">
        <w:t xml:space="preserve"> </w:t>
      </w:r>
    </w:p>
    <w:p w14:paraId="6A335485" w14:textId="77777777" w:rsidR="003D07BD" w:rsidRPr="007C1205" w:rsidRDefault="003D07BD" w:rsidP="00F035DA">
      <w:pPr>
        <w:numPr>
          <w:ilvl w:val="1"/>
          <w:numId w:val="10"/>
        </w:numPr>
      </w:pPr>
      <w:r w:rsidRPr="007C1205">
        <w:t>Power operations (Power On/Off, Reset)</w:t>
      </w:r>
    </w:p>
    <w:p w14:paraId="4E3E6EB3" w14:textId="77777777" w:rsidR="003D07BD" w:rsidRPr="007C1205" w:rsidRDefault="003D07BD" w:rsidP="00F035DA">
      <w:pPr>
        <w:numPr>
          <w:ilvl w:val="1"/>
          <w:numId w:val="10"/>
        </w:numPr>
      </w:pPr>
      <w:r w:rsidRPr="007C1205">
        <w:t>VM console access</w:t>
      </w:r>
    </w:p>
    <w:p w14:paraId="4C299E38" w14:textId="77777777" w:rsidR="003D07BD" w:rsidRPr="007C1205" w:rsidRDefault="003D07BD" w:rsidP="00F035DA">
      <w:pPr>
        <w:numPr>
          <w:ilvl w:val="1"/>
          <w:numId w:val="10"/>
        </w:numPr>
      </w:pPr>
      <w:r w:rsidRPr="007C1205">
        <w:t>Snapshot management</w:t>
      </w:r>
    </w:p>
    <w:p w14:paraId="73A7B856" w14:textId="77777777" w:rsidR="003D07BD" w:rsidRPr="007C1205" w:rsidRDefault="003D07BD" w:rsidP="00F035DA">
      <w:pPr>
        <w:numPr>
          <w:ilvl w:val="1"/>
          <w:numId w:val="10"/>
        </w:numPr>
      </w:pPr>
      <w:r w:rsidRPr="007C1205">
        <w:t>Basic VM configuration (CPU/RAM changes)</w:t>
      </w:r>
    </w:p>
    <w:p w14:paraId="0457ADF6" w14:textId="77777777" w:rsidR="003D07BD" w:rsidRPr="007C1205" w:rsidRDefault="003D07BD" w:rsidP="00F035DA">
      <w:pPr>
        <w:numPr>
          <w:ilvl w:val="1"/>
          <w:numId w:val="10"/>
        </w:numPr>
      </w:pPr>
      <w:r w:rsidRPr="007C1205">
        <w:t>No access to networking/storage configuration</w:t>
      </w:r>
    </w:p>
    <w:p w14:paraId="32B96D71" w14:textId="77777777" w:rsidR="003D07BD" w:rsidRPr="007C1205" w:rsidRDefault="003D07BD" w:rsidP="003D07BD">
      <w:pPr>
        <w:ind w:left="1440"/>
      </w:pPr>
    </w:p>
    <w:p w14:paraId="0EA84EF0" w14:textId="77777777" w:rsidR="003D07BD" w:rsidRPr="007C1205" w:rsidRDefault="003D07BD" w:rsidP="003D07BD">
      <w:pPr>
        <w:rPr>
          <w:b/>
          <w:bCs/>
        </w:rPr>
      </w:pPr>
      <w:r w:rsidRPr="007C1205">
        <w:rPr>
          <w:b/>
          <w:bCs/>
        </w:rPr>
        <w:t>b) Administrator Role</w:t>
      </w:r>
      <w:r w:rsidRPr="007C1205">
        <w:rPr>
          <w:b/>
          <w:bCs/>
        </w:rPr>
        <w:br/>
      </w:r>
    </w:p>
    <w:p w14:paraId="69E8FA38" w14:textId="77777777" w:rsidR="003D07BD" w:rsidRPr="007C1205" w:rsidRDefault="003D07BD" w:rsidP="00F035DA">
      <w:pPr>
        <w:numPr>
          <w:ilvl w:val="0"/>
          <w:numId w:val="11"/>
        </w:numPr>
      </w:pPr>
      <w:r w:rsidRPr="007C1205">
        <w:rPr>
          <w:b/>
          <w:bCs/>
        </w:rPr>
        <w:t>Scope:</w:t>
      </w:r>
      <w:r w:rsidRPr="007C1205">
        <w:t xml:space="preserve"> Same as Operations Role, plus: </w:t>
      </w:r>
    </w:p>
    <w:p w14:paraId="29D4168E" w14:textId="77777777" w:rsidR="003D07BD" w:rsidRPr="007C1205" w:rsidRDefault="003D07BD" w:rsidP="00F035DA">
      <w:pPr>
        <w:numPr>
          <w:ilvl w:val="1"/>
          <w:numId w:val="11"/>
        </w:numPr>
      </w:pPr>
      <w:r w:rsidRPr="007C1205">
        <w:t>Create/Delete VMs</w:t>
      </w:r>
    </w:p>
    <w:p w14:paraId="487201C1" w14:textId="5162FFF9" w:rsidR="003D07BD" w:rsidRPr="007C1205" w:rsidRDefault="003D07BD" w:rsidP="00F035DA">
      <w:pPr>
        <w:numPr>
          <w:ilvl w:val="1"/>
          <w:numId w:val="11"/>
        </w:numPr>
      </w:pPr>
      <w:r w:rsidRPr="007C1205">
        <w:t>Manage resource pools</w:t>
      </w:r>
      <w:r w:rsidR="00876996" w:rsidRPr="007C1205">
        <w:t>, Clusters, Namespaces, Datastores</w:t>
      </w:r>
    </w:p>
    <w:p w14:paraId="58BA1D7B" w14:textId="77777777" w:rsidR="003D07BD" w:rsidRPr="007C1205" w:rsidRDefault="003D07BD" w:rsidP="00F035DA">
      <w:pPr>
        <w:numPr>
          <w:ilvl w:val="1"/>
          <w:numId w:val="11"/>
        </w:numPr>
      </w:pPr>
      <w:r w:rsidRPr="007C1205">
        <w:t>Assign permissions to team members (within their scope)</w:t>
      </w:r>
    </w:p>
    <w:p w14:paraId="7709E5C0" w14:textId="77777777" w:rsidR="003D07BD" w:rsidRPr="007C1205" w:rsidRDefault="003D07BD" w:rsidP="003D07BD">
      <w:pPr>
        <w:ind w:left="1440"/>
      </w:pPr>
    </w:p>
    <w:p w14:paraId="51BFF06F" w14:textId="77777777" w:rsidR="003D07BD" w:rsidRPr="007C1205" w:rsidRDefault="003D07BD" w:rsidP="003D07BD">
      <w:pPr>
        <w:rPr>
          <w:b/>
          <w:bCs/>
        </w:rPr>
      </w:pPr>
      <w:r w:rsidRPr="007C1205">
        <w:rPr>
          <w:b/>
          <w:bCs/>
        </w:rPr>
        <w:t>c) Read-Only Role</w:t>
      </w:r>
      <w:r w:rsidRPr="007C1205">
        <w:rPr>
          <w:b/>
          <w:bCs/>
        </w:rPr>
        <w:br/>
      </w:r>
    </w:p>
    <w:p w14:paraId="4B77AB90" w14:textId="77777777" w:rsidR="003D07BD" w:rsidRPr="007C1205" w:rsidRDefault="003D07BD" w:rsidP="00F035DA">
      <w:pPr>
        <w:numPr>
          <w:ilvl w:val="0"/>
          <w:numId w:val="12"/>
        </w:numPr>
      </w:pPr>
      <w:r w:rsidRPr="007C1205">
        <w:t>For auditing or monitoring purposes only.</w:t>
      </w:r>
    </w:p>
    <w:p w14:paraId="4F6FEE33" w14:textId="77777777" w:rsidR="00AA0C63" w:rsidRPr="007C1205" w:rsidRDefault="00AA0C63" w:rsidP="00AA0C63"/>
    <w:p w14:paraId="3D50F626" w14:textId="32E67DAC" w:rsidR="00AA0C63" w:rsidRPr="007C1205" w:rsidRDefault="00AA0C63" w:rsidP="00AA0C63">
      <w:r w:rsidRPr="007C1205">
        <w:t>Access Role: Administrators</w:t>
      </w:r>
    </w:p>
    <w:p w14:paraId="3F7FF322" w14:textId="2EACF697" w:rsidR="00AA0C63" w:rsidRPr="007C1205" w:rsidRDefault="00AA0C63" w:rsidP="00F035DA">
      <w:pPr>
        <w:pStyle w:val="ListParagraph"/>
        <w:numPr>
          <w:ilvl w:val="0"/>
          <w:numId w:val="14"/>
        </w:numPr>
      </w:pPr>
      <w:r w:rsidRPr="007C1205">
        <w:t>Engineering Team</w:t>
      </w:r>
    </w:p>
    <w:p w14:paraId="18E040E3" w14:textId="5237C108" w:rsidR="00AA0C63" w:rsidRPr="007C1205" w:rsidRDefault="00AA0C63" w:rsidP="00F035DA">
      <w:pPr>
        <w:pStyle w:val="ListParagraph"/>
        <w:numPr>
          <w:ilvl w:val="0"/>
          <w:numId w:val="14"/>
        </w:numPr>
      </w:pPr>
      <w:r w:rsidRPr="007C1205">
        <w:t>Virtualization Team</w:t>
      </w:r>
    </w:p>
    <w:p w14:paraId="137BE1EC" w14:textId="77777777" w:rsidR="00AA0C63" w:rsidRPr="007C1205" w:rsidRDefault="00AA0C63" w:rsidP="00AA0C63"/>
    <w:p w14:paraId="65FFDFC0" w14:textId="14120CA5" w:rsidR="00AA0C63" w:rsidRPr="007C1205" w:rsidRDefault="00AA0C63" w:rsidP="00AA0C63">
      <w:r w:rsidRPr="007C1205">
        <w:t>Access Role: Operations team</w:t>
      </w:r>
    </w:p>
    <w:p w14:paraId="2437C1B0" w14:textId="77777777" w:rsidR="00AA0C63" w:rsidRPr="007C1205" w:rsidRDefault="00AA0C63" w:rsidP="00F035DA">
      <w:pPr>
        <w:pStyle w:val="ListParagraph"/>
        <w:numPr>
          <w:ilvl w:val="0"/>
          <w:numId w:val="13"/>
        </w:numPr>
      </w:pPr>
      <w:r w:rsidRPr="007C1205">
        <w:t>Database Team</w:t>
      </w:r>
    </w:p>
    <w:p w14:paraId="0A0E36DC" w14:textId="77777777" w:rsidR="00AA0C63" w:rsidRPr="007C1205" w:rsidRDefault="00AA0C63" w:rsidP="00F035DA">
      <w:pPr>
        <w:pStyle w:val="ListParagraph"/>
        <w:numPr>
          <w:ilvl w:val="0"/>
          <w:numId w:val="13"/>
        </w:numPr>
      </w:pPr>
      <w:r w:rsidRPr="007C1205">
        <w:t>Linux Team</w:t>
      </w:r>
    </w:p>
    <w:p w14:paraId="5E5B590E" w14:textId="77777777" w:rsidR="00AA0C63" w:rsidRPr="007C1205" w:rsidRDefault="00AA0C63" w:rsidP="00F035DA">
      <w:pPr>
        <w:pStyle w:val="ListParagraph"/>
        <w:numPr>
          <w:ilvl w:val="0"/>
          <w:numId w:val="13"/>
        </w:numPr>
      </w:pPr>
      <w:r w:rsidRPr="007C1205">
        <w:lastRenderedPageBreak/>
        <w:t>Windows Team</w:t>
      </w:r>
    </w:p>
    <w:p w14:paraId="6444BEA2" w14:textId="77777777" w:rsidR="003D07BD" w:rsidRDefault="003D07BD" w:rsidP="0005608F"/>
    <w:p w14:paraId="2D59FDE9" w14:textId="77777777" w:rsidR="00A55A5D" w:rsidRPr="007C1205" w:rsidRDefault="00A55A5D" w:rsidP="0005608F"/>
    <w:p w14:paraId="52FEA112" w14:textId="100E58D5" w:rsidR="001B3B14" w:rsidRDefault="00C67DF2" w:rsidP="001B3B14">
      <w:pPr>
        <w:rPr>
          <w:b/>
          <w:bCs/>
        </w:rPr>
      </w:pPr>
      <w:r w:rsidRPr="007C288E">
        <w:rPr>
          <w:b/>
          <w:bCs/>
        </w:rPr>
        <w:t>Dependencies</w:t>
      </w:r>
      <w:r w:rsidR="007C288E" w:rsidRPr="007C288E">
        <w:rPr>
          <w:b/>
          <w:bCs/>
        </w:rPr>
        <w:t> </w:t>
      </w:r>
    </w:p>
    <w:p w14:paraId="033D4DB4" w14:textId="790D1AE7" w:rsidR="00A55A5D" w:rsidRPr="007C1205" w:rsidRDefault="00A55A5D" w:rsidP="001B3B14">
      <w:r w:rsidRPr="00A55A5D">
        <w:t>The service is dependent on AD </w:t>
      </w:r>
      <w:r w:rsidR="001D0F78" w:rsidRPr="00A55A5D">
        <w:t>authorization</w:t>
      </w:r>
      <w:r w:rsidRPr="00A55A5D">
        <w:t> and Jumps servers access, which provides web access for the OPS Team. </w:t>
      </w:r>
    </w:p>
    <w:p w14:paraId="6CE0C5D9" w14:textId="73C4BDBC" w:rsidR="00CA4170" w:rsidRPr="007C1205" w:rsidRDefault="00480259" w:rsidP="00776506">
      <w:pPr>
        <w:pStyle w:val="Heading1"/>
      </w:pPr>
      <w:bookmarkStart w:id="127" w:name="_Toc220678816"/>
      <w:bookmarkStart w:id="128" w:name="_Toc221842984"/>
      <w:r w:rsidRPr="007C1205">
        <w:t>Contacts</w:t>
      </w:r>
      <w:bookmarkEnd w:id="10"/>
      <w:bookmarkEnd w:id="127"/>
      <w:bookmarkEnd w:id="128"/>
    </w:p>
    <w:p w14:paraId="34DAE9EA" w14:textId="77777777" w:rsidR="00961EEA" w:rsidRPr="007C1205" w:rsidRDefault="00961EEA" w:rsidP="00961EEA"/>
    <w:p w14:paraId="0CC16ECF" w14:textId="77777777" w:rsidR="00961EEA" w:rsidRPr="007C1205" w:rsidRDefault="00961EEA" w:rsidP="00961EEA"/>
    <w:p w14:paraId="6CE0C5DA" w14:textId="77777777" w:rsidR="00480259" w:rsidRPr="007C1205" w:rsidRDefault="00480259" w:rsidP="00480259">
      <w:r w:rsidRPr="007C1205">
        <w:t>[Insert statement regarding whom to contact if any issues or questions surrounding the subject matter of the document.]</w:t>
      </w:r>
    </w:p>
    <w:p w14:paraId="6CE0C5DB" w14:textId="77777777" w:rsidR="00CA4170" w:rsidRPr="007C1205" w:rsidRDefault="00CA4170" w:rsidP="00CA4170"/>
    <w:p w14:paraId="6CE0C5DC" w14:textId="77777777" w:rsidR="00CA4170" w:rsidRPr="007C1205" w:rsidRDefault="006D7313" w:rsidP="00776506">
      <w:pPr>
        <w:pStyle w:val="Heading1"/>
      </w:pPr>
      <w:bookmarkStart w:id="129" w:name="_Toc460506703"/>
      <w:bookmarkStart w:id="130" w:name="_Toc471901158"/>
      <w:bookmarkStart w:id="131" w:name="_Toc220678817"/>
      <w:bookmarkStart w:id="132" w:name="_Toc221842985"/>
      <w:r w:rsidRPr="007C1205">
        <w:t xml:space="preserve">Definition / </w:t>
      </w:r>
      <w:r w:rsidR="00CA4170" w:rsidRPr="007C1205">
        <w:t>Terms and Abbreviations</w:t>
      </w:r>
      <w:bookmarkEnd w:id="129"/>
      <w:bookmarkEnd w:id="130"/>
      <w:bookmarkEnd w:id="131"/>
      <w:bookmarkEnd w:id="132"/>
    </w:p>
    <w:tbl>
      <w:tblPr>
        <w:tblStyle w:val="LightList-Accent1"/>
        <w:tblW w:w="10201" w:type="dxa"/>
        <w:tblLook w:val="04A0" w:firstRow="1" w:lastRow="0" w:firstColumn="1" w:lastColumn="0" w:noHBand="0" w:noVBand="1"/>
      </w:tblPr>
      <w:tblGrid>
        <w:gridCol w:w="3118"/>
        <w:gridCol w:w="7083"/>
      </w:tblGrid>
      <w:tr w:rsidR="00E87347" w:rsidRPr="007C1205" w14:paraId="6CE0C5DF" w14:textId="77777777" w:rsidTr="000535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CE0C5DD" w14:textId="77777777" w:rsidR="00E87347" w:rsidRPr="007C1205" w:rsidRDefault="00E87347" w:rsidP="00AD7E8B">
            <w:pPr>
              <w:spacing w:before="40" w:after="40"/>
            </w:pPr>
            <w:r w:rsidRPr="007C1205">
              <w:t>Term</w:t>
            </w:r>
          </w:p>
        </w:tc>
        <w:tc>
          <w:tcPr>
            <w:tcW w:w="7083" w:type="dxa"/>
          </w:tcPr>
          <w:p w14:paraId="6CE0C5DE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C1205">
              <w:t>Definition</w:t>
            </w:r>
          </w:p>
        </w:tc>
      </w:tr>
      <w:tr w:rsidR="00E87347" w:rsidRPr="007C1205" w14:paraId="6CE0C5E2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CE0C5E0" w14:textId="77777777" w:rsidR="00E87347" w:rsidRPr="007C1205" w:rsidRDefault="00E87347" w:rsidP="00AD7E8B">
            <w:pPr>
              <w:spacing w:before="40" w:after="40"/>
              <w:rPr>
                <w:szCs w:val="18"/>
              </w:rPr>
            </w:pPr>
            <w:r w:rsidRPr="007C1205">
              <w:rPr>
                <w:szCs w:val="18"/>
              </w:rPr>
              <w:t>[Document Control System]</w:t>
            </w:r>
          </w:p>
        </w:tc>
        <w:tc>
          <w:tcPr>
            <w:tcW w:w="7083" w:type="dxa"/>
          </w:tcPr>
          <w:p w14:paraId="6CE0C5E1" w14:textId="77777777" w:rsidR="00E87347" w:rsidRPr="007C1205" w:rsidRDefault="00E87347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18"/>
              </w:rPr>
            </w:pPr>
            <w:r w:rsidRPr="007C1205">
              <w:rPr>
                <w:bCs/>
                <w:szCs w:val="18"/>
              </w:rPr>
              <w:t>[IT System to manage documents]</w:t>
            </w:r>
          </w:p>
        </w:tc>
      </w:tr>
      <w:tr w:rsidR="00E87347" w:rsidRPr="007C1205" w14:paraId="6CE0C5E5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CE0C5E3" w14:textId="77777777" w:rsidR="00E87347" w:rsidRPr="007C1205" w:rsidRDefault="00E87347" w:rsidP="00AD7E8B">
            <w:pPr>
              <w:spacing w:before="40" w:after="40"/>
              <w:rPr>
                <w:szCs w:val="18"/>
              </w:rPr>
            </w:pPr>
            <w:r w:rsidRPr="007C1205">
              <w:rPr>
                <w:szCs w:val="18"/>
              </w:rPr>
              <w:t>[DN]</w:t>
            </w:r>
          </w:p>
        </w:tc>
        <w:tc>
          <w:tcPr>
            <w:tcW w:w="7083" w:type="dxa"/>
          </w:tcPr>
          <w:p w14:paraId="6CE0C5E4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7C1205">
              <w:rPr>
                <w:szCs w:val="18"/>
              </w:rPr>
              <w:t>[Diebold Nixdorf]</w:t>
            </w:r>
          </w:p>
        </w:tc>
      </w:tr>
      <w:tr w:rsidR="00325BED" w:rsidRPr="007C1205" w14:paraId="4EF8A8CA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573431D" w14:textId="70AAF504" w:rsidR="00325BED" w:rsidRPr="007C1205" w:rsidRDefault="00325BED" w:rsidP="00AD7E8B">
            <w:pPr>
              <w:spacing w:before="40" w:after="40"/>
              <w:rPr>
                <w:szCs w:val="18"/>
              </w:rPr>
            </w:pPr>
            <w:r w:rsidRPr="00325BED">
              <w:rPr>
                <w:szCs w:val="18"/>
              </w:rPr>
              <w:t>AD</w:t>
            </w:r>
          </w:p>
        </w:tc>
        <w:tc>
          <w:tcPr>
            <w:tcW w:w="7083" w:type="dxa"/>
          </w:tcPr>
          <w:p w14:paraId="61E2A59F" w14:textId="49D49C9C" w:rsidR="00325BED" w:rsidRPr="007C1205" w:rsidRDefault="009F2434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9F2434">
              <w:rPr>
                <w:szCs w:val="18"/>
              </w:rPr>
              <w:t>Active Directory</w:t>
            </w:r>
          </w:p>
        </w:tc>
      </w:tr>
      <w:tr w:rsidR="00E87347" w:rsidRPr="007C1205" w14:paraId="6CE0C5E8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CE0C5E6" w14:textId="27AE9C32" w:rsidR="00E87347" w:rsidRPr="007C1205" w:rsidRDefault="009F2434" w:rsidP="00AD7E8B">
            <w:pPr>
              <w:spacing w:before="40" w:after="40"/>
              <w:rPr>
                <w:szCs w:val="18"/>
              </w:rPr>
            </w:pPr>
            <w:r w:rsidRPr="009F2434">
              <w:rPr>
                <w:szCs w:val="18"/>
              </w:rPr>
              <w:t>OP</w:t>
            </w:r>
          </w:p>
        </w:tc>
        <w:tc>
          <w:tcPr>
            <w:tcW w:w="7083" w:type="dxa"/>
          </w:tcPr>
          <w:p w14:paraId="6CE0C5E7" w14:textId="59D0C1BE" w:rsidR="00E87347" w:rsidRPr="007C1205" w:rsidRDefault="009F2434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9F2434">
              <w:rPr>
                <w:szCs w:val="18"/>
              </w:rPr>
              <w:t>Operation teams  (Linux, Windows, Backup, Storage) </w:t>
            </w:r>
          </w:p>
        </w:tc>
      </w:tr>
      <w:tr w:rsidR="009A08E1" w:rsidRPr="007C1205" w14:paraId="7C851187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20663CB1" w14:textId="1362A81F" w:rsidR="009A08E1" w:rsidRPr="009F2434" w:rsidRDefault="009A08E1" w:rsidP="00AD7E8B">
            <w:pPr>
              <w:spacing w:before="40" w:after="40"/>
              <w:rPr>
                <w:szCs w:val="18"/>
              </w:rPr>
            </w:pPr>
            <w:r>
              <w:rPr>
                <w:szCs w:val="18"/>
              </w:rPr>
              <w:t>OC</w:t>
            </w:r>
          </w:p>
        </w:tc>
        <w:tc>
          <w:tcPr>
            <w:tcW w:w="7083" w:type="dxa"/>
          </w:tcPr>
          <w:p w14:paraId="0D331A4F" w14:textId="27BDF478" w:rsidR="009A08E1" w:rsidRPr="009F2434" w:rsidRDefault="008620FB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CD02BF">
              <w:rPr>
                <w:szCs w:val="18"/>
              </w:rPr>
              <w:t xml:space="preserve">Red Hat </w:t>
            </w:r>
            <w:r w:rsidR="00CD02BF" w:rsidRPr="00CD02BF">
              <w:rPr>
                <w:szCs w:val="18"/>
              </w:rPr>
              <w:t>OpenShift command-line interface (CLI)</w:t>
            </w:r>
          </w:p>
        </w:tc>
      </w:tr>
      <w:tr w:rsidR="00CD02BF" w:rsidRPr="007C1205" w14:paraId="03EC0E14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949AAD2" w14:textId="07A92BC2" w:rsidR="00CD02BF" w:rsidRDefault="00CD02BF" w:rsidP="00AD7E8B">
            <w:pPr>
              <w:spacing w:before="40" w:after="40"/>
              <w:rPr>
                <w:szCs w:val="18"/>
              </w:rPr>
            </w:pPr>
            <w:r w:rsidRPr="00CD02BF">
              <w:rPr>
                <w:szCs w:val="18"/>
              </w:rPr>
              <w:t>OCP</w:t>
            </w:r>
          </w:p>
        </w:tc>
        <w:tc>
          <w:tcPr>
            <w:tcW w:w="7083" w:type="dxa"/>
          </w:tcPr>
          <w:p w14:paraId="1A2B230B" w14:textId="64CFD26C" w:rsidR="00CD02BF" w:rsidRDefault="00CD02BF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CD02BF">
              <w:rPr>
                <w:szCs w:val="18"/>
              </w:rPr>
              <w:t>Red Hat OpenShift Container Platform</w:t>
            </w:r>
          </w:p>
        </w:tc>
      </w:tr>
      <w:tr w:rsidR="00337774" w:rsidRPr="007C1205" w14:paraId="76FCA9B1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C9555CE" w14:textId="35E22137" w:rsidR="00337774" w:rsidRPr="00CD02BF" w:rsidRDefault="00337774" w:rsidP="00AD7E8B">
            <w:pPr>
              <w:spacing w:before="40" w:after="40"/>
              <w:rPr>
                <w:szCs w:val="18"/>
              </w:rPr>
            </w:pPr>
            <w:r w:rsidRPr="00337774">
              <w:rPr>
                <w:szCs w:val="18"/>
              </w:rPr>
              <w:t>namespace</w:t>
            </w:r>
            <w:r>
              <w:rPr>
                <w:szCs w:val="18"/>
              </w:rPr>
              <w:t>s</w:t>
            </w:r>
          </w:p>
        </w:tc>
        <w:tc>
          <w:tcPr>
            <w:tcW w:w="7083" w:type="dxa"/>
          </w:tcPr>
          <w:p w14:paraId="0809B1F5" w14:textId="023D04E1" w:rsidR="00337774" w:rsidRPr="00CD02BF" w:rsidRDefault="00337774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A190F">
              <w:rPr>
                <w:sz w:val="18"/>
                <w:szCs w:val="16"/>
              </w:rPr>
              <w:t>A namespace isolates specific system resources that are visible to all processes. Inside a namespace, only processes that are members of that namespace can see those resources</w:t>
            </w:r>
          </w:p>
        </w:tc>
      </w:tr>
      <w:tr w:rsidR="00337774" w:rsidRPr="007C1205" w14:paraId="6AFC0459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2DF7A224" w14:textId="2BD3FC67" w:rsidR="00337774" w:rsidRPr="00337774" w:rsidRDefault="00337774" w:rsidP="00AD7E8B">
            <w:pPr>
              <w:spacing w:before="40" w:after="40"/>
              <w:rPr>
                <w:szCs w:val="18"/>
              </w:rPr>
            </w:pPr>
            <w:r w:rsidRPr="00337774">
              <w:rPr>
                <w:szCs w:val="18"/>
              </w:rPr>
              <w:t>pod</w:t>
            </w:r>
          </w:p>
        </w:tc>
        <w:tc>
          <w:tcPr>
            <w:tcW w:w="7083" w:type="dxa"/>
          </w:tcPr>
          <w:p w14:paraId="10140477" w14:textId="5F89FCE2" w:rsidR="00337774" w:rsidRPr="00337774" w:rsidRDefault="00337774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A190F">
              <w:rPr>
                <w:sz w:val="18"/>
                <w:szCs w:val="16"/>
              </w:rPr>
              <w:t>One or more containers with shared resources, such as volume and IP addresses, running in your OpenShift Container Platform cluster. A pod is the smallest compute unit defined, deployed, and managed.</w:t>
            </w:r>
          </w:p>
        </w:tc>
      </w:tr>
    </w:tbl>
    <w:p w14:paraId="6CE0C5E9" w14:textId="77777777" w:rsidR="00E87347" w:rsidRPr="007C1205" w:rsidRDefault="00E87347" w:rsidP="00E87347"/>
    <w:p w14:paraId="6CE0C5EA" w14:textId="77777777" w:rsidR="006D7313" w:rsidRPr="007C1205" w:rsidRDefault="00A82BCC" w:rsidP="00776506">
      <w:pPr>
        <w:pStyle w:val="Heading1"/>
      </w:pPr>
      <w:bookmarkStart w:id="133" w:name="_Toc471901159"/>
      <w:bookmarkStart w:id="134" w:name="_Toc220678818"/>
      <w:bookmarkStart w:id="135" w:name="_Toc221842986"/>
      <w:r w:rsidRPr="007C1205">
        <w:t>Employee Roles and R</w:t>
      </w:r>
      <w:r w:rsidR="006D7313" w:rsidRPr="007C1205">
        <w:t>esponsibilities</w:t>
      </w:r>
      <w:bookmarkEnd w:id="133"/>
      <w:bookmarkEnd w:id="134"/>
      <w:bookmarkEnd w:id="135"/>
    </w:p>
    <w:tbl>
      <w:tblPr>
        <w:tblStyle w:val="LightList-Accent1"/>
        <w:tblW w:w="10201" w:type="dxa"/>
        <w:tblLook w:val="04A0" w:firstRow="1" w:lastRow="0" w:firstColumn="1" w:lastColumn="0" w:noHBand="0" w:noVBand="1"/>
      </w:tblPr>
      <w:tblGrid>
        <w:gridCol w:w="3119"/>
        <w:gridCol w:w="7082"/>
      </w:tblGrid>
      <w:tr w:rsidR="00E87347" w:rsidRPr="007C1205" w14:paraId="6CE0C5ED" w14:textId="77777777" w:rsidTr="000535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CE0C5EB" w14:textId="77777777" w:rsidR="00E87347" w:rsidRPr="007C1205" w:rsidRDefault="00E87347" w:rsidP="00AD7E8B">
            <w:pPr>
              <w:spacing w:before="40" w:after="40"/>
              <w:rPr>
                <w:szCs w:val="20"/>
              </w:rPr>
            </w:pPr>
            <w:r w:rsidRPr="007C1205">
              <w:rPr>
                <w:szCs w:val="20"/>
              </w:rPr>
              <w:t>Role</w:t>
            </w:r>
          </w:p>
        </w:tc>
        <w:tc>
          <w:tcPr>
            <w:tcW w:w="7082" w:type="dxa"/>
          </w:tcPr>
          <w:p w14:paraId="6CE0C5EC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7C1205">
              <w:rPr>
                <w:szCs w:val="20"/>
              </w:rPr>
              <w:t>Responsibility</w:t>
            </w:r>
          </w:p>
        </w:tc>
      </w:tr>
      <w:tr w:rsidR="00E87347" w:rsidRPr="007C1205" w14:paraId="6CE0C5F0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CE0C5EE" w14:textId="77777777" w:rsidR="00E87347" w:rsidRPr="007C1205" w:rsidRDefault="00E87347" w:rsidP="00AD7E8B">
            <w:pPr>
              <w:spacing w:before="40" w:after="40"/>
              <w:rPr>
                <w:szCs w:val="18"/>
              </w:rPr>
            </w:pPr>
            <w:r w:rsidRPr="007C1205">
              <w:rPr>
                <w:szCs w:val="18"/>
              </w:rPr>
              <w:t>[Quality Management]</w:t>
            </w:r>
          </w:p>
        </w:tc>
        <w:tc>
          <w:tcPr>
            <w:tcW w:w="7082" w:type="dxa"/>
          </w:tcPr>
          <w:p w14:paraId="6CE0C5EF" w14:textId="77777777" w:rsidR="00E87347" w:rsidRPr="007C1205" w:rsidRDefault="00E87347" w:rsidP="00AD7E8B">
            <w:pPr>
              <w:spacing w:before="40" w:after="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7C1205">
              <w:rPr>
                <w:szCs w:val="18"/>
              </w:rPr>
              <w:t>[Controls and reviews the level of quality.]</w:t>
            </w:r>
          </w:p>
        </w:tc>
      </w:tr>
      <w:tr w:rsidR="00E87347" w:rsidRPr="007C1205" w14:paraId="6CE0C5F3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CE0C5F1" w14:textId="77777777" w:rsidR="00E87347" w:rsidRPr="007C1205" w:rsidRDefault="00E87347" w:rsidP="00AD7E8B">
            <w:pPr>
              <w:spacing w:before="40" w:after="40"/>
              <w:rPr>
                <w:szCs w:val="18"/>
              </w:rPr>
            </w:pPr>
          </w:p>
        </w:tc>
        <w:tc>
          <w:tcPr>
            <w:tcW w:w="7082" w:type="dxa"/>
          </w:tcPr>
          <w:p w14:paraId="6CE0C5F2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</w:p>
        </w:tc>
      </w:tr>
    </w:tbl>
    <w:p w14:paraId="6CE0C5F4" w14:textId="77777777" w:rsidR="00E87347" w:rsidRPr="007C1205" w:rsidRDefault="00E87347" w:rsidP="00E87347"/>
    <w:p w14:paraId="6CE0C5F5" w14:textId="77777777" w:rsidR="001E20B4" w:rsidRPr="007C1205" w:rsidRDefault="006D7313" w:rsidP="00776506">
      <w:pPr>
        <w:pStyle w:val="Heading1"/>
      </w:pPr>
      <w:bookmarkStart w:id="136" w:name="_Toc471901160"/>
      <w:bookmarkStart w:id="137" w:name="_Toc220678819"/>
      <w:bookmarkStart w:id="138" w:name="_Toc221842987"/>
      <w:r w:rsidRPr="007C1205">
        <w:t>Related Documents</w:t>
      </w:r>
      <w:r w:rsidR="00480259" w:rsidRPr="007C1205">
        <w:t xml:space="preserve"> / </w:t>
      </w:r>
      <w:r w:rsidR="00524FC2" w:rsidRPr="007C1205">
        <w:t>References</w:t>
      </w:r>
      <w:bookmarkEnd w:id="136"/>
      <w:bookmarkEnd w:id="137"/>
      <w:bookmarkEnd w:id="138"/>
    </w:p>
    <w:tbl>
      <w:tblPr>
        <w:tblStyle w:val="LightList-Accent1"/>
        <w:tblW w:w="10201" w:type="dxa"/>
        <w:tblLook w:val="04A0" w:firstRow="1" w:lastRow="0" w:firstColumn="1" w:lastColumn="0" w:noHBand="0" w:noVBand="1"/>
      </w:tblPr>
      <w:tblGrid>
        <w:gridCol w:w="6804"/>
        <w:gridCol w:w="3397"/>
      </w:tblGrid>
      <w:tr w:rsidR="00E87347" w:rsidRPr="007C1205" w14:paraId="6CE0C5F8" w14:textId="77777777" w:rsidTr="000535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4" w:type="dxa"/>
          </w:tcPr>
          <w:p w14:paraId="6CE0C5F6" w14:textId="77777777" w:rsidR="00E87347" w:rsidRPr="007C1205" w:rsidRDefault="00E87347" w:rsidP="00AD7E8B">
            <w:pPr>
              <w:spacing w:before="40" w:after="40"/>
              <w:rPr>
                <w:szCs w:val="20"/>
              </w:rPr>
            </w:pPr>
            <w:r w:rsidRPr="007C1205">
              <w:rPr>
                <w:szCs w:val="20"/>
              </w:rPr>
              <w:t>Title</w:t>
            </w:r>
          </w:p>
        </w:tc>
        <w:tc>
          <w:tcPr>
            <w:tcW w:w="3397" w:type="dxa"/>
          </w:tcPr>
          <w:p w14:paraId="6CE0C5F7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7C1205">
              <w:rPr>
                <w:szCs w:val="20"/>
              </w:rPr>
              <w:t>Number</w:t>
            </w:r>
          </w:p>
        </w:tc>
      </w:tr>
      <w:tr w:rsidR="00E87347" w:rsidRPr="007C1205" w14:paraId="6CE0C5FB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4" w:type="dxa"/>
          </w:tcPr>
          <w:p w14:paraId="6CE0C5F9" w14:textId="77777777" w:rsidR="00E87347" w:rsidRPr="007C1205" w:rsidRDefault="00E87347" w:rsidP="00AD7E8B">
            <w:pPr>
              <w:spacing w:before="40" w:after="40"/>
              <w:rPr>
                <w:szCs w:val="18"/>
              </w:rPr>
            </w:pPr>
          </w:p>
        </w:tc>
        <w:tc>
          <w:tcPr>
            <w:tcW w:w="3397" w:type="dxa"/>
          </w:tcPr>
          <w:p w14:paraId="6CE0C5FA" w14:textId="77777777" w:rsidR="00E87347" w:rsidRPr="007C1205" w:rsidRDefault="00E87347" w:rsidP="00AD7E8B">
            <w:pPr>
              <w:spacing w:before="40" w:after="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</w:p>
        </w:tc>
      </w:tr>
      <w:tr w:rsidR="00E87347" w:rsidRPr="007C1205" w14:paraId="6CE0C5FE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4" w:type="dxa"/>
          </w:tcPr>
          <w:p w14:paraId="6CE0C5FC" w14:textId="1CB4C3FF" w:rsidR="00E87347" w:rsidRPr="007C1205" w:rsidRDefault="00E87347" w:rsidP="00AD7E8B">
            <w:pPr>
              <w:spacing w:before="40" w:after="40"/>
              <w:rPr>
                <w:szCs w:val="18"/>
              </w:rPr>
            </w:pPr>
          </w:p>
        </w:tc>
        <w:tc>
          <w:tcPr>
            <w:tcW w:w="3397" w:type="dxa"/>
          </w:tcPr>
          <w:p w14:paraId="6CE0C5FD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</w:p>
        </w:tc>
      </w:tr>
    </w:tbl>
    <w:p w14:paraId="6CE0C5FF" w14:textId="77777777" w:rsidR="00E87347" w:rsidRPr="007C1205" w:rsidRDefault="00E87347" w:rsidP="00E87347"/>
    <w:p w14:paraId="6CE0C600" w14:textId="77777777" w:rsidR="00954FAA" w:rsidRPr="007C1205" w:rsidRDefault="00E4306E" w:rsidP="00B263D6">
      <w:pPr>
        <w:pStyle w:val="Heading1"/>
      </w:pPr>
      <w:bookmarkStart w:id="139" w:name="_Toc471901161"/>
      <w:bookmarkStart w:id="140" w:name="_Toc220678820"/>
      <w:bookmarkStart w:id="141" w:name="_Toc221842988"/>
      <w:r w:rsidRPr="007C1205">
        <w:t>History</w:t>
      </w:r>
      <w:bookmarkEnd w:id="139"/>
      <w:bookmarkEnd w:id="140"/>
      <w:bookmarkEnd w:id="141"/>
    </w:p>
    <w:tbl>
      <w:tblPr>
        <w:tblStyle w:val="LightList-Accent1"/>
        <w:tblW w:w="10201" w:type="dxa"/>
        <w:tblLook w:val="04A0" w:firstRow="1" w:lastRow="0" w:firstColumn="1" w:lastColumn="0" w:noHBand="0" w:noVBand="1"/>
      </w:tblPr>
      <w:tblGrid>
        <w:gridCol w:w="1134"/>
        <w:gridCol w:w="1417"/>
        <w:gridCol w:w="4820"/>
        <w:gridCol w:w="2830"/>
      </w:tblGrid>
      <w:tr w:rsidR="00E87347" w:rsidRPr="007C1205" w14:paraId="6CE0C605" w14:textId="77777777" w:rsidTr="000535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CE0C601" w14:textId="77777777" w:rsidR="00E87347" w:rsidRPr="007C1205" w:rsidRDefault="00E87347" w:rsidP="00AD7E8B">
            <w:pPr>
              <w:spacing w:before="40" w:after="40"/>
              <w:rPr>
                <w:b w:val="0"/>
                <w:bCs w:val="0"/>
                <w:szCs w:val="20"/>
              </w:rPr>
            </w:pPr>
            <w:r w:rsidRPr="007C1205">
              <w:rPr>
                <w:szCs w:val="20"/>
              </w:rPr>
              <w:t>Revision</w:t>
            </w:r>
          </w:p>
        </w:tc>
        <w:tc>
          <w:tcPr>
            <w:tcW w:w="1417" w:type="dxa"/>
          </w:tcPr>
          <w:p w14:paraId="6CE0C602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Cs w:val="20"/>
              </w:rPr>
            </w:pPr>
            <w:r w:rsidRPr="007C1205">
              <w:rPr>
                <w:szCs w:val="20"/>
              </w:rPr>
              <w:t>Date</w:t>
            </w:r>
          </w:p>
        </w:tc>
        <w:tc>
          <w:tcPr>
            <w:tcW w:w="4820" w:type="dxa"/>
          </w:tcPr>
          <w:p w14:paraId="6CE0C603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7C1205">
              <w:rPr>
                <w:szCs w:val="20"/>
              </w:rPr>
              <w:t>Comment</w:t>
            </w:r>
          </w:p>
        </w:tc>
        <w:tc>
          <w:tcPr>
            <w:tcW w:w="2830" w:type="dxa"/>
          </w:tcPr>
          <w:p w14:paraId="6CE0C604" w14:textId="77777777" w:rsidR="00E87347" w:rsidRPr="007C1205" w:rsidRDefault="00E87347" w:rsidP="00AD7E8B">
            <w:pPr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7C1205">
              <w:rPr>
                <w:szCs w:val="20"/>
              </w:rPr>
              <w:t>By</w:t>
            </w:r>
          </w:p>
        </w:tc>
      </w:tr>
      <w:tr w:rsidR="00E87347" w:rsidRPr="007C1205" w14:paraId="6CE0C60A" w14:textId="77777777" w:rsidTr="00053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CE0C606" w14:textId="77777777" w:rsidR="00E87347" w:rsidRPr="007C1205" w:rsidRDefault="00E87347" w:rsidP="00AD7E8B">
            <w:pPr>
              <w:spacing w:before="40" w:after="40"/>
              <w:rPr>
                <w:bCs w:val="0"/>
                <w:szCs w:val="18"/>
              </w:rPr>
            </w:pPr>
            <w:r w:rsidRPr="007C1205">
              <w:rPr>
                <w:bCs w:val="0"/>
                <w:szCs w:val="18"/>
              </w:rPr>
              <w:lastRenderedPageBreak/>
              <w:t>[0.1]</w:t>
            </w:r>
          </w:p>
        </w:tc>
        <w:tc>
          <w:tcPr>
            <w:tcW w:w="1417" w:type="dxa"/>
          </w:tcPr>
          <w:p w14:paraId="6CE0C607" w14:textId="7628F017" w:rsidR="00E87347" w:rsidRPr="007C1205" w:rsidRDefault="00BD3891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18"/>
              </w:rPr>
            </w:pPr>
            <w:r>
              <w:rPr>
                <w:bCs/>
                <w:szCs w:val="18"/>
              </w:rPr>
              <w:t>15</w:t>
            </w:r>
            <w:r w:rsidR="00687074" w:rsidRPr="007C1205">
              <w:rPr>
                <w:bCs/>
                <w:szCs w:val="18"/>
              </w:rPr>
              <w:t>.1</w:t>
            </w:r>
            <w:r>
              <w:rPr>
                <w:bCs/>
                <w:szCs w:val="18"/>
              </w:rPr>
              <w:t>2</w:t>
            </w:r>
            <w:r w:rsidR="00687074" w:rsidRPr="007C1205">
              <w:rPr>
                <w:bCs/>
                <w:szCs w:val="18"/>
              </w:rPr>
              <w:t>.202</w:t>
            </w:r>
            <w:r>
              <w:rPr>
                <w:bCs/>
                <w:szCs w:val="18"/>
              </w:rPr>
              <w:t>5</w:t>
            </w:r>
          </w:p>
        </w:tc>
        <w:tc>
          <w:tcPr>
            <w:tcW w:w="4820" w:type="dxa"/>
          </w:tcPr>
          <w:p w14:paraId="6CE0C608" w14:textId="77777777" w:rsidR="00E87347" w:rsidRPr="007C1205" w:rsidRDefault="00E87347" w:rsidP="00AD7E8B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7C1205">
              <w:rPr>
                <w:szCs w:val="18"/>
              </w:rPr>
              <w:t>[First draft version]</w:t>
            </w:r>
          </w:p>
        </w:tc>
        <w:tc>
          <w:tcPr>
            <w:tcW w:w="2830" w:type="dxa"/>
          </w:tcPr>
          <w:p w14:paraId="6CE0C609" w14:textId="33C0D604" w:rsidR="00E87347" w:rsidRPr="007C1205" w:rsidRDefault="00687074" w:rsidP="00AD7E8B">
            <w:pPr>
              <w:spacing w:before="40" w:after="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7C1205">
              <w:rPr>
                <w:szCs w:val="18"/>
              </w:rPr>
              <w:t>Stuart Evans</w:t>
            </w:r>
          </w:p>
        </w:tc>
      </w:tr>
      <w:tr w:rsidR="00E87347" w:rsidRPr="007C1205" w14:paraId="6CE0C60F" w14:textId="77777777" w:rsidTr="00053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CE0C60B" w14:textId="77777777" w:rsidR="00E87347" w:rsidRPr="007C1205" w:rsidRDefault="00E87347" w:rsidP="00AD7E8B">
            <w:pPr>
              <w:spacing w:before="40" w:after="40"/>
              <w:rPr>
                <w:bCs w:val="0"/>
                <w:szCs w:val="18"/>
              </w:rPr>
            </w:pPr>
          </w:p>
        </w:tc>
        <w:tc>
          <w:tcPr>
            <w:tcW w:w="1417" w:type="dxa"/>
          </w:tcPr>
          <w:p w14:paraId="6CE0C60C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Cs w:val="18"/>
              </w:rPr>
            </w:pPr>
          </w:p>
        </w:tc>
        <w:tc>
          <w:tcPr>
            <w:tcW w:w="4820" w:type="dxa"/>
          </w:tcPr>
          <w:p w14:paraId="6CE0C60D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</w:p>
        </w:tc>
        <w:tc>
          <w:tcPr>
            <w:tcW w:w="2830" w:type="dxa"/>
          </w:tcPr>
          <w:p w14:paraId="6CE0C60E" w14:textId="77777777" w:rsidR="00E87347" w:rsidRPr="007C1205" w:rsidRDefault="00E87347" w:rsidP="00AD7E8B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</w:p>
        </w:tc>
      </w:tr>
    </w:tbl>
    <w:p w14:paraId="0B83AD5B" w14:textId="2E39E539" w:rsidR="007D5BFC" w:rsidRPr="007C1205" w:rsidRDefault="007D5BFC" w:rsidP="000535DA"/>
    <w:p w14:paraId="7DE6738C" w14:textId="77777777" w:rsidR="004A4220" w:rsidRPr="007C1205" w:rsidRDefault="004A4220" w:rsidP="000535DA"/>
    <w:p w14:paraId="4AEE1814" w14:textId="77777777" w:rsidR="004A4220" w:rsidRPr="007C1205" w:rsidRDefault="004A4220" w:rsidP="000535DA"/>
    <w:p w14:paraId="51608B92" w14:textId="77777777" w:rsidR="004A4220" w:rsidRPr="007C1205" w:rsidRDefault="004A4220" w:rsidP="000535DA"/>
    <w:p w14:paraId="00A30998" w14:textId="77777777" w:rsidR="004A4220" w:rsidRPr="007C1205" w:rsidRDefault="004A4220" w:rsidP="000535DA"/>
    <w:p w14:paraId="4E0D7583" w14:textId="77777777" w:rsidR="004A4220" w:rsidRPr="007C1205" w:rsidRDefault="004A4220" w:rsidP="000535DA"/>
    <w:p w14:paraId="4B6166A1" w14:textId="77777777" w:rsidR="004A4220" w:rsidRPr="007C1205" w:rsidRDefault="004A4220" w:rsidP="000535DA"/>
    <w:p w14:paraId="299BAB76" w14:textId="77777777" w:rsidR="004A4220" w:rsidRPr="007C1205" w:rsidRDefault="004A4220" w:rsidP="000535DA"/>
    <w:p w14:paraId="27F0BE92" w14:textId="77777777" w:rsidR="004A4220" w:rsidRPr="007C1205" w:rsidRDefault="004A4220" w:rsidP="000535DA"/>
    <w:p w14:paraId="74F3349A" w14:textId="77777777" w:rsidR="004A4220" w:rsidRPr="007C1205" w:rsidRDefault="004A4220" w:rsidP="000535DA"/>
    <w:p w14:paraId="7DBA2458" w14:textId="77777777" w:rsidR="004A4220" w:rsidRPr="007C1205" w:rsidRDefault="004A4220" w:rsidP="000535DA"/>
    <w:p w14:paraId="536BE098" w14:textId="77777777" w:rsidR="004A4220" w:rsidRPr="007C1205" w:rsidRDefault="004A4220" w:rsidP="000535DA"/>
    <w:p w14:paraId="06667DB3" w14:textId="77777777" w:rsidR="004A4220" w:rsidRPr="007C1205" w:rsidRDefault="004A4220" w:rsidP="000535DA"/>
    <w:p w14:paraId="4C20A284" w14:textId="77777777" w:rsidR="004A4220" w:rsidRPr="007C1205" w:rsidRDefault="004A4220" w:rsidP="000535DA"/>
    <w:p w14:paraId="08617537" w14:textId="77777777" w:rsidR="004A4220" w:rsidRPr="007C1205" w:rsidRDefault="004A4220" w:rsidP="000535DA"/>
    <w:p w14:paraId="6214F0C6" w14:textId="77777777" w:rsidR="004A4220" w:rsidRPr="007C1205" w:rsidRDefault="004A4220" w:rsidP="000535DA"/>
    <w:p w14:paraId="5602DE4D" w14:textId="77777777" w:rsidR="004A4220" w:rsidRPr="007C1205" w:rsidRDefault="004A4220" w:rsidP="000535DA"/>
    <w:p w14:paraId="59170B49" w14:textId="77777777" w:rsidR="004A4220" w:rsidRPr="007C1205" w:rsidRDefault="004A4220" w:rsidP="000535DA"/>
    <w:p w14:paraId="074C13F1" w14:textId="77777777" w:rsidR="000565B6" w:rsidRPr="007C1205" w:rsidRDefault="000565B6" w:rsidP="007C35F8">
      <w:pPr>
        <w:numPr>
          <w:ilvl w:val="0"/>
          <w:numId w:val="2"/>
        </w:numPr>
        <w:tabs>
          <w:tab w:val="num" w:pos="360"/>
        </w:tabs>
        <w:rPr>
          <w:b/>
          <w:bCs/>
        </w:rPr>
      </w:pPr>
      <w:r w:rsidRPr="007C1205">
        <w:rPr>
          <w:b/>
          <w:bCs/>
        </w:rPr>
        <w:t>Server Tier Classes</w:t>
      </w:r>
    </w:p>
    <w:p w14:paraId="0CA5AF30" w14:textId="77777777" w:rsidR="000565B6" w:rsidRPr="007C1205" w:rsidRDefault="000565B6" w:rsidP="000565B6">
      <w:r w:rsidRPr="007C1205">
        <w:t>7 different Server Tier Classes:</w:t>
      </w:r>
    </w:p>
    <w:p w14:paraId="4B3E857A" w14:textId="77777777" w:rsidR="000565B6" w:rsidRPr="007C1205" w:rsidRDefault="000565B6" w:rsidP="000565B6">
      <w:r w:rsidRPr="007C1205">
        <w:t> </w:t>
      </w:r>
    </w:p>
    <w:p w14:paraId="38936646" w14:textId="77777777" w:rsidR="000565B6" w:rsidRPr="007C1205" w:rsidRDefault="000565B6" w:rsidP="000565B6">
      <w:r w:rsidRPr="007C1205">
        <w:rPr>
          <w:b/>
          <w:bCs/>
        </w:rPr>
        <w:t>Bronze</w:t>
      </w:r>
      <w:r w:rsidRPr="007C1205">
        <w:t>: Simple VM with low requirements e.g. for Testing.</w:t>
      </w:r>
    </w:p>
    <w:p w14:paraId="09C753D0" w14:textId="77777777" w:rsidR="000565B6" w:rsidRPr="007C1205" w:rsidRDefault="000565B6" w:rsidP="007C35F8">
      <w:pPr>
        <w:numPr>
          <w:ilvl w:val="0"/>
          <w:numId w:val="3"/>
        </w:numPr>
      </w:pPr>
      <w:r w:rsidRPr="007C1205">
        <w:t>Operating time:  Monday - Friday 5x9h (08:00-17:00)</w:t>
      </w:r>
    </w:p>
    <w:p w14:paraId="3EE717DF" w14:textId="77777777" w:rsidR="000565B6" w:rsidRPr="007C1205" w:rsidRDefault="000565B6" w:rsidP="007C35F8">
      <w:pPr>
        <w:numPr>
          <w:ilvl w:val="0"/>
          <w:numId w:val="3"/>
        </w:numPr>
      </w:pPr>
      <w:r w:rsidRPr="007C1205">
        <w:t>VM is hosted on a random Host in a VMware Cluster, without any HA or DR features.</w:t>
      </w:r>
    </w:p>
    <w:p w14:paraId="428BA086" w14:textId="77777777" w:rsidR="000565B6" w:rsidRPr="007C1205" w:rsidRDefault="000565B6" w:rsidP="000565B6">
      <w:r w:rsidRPr="007C1205">
        <w:t> </w:t>
      </w:r>
    </w:p>
    <w:p w14:paraId="019A1EB5" w14:textId="77777777" w:rsidR="000565B6" w:rsidRPr="007C1205" w:rsidRDefault="000565B6" w:rsidP="000565B6">
      <w:r w:rsidRPr="007C1205">
        <w:rPr>
          <w:b/>
          <w:bCs/>
        </w:rPr>
        <w:t>Silver</w:t>
      </w:r>
      <w:r w:rsidRPr="007C1205">
        <w:t>: One VM for productive usage with HA and Backup features.</w:t>
      </w:r>
    </w:p>
    <w:p w14:paraId="1098BA0F" w14:textId="77777777" w:rsidR="000565B6" w:rsidRPr="007C1205" w:rsidRDefault="000565B6" w:rsidP="007C35F8">
      <w:pPr>
        <w:numPr>
          <w:ilvl w:val="0"/>
          <w:numId w:val="4"/>
        </w:numPr>
      </w:pPr>
      <w:r w:rsidRPr="007C1205">
        <w:t>Operating time:  Monday - Sunday 7x24h (00:00-24:00)</w:t>
      </w:r>
    </w:p>
    <w:p w14:paraId="4E267CAF" w14:textId="77777777" w:rsidR="000565B6" w:rsidRPr="007C1205" w:rsidRDefault="000565B6" w:rsidP="007C35F8">
      <w:pPr>
        <w:numPr>
          <w:ilvl w:val="0"/>
          <w:numId w:val="4"/>
        </w:numPr>
      </w:pPr>
      <w:r w:rsidRPr="007C1205">
        <w:t>VM is hosted on a random Host in a VMware Cluster.</w:t>
      </w:r>
    </w:p>
    <w:p w14:paraId="358A237F" w14:textId="77777777" w:rsidR="000565B6" w:rsidRPr="007C1205" w:rsidRDefault="000565B6" w:rsidP="000565B6">
      <w:r w:rsidRPr="007C1205">
        <w:t> </w:t>
      </w:r>
    </w:p>
    <w:p w14:paraId="0F80A019" w14:textId="77777777" w:rsidR="000565B6" w:rsidRPr="007C1205" w:rsidRDefault="000565B6" w:rsidP="000565B6">
      <w:r w:rsidRPr="007C1205">
        <w:rPr>
          <w:b/>
          <w:bCs/>
        </w:rPr>
        <w:t>Silver+:</w:t>
      </w:r>
      <w:r w:rsidRPr="007C1205">
        <w:t> One VM for productive usage with HA, Backup and Disaster Recovery Support.</w:t>
      </w:r>
    </w:p>
    <w:p w14:paraId="548A9435" w14:textId="77777777" w:rsidR="000565B6" w:rsidRPr="007C1205" w:rsidRDefault="000565B6" w:rsidP="007C35F8">
      <w:pPr>
        <w:numPr>
          <w:ilvl w:val="0"/>
          <w:numId w:val="5"/>
        </w:numPr>
      </w:pPr>
      <w:r w:rsidRPr="007C1205">
        <w:t>Operating time:  Monday - Sunday 7x24h (00:00-24:00)</w:t>
      </w:r>
    </w:p>
    <w:p w14:paraId="636486C6" w14:textId="77777777" w:rsidR="000565B6" w:rsidRPr="007C1205" w:rsidRDefault="000565B6" w:rsidP="007C35F8">
      <w:pPr>
        <w:numPr>
          <w:ilvl w:val="0"/>
          <w:numId w:val="5"/>
        </w:numPr>
      </w:pPr>
      <w:r w:rsidRPr="007C1205">
        <w:t>VM is hosted on a random Host in a VMware Cluster.</w:t>
      </w:r>
    </w:p>
    <w:p w14:paraId="22934BBF" w14:textId="77777777" w:rsidR="000565B6" w:rsidRPr="007C1205" w:rsidRDefault="000565B6" w:rsidP="007C35F8">
      <w:pPr>
        <w:numPr>
          <w:ilvl w:val="0"/>
          <w:numId w:val="5"/>
        </w:numPr>
      </w:pPr>
      <w:r w:rsidRPr="007C1205">
        <w:t>With DR capabilities.</w:t>
      </w:r>
    </w:p>
    <w:p w14:paraId="07CDB4DC" w14:textId="77777777" w:rsidR="000565B6" w:rsidRPr="007C1205" w:rsidRDefault="000565B6" w:rsidP="000565B6">
      <w:r w:rsidRPr="007C1205">
        <w:t> </w:t>
      </w:r>
    </w:p>
    <w:p w14:paraId="79A0008F" w14:textId="77777777" w:rsidR="000565B6" w:rsidRPr="007C1205" w:rsidRDefault="000565B6" w:rsidP="000565B6">
      <w:r w:rsidRPr="007C1205">
        <w:rPr>
          <w:b/>
          <w:bCs/>
        </w:rPr>
        <w:t>Gold</w:t>
      </w:r>
      <w:r w:rsidRPr="007C1205">
        <w:t>: 2x active VMs for Cluster Services with HA and Backup.</w:t>
      </w:r>
    </w:p>
    <w:p w14:paraId="0A426756" w14:textId="77777777" w:rsidR="000565B6" w:rsidRPr="007C1205" w:rsidRDefault="000565B6" w:rsidP="007C35F8">
      <w:pPr>
        <w:numPr>
          <w:ilvl w:val="0"/>
          <w:numId w:val="6"/>
        </w:numPr>
      </w:pPr>
      <w:r w:rsidRPr="007C1205">
        <w:t>Operating time:  Monday - Sunday 7x24h (00:00-24:00)</w:t>
      </w:r>
    </w:p>
    <w:p w14:paraId="30830B9C" w14:textId="77777777" w:rsidR="000565B6" w:rsidRPr="007C1205" w:rsidRDefault="000565B6" w:rsidP="007C35F8">
      <w:pPr>
        <w:numPr>
          <w:ilvl w:val="0"/>
          <w:numId w:val="6"/>
        </w:numPr>
      </w:pPr>
      <w:r w:rsidRPr="007C1205">
        <w:t>2 active VMs hosted on separate Hosts in a VMware Cluster.</w:t>
      </w:r>
    </w:p>
    <w:p w14:paraId="2E613072" w14:textId="77777777" w:rsidR="000565B6" w:rsidRPr="007C1205" w:rsidRDefault="000565B6" w:rsidP="007C35F8">
      <w:pPr>
        <w:numPr>
          <w:ilvl w:val="0"/>
          <w:numId w:val="6"/>
        </w:numPr>
      </w:pPr>
      <w:r w:rsidRPr="007C1205">
        <w:t>Cluster service will be provided by application.</w:t>
      </w:r>
      <w:r w:rsidRPr="007C1205">
        <w:br/>
        <w:t> </w:t>
      </w:r>
    </w:p>
    <w:p w14:paraId="618C57E9" w14:textId="77777777" w:rsidR="000565B6" w:rsidRPr="007C1205" w:rsidRDefault="000565B6" w:rsidP="000565B6">
      <w:r w:rsidRPr="007C1205">
        <w:rPr>
          <w:b/>
          <w:bCs/>
        </w:rPr>
        <w:t>Gold+</w:t>
      </w:r>
      <w:r w:rsidRPr="007C1205">
        <w:t>: 2x active VMs for Cluster Services with HA, Backup and Disaster Recovery Support.</w:t>
      </w:r>
    </w:p>
    <w:p w14:paraId="60155EF5" w14:textId="77777777" w:rsidR="000565B6" w:rsidRPr="007C1205" w:rsidRDefault="000565B6" w:rsidP="007C35F8">
      <w:pPr>
        <w:numPr>
          <w:ilvl w:val="0"/>
          <w:numId w:val="7"/>
        </w:numPr>
      </w:pPr>
      <w:r w:rsidRPr="007C1205">
        <w:t>Operating time:  Monday - Sunday 7x24h (00:00-24:00)</w:t>
      </w:r>
    </w:p>
    <w:p w14:paraId="2EE8CAA0" w14:textId="77777777" w:rsidR="000565B6" w:rsidRPr="007C1205" w:rsidRDefault="000565B6" w:rsidP="007C35F8">
      <w:pPr>
        <w:numPr>
          <w:ilvl w:val="0"/>
          <w:numId w:val="7"/>
        </w:numPr>
      </w:pPr>
      <w:r w:rsidRPr="007C1205">
        <w:t>2 active VMs hosted on separate Hosts in a VMware Cluster.</w:t>
      </w:r>
    </w:p>
    <w:p w14:paraId="33B22C00" w14:textId="77777777" w:rsidR="000565B6" w:rsidRPr="007C1205" w:rsidRDefault="000565B6" w:rsidP="007C35F8">
      <w:pPr>
        <w:numPr>
          <w:ilvl w:val="0"/>
          <w:numId w:val="7"/>
        </w:numPr>
      </w:pPr>
      <w:r w:rsidRPr="007C1205">
        <w:t>Cluster service will be provided by application.</w:t>
      </w:r>
    </w:p>
    <w:p w14:paraId="554EC79A" w14:textId="77777777" w:rsidR="000565B6" w:rsidRPr="007C1205" w:rsidRDefault="000565B6" w:rsidP="007C35F8">
      <w:pPr>
        <w:numPr>
          <w:ilvl w:val="0"/>
          <w:numId w:val="7"/>
        </w:numPr>
      </w:pPr>
      <w:r w:rsidRPr="007C1205">
        <w:t>With DR capabilities.</w:t>
      </w:r>
    </w:p>
    <w:p w14:paraId="4A4C4359" w14:textId="77777777" w:rsidR="000565B6" w:rsidRPr="007C1205" w:rsidRDefault="000565B6" w:rsidP="000565B6">
      <w:r w:rsidRPr="007C1205">
        <w:t> </w:t>
      </w:r>
    </w:p>
    <w:p w14:paraId="6AC09674" w14:textId="77777777" w:rsidR="000565B6" w:rsidRPr="007C1205" w:rsidRDefault="000565B6" w:rsidP="000565B6">
      <w:r w:rsidRPr="007C1205">
        <w:rPr>
          <w:b/>
          <w:bCs/>
        </w:rPr>
        <w:t>Gold-scale</w:t>
      </w:r>
      <w:r w:rsidRPr="007C1205">
        <w:t>: Scalable number of active VMs for Cluster Services with HA, Backup.</w:t>
      </w:r>
    </w:p>
    <w:p w14:paraId="7958DA45" w14:textId="77777777" w:rsidR="000565B6" w:rsidRPr="007C1205" w:rsidRDefault="000565B6" w:rsidP="007C35F8">
      <w:pPr>
        <w:numPr>
          <w:ilvl w:val="0"/>
          <w:numId w:val="8"/>
        </w:numPr>
      </w:pPr>
      <w:r w:rsidRPr="007C1205">
        <w:t>Operating time:  Monday - Sunday 7x24h (00:00-24:00)</w:t>
      </w:r>
    </w:p>
    <w:p w14:paraId="60BA8C1D" w14:textId="77777777" w:rsidR="000565B6" w:rsidRPr="007C1205" w:rsidRDefault="000565B6" w:rsidP="007C35F8">
      <w:pPr>
        <w:numPr>
          <w:ilvl w:val="0"/>
          <w:numId w:val="8"/>
        </w:numPr>
      </w:pPr>
      <w:r w:rsidRPr="007C1205">
        <w:t>3 → 10* active VMs hosted on separate Hosts in a VMware Cluster.   (* up to the number of Worked Nodes)</w:t>
      </w:r>
    </w:p>
    <w:p w14:paraId="6F9E28E5" w14:textId="77777777" w:rsidR="000565B6" w:rsidRPr="007C1205" w:rsidRDefault="000565B6" w:rsidP="007C35F8">
      <w:pPr>
        <w:numPr>
          <w:ilvl w:val="0"/>
          <w:numId w:val="8"/>
        </w:numPr>
      </w:pPr>
      <w:r w:rsidRPr="007C1205">
        <w:t>Cluster service will be provided by application.</w:t>
      </w:r>
    </w:p>
    <w:p w14:paraId="2193DCC5" w14:textId="77777777" w:rsidR="000565B6" w:rsidRPr="007C1205" w:rsidRDefault="000565B6" w:rsidP="000565B6">
      <w:r w:rsidRPr="007C1205">
        <w:t> </w:t>
      </w:r>
    </w:p>
    <w:p w14:paraId="4089238B" w14:textId="77777777" w:rsidR="000565B6" w:rsidRPr="007C1205" w:rsidRDefault="000565B6" w:rsidP="000565B6">
      <w:r w:rsidRPr="007C1205">
        <w:rPr>
          <w:b/>
          <w:bCs/>
        </w:rPr>
        <w:t>Gold-scale+</w:t>
      </w:r>
      <w:r w:rsidRPr="007C1205">
        <w:t>: Scalable number of active VMs for Cluster Services with HA, Backup and Disaster Recovery Support.</w:t>
      </w:r>
    </w:p>
    <w:p w14:paraId="68256B41" w14:textId="77777777" w:rsidR="000565B6" w:rsidRPr="007C1205" w:rsidRDefault="000565B6" w:rsidP="007C35F8">
      <w:pPr>
        <w:numPr>
          <w:ilvl w:val="0"/>
          <w:numId w:val="9"/>
        </w:numPr>
      </w:pPr>
      <w:r w:rsidRPr="007C1205">
        <w:t>Operating time:  Monday - Sunday 7x24h (00:00-24:00)</w:t>
      </w:r>
    </w:p>
    <w:p w14:paraId="7E907BB2" w14:textId="77777777" w:rsidR="000565B6" w:rsidRPr="007C1205" w:rsidRDefault="000565B6" w:rsidP="007C35F8">
      <w:pPr>
        <w:numPr>
          <w:ilvl w:val="0"/>
          <w:numId w:val="9"/>
        </w:numPr>
      </w:pPr>
      <w:r w:rsidRPr="007C1205">
        <w:lastRenderedPageBreak/>
        <w:t>3 → 10* active VMs hosted on separate Hosts in a VMware Cluster.   (* up to the number of Worked Nodes)</w:t>
      </w:r>
    </w:p>
    <w:p w14:paraId="07E648C3" w14:textId="77777777" w:rsidR="000565B6" w:rsidRPr="007C1205" w:rsidRDefault="000565B6" w:rsidP="007C35F8">
      <w:pPr>
        <w:numPr>
          <w:ilvl w:val="0"/>
          <w:numId w:val="9"/>
        </w:numPr>
      </w:pPr>
      <w:r w:rsidRPr="007C1205">
        <w:t>Cluster service will be provided by application.</w:t>
      </w:r>
    </w:p>
    <w:p w14:paraId="2882264D" w14:textId="77777777" w:rsidR="000565B6" w:rsidRPr="007C1205" w:rsidRDefault="000565B6" w:rsidP="007C35F8">
      <w:pPr>
        <w:numPr>
          <w:ilvl w:val="0"/>
          <w:numId w:val="9"/>
        </w:numPr>
      </w:pPr>
      <w:r w:rsidRPr="007C1205">
        <w:t>With DR capabilities.</w:t>
      </w:r>
    </w:p>
    <w:p w14:paraId="24041A10" w14:textId="77777777" w:rsidR="000565B6" w:rsidRPr="007C1205" w:rsidRDefault="000565B6" w:rsidP="000565B6">
      <w:r w:rsidRPr="007C1205">
        <w:t> </w:t>
      </w:r>
    </w:p>
    <w:p w14:paraId="4C68933B" w14:textId="77777777" w:rsidR="000565B6" w:rsidRPr="007C1205" w:rsidRDefault="000565B6" w:rsidP="000565B6">
      <w:r w:rsidRPr="007C1205">
        <w:t> </w:t>
      </w:r>
    </w:p>
    <w:p w14:paraId="484E7F1E" w14:textId="77777777" w:rsidR="004A4220" w:rsidRPr="007C1205" w:rsidRDefault="004A4220" w:rsidP="000535DA"/>
    <w:sectPr w:rsidR="004A4220" w:rsidRPr="007C1205" w:rsidSect="00FA0842">
      <w:headerReference w:type="default" r:id="rId69"/>
      <w:footerReference w:type="default" r:id="rId70"/>
      <w:headerReference w:type="first" r:id="rId71"/>
      <w:pgSz w:w="11907" w:h="16840" w:code="9"/>
      <w:pgMar w:top="1843" w:right="709" w:bottom="1276" w:left="1134" w:header="567" w:footer="567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0" w:author="Chromco, Miroslav" w:date="2026-01-30T14:45:00Z" w:initials="MC">
    <w:p w14:paraId="351D4847" w14:textId="77777777" w:rsidR="00F86B0E" w:rsidRDefault="00F86B0E" w:rsidP="00F86B0E">
      <w:pPr>
        <w:pStyle w:val="CommentText"/>
      </w:pPr>
      <w:r>
        <w:rPr>
          <w:rStyle w:val="CommentReference"/>
        </w:rPr>
        <w:annotationRef/>
      </w:r>
      <w:r>
        <w:t>To add how to isntall Trident CSI</w:t>
      </w:r>
    </w:p>
  </w:comment>
  <w:comment w:id="61" w:author="Chromco, Miroslav" w:date="2026-02-20T14:02:00Z" w:initials="MC">
    <w:p w14:paraId="44F57CD0" w14:textId="77777777" w:rsidR="00DA6942" w:rsidRDefault="00DA6942" w:rsidP="00DA6942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Limit should match maximum pvc size (5tb for VMs)</w:t>
      </w:r>
    </w:p>
  </w:comment>
  <w:comment w:id="62" w:author="Chromco, Miroslav" w:date="2026-02-20T14:02:00Z" w:initials="MC">
    <w:p w14:paraId="49EE9D8C" w14:textId="77777777" w:rsidR="00365D3A" w:rsidRDefault="00365D3A" w:rsidP="00365D3A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Clarify the version</w:t>
      </w:r>
    </w:p>
  </w:comment>
  <w:comment w:id="63" w:author="Chromco, Miroslav" w:date="2026-02-20T14:04:00Z" w:initials="MC">
    <w:p w14:paraId="6256FBFD" w14:textId="77777777" w:rsidR="000103C7" w:rsidRDefault="00926142" w:rsidP="000103C7">
      <w:pPr>
        <w:pStyle w:val="CommentText"/>
      </w:pPr>
      <w:r>
        <w:rPr>
          <w:rStyle w:val="CommentReference"/>
        </w:rPr>
        <w:annotationRef/>
      </w:r>
      <w:r w:rsidR="000103C7">
        <w:t>Should not be adaptive qos, naming of QOS must be standardized, correct IOPS values set on netapp layer as defined in virtualization service</w:t>
      </w:r>
    </w:p>
  </w:comment>
  <w:comment w:id="64" w:author="Chromco, Miroslav" w:date="2026-02-20T14:05:00Z" w:initials="MC">
    <w:p w14:paraId="0B340FDA" w14:textId="3B7DD85D" w:rsidR="000103C7" w:rsidRDefault="000103C7" w:rsidP="000103C7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Gold burst is not part of pefrormance classess for virtualization anymore</w:t>
      </w:r>
    </w:p>
  </w:comment>
  <w:comment w:id="65" w:author="Chromco, Miroslav" w:date="2026-01-30T14:30:00Z" w:initials="MC">
    <w:p w14:paraId="618E9C98" w14:textId="77777777" w:rsidR="001002BC" w:rsidRDefault="001002BC" w:rsidP="001002BC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To add OC commands/YAML file to configure SC-bronze/sivler/gold</w:t>
      </w:r>
    </w:p>
  </w:comment>
  <w:comment w:id="66" w:author="Chromco, Miroslav" w:date="2026-01-30T14:58:00Z" w:initials="MC">
    <w:p w14:paraId="622A702C" w14:textId="77777777" w:rsidR="00DB3DDE" w:rsidRDefault="00E6111E" w:rsidP="00DB3DDE">
      <w:pPr>
        <w:pStyle w:val="CommentText"/>
      </w:pPr>
      <w:r>
        <w:rPr>
          <w:rStyle w:val="CommentReference"/>
        </w:rPr>
        <w:annotationRef/>
      </w:r>
      <w:r w:rsidR="00DB3DDE">
        <w:t>To add OC commands/YAML file to configure SC-sivler/gold-dr with replication enabled</w:t>
      </w:r>
    </w:p>
  </w:comment>
  <w:comment w:id="67" w:author="Chromco, Miroslav" w:date="2026-02-20T14:42:00Z" w:initials="MC">
    <w:p w14:paraId="18FE2D6D" w14:textId="77777777" w:rsidR="00395D00" w:rsidRDefault="00395D00" w:rsidP="00395D00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Confirm that AMR is included in this installation</w:t>
      </w:r>
    </w:p>
  </w:comment>
  <w:comment w:id="68" w:author="Chromco, Miroslav" w:date="2026-02-20T14:42:00Z" w:initials="MC">
    <w:p w14:paraId="4AECC68B" w14:textId="337D0C97" w:rsidR="00B37A18" w:rsidRDefault="00B37A18" w:rsidP="00B37A18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>HYPERLINK "mailto:Naresh.Gandham@dieboldnixdorf.com"</w:instrText>
      </w:r>
      <w:bookmarkStart w:id="70" w:name="_@_336BF7D4ACF44EDCB67C8614D6FCEF18Z"/>
      <w:r>
        <w:fldChar w:fldCharType="separate"/>
      </w:r>
      <w:bookmarkEnd w:id="70"/>
      <w:r w:rsidRPr="00B37A18">
        <w:rPr>
          <w:rStyle w:val="Mention"/>
          <w:noProof/>
        </w:rPr>
        <w:t>@Gandham, Naresh</w:t>
      </w:r>
      <w:r>
        <w:fldChar w:fldCharType="end"/>
      </w:r>
      <w:r>
        <w:t xml:space="preserve"> could you please confirm?</w:t>
      </w:r>
    </w:p>
  </w:comment>
  <w:comment w:id="69" w:author="Gandham, Naresh" w:date="2026-02-20T21:42:00Z" w:initials="GN">
    <w:p w14:paraId="26F0B39A" w14:textId="7CD2502E" w:rsidR="00AC38FD" w:rsidRDefault="00AC38FD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"mailto:Miroslav.Chromco@dieboldnixdorf.com"</w:instrText>
      </w:r>
      <w:bookmarkStart w:id="71" w:name="_@_D0A0D905B6124582A27A904ACAFB9B43Z"/>
      <w:r>
        <w:fldChar w:fldCharType="separate"/>
      </w:r>
      <w:bookmarkEnd w:id="71"/>
      <w:r w:rsidRPr="50F51D04">
        <w:rPr>
          <w:rStyle w:val="Mention"/>
          <w:noProof/>
        </w:rPr>
        <w:t>@Chromco, Miroslav</w:t>
      </w:r>
      <w:r>
        <w:fldChar w:fldCharType="end"/>
      </w:r>
      <w:r w:rsidRPr="5D19526A">
        <w:t xml:space="preserve"> AMR is part of Trident-Protect and it is native functionality of trident protect</w:t>
      </w:r>
    </w:p>
  </w:comment>
  <w:comment w:id="72" w:author="Chromco, Miroslav" w:date="2026-01-30T14:51:00Z" w:initials="MC">
    <w:p w14:paraId="242E3948" w14:textId="21543D3D" w:rsidR="00AF7F85" w:rsidRDefault="00AF7F85" w:rsidP="00AF7F85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To add oc commands/yaml templates to setup AMR</w:t>
      </w:r>
    </w:p>
  </w:comment>
  <w:comment w:id="73" w:author="Chromco, Miroslav" w:date="2026-02-20T14:17:00Z" w:initials="MC">
    <w:p w14:paraId="121AF871" w14:textId="3517038C" w:rsidR="001F17FE" w:rsidRDefault="001F17FE" w:rsidP="001F17FE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>HYPERLINK "mailto:Naresh.Gandham@dieboldnixdorf.com"</w:instrText>
      </w:r>
      <w:bookmarkStart w:id="74" w:name="_@_D7120DF93E2F4FF3A2062EA9E956A202Z"/>
      <w:r>
        <w:fldChar w:fldCharType="separate"/>
      </w:r>
      <w:bookmarkEnd w:id="74"/>
      <w:r w:rsidRPr="001F17FE">
        <w:rPr>
          <w:rStyle w:val="Mention"/>
          <w:noProof/>
        </w:rPr>
        <w:t>@Gandham, Naresh</w:t>
      </w:r>
      <w:r>
        <w:fldChar w:fldCharType="end"/>
      </w:r>
      <w:r>
        <w:t xml:space="preserve"> provide yamls related to AMR DR setup</w:t>
      </w:r>
    </w:p>
  </w:comment>
  <w:comment w:id="76" w:author="Chromco, Miroslav" w:date="2026-01-30T15:29:00Z" w:initials="MC">
    <w:p w14:paraId="3B9A54E0" w14:textId="4C3483B9" w:rsidR="005A0401" w:rsidRDefault="005A0401" w:rsidP="005A0401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>Standard to be defined</w:t>
      </w:r>
    </w:p>
  </w:comment>
  <w:comment w:id="77" w:author="Chromco, Miroslav" w:date="2026-01-30T15:38:00Z" w:initials="MC">
    <w:p w14:paraId="12F961FC" w14:textId="77777777" w:rsidR="000715D1" w:rsidRDefault="000C0800" w:rsidP="000715D1">
      <w:pPr>
        <w:pStyle w:val="CommentText"/>
      </w:pPr>
      <w:r>
        <w:rPr>
          <w:rStyle w:val="CommentReference"/>
        </w:rPr>
        <w:annotationRef/>
      </w:r>
      <w:r w:rsidR="000715D1">
        <w:t>To add OC commands/YAML templated needed for configruation of snapshots, including labeled application, schedules etc</w:t>
      </w:r>
    </w:p>
  </w:comment>
  <w:comment w:id="78" w:author="Chromco, Miroslav" w:date="2026-02-20T14:48:00Z" w:initials="MC">
    <w:p w14:paraId="47845113" w14:textId="77777777" w:rsidR="002D5A91" w:rsidRDefault="002D5A91" w:rsidP="002D5A91">
      <w:pPr>
        <w:pStyle w:val="CommentText"/>
      </w:pPr>
      <w:r>
        <w:rPr>
          <w:rStyle w:val="CommentReference"/>
        </w:rPr>
        <w:annotationRef/>
      </w:r>
      <w:r>
        <w:rPr>
          <w:lang w:val=""/>
        </w:rPr>
        <w:t xml:space="preserve">When the TP app and releted scehdules should be created to ensure each of new VM will be included ? </w:t>
      </w:r>
    </w:p>
  </w:comment>
  <w:comment w:id="79" w:author="Chromco, Miroslav" w:date="2026-01-30T15:38:00Z" w:initials="MC">
    <w:p w14:paraId="1CBD4E59" w14:textId="6220E650" w:rsidR="00246450" w:rsidRDefault="00246450" w:rsidP="00246450">
      <w:pPr>
        <w:pStyle w:val="CommentText"/>
      </w:pPr>
      <w:r>
        <w:rPr>
          <w:rStyle w:val="CommentReference"/>
        </w:rPr>
        <w:annotationRef/>
      </w:r>
      <w:r>
        <w:t>To add OC commands/YAML templated needed for configuration of backups, including labeled application, schedules etc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51D4847" w15:done="1"/>
  <w15:commentEx w15:paraId="44F57CD0" w15:done="0"/>
  <w15:commentEx w15:paraId="49EE9D8C" w15:done="0"/>
  <w15:commentEx w15:paraId="6256FBFD" w15:done="0"/>
  <w15:commentEx w15:paraId="0B340FDA" w15:done="0"/>
  <w15:commentEx w15:paraId="618E9C98" w15:done="0"/>
  <w15:commentEx w15:paraId="622A702C" w15:done="0"/>
  <w15:commentEx w15:paraId="18FE2D6D" w15:done="0"/>
  <w15:commentEx w15:paraId="4AECC68B" w15:paraIdParent="18FE2D6D" w15:done="0"/>
  <w15:commentEx w15:paraId="26F0B39A" w15:paraIdParent="18FE2D6D" w15:done="0"/>
  <w15:commentEx w15:paraId="242E3948" w15:done="0"/>
  <w15:commentEx w15:paraId="121AF871" w15:paraIdParent="242E3948" w15:done="0"/>
  <w15:commentEx w15:paraId="3B9A54E0" w15:done="0"/>
  <w15:commentEx w15:paraId="12F961FC" w15:done="0"/>
  <w15:commentEx w15:paraId="47845113" w15:paraIdParent="12F961FC" w15:done="0"/>
  <w15:commentEx w15:paraId="1CBD4E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B67D3BB" w16cex:dateUtc="2026-01-30T13:45:00Z"/>
  <w16cex:commentExtensible w16cex:durableId="07FF5288" w16cex:dateUtc="2026-02-20T13:02:00Z"/>
  <w16cex:commentExtensible w16cex:durableId="238603F3" w16cex:dateUtc="2026-02-20T13:02:00Z"/>
  <w16cex:commentExtensible w16cex:durableId="6EDBD760" w16cex:dateUtc="2026-02-20T13:04:00Z"/>
  <w16cex:commentExtensible w16cex:durableId="69E60767" w16cex:dateUtc="2026-02-20T13:05:00Z"/>
  <w16cex:commentExtensible w16cex:durableId="388EBCF2" w16cex:dateUtc="2026-01-30T13:30:00Z"/>
  <w16cex:commentExtensible w16cex:durableId="7B26D027" w16cex:dateUtc="2026-01-30T13:58:00Z"/>
  <w16cex:commentExtensible w16cex:durableId="1CEFB0BE" w16cex:dateUtc="2026-02-20T13:42:00Z"/>
  <w16cex:commentExtensible w16cex:durableId="53107386" w16cex:dateUtc="2026-02-20T13:42:00Z"/>
  <w16cex:commentExtensible w16cex:durableId="784BE5A9" w16cex:dateUtc="2026-02-20T16:12:00Z"/>
  <w16cex:commentExtensible w16cex:durableId="1FAEA1C5" w16cex:dateUtc="2026-01-30T13:51:00Z"/>
  <w16cex:commentExtensible w16cex:durableId="5EA8EC05" w16cex:dateUtc="2026-02-20T13:17:00Z"/>
  <w16cex:commentExtensible w16cex:durableId="5532C377" w16cex:dateUtc="2026-01-30T14:29:00Z"/>
  <w16cex:commentExtensible w16cex:durableId="35BCE556" w16cex:dateUtc="2026-01-30T14:38:00Z"/>
  <w16cex:commentExtensible w16cex:durableId="0DAA6C57" w16cex:dateUtc="2026-02-20T13:48:00Z"/>
  <w16cex:commentExtensible w16cex:durableId="45CDFB5C" w16cex:dateUtc="2026-01-30T14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51D4847" w16cid:durableId="4B67D3BB"/>
  <w16cid:commentId w16cid:paraId="44F57CD0" w16cid:durableId="07FF5288"/>
  <w16cid:commentId w16cid:paraId="49EE9D8C" w16cid:durableId="238603F3"/>
  <w16cid:commentId w16cid:paraId="6256FBFD" w16cid:durableId="6EDBD760"/>
  <w16cid:commentId w16cid:paraId="0B340FDA" w16cid:durableId="69E60767"/>
  <w16cid:commentId w16cid:paraId="618E9C98" w16cid:durableId="388EBCF2"/>
  <w16cid:commentId w16cid:paraId="622A702C" w16cid:durableId="7B26D027"/>
  <w16cid:commentId w16cid:paraId="18FE2D6D" w16cid:durableId="1CEFB0BE"/>
  <w16cid:commentId w16cid:paraId="4AECC68B" w16cid:durableId="53107386"/>
  <w16cid:commentId w16cid:paraId="26F0B39A" w16cid:durableId="784BE5A9"/>
  <w16cid:commentId w16cid:paraId="242E3948" w16cid:durableId="1FAEA1C5"/>
  <w16cid:commentId w16cid:paraId="121AF871" w16cid:durableId="5EA8EC05"/>
  <w16cid:commentId w16cid:paraId="3B9A54E0" w16cid:durableId="5532C377"/>
  <w16cid:commentId w16cid:paraId="12F961FC" w16cid:durableId="35BCE556"/>
  <w16cid:commentId w16cid:paraId="47845113" w16cid:durableId="0DAA6C57"/>
  <w16cid:commentId w16cid:paraId="1CBD4E59" w16cid:durableId="45CDFB5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40D158" w14:textId="77777777" w:rsidR="00F16E82" w:rsidRDefault="00F16E82" w:rsidP="001A53F0">
      <w:r>
        <w:separator/>
      </w:r>
    </w:p>
  </w:endnote>
  <w:endnote w:type="continuationSeparator" w:id="0">
    <w:p w14:paraId="52221E2F" w14:textId="77777777" w:rsidR="00F16E82" w:rsidRDefault="00F16E82" w:rsidP="001A53F0">
      <w:r>
        <w:continuationSeparator/>
      </w:r>
    </w:p>
  </w:endnote>
  <w:endnote w:type="continuationNotice" w:id="1">
    <w:p w14:paraId="75B55338" w14:textId="77777777" w:rsidR="00F16E82" w:rsidRDefault="00F16E8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Times New Roman"/>
    <w:charset w:val="00"/>
    <w:family w:val="swiss"/>
    <w:pitch w:val="variable"/>
    <w:sig w:usb0="E1000AEF" w:usb1="5000A1FF" w:usb2="00000000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325A1" w14:textId="17CB0AEE" w:rsidR="00E17371" w:rsidRDefault="00EB335A" w:rsidP="00E80EAA">
    <w:pPr>
      <w:pStyle w:val="Footer"/>
      <w:rPr>
        <w:highlight w:val="yellow"/>
      </w:rPr>
    </w:pPr>
    <w:r w:rsidRPr="00B263D6">
      <w:t xml:space="preserve">Diebold Nixdorf </w:t>
    </w:r>
    <w:sdt>
      <w:sdtPr>
        <w:alias w:val="Protection Class"/>
        <w:tag w:val="Protection Class"/>
        <w:id w:val="-480926472"/>
        <w:lock w:val="sdtLocked"/>
        <w:placeholder>
          <w:docPart w:val="DefaultPlaceholder_1081868575"/>
        </w:placeholder>
        <w:dropDownList>
          <w:listItem w:displayText="INTERNAL USE ONLY" w:value="INTERNAL USE ONLY"/>
          <w:listItem w:displayText="CONFIDENTIAL INTERNAL" w:value="CONFIDENTIAL INTERNAL"/>
          <w:listItem w:displayText="CONFIDENTIAL EXTERNAL" w:value="CONFIDENTIAL EXTERNAL"/>
          <w:listItem w:displayText="SECRET" w:value="SECRET"/>
          <w:listItem w:displayText="PUBLIC" w:value="PUBLIC"/>
          <w:listItem w:displayText="CUSTOMER/PARTNER USE" w:value="CUSTOMER/PARTNER USE"/>
        </w:dropDownList>
      </w:sdtPr>
      <w:sdtEndPr/>
      <w:sdtContent>
        <w:r w:rsidR="00E17371">
          <w:t>INTERNAL USE ONLY</w:t>
        </w:r>
      </w:sdtContent>
    </w:sdt>
  </w:p>
  <w:p w14:paraId="6CE0C61C" w14:textId="7A0AA910" w:rsidR="00EB335A" w:rsidRPr="00B263D6" w:rsidRDefault="00EB335A" w:rsidP="00E80EAA">
    <w:pPr>
      <w:pStyle w:val="Footer"/>
    </w:pPr>
    <w:r w:rsidRPr="00B263D6">
      <w:t>Copyright ©</w:t>
    </w:r>
    <w:r w:rsidR="00526D3D" w:rsidRPr="005A2CD8">
      <w:t>Diebold</w:t>
    </w:r>
    <w:r w:rsidR="005A2CD8" w:rsidRPr="005A2CD8">
      <w:t xml:space="preserve"> Nixdorf</w:t>
    </w:r>
    <w:r w:rsidR="00526D3D" w:rsidRPr="005A2CD8">
      <w:t>, Incorporated (20</w:t>
    </w:r>
    <w:r w:rsidR="006376FD">
      <w:t>20</w:t>
    </w:r>
    <w:r w:rsidR="00526D3D" w:rsidRPr="005A2CD8">
      <w:t>)</w:t>
    </w:r>
    <w:r w:rsidR="00526D3D" w:rsidRPr="00526D3D">
      <w:t xml:space="preserve"> </w:t>
    </w:r>
    <w:r w:rsidRPr="00B263D6">
      <w:t>– All Rights Reserved</w:t>
    </w:r>
  </w:p>
  <w:p w14:paraId="6CE0C61D" w14:textId="6AB07D60" w:rsidR="00EB335A" w:rsidRPr="00B263D6" w:rsidRDefault="00934259" w:rsidP="00954FAA">
    <w:pPr>
      <w:pStyle w:val="Footer"/>
      <w:tabs>
        <w:tab w:val="clear" w:pos="8640"/>
        <w:tab w:val="right" w:pos="10206"/>
      </w:tabs>
    </w:pPr>
    <w:r>
      <w:t xml:space="preserve">Document number </w:t>
    </w:r>
    <w:sdt>
      <w:sdtPr>
        <w:alias w:val="Unique ID"/>
        <w:tag w:val="DCSUniqueID"/>
        <w:id w:val="571169008"/>
        <w:lock w:val="sdtContentLocked"/>
        <w:placeholder>
          <w:docPart w:val="148FF14B0A0D4796BBE43FF18B84DB8B"/>
        </w:placeholder>
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DCSUniqueID[1]" w:storeItemID="{7B7C89D7-8F1A-46C9-977D-A723D403C4D0}"/>
        <w:text/>
      </w:sdtPr>
      <w:sdtEndPr/>
      <w:sdtContent>
        <w:r w:rsidR="00300025">
          <w:t>updated by the system</w:t>
        </w:r>
      </w:sdtContent>
    </w:sdt>
    <w:r>
      <w:t xml:space="preserve">  </w:t>
    </w:r>
    <w:r w:rsidR="006D1E79">
      <w:t>Rev.</w:t>
    </w:r>
    <w:sdt>
      <w:sdtPr>
        <w:alias w:val="Revision"/>
        <w:tag w:val="Revision"/>
        <w:id w:val="1044650707"/>
        <w:lock w:val="sdtContentLocked"/>
        <w:placeholder>
          <w:docPart w:val="A0C29E1DC4CD482F98025EFAFAFF16E4"/>
        </w:placeholder>
        <w:dataBinding w:prefixMappings="xmlns:ns0='http://schemas.microsoft.com/office/2006/metadata/properties' xmlns:ns1='http://www.w3.org/2001/XMLSchema-instance' xmlns:ns2='http://schemas.microsoft.com/office/infopath/2007/PartnerControls' xmlns:ns3='http://schemas.microsoft.com/sharepoint/v3' xmlns:ns4='6952a549-93d6-43f6-962d-f993e1307f91' " w:xpath="/ns0:properties[1]/documentManagement[1]/ns4:Revision[1]" w:storeItemID="{7B7C89D7-8F1A-46C9-977D-A723D403C4D0}"/>
        <w:text/>
      </w:sdtPr>
      <w:sdtEndPr/>
      <w:sdtContent>
        <w:r w:rsidR="00353CF9">
          <w:t>1</w:t>
        </w:r>
      </w:sdtContent>
    </w:sdt>
    <w:r w:rsidR="00EB335A" w:rsidRPr="00B263D6">
      <w:t xml:space="preserve"> - Verify Latest Version in Controlled Source via Document Control System</w:t>
    </w:r>
    <w:r w:rsidR="00EB335A" w:rsidRPr="00B263D6">
      <w:tab/>
      <w:t xml:space="preserve">Page: </w:t>
    </w:r>
    <w:r w:rsidR="00EB335A" w:rsidRPr="00B263D6">
      <w:fldChar w:fldCharType="begin"/>
    </w:r>
    <w:r w:rsidR="00EB335A" w:rsidRPr="00B263D6">
      <w:instrText xml:space="preserve"> PAGE  \* MERGEFORMAT </w:instrText>
    </w:r>
    <w:r w:rsidR="00EB335A" w:rsidRPr="00B263D6">
      <w:fldChar w:fldCharType="separate"/>
    </w:r>
    <w:r w:rsidR="006376FD">
      <w:rPr>
        <w:noProof/>
      </w:rPr>
      <w:t>3</w:t>
    </w:r>
    <w:r w:rsidR="00EB335A" w:rsidRPr="00B263D6">
      <w:fldChar w:fldCharType="end"/>
    </w:r>
    <w:r w:rsidR="00EB335A" w:rsidRPr="00B263D6">
      <w:t>/</w:t>
    </w:r>
    <w:r w:rsidR="0068140D">
      <w:rPr>
        <w:noProof/>
      </w:rPr>
      <w:fldChar w:fldCharType="begin"/>
    </w:r>
    <w:r w:rsidR="0068140D">
      <w:rPr>
        <w:noProof/>
      </w:rPr>
      <w:instrText xml:space="preserve"> NUMPAGES  \* MERGEFORMAT </w:instrText>
    </w:r>
    <w:r w:rsidR="0068140D">
      <w:rPr>
        <w:noProof/>
      </w:rPr>
      <w:fldChar w:fldCharType="separate"/>
    </w:r>
    <w:r w:rsidR="006376FD">
      <w:rPr>
        <w:noProof/>
      </w:rPr>
      <w:t>3</w:t>
    </w:r>
    <w:r w:rsidR="0068140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FBE3C7" w14:textId="77777777" w:rsidR="00F16E82" w:rsidRDefault="00F16E82" w:rsidP="001A53F0">
      <w:r>
        <w:separator/>
      </w:r>
    </w:p>
  </w:footnote>
  <w:footnote w:type="continuationSeparator" w:id="0">
    <w:p w14:paraId="02FADB14" w14:textId="77777777" w:rsidR="00F16E82" w:rsidRDefault="00F16E82" w:rsidP="001A53F0">
      <w:r>
        <w:continuationSeparator/>
      </w:r>
    </w:p>
  </w:footnote>
  <w:footnote w:type="continuationNotice" w:id="1">
    <w:p w14:paraId="3432E498" w14:textId="77777777" w:rsidR="00F16E82" w:rsidRDefault="00F16E8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0C616" w14:textId="77777777" w:rsidR="00F20E71" w:rsidRPr="00954FAA" w:rsidRDefault="00F20E71" w:rsidP="003839EA">
    <w:pPr>
      <w:pStyle w:val="Header"/>
      <w:tabs>
        <w:tab w:val="clear" w:pos="4320"/>
        <w:tab w:val="clear" w:pos="8640"/>
        <w:tab w:val="center" w:pos="4678"/>
      </w:tabs>
      <w:rPr>
        <w:u w:val="single"/>
      </w:rPr>
    </w:pPr>
  </w:p>
  <w:tbl>
    <w:tblPr>
      <w:tblStyle w:val="TableGrid"/>
      <w:tblW w:w="1049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98"/>
      <w:gridCol w:w="5392"/>
    </w:tblGrid>
    <w:tr w:rsidR="00F20E71" w:rsidRPr="00F20E71" w14:paraId="6CE0C619" w14:textId="77777777" w:rsidTr="003839EA">
      <w:tc>
        <w:tcPr>
          <w:tcW w:w="5098" w:type="dxa"/>
          <w:vAlign w:val="center"/>
        </w:tcPr>
        <w:p w14:paraId="6CE0C617" w14:textId="77777777" w:rsidR="00F20E71" w:rsidRPr="00F20E71" w:rsidRDefault="00F20E71" w:rsidP="003839EA">
          <w:pPr>
            <w:pStyle w:val="Header"/>
            <w:tabs>
              <w:tab w:val="clear" w:pos="4320"/>
              <w:tab w:val="clear" w:pos="8640"/>
              <w:tab w:val="center" w:pos="4678"/>
              <w:tab w:val="right" w:pos="10206"/>
            </w:tabs>
            <w:ind w:left="-108"/>
          </w:pPr>
          <w:r w:rsidRPr="00F20E71">
            <w:rPr>
              <w:noProof/>
              <w:lang w:val="de-DE" w:eastAsia="de-DE"/>
            </w:rPr>
            <w:drawing>
              <wp:inline distT="0" distB="0" distL="0" distR="0" wp14:anchorId="58F9EC45" wp14:editId="5978AD90">
                <wp:extent cx="754380" cy="581660"/>
                <wp:effectExtent l="0" t="0" r="7620" b="8890"/>
                <wp:docPr id="10" name="Picture 10" descr="C:\Users\josef.niggemeier\Desktop\DN_Logo_V_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josef.niggemeier\Desktop\DN_Logo_V_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4380" cy="581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92" w:type="dxa"/>
          <w:vAlign w:val="center"/>
        </w:tcPr>
        <w:p w14:paraId="6CE0C618" w14:textId="77777777" w:rsidR="00F20E71" w:rsidRPr="00F20E71" w:rsidRDefault="00F20E71" w:rsidP="003839EA">
          <w:pPr>
            <w:pStyle w:val="Header"/>
            <w:tabs>
              <w:tab w:val="clear" w:pos="4320"/>
              <w:tab w:val="clear" w:pos="8640"/>
              <w:tab w:val="right" w:pos="10206"/>
            </w:tabs>
            <w:jc w:val="right"/>
          </w:pPr>
          <w:r w:rsidRPr="00F20E71">
            <w:rPr>
              <w:noProof/>
              <w:lang w:val="de-DE" w:eastAsia="de-DE"/>
            </w:rPr>
            <w:drawing>
              <wp:inline distT="0" distB="0" distL="0" distR="0" wp14:anchorId="6CE0C621" wp14:editId="6CE0C622">
                <wp:extent cx="1272845" cy="151093"/>
                <wp:effectExtent l="0" t="0" r="3810" b="1905"/>
                <wp:docPr id="11" name="Picture 11" descr="C:\Users\josef.niggemeier\Desktop\DieboldNixdorf-Com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josef.niggemeier\Desktop\DieboldNixdorf-Com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96201" cy="1657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CE0C61A" w14:textId="77777777" w:rsidR="00EB335A" w:rsidRPr="00954FAA" w:rsidRDefault="00EB335A" w:rsidP="00D02865">
    <w:pPr>
      <w:pStyle w:val="Header"/>
      <w:tabs>
        <w:tab w:val="clear" w:pos="4320"/>
        <w:tab w:val="clear" w:pos="8640"/>
        <w:tab w:val="center" w:pos="4678"/>
        <w:tab w:val="right" w:pos="10206"/>
      </w:tabs>
      <w:rPr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0C61E" w14:textId="77777777" w:rsidR="00EB335A" w:rsidRDefault="00EB335A" w:rsidP="001A53F0">
    <w:pPr>
      <w:pStyle w:val="Header"/>
    </w:pPr>
    <w:r>
      <w:rPr>
        <w:noProof/>
        <w:lang w:val="de-DE" w:eastAsia="de-DE"/>
      </w:rPr>
      <w:drawing>
        <wp:inline distT="0" distB="0" distL="0" distR="0" wp14:anchorId="6CE0C623" wp14:editId="6CE0C624">
          <wp:extent cx="1283234" cy="548434"/>
          <wp:effectExtent l="0" t="0" r="0" b="4445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N_WordMark_300dpi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89146" cy="5509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QaeiJ2KuwMwHp9" int2:id="0uwODofq">
      <int2:state int2:value="Rejected" int2:type="spell"/>
    </int2:textHash>
    <int2:textHash int2:hashCode="9tN2DPyJHp363F" int2:id="1lYTLIf3">
      <int2:state int2:value="Rejected" int2:type="spell"/>
    </int2:textHash>
    <int2:textHash int2:hashCode="NBvZk3GVHBm/1R" int2:id="IWqqhuDi">
      <int2:state int2:value="Rejected" int2:type="spell"/>
    </int2:textHash>
    <int2:textHash int2:hashCode="Cnyc34f6WeB1pu" int2:id="QYoSjDbM">
      <int2:state int2:value="Rejected" int2:type="spell"/>
    </int2:textHash>
    <int2:textHash int2:hashCode="C2qJlGIuNujmWX" int2:id="TndKqMtu">
      <int2:state int2:value="Rejected" int2:type="spell"/>
    </int2:textHash>
    <int2:textHash int2:hashCode="dDluRiAHM31ufV" int2:id="XcU4zCL7">
      <int2:state int2:value="Rejected" int2:type="spell"/>
    </int2:textHash>
    <int2:textHash int2:hashCode="KgmZjXL03C37Ia" int2:id="bB10iOva">
      <int2:state int2:value="Rejected" int2:type="spell"/>
    </int2:textHash>
    <int2:textHash int2:hashCode="zOIpA1DJZ5v30O" int2:id="k89A3Pl6">
      <int2:state int2:value="Rejected" int2:type="spell"/>
    </int2:textHash>
    <int2:textHash int2:hashCode="HDBMTUtR5lox2Q" int2:id="rEy9elf5">
      <int2:state int2:value="Rejected" int2:type="spell"/>
    </int2:textHash>
    <int2:textHash int2:hashCode="cgH0ocRylhdp3t" int2:id="unuItqCu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83A68"/>
    <w:multiLevelType w:val="hybridMultilevel"/>
    <w:tmpl w:val="FFB09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4BF1"/>
    <w:multiLevelType w:val="multilevel"/>
    <w:tmpl w:val="C89C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6150D"/>
    <w:multiLevelType w:val="multilevel"/>
    <w:tmpl w:val="71228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7410D7"/>
    <w:multiLevelType w:val="multilevel"/>
    <w:tmpl w:val="7832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26CCF"/>
    <w:multiLevelType w:val="multilevel"/>
    <w:tmpl w:val="23606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125754"/>
    <w:multiLevelType w:val="multilevel"/>
    <w:tmpl w:val="DC924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16618F"/>
    <w:multiLevelType w:val="multilevel"/>
    <w:tmpl w:val="F8A2E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6506B5"/>
    <w:multiLevelType w:val="multilevel"/>
    <w:tmpl w:val="E362D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341243"/>
    <w:multiLevelType w:val="multilevel"/>
    <w:tmpl w:val="94BE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874ECC"/>
    <w:multiLevelType w:val="multilevel"/>
    <w:tmpl w:val="55400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FB2478"/>
    <w:multiLevelType w:val="hybridMultilevel"/>
    <w:tmpl w:val="88ACA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8A0DB7"/>
    <w:multiLevelType w:val="multilevel"/>
    <w:tmpl w:val="926A91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310464"/>
    <w:multiLevelType w:val="multilevel"/>
    <w:tmpl w:val="1E7A8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377663C"/>
    <w:multiLevelType w:val="multilevel"/>
    <w:tmpl w:val="A3FA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43030FC"/>
    <w:multiLevelType w:val="multilevel"/>
    <w:tmpl w:val="D6D8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1E627A"/>
    <w:multiLevelType w:val="multilevel"/>
    <w:tmpl w:val="7174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A1A1677"/>
    <w:multiLevelType w:val="hybridMultilevel"/>
    <w:tmpl w:val="2522DD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2C1C31"/>
    <w:multiLevelType w:val="multilevel"/>
    <w:tmpl w:val="7CFAE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174EA0"/>
    <w:multiLevelType w:val="multilevel"/>
    <w:tmpl w:val="4FFCF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C56BF9"/>
    <w:multiLevelType w:val="multilevel"/>
    <w:tmpl w:val="0C2AE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F4125"/>
    <w:multiLevelType w:val="multilevel"/>
    <w:tmpl w:val="D924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3055C1"/>
    <w:multiLevelType w:val="hybridMultilevel"/>
    <w:tmpl w:val="31F84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332BDB"/>
    <w:multiLevelType w:val="multilevel"/>
    <w:tmpl w:val="3BE2A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623987"/>
    <w:multiLevelType w:val="multilevel"/>
    <w:tmpl w:val="C89C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5855DC"/>
    <w:multiLevelType w:val="multilevel"/>
    <w:tmpl w:val="1DC8C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B95415"/>
    <w:multiLevelType w:val="hybridMultilevel"/>
    <w:tmpl w:val="DC1262FC"/>
    <w:lvl w:ilvl="0" w:tplc="EDA6893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4235EA"/>
    <w:multiLevelType w:val="multilevel"/>
    <w:tmpl w:val="427C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B935F83"/>
    <w:multiLevelType w:val="multilevel"/>
    <w:tmpl w:val="BA6C6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BEE7871"/>
    <w:multiLevelType w:val="hybridMultilevel"/>
    <w:tmpl w:val="C2409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D955AC5"/>
    <w:multiLevelType w:val="hybridMultilevel"/>
    <w:tmpl w:val="E9D89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D984FB8"/>
    <w:multiLevelType w:val="multilevel"/>
    <w:tmpl w:val="2BE42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DF956F4"/>
    <w:multiLevelType w:val="hybridMultilevel"/>
    <w:tmpl w:val="29E6D7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0FE4125"/>
    <w:multiLevelType w:val="multilevel"/>
    <w:tmpl w:val="B9C68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072A62"/>
    <w:multiLevelType w:val="multilevel"/>
    <w:tmpl w:val="350C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004E01"/>
    <w:multiLevelType w:val="multilevel"/>
    <w:tmpl w:val="72FCC0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6EA61C5"/>
    <w:multiLevelType w:val="multilevel"/>
    <w:tmpl w:val="2A8A5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C844C7"/>
    <w:multiLevelType w:val="hybridMultilevel"/>
    <w:tmpl w:val="ADCAA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7D70067"/>
    <w:multiLevelType w:val="multilevel"/>
    <w:tmpl w:val="51B61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FD173F"/>
    <w:multiLevelType w:val="multilevel"/>
    <w:tmpl w:val="EE06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613168"/>
    <w:multiLevelType w:val="multilevel"/>
    <w:tmpl w:val="2D7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13560A"/>
    <w:multiLevelType w:val="hybridMultilevel"/>
    <w:tmpl w:val="F5D22D74"/>
    <w:lvl w:ilvl="0" w:tplc="5B80BF28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BC5903"/>
    <w:multiLevelType w:val="multilevel"/>
    <w:tmpl w:val="C89C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E544A5B"/>
    <w:multiLevelType w:val="multilevel"/>
    <w:tmpl w:val="9D12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F0601B1"/>
    <w:multiLevelType w:val="multilevel"/>
    <w:tmpl w:val="2870D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F56007C"/>
    <w:multiLevelType w:val="hybridMultilevel"/>
    <w:tmpl w:val="ABC081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40431509"/>
    <w:multiLevelType w:val="hybridMultilevel"/>
    <w:tmpl w:val="772C5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05E1D5B"/>
    <w:multiLevelType w:val="hybridMultilevel"/>
    <w:tmpl w:val="E0C47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30C54B2"/>
    <w:multiLevelType w:val="multilevel"/>
    <w:tmpl w:val="086C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3746FCB"/>
    <w:multiLevelType w:val="multilevel"/>
    <w:tmpl w:val="FFB43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5BF73C9"/>
    <w:multiLevelType w:val="multilevel"/>
    <w:tmpl w:val="9280C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3B646B"/>
    <w:multiLevelType w:val="multilevel"/>
    <w:tmpl w:val="5848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73D2297"/>
    <w:multiLevelType w:val="multilevel"/>
    <w:tmpl w:val="490A9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BB24D3"/>
    <w:multiLevelType w:val="multilevel"/>
    <w:tmpl w:val="B8681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D47D93"/>
    <w:multiLevelType w:val="multilevel"/>
    <w:tmpl w:val="9CEA6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F400B03"/>
    <w:multiLevelType w:val="hybridMultilevel"/>
    <w:tmpl w:val="25523C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0C71EE7"/>
    <w:multiLevelType w:val="hybridMultilevel"/>
    <w:tmpl w:val="94784A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CF3C01"/>
    <w:multiLevelType w:val="multilevel"/>
    <w:tmpl w:val="87F0A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28D20DE"/>
    <w:multiLevelType w:val="multilevel"/>
    <w:tmpl w:val="24369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4823741"/>
    <w:multiLevelType w:val="multilevel"/>
    <w:tmpl w:val="103AE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1421F0"/>
    <w:multiLevelType w:val="multilevel"/>
    <w:tmpl w:val="728A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59723345"/>
    <w:multiLevelType w:val="multilevel"/>
    <w:tmpl w:val="20B299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A24725B"/>
    <w:multiLevelType w:val="multilevel"/>
    <w:tmpl w:val="BC441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012512F"/>
    <w:multiLevelType w:val="multilevel"/>
    <w:tmpl w:val="6E843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0614638"/>
    <w:multiLevelType w:val="hybridMultilevel"/>
    <w:tmpl w:val="742E919E"/>
    <w:lvl w:ilvl="0" w:tplc="AB8E04C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0B37738"/>
    <w:multiLevelType w:val="multilevel"/>
    <w:tmpl w:val="79960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6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0B67EC9"/>
    <w:multiLevelType w:val="multilevel"/>
    <w:tmpl w:val="C89C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1A074B6"/>
    <w:multiLevelType w:val="hybridMultilevel"/>
    <w:tmpl w:val="7A50A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516DC1"/>
    <w:multiLevelType w:val="multilevel"/>
    <w:tmpl w:val="861A3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3947CBF"/>
    <w:multiLevelType w:val="multilevel"/>
    <w:tmpl w:val="1D803C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414243E"/>
    <w:multiLevelType w:val="multilevel"/>
    <w:tmpl w:val="3EF49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035FE8"/>
    <w:multiLevelType w:val="multilevel"/>
    <w:tmpl w:val="34F65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68A098C"/>
    <w:multiLevelType w:val="hybridMultilevel"/>
    <w:tmpl w:val="68422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D26388"/>
    <w:multiLevelType w:val="hybridMultilevel"/>
    <w:tmpl w:val="49441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6F649ED"/>
    <w:multiLevelType w:val="multilevel"/>
    <w:tmpl w:val="B70E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014BD6"/>
    <w:multiLevelType w:val="hybridMultilevel"/>
    <w:tmpl w:val="2444B0CE"/>
    <w:lvl w:ilvl="0" w:tplc="8A24236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83D3935"/>
    <w:multiLevelType w:val="hybridMultilevel"/>
    <w:tmpl w:val="C714E45C"/>
    <w:lvl w:ilvl="0" w:tplc="3DA0838E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A965438"/>
    <w:multiLevelType w:val="hybridMultilevel"/>
    <w:tmpl w:val="48927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BA3FBA"/>
    <w:multiLevelType w:val="multilevel"/>
    <w:tmpl w:val="B8C83E9C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864" w:hanging="864"/>
      </w:pPr>
    </w:lvl>
    <w:lvl w:ilvl="4">
      <w:start w:val="1"/>
      <w:numFmt w:val="decimal"/>
      <w:lvlText w:val="%1.%2.%3.%4.%5."/>
      <w:lvlJc w:val="left"/>
      <w:pPr>
        <w:ind w:left="1008" w:hanging="1008"/>
      </w:pPr>
    </w:lvl>
    <w:lvl w:ilvl="5">
      <w:start w:val="1"/>
      <w:numFmt w:val="decimal"/>
      <w:lvlText w:val="%1.%2.%3.%4.%5.%6."/>
      <w:lvlJc w:val="left"/>
      <w:pPr>
        <w:ind w:left="1152" w:hanging="1152"/>
      </w:pPr>
    </w:lvl>
    <w:lvl w:ilvl="6">
      <w:start w:val="1"/>
      <w:numFmt w:val="decimal"/>
      <w:lvlText w:val="%1.%2.%3.%4.%5.%6.%7."/>
      <w:lvlJc w:val="left"/>
      <w:pPr>
        <w:ind w:left="1296" w:hanging="1296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584" w:hanging="1584"/>
      </w:pPr>
    </w:lvl>
  </w:abstractNum>
  <w:abstractNum w:abstractNumId="78" w15:restartNumberingAfterBreak="0">
    <w:nsid w:val="6D355B0D"/>
    <w:multiLevelType w:val="multilevel"/>
    <w:tmpl w:val="9B269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6DB51791"/>
    <w:multiLevelType w:val="hybridMultilevel"/>
    <w:tmpl w:val="2AC4EA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27E1284"/>
    <w:multiLevelType w:val="multilevel"/>
    <w:tmpl w:val="12523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2FC7C1B"/>
    <w:multiLevelType w:val="multilevel"/>
    <w:tmpl w:val="C940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1702FD"/>
    <w:multiLevelType w:val="hybridMultilevel"/>
    <w:tmpl w:val="CB225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3A857D2"/>
    <w:multiLevelType w:val="hybridMultilevel"/>
    <w:tmpl w:val="A8241A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43149C4"/>
    <w:multiLevelType w:val="multilevel"/>
    <w:tmpl w:val="3CF2A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76015247"/>
    <w:multiLevelType w:val="hybridMultilevel"/>
    <w:tmpl w:val="C452F2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A101585"/>
    <w:multiLevelType w:val="multilevel"/>
    <w:tmpl w:val="6504C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A4D3DE0"/>
    <w:multiLevelType w:val="hybridMultilevel"/>
    <w:tmpl w:val="E5884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AFE2D45"/>
    <w:multiLevelType w:val="multilevel"/>
    <w:tmpl w:val="C89C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C0761C4"/>
    <w:multiLevelType w:val="multilevel"/>
    <w:tmpl w:val="30D8187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1584" w:hanging="1584"/>
      </w:pPr>
      <w:rPr>
        <w:rFonts w:hint="default"/>
      </w:rPr>
    </w:lvl>
  </w:abstractNum>
  <w:num w:numId="1" w16cid:durableId="1733037083">
    <w:abstractNumId w:val="75"/>
  </w:num>
  <w:num w:numId="2" w16cid:durableId="628242741">
    <w:abstractNumId w:val="89"/>
  </w:num>
  <w:num w:numId="3" w16cid:durableId="1324548646">
    <w:abstractNumId w:val="43"/>
  </w:num>
  <w:num w:numId="4" w16cid:durableId="1101996871">
    <w:abstractNumId w:val="22"/>
  </w:num>
  <w:num w:numId="5" w16cid:durableId="1601182262">
    <w:abstractNumId w:val="17"/>
  </w:num>
  <w:num w:numId="6" w16cid:durableId="1635476471">
    <w:abstractNumId w:val="37"/>
  </w:num>
  <w:num w:numId="7" w16cid:durableId="1087649949">
    <w:abstractNumId w:val="50"/>
  </w:num>
  <w:num w:numId="8" w16cid:durableId="668557199">
    <w:abstractNumId w:val="20"/>
  </w:num>
  <w:num w:numId="9" w16cid:durableId="2052341578">
    <w:abstractNumId w:val="30"/>
  </w:num>
  <w:num w:numId="10" w16cid:durableId="20865326">
    <w:abstractNumId w:val="52"/>
  </w:num>
  <w:num w:numId="11" w16cid:durableId="2026712627">
    <w:abstractNumId w:val="64"/>
  </w:num>
  <w:num w:numId="12" w16cid:durableId="962035308">
    <w:abstractNumId w:val="14"/>
  </w:num>
  <w:num w:numId="13" w16cid:durableId="675963015">
    <w:abstractNumId w:val="83"/>
  </w:num>
  <w:num w:numId="14" w16cid:durableId="745155557">
    <w:abstractNumId w:val="63"/>
  </w:num>
  <w:num w:numId="15" w16cid:durableId="1240750488">
    <w:abstractNumId w:val="48"/>
  </w:num>
  <w:num w:numId="16" w16cid:durableId="134685426">
    <w:abstractNumId w:val="59"/>
  </w:num>
  <w:num w:numId="17" w16cid:durableId="1238055625">
    <w:abstractNumId w:val="15"/>
  </w:num>
  <w:num w:numId="18" w16cid:durableId="176388965">
    <w:abstractNumId w:val="4"/>
  </w:num>
  <w:num w:numId="19" w16cid:durableId="71047501">
    <w:abstractNumId w:val="26"/>
  </w:num>
  <w:num w:numId="20" w16cid:durableId="1141848542">
    <w:abstractNumId w:val="62"/>
  </w:num>
  <w:num w:numId="21" w16cid:durableId="286739054">
    <w:abstractNumId w:val="42"/>
  </w:num>
  <w:num w:numId="22" w16cid:durableId="1925140441">
    <w:abstractNumId w:val="13"/>
  </w:num>
  <w:num w:numId="23" w16cid:durableId="1342704349">
    <w:abstractNumId w:val="9"/>
  </w:num>
  <w:num w:numId="24" w16cid:durableId="193151376">
    <w:abstractNumId w:val="84"/>
  </w:num>
  <w:num w:numId="25" w16cid:durableId="1829519579">
    <w:abstractNumId w:val="78"/>
  </w:num>
  <w:num w:numId="26" w16cid:durableId="263877274">
    <w:abstractNumId w:val="27"/>
  </w:num>
  <w:num w:numId="27" w16cid:durableId="1865437727">
    <w:abstractNumId w:val="60"/>
  </w:num>
  <w:num w:numId="28" w16cid:durableId="337394154">
    <w:abstractNumId w:val="34"/>
  </w:num>
  <w:num w:numId="29" w16cid:durableId="1025867106">
    <w:abstractNumId w:val="11"/>
  </w:num>
  <w:num w:numId="30" w16cid:durableId="98645320">
    <w:abstractNumId w:val="68"/>
  </w:num>
  <w:num w:numId="31" w16cid:durableId="1051151991">
    <w:abstractNumId w:val="76"/>
  </w:num>
  <w:num w:numId="32" w16cid:durableId="1022977265">
    <w:abstractNumId w:val="80"/>
  </w:num>
  <w:num w:numId="33" w16cid:durableId="477766748">
    <w:abstractNumId w:val="70"/>
  </w:num>
  <w:num w:numId="34" w16cid:durableId="2124885575">
    <w:abstractNumId w:val="18"/>
  </w:num>
  <w:num w:numId="35" w16cid:durableId="184945449">
    <w:abstractNumId w:val="51"/>
  </w:num>
  <w:num w:numId="36" w16cid:durableId="561791478">
    <w:abstractNumId w:val="29"/>
  </w:num>
  <w:num w:numId="37" w16cid:durableId="938487553">
    <w:abstractNumId w:val="0"/>
  </w:num>
  <w:num w:numId="38" w16cid:durableId="1308822382">
    <w:abstractNumId w:val="66"/>
  </w:num>
  <w:num w:numId="39" w16cid:durableId="118499861">
    <w:abstractNumId w:val="28"/>
  </w:num>
  <w:num w:numId="40" w16cid:durableId="175926311">
    <w:abstractNumId w:val="74"/>
  </w:num>
  <w:num w:numId="41" w16cid:durableId="388456064">
    <w:abstractNumId w:val="31"/>
  </w:num>
  <w:num w:numId="42" w16cid:durableId="824707082">
    <w:abstractNumId w:val="25"/>
  </w:num>
  <w:num w:numId="43" w16cid:durableId="1073165521">
    <w:abstractNumId w:val="58"/>
  </w:num>
  <w:num w:numId="44" w16cid:durableId="466553851">
    <w:abstractNumId w:val="24"/>
  </w:num>
  <w:num w:numId="45" w16cid:durableId="266472354">
    <w:abstractNumId w:val="71"/>
  </w:num>
  <w:num w:numId="46" w16cid:durableId="484861004">
    <w:abstractNumId w:val="49"/>
  </w:num>
  <w:num w:numId="47" w16cid:durableId="434709745">
    <w:abstractNumId w:val="1"/>
  </w:num>
  <w:num w:numId="48" w16cid:durableId="2109229689">
    <w:abstractNumId w:val="88"/>
  </w:num>
  <w:num w:numId="49" w16cid:durableId="535000717">
    <w:abstractNumId w:val="41"/>
  </w:num>
  <w:num w:numId="50" w16cid:durableId="1028944587">
    <w:abstractNumId w:val="65"/>
  </w:num>
  <w:num w:numId="51" w16cid:durableId="1018657260">
    <w:abstractNumId w:val="23"/>
  </w:num>
  <w:num w:numId="52" w16cid:durableId="841579621">
    <w:abstractNumId w:val="87"/>
  </w:num>
  <w:num w:numId="53" w16cid:durableId="1112676531">
    <w:abstractNumId w:val="45"/>
  </w:num>
  <w:num w:numId="54" w16cid:durableId="2119518254">
    <w:abstractNumId w:val="2"/>
  </w:num>
  <w:num w:numId="55" w16cid:durableId="358968407">
    <w:abstractNumId w:val="5"/>
  </w:num>
  <w:num w:numId="56" w16cid:durableId="2049791274">
    <w:abstractNumId w:val="73"/>
  </w:num>
  <w:num w:numId="57" w16cid:durableId="136922422">
    <w:abstractNumId w:val="3"/>
  </w:num>
  <w:num w:numId="58" w16cid:durableId="298806963">
    <w:abstractNumId w:val="19"/>
  </w:num>
  <w:num w:numId="59" w16cid:durableId="58870729">
    <w:abstractNumId w:val="21"/>
  </w:num>
  <w:num w:numId="60" w16cid:durableId="7954245">
    <w:abstractNumId w:val="40"/>
  </w:num>
  <w:num w:numId="61" w16cid:durableId="921179569">
    <w:abstractNumId w:val="55"/>
  </w:num>
  <w:num w:numId="62" w16cid:durableId="106699976">
    <w:abstractNumId w:val="79"/>
  </w:num>
  <w:num w:numId="63" w16cid:durableId="692463477">
    <w:abstractNumId w:val="85"/>
  </w:num>
  <w:num w:numId="64" w16cid:durableId="1014770227">
    <w:abstractNumId w:val="16"/>
  </w:num>
  <w:num w:numId="65" w16cid:durableId="1695231116">
    <w:abstractNumId w:val="44"/>
  </w:num>
  <w:num w:numId="66" w16cid:durableId="567888882">
    <w:abstractNumId w:val="36"/>
  </w:num>
  <w:num w:numId="67" w16cid:durableId="917519729">
    <w:abstractNumId w:val="54"/>
  </w:num>
  <w:num w:numId="68" w16cid:durableId="809442111">
    <w:abstractNumId w:val="72"/>
  </w:num>
  <w:num w:numId="69" w16cid:durableId="553588202">
    <w:abstractNumId w:val="81"/>
  </w:num>
  <w:num w:numId="70" w16cid:durableId="1148479392">
    <w:abstractNumId w:val="53"/>
  </w:num>
  <w:num w:numId="71" w16cid:durableId="1424490956">
    <w:abstractNumId w:val="38"/>
  </w:num>
  <w:num w:numId="72" w16cid:durableId="1319653449">
    <w:abstractNumId w:val="57"/>
  </w:num>
  <w:num w:numId="73" w16cid:durableId="291442750">
    <w:abstractNumId w:val="46"/>
  </w:num>
  <w:num w:numId="74" w16cid:durableId="1513645039">
    <w:abstractNumId w:val="10"/>
  </w:num>
  <w:num w:numId="75" w16cid:durableId="1725177566">
    <w:abstractNumId w:val="61"/>
  </w:num>
  <w:num w:numId="76" w16cid:durableId="1865706755">
    <w:abstractNumId w:val="69"/>
  </w:num>
  <w:num w:numId="77" w16cid:durableId="1077090883">
    <w:abstractNumId w:val="33"/>
  </w:num>
  <w:num w:numId="78" w16cid:durableId="2072533864">
    <w:abstractNumId w:val="82"/>
  </w:num>
  <w:num w:numId="79" w16cid:durableId="1766462735">
    <w:abstractNumId w:val="6"/>
  </w:num>
  <w:num w:numId="80" w16cid:durableId="187960341">
    <w:abstractNumId w:val="86"/>
  </w:num>
  <w:num w:numId="81" w16cid:durableId="1227691214">
    <w:abstractNumId w:val="7"/>
  </w:num>
  <w:num w:numId="82" w16cid:durableId="182330717">
    <w:abstractNumId w:val="35"/>
  </w:num>
  <w:num w:numId="83" w16cid:durableId="967856124">
    <w:abstractNumId w:val="8"/>
  </w:num>
  <w:num w:numId="84" w16cid:durableId="800420577">
    <w:abstractNumId w:val="77"/>
  </w:num>
  <w:num w:numId="85" w16cid:durableId="2040662249">
    <w:abstractNumId w:val="67"/>
  </w:num>
  <w:num w:numId="86" w16cid:durableId="30696280">
    <w:abstractNumId w:val="32"/>
  </w:num>
  <w:num w:numId="87" w16cid:durableId="1537963538">
    <w:abstractNumId w:val="39"/>
  </w:num>
  <w:num w:numId="88" w16cid:durableId="2083602922">
    <w:abstractNumId w:val="47"/>
  </w:num>
  <w:num w:numId="89" w16cid:durableId="563183042">
    <w:abstractNumId w:val="56"/>
  </w:num>
  <w:num w:numId="90" w16cid:durableId="886988262">
    <w:abstractNumId w:val="12"/>
  </w:num>
  <w:num w:numId="91" w16cid:durableId="292830075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hromco, Miroslav">
    <w15:presenceInfo w15:providerId="AD" w15:userId="S::Miroslav.Chromco@dieboldnixdorf.com::7b358bca-7466-44c3-9c7a-97099877f574"/>
  </w15:person>
  <w15:person w15:author="Gandham, Naresh">
    <w15:presenceInfo w15:providerId="AD" w15:userId="S::naresh.gandham@dieboldnixdorf.com::4ee3fcb5-80c1-4c43-a426-2fc0d1f9ec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attachedTemplate r:id="rId1"/>
  <w:defaultTabStop w:val="720"/>
  <w:hyphenationZone w:val="425"/>
  <w:defaultTableStyle w:val="LightList-Accent1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C51"/>
    <w:rsid w:val="00001262"/>
    <w:rsid w:val="00001751"/>
    <w:rsid w:val="0000221E"/>
    <w:rsid w:val="000028D2"/>
    <w:rsid w:val="00002ACA"/>
    <w:rsid w:val="00002EE5"/>
    <w:rsid w:val="0000325C"/>
    <w:rsid w:val="00005B65"/>
    <w:rsid w:val="00006203"/>
    <w:rsid w:val="000103C7"/>
    <w:rsid w:val="000121E3"/>
    <w:rsid w:val="0001622F"/>
    <w:rsid w:val="0001691D"/>
    <w:rsid w:val="00022657"/>
    <w:rsid w:val="0002465A"/>
    <w:rsid w:val="00027102"/>
    <w:rsid w:val="000303D6"/>
    <w:rsid w:val="00030CF4"/>
    <w:rsid w:val="000318AA"/>
    <w:rsid w:val="00032834"/>
    <w:rsid w:val="0003313B"/>
    <w:rsid w:val="00034D24"/>
    <w:rsid w:val="000357F1"/>
    <w:rsid w:val="0003580C"/>
    <w:rsid w:val="000369E2"/>
    <w:rsid w:val="00036D68"/>
    <w:rsid w:val="0004010E"/>
    <w:rsid w:val="00041AC7"/>
    <w:rsid w:val="00046D1E"/>
    <w:rsid w:val="0004703C"/>
    <w:rsid w:val="00050B7C"/>
    <w:rsid w:val="0005336B"/>
    <w:rsid w:val="000535DA"/>
    <w:rsid w:val="0005608F"/>
    <w:rsid w:val="000565B6"/>
    <w:rsid w:val="00056D63"/>
    <w:rsid w:val="000648F6"/>
    <w:rsid w:val="0006734E"/>
    <w:rsid w:val="000715D1"/>
    <w:rsid w:val="00072491"/>
    <w:rsid w:val="00072CA9"/>
    <w:rsid w:val="00072E75"/>
    <w:rsid w:val="00073CF8"/>
    <w:rsid w:val="00074965"/>
    <w:rsid w:val="00075A7B"/>
    <w:rsid w:val="00080CA3"/>
    <w:rsid w:val="00080E20"/>
    <w:rsid w:val="00081A35"/>
    <w:rsid w:val="0008230E"/>
    <w:rsid w:val="00085931"/>
    <w:rsid w:val="00087446"/>
    <w:rsid w:val="00087DEA"/>
    <w:rsid w:val="000912A3"/>
    <w:rsid w:val="00092044"/>
    <w:rsid w:val="000921B4"/>
    <w:rsid w:val="0009688E"/>
    <w:rsid w:val="000979BE"/>
    <w:rsid w:val="000A04F5"/>
    <w:rsid w:val="000A0987"/>
    <w:rsid w:val="000A258B"/>
    <w:rsid w:val="000A5237"/>
    <w:rsid w:val="000A673B"/>
    <w:rsid w:val="000A774D"/>
    <w:rsid w:val="000B1294"/>
    <w:rsid w:val="000B1852"/>
    <w:rsid w:val="000B3804"/>
    <w:rsid w:val="000B3A65"/>
    <w:rsid w:val="000B5465"/>
    <w:rsid w:val="000B5553"/>
    <w:rsid w:val="000B597B"/>
    <w:rsid w:val="000C0800"/>
    <w:rsid w:val="000C26F4"/>
    <w:rsid w:val="000C2A34"/>
    <w:rsid w:val="000C3118"/>
    <w:rsid w:val="000C756B"/>
    <w:rsid w:val="000C78AE"/>
    <w:rsid w:val="000D2647"/>
    <w:rsid w:val="000D39C2"/>
    <w:rsid w:val="000D4865"/>
    <w:rsid w:val="000D56C5"/>
    <w:rsid w:val="000D7C96"/>
    <w:rsid w:val="000E1D09"/>
    <w:rsid w:val="000E1D80"/>
    <w:rsid w:val="000E2E8F"/>
    <w:rsid w:val="000E3705"/>
    <w:rsid w:val="000E3FC1"/>
    <w:rsid w:val="000E6140"/>
    <w:rsid w:val="000E6591"/>
    <w:rsid w:val="000E6994"/>
    <w:rsid w:val="000F04AC"/>
    <w:rsid w:val="000F13FF"/>
    <w:rsid w:val="000F29B7"/>
    <w:rsid w:val="000F2B9C"/>
    <w:rsid w:val="000F3DC8"/>
    <w:rsid w:val="000F63DD"/>
    <w:rsid w:val="001002BC"/>
    <w:rsid w:val="001020B8"/>
    <w:rsid w:val="001021AA"/>
    <w:rsid w:val="001037F0"/>
    <w:rsid w:val="00106080"/>
    <w:rsid w:val="001073FC"/>
    <w:rsid w:val="001110EF"/>
    <w:rsid w:val="001121C4"/>
    <w:rsid w:val="00112B7C"/>
    <w:rsid w:val="00113138"/>
    <w:rsid w:val="00114259"/>
    <w:rsid w:val="0011466D"/>
    <w:rsid w:val="00115BD3"/>
    <w:rsid w:val="0011A98A"/>
    <w:rsid w:val="0012036F"/>
    <w:rsid w:val="00120987"/>
    <w:rsid w:val="00121B1D"/>
    <w:rsid w:val="001228B7"/>
    <w:rsid w:val="00125C38"/>
    <w:rsid w:val="0012718E"/>
    <w:rsid w:val="001313E9"/>
    <w:rsid w:val="00131A23"/>
    <w:rsid w:val="00132516"/>
    <w:rsid w:val="00134DAC"/>
    <w:rsid w:val="001360FE"/>
    <w:rsid w:val="00137332"/>
    <w:rsid w:val="00137D99"/>
    <w:rsid w:val="001415E6"/>
    <w:rsid w:val="00144DF2"/>
    <w:rsid w:val="00145020"/>
    <w:rsid w:val="001558E0"/>
    <w:rsid w:val="00162628"/>
    <w:rsid w:val="00162EF1"/>
    <w:rsid w:val="00163798"/>
    <w:rsid w:val="00165623"/>
    <w:rsid w:val="001660F4"/>
    <w:rsid w:val="001722FE"/>
    <w:rsid w:val="00173A60"/>
    <w:rsid w:val="00173E26"/>
    <w:rsid w:val="0017548F"/>
    <w:rsid w:val="001758F7"/>
    <w:rsid w:val="00181DAC"/>
    <w:rsid w:val="00181FCF"/>
    <w:rsid w:val="001836B3"/>
    <w:rsid w:val="001838F0"/>
    <w:rsid w:val="00183E06"/>
    <w:rsid w:val="0018564E"/>
    <w:rsid w:val="0018778E"/>
    <w:rsid w:val="001909AD"/>
    <w:rsid w:val="0019145F"/>
    <w:rsid w:val="00191C5E"/>
    <w:rsid w:val="00193A98"/>
    <w:rsid w:val="0019407F"/>
    <w:rsid w:val="001950E6"/>
    <w:rsid w:val="001A3E7B"/>
    <w:rsid w:val="001A4041"/>
    <w:rsid w:val="001A4BD8"/>
    <w:rsid w:val="001A53F0"/>
    <w:rsid w:val="001B26D6"/>
    <w:rsid w:val="001B3A1B"/>
    <w:rsid w:val="001B3A32"/>
    <w:rsid w:val="001B3B14"/>
    <w:rsid w:val="001B534B"/>
    <w:rsid w:val="001B6721"/>
    <w:rsid w:val="001C06D0"/>
    <w:rsid w:val="001C5481"/>
    <w:rsid w:val="001C596B"/>
    <w:rsid w:val="001C63DC"/>
    <w:rsid w:val="001D05EC"/>
    <w:rsid w:val="001D0F78"/>
    <w:rsid w:val="001D50F6"/>
    <w:rsid w:val="001E1060"/>
    <w:rsid w:val="001E11C5"/>
    <w:rsid w:val="001E20B4"/>
    <w:rsid w:val="001E2D1D"/>
    <w:rsid w:val="001E31BD"/>
    <w:rsid w:val="001E4456"/>
    <w:rsid w:val="001F15E7"/>
    <w:rsid w:val="001F17FE"/>
    <w:rsid w:val="001F2A02"/>
    <w:rsid w:val="001F3190"/>
    <w:rsid w:val="001F448B"/>
    <w:rsid w:val="001F6D1A"/>
    <w:rsid w:val="001F6E1C"/>
    <w:rsid w:val="001F7F67"/>
    <w:rsid w:val="00200111"/>
    <w:rsid w:val="002013B5"/>
    <w:rsid w:val="002038F0"/>
    <w:rsid w:val="0020448F"/>
    <w:rsid w:val="002065ED"/>
    <w:rsid w:val="00206AA7"/>
    <w:rsid w:val="00206EC2"/>
    <w:rsid w:val="00210FCA"/>
    <w:rsid w:val="00211782"/>
    <w:rsid w:val="00216025"/>
    <w:rsid w:val="002167A0"/>
    <w:rsid w:val="00216904"/>
    <w:rsid w:val="00216D93"/>
    <w:rsid w:val="00221032"/>
    <w:rsid w:val="00221BA7"/>
    <w:rsid w:val="002224FA"/>
    <w:rsid w:val="00223575"/>
    <w:rsid w:val="00226005"/>
    <w:rsid w:val="00227AED"/>
    <w:rsid w:val="0023022B"/>
    <w:rsid w:val="00232C0E"/>
    <w:rsid w:val="00233D2A"/>
    <w:rsid w:val="00234202"/>
    <w:rsid w:val="00234205"/>
    <w:rsid w:val="00235048"/>
    <w:rsid w:val="002351BB"/>
    <w:rsid w:val="00237C59"/>
    <w:rsid w:val="00240AA6"/>
    <w:rsid w:val="00240C33"/>
    <w:rsid w:val="00241138"/>
    <w:rsid w:val="002427BC"/>
    <w:rsid w:val="00243B86"/>
    <w:rsid w:val="00244CD1"/>
    <w:rsid w:val="00245631"/>
    <w:rsid w:val="00245DC2"/>
    <w:rsid w:val="00246450"/>
    <w:rsid w:val="0025036B"/>
    <w:rsid w:val="00250678"/>
    <w:rsid w:val="0025094C"/>
    <w:rsid w:val="002523D0"/>
    <w:rsid w:val="00254124"/>
    <w:rsid w:val="0025721B"/>
    <w:rsid w:val="00261E3F"/>
    <w:rsid w:val="00262487"/>
    <w:rsid w:val="00262B8B"/>
    <w:rsid w:val="00263D41"/>
    <w:rsid w:val="0026504E"/>
    <w:rsid w:val="002656BF"/>
    <w:rsid w:val="00267CCB"/>
    <w:rsid w:val="00271159"/>
    <w:rsid w:val="00273EDA"/>
    <w:rsid w:val="00277A7C"/>
    <w:rsid w:val="00277F88"/>
    <w:rsid w:val="002804B4"/>
    <w:rsid w:val="00281AB3"/>
    <w:rsid w:val="00281BEA"/>
    <w:rsid w:val="00283D89"/>
    <w:rsid w:val="00283FB3"/>
    <w:rsid w:val="00290D48"/>
    <w:rsid w:val="0029496F"/>
    <w:rsid w:val="00297E14"/>
    <w:rsid w:val="002A1FBD"/>
    <w:rsid w:val="002A3237"/>
    <w:rsid w:val="002A6F3B"/>
    <w:rsid w:val="002B18B5"/>
    <w:rsid w:val="002B1EFB"/>
    <w:rsid w:val="002B24E6"/>
    <w:rsid w:val="002B2F69"/>
    <w:rsid w:val="002B646A"/>
    <w:rsid w:val="002B7D68"/>
    <w:rsid w:val="002C2558"/>
    <w:rsid w:val="002C2714"/>
    <w:rsid w:val="002C2965"/>
    <w:rsid w:val="002C3311"/>
    <w:rsid w:val="002C464B"/>
    <w:rsid w:val="002C4FCF"/>
    <w:rsid w:val="002C57A2"/>
    <w:rsid w:val="002C6931"/>
    <w:rsid w:val="002D1204"/>
    <w:rsid w:val="002D2774"/>
    <w:rsid w:val="002D352B"/>
    <w:rsid w:val="002D5A91"/>
    <w:rsid w:val="002D79A6"/>
    <w:rsid w:val="002E01B3"/>
    <w:rsid w:val="002E3025"/>
    <w:rsid w:val="002E50D1"/>
    <w:rsid w:val="002E5456"/>
    <w:rsid w:val="002E69D4"/>
    <w:rsid w:val="002F33EE"/>
    <w:rsid w:val="002F417C"/>
    <w:rsid w:val="002F6206"/>
    <w:rsid w:val="002F7CF7"/>
    <w:rsid w:val="00300025"/>
    <w:rsid w:val="0030123F"/>
    <w:rsid w:val="00301360"/>
    <w:rsid w:val="00301BF9"/>
    <w:rsid w:val="00312187"/>
    <w:rsid w:val="00312C75"/>
    <w:rsid w:val="00324151"/>
    <w:rsid w:val="0032587A"/>
    <w:rsid w:val="00325923"/>
    <w:rsid w:val="00325BED"/>
    <w:rsid w:val="0032679F"/>
    <w:rsid w:val="00327E4D"/>
    <w:rsid w:val="003313C6"/>
    <w:rsid w:val="00332018"/>
    <w:rsid w:val="00335810"/>
    <w:rsid w:val="00335E01"/>
    <w:rsid w:val="00337774"/>
    <w:rsid w:val="00344375"/>
    <w:rsid w:val="003473F5"/>
    <w:rsid w:val="003533F2"/>
    <w:rsid w:val="00353CF9"/>
    <w:rsid w:val="0035594A"/>
    <w:rsid w:val="00355A8D"/>
    <w:rsid w:val="00355A91"/>
    <w:rsid w:val="00355AE7"/>
    <w:rsid w:val="003601E0"/>
    <w:rsid w:val="00360B5B"/>
    <w:rsid w:val="00360E16"/>
    <w:rsid w:val="00363CAD"/>
    <w:rsid w:val="00365167"/>
    <w:rsid w:val="00365200"/>
    <w:rsid w:val="00365D3A"/>
    <w:rsid w:val="00365FB1"/>
    <w:rsid w:val="00366648"/>
    <w:rsid w:val="00367CFD"/>
    <w:rsid w:val="003702A8"/>
    <w:rsid w:val="003714A8"/>
    <w:rsid w:val="00372273"/>
    <w:rsid w:val="003731A5"/>
    <w:rsid w:val="00374707"/>
    <w:rsid w:val="00375DE8"/>
    <w:rsid w:val="003839EA"/>
    <w:rsid w:val="00385997"/>
    <w:rsid w:val="00387EB3"/>
    <w:rsid w:val="00392010"/>
    <w:rsid w:val="00393889"/>
    <w:rsid w:val="00395D00"/>
    <w:rsid w:val="00395DA0"/>
    <w:rsid w:val="0039687D"/>
    <w:rsid w:val="003976EB"/>
    <w:rsid w:val="003A1156"/>
    <w:rsid w:val="003A190F"/>
    <w:rsid w:val="003A26F5"/>
    <w:rsid w:val="003A3D2A"/>
    <w:rsid w:val="003A40D2"/>
    <w:rsid w:val="003A501E"/>
    <w:rsid w:val="003A6586"/>
    <w:rsid w:val="003A7C27"/>
    <w:rsid w:val="003A7FCC"/>
    <w:rsid w:val="003B357C"/>
    <w:rsid w:val="003B3EAF"/>
    <w:rsid w:val="003B5D0F"/>
    <w:rsid w:val="003B6FCE"/>
    <w:rsid w:val="003C1DE0"/>
    <w:rsid w:val="003C69B9"/>
    <w:rsid w:val="003C6BA2"/>
    <w:rsid w:val="003C6D77"/>
    <w:rsid w:val="003D07BD"/>
    <w:rsid w:val="003D0909"/>
    <w:rsid w:val="003D109A"/>
    <w:rsid w:val="003D10D1"/>
    <w:rsid w:val="003D40EE"/>
    <w:rsid w:val="003D46BA"/>
    <w:rsid w:val="003D5206"/>
    <w:rsid w:val="003D55D4"/>
    <w:rsid w:val="003D6550"/>
    <w:rsid w:val="003D721C"/>
    <w:rsid w:val="003E0B1E"/>
    <w:rsid w:val="003E0C51"/>
    <w:rsid w:val="003E4967"/>
    <w:rsid w:val="003F009E"/>
    <w:rsid w:val="003F035E"/>
    <w:rsid w:val="003F088A"/>
    <w:rsid w:val="003F6391"/>
    <w:rsid w:val="0040268A"/>
    <w:rsid w:val="00402E2B"/>
    <w:rsid w:val="00403F17"/>
    <w:rsid w:val="0040606A"/>
    <w:rsid w:val="00407F86"/>
    <w:rsid w:val="00412066"/>
    <w:rsid w:val="00414209"/>
    <w:rsid w:val="00414B56"/>
    <w:rsid w:val="00416C3D"/>
    <w:rsid w:val="004174BE"/>
    <w:rsid w:val="00421DD7"/>
    <w:rsid w:val="00426663"/>
    <w:rsid w:val="00426CD9"/>
    <w:rsid w:val="004317F7"/>
    <w:rsid w:val="00434CC6"/>
    <w:rsid w:val="00435013"/>
    <w:rsid w:val="00435397"/>
    <w:rsid w:val="00435BF6"/>
    <w:rsid w:val="00436BE0"/>
    <w:rsid w:val="00437C41"/>
    <w:rsid w:val="00440BEB"/>
    <w:rsid w:val="004441F4"/>
    <w:rsid w:val="00454E6B"/>
    <w:rsid w:val="0045536D"/>
    <w:rsid w:val="00455EFB"/>
    <w:rsid w:val="0045728B"/>
    <w:rsid w:val="00460147"/>
    <w:rsid w:val="004676B5"/>
    <w:rsid w:val="00472697"/>
    <w:rsid w:val="004734D7"/>
    <w:rsid w:val="0047362D"/>
    <w:rsid w:val="00475417"/>
    <w:rsid w:val="00475E8A"/>
    <w:rsid w:val="004771DD"/>
    <w:rsid w:val="00477C1F"/>
    <w:rsid w:val="00480259"/>
    <w:rsid w:val="004818C0"/>
    <w:rsid w:val="00482A20"/>
    <w:rsid w:val="00488891"/>
    <w:rsid w:val="00494E91"/>
    <w:rsid w:val="00495203"/>
    <w:rsid w:val="00497716"/>
    <w:rsid w:val="004A0412"/>
    <w:rsid w:val="004A0C74"/>
    <w:rsid w:val="004A1605"/>
    <w:rsid w:val="004A2F59"/>
    <w:rsid w:val="004A321C"/>
    <w:rsid w:val="004A4220"/>
    <w:rsid w:val="004A476C"/>
    <w:rsid w:val="004A4C54"/>
    <w:rsid w:val="004A6D24"/>
    <w:rsid w:val="004B0F63"/>
    <w:rsid w:val="004C0487"/>
    <w:rsid w:val="004C18D4"/>
    <w:rsid w:val="004C2D3C"/>
    <w:rsid w:val="004C3FE4"/>
    <w:rsid w:val="004C464C"/>
    <w:rsid w:val="004C5A0A"/>
    <w:rsid w:val="004C64A2"/>
    <w:rsid w:val="004D5951"/>
    <w:rsid w:val="004D7418"/>
    <w:rsid w:val="004E0D02"/>
    <w:rsid w:val="004E1115"/>
    <w:rsid w:val="004E596E"/>
    <w:rsid w:val="004F2E33"/>
    <w:rsid w:val="004F6C62"/>
    <w:rsid w:val="004F7230"/>
    <w:rsid w:val="005021E6"/>
    <w:rsid w:val="00503A46"/>
    <w:rsid w:val="005070A8"/>
    <w:rsid w:val="00511046"/>
    <w:rsid w:val="00511262"/>
    <w:rsid w:val="0051280D"/>
    <w:rsid w:val="00512A22"/>
    <w:rsid w:val="00516C93"/>
    <w:rsid w:val="005172B0"/>
    <w:rsid w:val="00523169"/>
    <w:rsid w:val="00524FC2"/>
    <w:rsid w:val="00525B63"/>
    <w:rsid w:val="00526543"/>
    <w:rsid w:val="00526D3D"/>
    <w:rsid w:val="00527AA2"/>
    <w:rsid w:val="0053100E"/>
    <w:rsid w:val="00531981"/>
    <w:rsid w:val="005337DD"/>
    <w:rsid w:val="00534310"/>
    <w:rsid w:val="00534360"/>
    <w:rsid w:val="005352F9"/>
    <w:rsid w:val="00537DD8"/>
    <w:rsid w:val="005423BF"/>
    <w:rsid w:val="0054253F"/>
    <w:rsid w:val="00542F3D"/>
    <w:rsid w:val="005435AB"/>
    <w:rsid w:val="005469DB"/>
    <w:rsid w:val="00547B9E"/>
    <w:rsid w:val="00550A95"/>
    <w:rsid w:val="00552E42"/>
    <w:rsid w:val="00555616"/>
    <w:rsid w:val="00555D0C"/>
    <w:rsid w:val="00555EC5"/>
    <w:rsid w:val="00562607"/>
    <w:rsid w:val="00562ACF"/>
    <w:rsid w:val="005670A8"/>
    <w:rsid w:val="0056786B"/>
    <w:rsid w:val="0056791E"/>
    <w:rsid w:val="00567A4F"/>
    <w:rsid w:val="0057477D"/>
    <w:rsid w:val="005749EE"/>
    <w:rsid w:val="00577715"/>
    <w:rsid w:val="0058080D"/>
    <w:rsid w:val="005822C8"/>
    <w:rsid w:val="0058303F"/>
    <w:rsid w:val="00583301"/>
    <w:rsid w:val="005858FE"/>
    <w:rsid w:val="00587582"/>
    <w:rsid w:val="005875E5"/>
    <w:rsid w:val="00587EA3"/>
    <w:rsid w:val="005902B5"/>
    <w:rsid w:val="0059034B"/>
    <w:rsid w:val="0059280B"/>
    <w:rsid w:val="005A0401"/>
    <w:rsid w:val="005A1549"/>
    <w:rsid w:val="005A1D78"/>
    <w:rsid w:val="005A2919"/>
    <w:rsid w:val="005A2CD8"/>
    <w:rsid w:val="005A2EEF"/>
    <w:rsid w:val="005B1DEB"/>
    <w:rsid w:val="005B2C6C"/>
    <w:rsid w:val="005B40EB"/>
    <w:rsid w:val="005B4A41"/>
    <w:rsid w:val="005B52CF"/>
    <w:rsid w:val="005B672A"/>
    <w:rsid w:val="005B71C8"/>
    <w:rsid w:val="005C0735"/>
    <w:rsid w:val="005C0B47"/>
    <w:rsid w:val="005C5B8D"/>
    <w:rsid w:val="005C5CDD"/>
    <w:rsid w:val="005D25A3"/>
    <w:rsid w:val="005D2B8E"/>
    <w:rsid w:val="005D3532"/>
    <w:rsid w:val="005D548E"/>
    <w:rsid w:val="005D557B"/>
    <w:rsid w:val="005D61EB"/>
    <w:rsid w:val="005D6E90"/>
    <w:rsid w:val="005E3BBA"/>
    <w:rsid w:val="005E74FB"/>
    <w:rsid w:val="005E789A"/>
    <w:rsid w:val="005F140B"/>
    <w:rsid w:val="005F3106"/>
    <w:rsid w:val="005F63CB"/>
    <w:rsid w:val="00600D67"/>
    <w:rsid w:val="00601F18"/>
    <w:rsid w:val="006025DB"/>
    <w:rsid w:val="006072E3"/>
    <w:rsid w:val="00612155"/>
    <w:rsid w:val="00614610"/>
    <w:rsid w:val="00615889"/>
    <w:rsid w:val="006171FF"/>
    <w:rsid w:val="00617990"/>
    <w:rsid w:val="0062053A"/>
    <w:rsid w:val="0062252E"/>
    <w:rsid w:val="006245C8"/>
    <w:rsid w:val="00624F5E"/>
    <w:rsid w:val="00625599"/>
    <w:rsid w:val="0063109D"/>
    <w:rsid w:val="00633A50"/>
    <w:rsid w:val="00635B09"/>
    <w:rsid w:val="006376FD"/>
    <w:rsid w:val="00637B79"/>
    <w:rsid w:val="00637E57"/>
    <w:rsid w:val="00640738"/>
    <w:rsid w:val="006432EE"/>
    <w:rsid w:val="00643524"/>
    <w:rsid w:val="00644961"/>
    <w:rsid w:val="00647D5A"/>
    <w:rsid w:val="00651FC0"/>
    <w:rsid w:val="006553A4"/>
    <w:rsid w:val="006606BC"/>
    <w:rsid w:val="006623ED"/>
    <w:rsid w:val="00662AFF"/>
    <w:rsid w:val="006641F6"/>
    <w:rsid w:val="00664A43"/>
    <w:rsid w:val="006717C3"/>
    <w:rsid w:val="00672B58"/>
    <w:rsid w:val="00674AF7"/>
    <w:rsid w:val="00674DA0"/>
    <w:rsid w:val="00675161"/>
    <w:rsid w:val="00676DF8"/>
    <w:rsid w:val="006778D4"/>
    <w:rsid w:val="0068140D"/>
    <w:rsid w:val="00682BDB"/>
    <w:rsid w:val="0068469E"/>
    <w:rsid w:val="00685B36"/>
    <w:rsid w:val="00687074"/>
    <w:rsid w:val="00692B77"/>
    <w:rsid w:val="0069364E"/>
    <w:rsid w:val="006A3CED"/>
    <w:rsid w:val="006A41DF"/>
    <w:rsid w:val="006A55AF"/>
    <w:rsid w:val="006A5C58"/>
    <w:rsid w:val="006A737D"/>
    <w:rsid w:val="006A7A52"/>
    <w:rsid w:val="006A7EB1"/>
    <w:rsid w:val="006B4810"/>
    <w:rsid w:val="006B5386"/>
    <w:rsid w:val="006B64E0"/>
    <w:rsid w:val="006C02A1"/>
    <w:rsid w:val="006C1165"/>
    <w:rsid w:val="006C414F"/>
    <w:rsid w:val="006C5007"/>
    <w:rsid w:val="006C50DC"/>
    <w:rsid w:val="006C6A8E"/>
    <w:rsid w:val="006C7540"/>
    <w:rsid w:val="006D0C33"/>
    <w:rsid w:val="006D19AE"/>
    <w:rsid w:val="006D1C70"/>
    <w:rsid w:val="006D1E79"/>
    <w:rsid w:val="006D48D1"/>
    <w:rsid w:val="006D6795"/>
    <w:rsid w:val="006D7313"/>
    <w:rsid w:val="006E4F50"/>
    <w:rsid w:val="006F0E2A"/>
    <w:rsid w:val="006F556E"/>
    <w:rsid w:val="006F65A7"/>
    <w:rsid w:val="006F73AE"/>
    <w:rsid w:val="007006E8"/>
    <w:rsid w:val="00701DC7"/>
    <w:rsid w:val="00702E79"/>
    <w:rsid w:val="007032CE"/>
    <w:rsid w:val="00703988"/>
    <w:rsid w:val="00704819"/>
    <w:rsid w:val="007050DD"/>
    <w:rsid w:val="007055AB"/>
    <w:rsid w:val="00711EDB"/>
    <w:rsid w:val="00712AFA"/>
    <w:rsid w:val="00712B9E"/>
    <w:rsid w:val="00714EFD"/>
    <w:rsid w:val="00715585"/>
    <w:rsid w:val="007158F9"/>
    <w:rsid w:val="00715AA6"/>
    <w:rsid w:val="0071699E"/>
    <w:rsid w:val="007208F8"/>
    <w:rsid w:val="007215F9"/>
    <w:rsid w:val="00721805"/>
    <w:rsid w:val="00722699"/>
    <w:rsid w:val="007237C6"/>
    <w:rsid w:val="00726EC4"/>
    <w:rsid w:val="00730267"/>
    <w:rsid w:val="00733238"/>
    <w:rsid w:val="00735D11"/>
    <w:rsid w:val="00736D48"/>
    <w:rsid w:val="00741E61"/>
    <w:rsid w:val="007423C1"/>
    <w:rsid w:val="00743A95"/>
    <w:rsid w:val="0074566F"/>
    <w:rsid w:val="0074686C"/>
    <w:rsid w:val="0075332C"/>
    <w:rsid w:val="007547D9"/>
    <w:rsid w:val="00756317"/>
    <w:rsid w:val="00757942"/>
    <w:rsid w:val="0076134B"/>
    <w:rsid w:val="0076269C"/>
    <w:rsid w:val="00764F7C"/>
    <w:rsid w:val="00765415"/>
    <w:rsid w:val="007667B3"/>
    <w:rsid w:val="007715FD"/>
    <w:rsid w:val="007721AA"/>
    <w:rsid w:val="00773B19"/>
    <w:rsid w:val="0077549E"/>
    <w:rsid w:val="007761EB"/>
    <w:rsid w:val="00776506"/>
    <w:rsid w:val="00777C82"/>
    <w:rsid w:val="00780E71"/>
    <w:rsid w:val="00781212"/>
    <w:rsid w:val="007818CB"/>
    <w:rsid w:val="00781BA1"/>
    <w:rsid w:val="00785F65"/>
    <w:rsid w:val="007869B8"/>
    <w:rsid w:val="0079132B"/>
    <w:rsid w:val="00793894"/>
    <w:rsid w:val="00795C52"/>
    <w:rsid w:val="00797142"/>
    <w:rsid w:val="007A22EC"/>
    <w:rsid w:val="007A291A"/>
    <w:rsid w:val="007A3E34"/>
    <w:rsid w:val="007A5E8A"/>
    <w:rsid w:val="007A7DFC"/>
    <w:rsid w:val="007B2B36"/>
    <w:rsid w:val="007B6F2B"/>
    <w:rsid w:val="007C1205"/>
    <w:rsid w:val="007C1CD3"/>
    <w:rsid w:val="007C288E"/>
    <w:rsid w:val="007C35F8"/>
    <w:rsid w:val="007D0ED2"/>
    <w:rsid w:val="007D2EF3"/>
    <w:rsid w:val="007D3BAC"/>
    <w:rsid w:val="007D5BFC"/>
    <w:rsid w:val="007D7623"/>
    <w:rsid w:val="007E15EB"/>
    <w:rsid w:val="007E1B4E"/>
    <w:rsid w:val="007E521F"/>
    <w:rsid w:val="007E65ED"/>
    <w:rsid w:val="007F0587"/>
    <w:rsid w:val="007F1C29"/>
    <w:rsid w:val="007F273E"/>
    <w:rsid w:val="007F52EB"/>
    <w:rsid w:val="007F7D16"/>
    <w:rsid w:val="0080012A"/>
    <w:rsid w:val="00802E3C"/>
    <w:rsid w:val="0080434C"/>
    <w:rsid w:val="00805914"/>
    <w:rsid w:val="00807F37"/>
    <w:rsid w:val="00811C26"/>
    <w:rsid w:val="0081251C"/>
    <w:rsid w:val="00813846"/>
    <w:rsid w:val="0081471A"/>
    <w:rsid w:val="00825DA4"/>
    <w:rsid w:val="00830DB8"/>
    <w:rsid w:val="00831142"/>
    <w:rsid w:val="00832AA9"/>
    <w:rsid w:val="0083421A"/>
    <w:rsid w:val="00835D50"/>
    <w:rsid w:val="008366AC"/>
    <w:rsid w:val="00837010"/>
    <w:rsid w:val="00840497"/>
    <w:rsid w:val="00841E2C"/>
    <w:rsid w:val="00842CAD"/>
    <w:rsid w:val="00842CDB"/>
    <w:rsid w:val="00844080"/>
    <w:rsid w:val="008446BF"/>
    <w:rsid w:val="008451FF"/>
    <w:rsid w:val="0084598D"/>
    <w:rsid w:val="00845EDF"/>
    <w:rsid w:val="00847E5C"/>
    <w:rsid w:val="0085125F"/>
    <w:rsid w:val="00855614"/>
    <w:rsid w:val="00855794"/>
    <w:rsid w:val="00860F75"/>
    <w:rsid w:val="008620FB"/>
    <w:rsid w:val="00862A92"/>
    <w:rsid w:val="00863A84"/>
    <w:rsid w:val="00864050"/>
    <w:rsid w:val="00864576"/>
    <w:rsid w:val="0086611B"/>
    <w:rsid w:val="00867833"/>
    <w:rsid w:val="00871CA6"/>
    <w:rsid w:val="00871DD5"/>
    <w:rsid w:val="00872421"/>
    <w:rsid w:val="00873016"/>
    <w:rsid w:val="00873525"/>
    <w:rsid w:val="00876996"/>
    <w:rsid w:val="0088172B"/>
    <w:rsid w:val="0088309C"/>
    <w:rsid w:val="008832F6"/>
    <w:rsid w:val="008834E9"/>
    <w:rsid w:val="00883BC9"/>
    <w:rsid w:val="0088472F"/>
    <w:rsid w:val="0088573D"/>
    <w:rsid w:val="008874D9"/>
    <w:rsid w:val="00890EF7"/>
    <w:rsid w:val="00891828"/>
    <w:rsid w:val="00895E8D"/>
    <w:rsid w:val="008A02E2"/>
    <w:rsid w:val="008A1D01"/>
    <w:rsid w:val="008A26EA"/>
    <w:rsid w:val="008A5A18"/>
    <w:rsid w:val="008A7C6B"/>
    <w:rsid w:val="008B0C66"/>
    <w:rsid w:val="008B0C9A"/>
    <w:rsid w:val="008B127A"/>
    <w:rsid w:val="008B18D6"/>
    <w:rsid w:val="008B1E24"/>
    <w:rsid w:val="008B2C9B"/>
    <w:rsid w:val="008B4D5A"/>
    <w:rsid w:val="008B7E9C"/>
    <w:rsid w:val="008C04BA"/>
    <w:rsid w:val="008C1230"/>
    <w:rsid w:val="008C149F"/>
    <w:rsid w:val="008C1A02"/>
    <w:rsid w:val="008C3E25"/>
    <w:rsid w:val="008C6C78"/>
    <w:rsid w:val="008D094C"/>
    <w:rsid w:val="008D5DBD"/>
    <w:rsid w:val="008D68FD"/>
    <w:rsid w:val="008D6ADA"/>
    <w:rsid w:val="008E00FE"/>
    <w:rsid w:val="008E0775"/>
    <w:rsid w:val="008E2D48"/>
    <w:rsid w:val="008E3D2E"/>
    <w:rsid w:val="008E58B5"/>
    <w:rsid w:val="008E5D55"/>
    <w:rsid w:val="008F1B00"/>
    <w:rsid w:val="008F3543"/>
    <w:rsid w:val="008F3996"/>
    <w:rsid w:val="008F4BCE"/>
    <w:rsid w:val="008F5305"/>
    <w:rsid w:val="008F5EC3"/>
    <w:rsid w:val="008F61A5"/>
    <w:rsid w:val="008F741D"/>
    <w:rsid w:val="008F7E2A"/>
    <w:rsid w:val="0090010F"/>
    <w:rsid w:val="00900D8E"/>
    <w:rsid w:val="0090137B"/>
    <w:rsid w:val="00903995"/>
    <w:rsid w:val="009045FA"/>
    <w:rsid w:val="009054D8"/>
    <w:rsid w:val="009063BE"/>
    <w:rsid w:val="009072DB"/>
    <w:rsid w:val="0091053A"/>
    <w:rsid w:val="00916895"/>
    <w:rsid w:val="00916E61"/>
    <w:rsid w:val="00920705"/>
    <w:rsid w:val="00922822"/>
    <w:rsid w:val="00923AF3"/>
    <w:rsid w:val="00925619"/>
    <w:rsid w:val="00925AB4"/>
    <w:rsid w:val="00926142"/>
    <w:rsid w:val="00926679"/>
    <w:rsid w:val="00927100"/>
    <w:rsid w:val="0093095F"/>
    <w:rsid w:val="00931D6C"/>
    <w:rsid w:val="00933D2C"/>
    <w:rsid w:val="00934259"/>
    <w:rsid w:val="00936412"/>
    <w:rsid w:val="0094167A"/>
    <w:rsid w:val="0094331E"/>
    <w:rsid w:val="0094337B"/>
    <w:rsid w:val="009434C8"/>
    <w:rsid w:val="00943605"/>
    <w:rsid w:val="0094450E"/>
    <w:rsid w:val="00953D2A"/>
    <w:rsid w:val="00954FAA"/>
    <w:rsid w:val="00955401"/>
    <w:rsid w:val="00957242"/>
    <w:rsid w:val="00957782"/>
    <w:rsid w:val="009602D7"/>
    <w:rsid w:val="00960573"/>
    <w:rsid w:val="00961EEA"/>
    <w:rsid w:val="00963E07"/>
    <w:rsid w:val="00966CBC"/>
    <w:rsid w:val="00967FE0"/>
    <w:rsid w:val="0097292D"/>
    <w:rsid w:val="00972FDB"/>
    <w:rsid w:val="0097401F"/>
    <w:rsid w:val="00974750"/>
    <w:rsid w:val="00975090"/>
    <w:rsid w:val="00975BA3"/>
    <w:rsid w:val="00976701"/>
    <w:rsid w:val="00976EDA"/>
    <w:rsid w:val="009773A2"/>
    <w:rsid w:val="009823BC"/>
    <w:rsid w:val="00982978"/>
    <w:rsid w:val="009832EE"/>
    <w:rsid w:val="00983B53"/>
    <w:rsid w:val="00984BCB"/>
    <w:rsid w:val="00984EED"/>
    <w:rsid w:val="0098580B"/>
    <w:rsid w:val="00985898"/>
    <w:rsid w:val="009870C4"/>
    <w:rsid w:val="00990A68"/>
    <w:rsid w:val="0099100D"/>
    <w:rsid w:val="00991F71"/>
    <w:rsid w:val="009939F9"/>
    <w:rsid w:val="00994033"/>
    <w:rsid w:val="00994963"/>
    <w:rsid w:val="00995A3D"/>
    <w:rsid w:val="00995F31"/>
    <w:rsid w:val="00996751"/>
    <w:rsid w:val="009A08E1"/>
    <w:rsid w:val="009A1023"/>
    <w:rsid w:val="009A11AA"/>
    <w:rsid w:val="009A5517"/>
    <w:rsid w:val="009A57BA"/>
    <w:rsid w:val="009A590B"/>
    <w:rsid w:val="009A5A7F"/>
    <w:rsid w:val="009A5E26"/>
    <w:rsid w:val="009B02C6"/>
    <w:rsid w:val="009B0F75"/>
    <w:rsid w:val="009B2C40"/>
    <w:rsid w:val="009B45CD"/>
    <w:rsid w:val="009C0658"/>
    <w:rsid w:val="009C1152"/>
    <w:rsid w:val="009C2B70"/>
    <w:rsid w:val="009C429E"/>
    <w:rsid w:val="009C48EF"/>
    <w:rsid w:val="009C5173"/>
    <w:rsid w:val="009D2727"/>
    <w:rsid w:val="009D3E06"/>
    <w:rsid w:val="009D4A0B"/>
    <w:rsid w:val="009D4A12"/>
    <w:rsid w:val="009D77B5"/>
    <w:rsid w:val="009D7EE9"/>
    <w:rsid w:val="009E5E23"/>
    <w:rsid w:val="009E5E7D"/>
    <w:rsid w:val="009F2097"/>
    <w:rsid w:val="009F2434"/>
    <w:rsid w:val="009F6927"/>
    <w:rsid w:val="009F7880"/>
    <w:rsid w:val="00A00C4E"/>
    <w:rsid w:val="00A00DEA"/>
    <w:rsid w:val="00A01516"/>
    <w:rsid w:val="00A01836"/>
    <w:rsid w:val="00A02965"/>
    <w:rsid w:val="00A075FA"/>
    <w:rsid w:val="00A12802"/>
    <w:rsid w:val="00A13569"/>
    <w:rsid w:val="00A15670"/>
    <w:rsid w:val="00A17F9E"/>
    <w:rsid w:val="00A2002A"/>
    <w:rsid w:val="00A20277"/>
    <w:rsid w:val="00A21334"/>
    <w:rsid w:val="00A23761"/>
    <w:rsid w:val="00A23CB5"/>
    <w:rsid w:val="00A27339"/>
    <w:rsid w:val="00A3017A"/>
    <w:rsid w:val="00A311E8"/>
    <w:rsid w:val="00A3267E"/>
    <w:rsid w:val="00A32705"/>
    <w:rsid w:val="00A32B5C"/>
    <w:rsid w:val="00A3662B"/>
    <w:rsid w:val="00A40020"/>
    <w:rsid w:val="00A41DED"/>
    <w:rsid w:val="00A4521A"/>
    <w:rsid w:val="00A50E51"/>
    <w:rsid w:val="00A55A5D"/>
    <w:rsid w:val="00A56951"/>
    <w:rsid w:val="00A56E4A"/>
    <w:rsid w:val="00A60023"/>
    <w:rsid w:val="00A6129A"/>
    <w:rsid w:val="00A6196B"/>
    <w:rsid w:val="00A63BF4"/>
    <w:rsid w:val="00A64675"/>
    <w:rsid w:val="00A64CEC"/>
    <w:rsid w:val="00A65130"/>
    <w:rsid w:val="00A652B7"/>
    <w:rsid w:val="00A65C6F"/>
    <w:rsid w:val="00A67039"/>
    <w:rsid w:val="00A672A8"/>
    <w:rsid w:val="00A71D4B"/>
    <w:rsid w:val="00A73332"/>
    <w:rsid w:val="00A73A33"/>
    <w:rsid w:val="00A760DC"/>
    <w:rsid w:val="00A77E4A"/>
    <w:rsid w:val="00A82243"/>
    <w:rsid w:val="00A82BCC"/>
    <w:rsid w:val="00A86791"/>
    <w:rsid w:val="00A87D55"/>
    <w:rsid w:val="00A90E8C"/>
    <w:rsid w:val="00A961E1"/>
    <w:rsid w:val="00A9642E"/>
    <w:rsid w:val="00AA0553"/>
    <w:rsid w:val="00AA069F"/>
    <w:rsid w:val="00AA09A8"/>
    <w:rsid w:val="00AA0C63"/>
    <w:rsid w:val="00AA1F6C"/>
    <w:rsid w:val="00AA23A5"/>
    <w:rsid w:val="00AA7866"/>
    <w:rsid w:val="00AA7F00"/>
    <w:rsid w:val="00AB1193"/>
    <w:rsid w:val="00AB1908"/>
    <w:rsid w:val="00AB2CE9"/>
    <w:rsid w:val="00AB3836"/>
    <w:rsid w:val="00AB7706"/>
    <w:rsid w:val="00AC14AE"/>
    <w:rsid w:val="00AC16E6"/>
    <w:rsid w:val="00AC1C2E"/>
    <w:rsid w:val="00AC38FD"/>
    <w:rsid w:val="00AC627F"/>
    <w:rsid w:val="00AC751A"/>
    <w:rsid w:val="00AD5F25"/>
    <w:rsid w:val="00AD7E8B"/>
    <w:rsid w:val="00AE14A3"/>
    <w:rsid w:val="00AE2F6C"/>
    <w:rsid w:val="00AE5876"/>
    <w:rsid w:val="00AE6152"/>
    <w:rsid w:val="00AF1E4A"/>
    <w:rsid w:val="00AF29CF"/>
    <w:rsid w:val="00AF2A6F"/>
    <w:rsid w:val="00AF3F28"/>
    <w:rsid w:val="00AF4288"/>
    <w:rsid w:val="00AF7108"/>
    <w:rsid w:val="00AF7F85"/>
    <w:rsid w:val="00B02B31"/>
    <w:rsid w:val="00B043A3"/>
    <w:rsid w:val="00B048C6"/>
    <w:rsid w:val="00B04BEA"/>
    <w:rsid w:val="00B05709"/>
    <w:rsid w:val="00B0593D"/>
    <w:rsid w:val="00B05C8A"/>
    <w:rsid w:val="00B06C51"/>
    <w:rsid w:val="00B14422"/>
    <w:rsid w:val="00B14EB3"/>
    <w:rsid w:val="00B158ED"/>
    <w:rsid w:val="00B16CDB"/>
    <w:rsid w:val="00B20B5A"/>
    <w:rsid w:val="00B21CBE"/>
    <w:rsid w:val="00B25D46"/>
    <w:rsid w:val="00B263D6"/>
    <w:rsid w:val="00B27428"/>
    <w:rsid w:val="00B301AE"/>
    <w:rsid w:val="00B32742"/>
    <w:rsid w:val="00B336FC"/>
    <w:rsid w:val="00B3462C"/>
    <w:rsid w:val="00B35447"/>
    <w:rsid w:val="00B366FB"/>
    <w:rsid w:val="00B37A18"/>
    <w:rsid w:val="00B404DB"/>
    <w:rsid w:val="00B408D2"/>
    <w:rsid w:val="00B409F9"/>
    <w:rsid w:val="00B42E10"/>
    <w:rsid w:val="00B42F6E"/>
    <w:rsid w:val="00B43327"/>
    <w:rsid w:val="00B437E9"/>
    <w:rsid w:val="00B43A36"/>
    <w:rsid w:val="00B4784C"/>
    <w:rsid w:val="00B53550"/>
    <w:rsid w:val="00B54D72"/>
    <w:rsid w:val="00B56BF6"/>
    <w:rsid w:val="00B60624"/>
    <w:rsid w:val="00B60CF4"/>
    <w:rsid w:val="00B641C7"/>
    <w:rsid w:val="00B66004"/>
    <w:rsid w:val="00B70E9B"/>
    <w:rsid w:val="00B7419A"/>
    <w:rsid w:val="00B754DE"/>
    <w:rsid w:val="00B75EF4"/>
    <w:rsid w:val="00B7716F"/>
    <w:rsid w:val="00B8031F"/>
    <w:rsid w:val="00B80410"/>
    <w:rsid w:val="00B82363"/>
    <w:rsid w:val="00B835C0"/>
    <w:rsid w:val="00B873CF"/>
    <w:rsid w:val="00B953EE"/>
    <w:rsid w:val="00B96600"/>
    <w:rsid w:val="00B968AE"/>
    <w:rsid w:val="00B968EC"/>
    <w:rsid w:val="00B96B09"/>
    <w:rsid w:val="00BA08F5"/>
    <w:rsid w:val="00BA13A8"/>
    <w:rsid w:val="00BA461F"/>
    <w:rsid w:val="00BB1DF9"/>
    <w:rsid w:val="00BB42A4"/>
    <w:rsid w:val="00BB4472"/>
    <w:rsid w:val="00BB5651"/>
    <w:rsid w:val="00BB5C45"/>
    <w:rsid w:val="00BC0B84"/>
    <w:rsid w:val="00BC0F59"/>
    <w:rsid w:val="00BC1ED5"/>
    <w:rsid w:val="00BC2806"/>
    <w:rsid w:val="00BC295F"/>
    <w:rsid w:val="00BC4066"/>
    <w:rsid w:val="00BC6BCB"/>
    <w:rsid w:val="00BC6E4B"/>
    <w:rsid w:val="00BD0C36"/>
    <w:rsid w:val="00BD1463"/>
    <w:rsid w:val="00BD1D25"/>
    <w:rsid w:val="00BD25A6"/>
    <w:rsid w:val="00BD3891"/>
    <w:rsid w:val="00BD442D"/>
    <w:rsid w:val="00BD6509"/>
    <w:rsid w:val="00BD6FF7"/>
    <w:rsid w:val="00BE1F5F"/>
    <w:rsid w:val="00BE24A0"/>
    <w:rsid w:val="00BE36FF"/>
    <w:rsid w:val="00BE77D0"/>
    <w:rsid w:val="00BF0AF4"/>
    <w:rsid w:val="00BF0D8D"/>
    <w:rsid w:val="00BF0FA0"/>
    <w:rsid w:val="00BF231A"/>
    <w:rsid w:val="00BF3387"/>
    <w:rsid w:val="00BF42FC"/>
    <w:rsid w:val="00BF569C"/>
    <w:rsid w:val="00BF6208"/>
    <w:rsid w:val="00BF76B6"/>
    <w:rsid w:val="00C002F7"/>
    <w:rsid w:val="00C0031B"/>
    <w:rsid w:val="00C03586"/>
    <w:rsid w:val="00C043E4"/>
    <w:rsid w:val="00C062B8"/>
    <w:rsid w:val="00C11AE2"/>
    <w:rsid w:val="00C13983"/>
    <w:rsid w:val="00C16645"/>
    <w:rsid w:val="00C17F72"/>
    <w:rsid w:val="00C214C8"/>
    <w:rsid w:val="00C21702"/>
    <w:rsid w:val="00C23E46"/>
    <w:rsid w:val="00C24DC5"/>
    <w:rsid w:val="00C25011"/>
    <w:rsid w:val="00C256D6"/>
    <w:rsid w:val="00C25AD4"/>
    <w:rsid w:val="00C26BC0"/>
    <w:rsid w:val="00C34605"/>
    <w:rsid w:val="00C352FB"/>
    <w:rsid w:val="00C36711"/>
    <w:rsid w:val="00C37A60"/>
    <w:rsid w:val="00C4032F"/>
    <w:rsid w:val="00C40E08"/>
    <w:rsid w:val="00C42083"/>
    <w:rsid w:val="00C43A0D"/>
    <w:rsid w:val="00C44F3F"/>
    <w:rsid w:val="00C50E79"/>
    <w:rsid w:val="00C5236D"/>
    <w:rsid w:val="00C56AC8"/>
    <w:rsid w:val="00C5714B"/>
    <w:rsid w:val="00C57CBF"/>
    <w:rsid w:val="00C648A4"/>
    <w:rsid w:val="00C67DF2"/>
    <w:rsid w:val="00C7294B"/>
    <w:rsid w:val="00C73026"/>
    <w:rsid w:val="00C74107"/>
    <w:rsid w:val="00C75D50"/>
    <w:rsid w:val="00C76BC1"/>
    <w:rsid w:val="00C842E4"/>
    <w:rsid w:val="00C84775"/>
    <w:rsid w:val="00C865FE"/>
    <w:rsid w:val="00C8A8C9"/>
    <w:rsid w:val="00C9170A"/>
    <w:rsid w:val="00CA1421"/>
    <w:rsid w:val="00CA1C71"/>
    <w:rsid w:val="00CA236E"/>
    <w:rsid w:val="00CA32E5"/>
    <w:rsid w:val="00CA4072"/>
    <w:rsid w:val="00CA4170"/>
    <w:rsid w:val="00CA7E8F"/>
    <w:rsid w:val="00CB2A37"/>
    <w:rsid w:val="00CB3084"/>
    <w:rsid w:val="00CB3144"/>
    <w:rsid w:val="00CB3DAB"/>
    <w:rsid w:val="00CC0AEF"/>
    <w:rsid w:val="00CC16FF"/>
    <w:rsid w:val="00CC2DA4"/>
    <w:rsid w:val="00CC2EBF"/>
    <w:rsid w:val="00CC301C"/>
    <w:rsid w:val="00CC32EA"/>
    <w:rsid w:val="00CC3B75"/>
    <w:rsid w:val="00CC5A35"/>
    <w:rsid w:val="00CC777B"/>
    <w:rsid w:val="00CD02BF"/>
    <w:rsid w:val="00CD06DF"/>
    <w:rsid w:val="00CD22AF"/>
    <w:rsid w:val="00CD2BD9"/>
    <w:rsid w:val="00CD3C44"/>
    <w:rsid w:val="00CD423B"/>
    <w:rsid w:val="00CD5A40"/>
    <w:rsid w:val="00CD60E9"/>
    <w:rsid w:val="00CD6113"/>
    <w:rsid w:val="00CE370D"/>
    <w:rsid w:val="00CE6E43"/>
    <w:rsid w:val="00CE78EB"/>
    <w:rsid w:val="00CF20F8"/>
    <w:rsid w:val="00CF31FA"/>
    <w:rsid w:val="00CF3AFA"/>
    <w:rsid w:val="00CF46A0"/>
    <w:rsid w:val="00CF6975"/>
    <w:rsid w:val="00D018FB"/>
    <w:rsid w:val="00D02865"/>
    <w:rsid w:val="00D04954"/>
    <w:rsid w:val="00D0542A"/>
    <w:rsid w:val="00D0584F"/>
    <w:rsid w:val="00D07269"/>
    <w:rsid w:val="00D10078"/>
    <w:rsid w:val="00D13839"/>
    <w:rsid w:val="00D15128"/>
    <w:rsid w:val="00D1693C"/>
    <w:rsid w:val="00D176B9"/>
    <w:rsid w:val="00D176C2"/>
    <w:rsid w:val="00D21DC1"/>
    <w:rsid w:val="00D2201E"/>
    <w:rsid w:val="00D23865"/>
    <w:rsid w:val="00D23C46"/>
    <w:rsid w:val="00D24DA0"/>
    <w:rsid w:val="00D2685A"/>
    <w:rsid w:val="00D34B3C"/>
    <w:rsid w:val="00D37FCB"/>
    <w:rsid w:val="00D41AAD"/>
    <w:rsid w:val="00D47A0A"/>
    <w:rsid w:val="00D51EE1"/>
    <w:rsid w:val="00D53468"/>
    <w:rsid w:val="00D539A4"/>
    <w:rsid w:val="00D55537"/>
    <w:rsid w:val="00D60FE0"/>
    <w:rsid w:val="00D6194A"/>
    <w:rsid w:val="00D62DC0"/>
    <w:rsid w:val="00D62EE5"/>
    <w:rsid w:val="00D63415"/>
    <w:rsid w:val="00D651DC"/>
    <w:rsid w:val="00D71DA7"/>
    <w:rsid w:val="00D7322C"/>
    <w:rsid w:val="00D74AC0"/>
    <w:rsid w:val="00D752DB"/>
    <w:rsid w:val="00D807CE"/>
    <w:rsid w:val="00D8083B"/>
    <w:rsid w:val="00D81CA2"/>
    <w:rsid w:val="00D84DAD"/>
    <w:rsid w:val="00D85470"/>
    <w:rsid w:val="00D86E01"/>
    <w:rsid w:val="00D8757B"/>
    <w:rsid w:val="00D90A9C"/>
    <w:rsid w:val="00D91DA8"/>
    <w:rsid w:val="00D958F9"/>
    <w:rsid w:val="00DA020C"/>
    <w:rsid w:val="00DA1F54"/>
    <w:rsid w:val="00DA4460"/>
    <w:rsid w:val="00DA5693"/>
    <w:rsid w:val="00DA6942"/>
    <w:rsid w:val="00DA6D97"/>
    <w:rsid w:val="00DB0025"/>
    <w:rsid w:val="00DB3DDE"/>
    <w:rsid w:val="00DB419D"/>
    <w:rsid w:val="00DB48F7"/>
    <w:rsid w:val="00DB5695"/>
    <w:rsid w:val="00DB7F96"/>
    <w:rsid w:val="00DC39EE"/>
    <w:rsid w:val="00DC3DB5"/>
    <w:rsid w:val="00DC42BF"/>
    <w:rsid w:val="00DD35ED"/>
    <w:rsid w:val="00DD4181"/>
    <w:rsid w:val="00DE057F"/>
    <w:rsid w:val="00DE1A89"/>
    <w:rsid w:val="00DE3061"/>
    <w:rsid w:val="00DE5E22"/>
    <w:rsid w:val="00DE5EBF"/>
    <w:rsid w:val="00DE6128"/>
    <w:rsid w:val="00DF01CB"/>
    <w:rsid w:val="00DF527C"/>
    <w:rsid w:val="00DF52A1"/>
    <w:rsid w:val="00DF5D10"/>
    <w:rsid w:val="00DF7D1E"/>
    <w:rsid w:val="00E003B3"/>
    <w:rsid w:val="00E037C4"/>
    <w:rsid w:val="00E03C41"/>
    <w:rsid w:val="00E07017"/>
    <w:rsid w:val="00E07FA1"/>
    <w:rsid w:val="00E105AA"/>
    <w:rsid w:val="00E1187F"/>
    <w:rsid w:val="00E11E76"/>
    <w:rsid w:val="00E121AD"/>
    <w:rsid w:val="00E12282"/>
    <w:rsid w:val="00E145F0"/>
    <w:rsid w:val="00E15D18"/>
    <w:rsid w:val="00E17371"/>
    <w:rsid w:val="00E17D32"/>
    <w:rsid w:val="00E20709"/>
    <w:rsid w:val="00E21622"/>
    <w:rsid w:val="00E222E9"/>
    <w:rsid w:val="00E261B8"/>
    <w:rsid w:val="00E27A45"/>
    <w:rsid w:val="00E27D90"/>
    <w:rsid w:val="00E339CA"/>
    <w:rsid w:val="00E3410A"/>
    <w:rsid w:val="00E341CA"/>
    <w:rsid w:val="00E35CD9"/>
    <w:rsid w:val="00E407BB"/>
    <w:rsid w:val="00E42CBC"/>
    <w:rsid w:val="00E4306E"/>
    <w:rsid w:val="00E448F0"/>
    <w:rsid w:val="00E474B8"/>
    <w:rsid w:val="00E47FE1"/>
    <w:rsid w:val="00E512C9"/>
    <w:rsid w:val="00E52236"/>
    <w:rsid w:val="00E52D2E"/>
    <w:rsid w:val="00E56C79"/>
    <w:rsid w:val="00E57686"/>
    <w:rsid w:val="00E61034"/>
    <w:rsid w:val="00E6111E"/>
    <w:rsid w:val="00E63F48"/>
    <w:rsid w:val="00E65043"/>
    <w:rsid w:val="00E66064"/>
    <w:rsid w:val="00E67980"/>
    <w:rsid w:val="00E72A58"/>
    <w:rsid w:val="00E73074"/>
    <w:rsid w:val="00E7634B"/>
    <w:rsid w:val="00E7644B"/>
    <w:rsid w:val="00E80A42"/>
    <w:rsid w:val="00E80EAA"/>
    <w:rsid w:val="00E837FC"/>
    <w:rsid w:val="00E84C91"/>
    <w:rsid w:val="00E85C00"/>
    <w:rsid w:val="00E87347"/>
    <w:rsid w:val="00E8784F"/>
    <w:rsid w:val="00E91BC3"/>
    <w:rsid w:val="00E97499"/>
    <w:rsid w:val="00E979FB"/>
    <w:rsid w:val="00EA0086"/>
    <w:rsid w:val="00EA20F3"/>
    <w:rsid w:val="00EA31A0"/>
    <w:rsid w:val="00EA36CD"/>
    <w:rsid w:val="00EA3AED"/>
    <w:rsid w:val="00EA3B86"/>
    <w:rsid w:val="00EA4655"/>
    <w:rsid w:val="00EA4A8C"/>
    <w:rsid w:val="00EA50D4"/>
    <w:rsid w:val="00EA5403"/>
    <w:rsid w:val="00EA699D"/>
    <w:rsid w:val="00EB335A"/>
    <w:rsid w:val="00EC19B6"/>
    <w:rsid w:val="00EC2D64"/>
    <w:rsid w:val="00EC4163"/>
    <w:rsid w:val="00EC4464"/>
    <w:rsid w:val="00EC7C33"/>
    <w:rsid w:val="00EC7EA2"/>
    <w:rsid w:val="00ED0200"/>
    <w:rsid w:val="00ED03A1"/>
    <w:rsid w:val="00ED077D"/>
    <w:rsid w:val="00ED193F"/>
    <w:rsid w:val="00ED20E8"/>
    <w:rsid w:val="00ED334D"/>
    <w:rsid w:val="00ED6E7F"/>
    <w:rsid w:val="00EE166B"/>
    <w:rsid w:val="00EE1D3C"/>
    <w:rsid w:val="00EE4176"/>
    <w:rsid w:val="00EE4737"/>
    <w:rsid w:val="00EE4927"/>
    <w:rsid w:val="00EF0B67"/>
    <w:rsid w:val="00EF126F"/>
    <w:rsid w:val="00EF21C2"/>
    <w:rsid w:val="00F019CE"/>
    <w:rsid w:val="00F01AFA"/>
    <w:rsid w:val="00F02C65"/>
    <w:rsid w:val="00F02F0A"/>
    <w:rsid w:val="00F034B6"/>
    <w:rsid w:val="00F035DA"/>
    <w:rsid w:val="00F04420"/>
    <w:rsid w:val="00F04847"/>
    <w:rsid w:val="00F05020"/>
    <w:rsid w:val="00F05071"/>
    <w:rsid w:val="00F05355"/>
    <w:rsid w:val="00F12078"/>
    <w:rsid w:val="00F14EF8"/>
    <w:rsid w:val="00F15E56"/>
    <w:rsid w:val="00F16E82"/>
    <w:rsid w:val="00F20E71"/>
    <w:rsid w:val="00F23BB5"/>
    <w:rsid w:val="00F2454E"/>
    <w:rsid w:val="00F245A8"/>
    <w:rsid w:val="00F249E9"/>
    <w:rsid w:val="00F2752B"/>
    <w:rsid w:val="00F3034E"/>
    <w:rsid w:val="00F33FFB"/>
    <w:rsid w:val="00F34C68"/>
    <w:rsid w:val="00F3513E"/>
    <w:rsid w:val="00F35AF6"/>
    <w:rsid w:val="00F376B5"/>
    <w:rsid w:val="00F40C5B"/>
    <w:rsid w:val="00F438AB"/>
    <w:rsid w:val="00F45046"/>
    <w:rsid w:val="00F46543"/>
    <w:rsid w:val="00F50E55"/>
    <w:rsid w:val="00F54471"/>
    <w:rsid w:val="00F6070E"/>
    <w:rsid w:val="00F61577"/>
    <w:rsid w:val="00F616F3"/>
    <w:rsid w:val="00F62BE6"/>
    <w:rsid w:val="00F65168"/>
    <w:rsid w:val="00F65497"/>
    <w:rsid w:val="00F65969"/>
    <w:rsid w:val="00F65F07"/>
    <w:rsid w:val="00F6609A"/>
    <w:rsid w:val="00F67A64"/>
    <w:rsid w:val="00F6E20B"/>
    <w:rsid w:val="00F725FB"/>
    <w:rsid w:val="00F73B62"/>
    <w:rsid w:val="00F74491"/>
    <w:rsid w:val="00F76705"/>
    <w:rsid w:val="00F774BB"/>
    <w:rsid w:val="00F80F29"/>
    <w:rsid w:val="00F81C77"/>
    <w:rsid w:val="00F82B56"/>
    <w:rsid w:val="00F837A5"/>
    <w:rsid w:val="00F85883"/>
    <w:rsid w:val="00F85A36"/>
    <w:rsid w:val="00F86850"/>
    <w:rsid w:val="00F86B0E"/>
    <w:rsid w:val="00F903F1"/>
    <w:rsid w:val="00F909B4"/>
    <w:rsid w:val="00F921A8"/>
    <w:rsid w:val="00F92B1D"/>
    <w:rsid w:val="00F95F9F"/>
    <w:rsid w:val="00FA0842"/>
    <w:rsid w:val="00FA183C"/>
    <w:rsid w:val="00FA5541"/>
    <w:rsid w:val="00FA5B98"/>
    <w:rsid w:val="00FA5E55"/>
    <w:rsid w:val="00FA5FAF"/>
    <w:rsid w:val="00FA7AD1"/>
    <w:rsid w:val="00FA7FB8"/>
    <w:rsid w:val="00FB013F"/>
    <w:rsid w:val="00FB0639"/>
    <w:rsid w:val="00FB13B9"/>
    <w:rsid w:val="00FB3759"/>
    <w:rsid w:val="00FB64B6"/>
    <w:rsid w:val="00FC3159"/>
    <w:rsid w:val="00FC4204"/>
    <w:rsid w:val="00FC5C66"/>
    <w:rsid w:val="00FC5ED7"/>
    <w:rsid w:val="00FD2012"/>
    <w:rsid w:val="00FD3F8A"/>
    <w:rsid w:val="00FD5AAC"/>
    <w:rsid w:val="00FE060C"/>
    <w:rsid w:val="00FE2406"/>
    <w:rsid w:val="00FE297C"/>
    <w:rsid w:val="00FE4764"/>
    <w:rsid w:val="00FE7557"/>
    <w:rsid w:val="00FF1301"/>
    <w:rsid w:val="00FF1FD7"/>
    <w:rsid w:val="00FF4429"/>
    <w:rsid w:val="00FF4EFA"/>
    <w:rsid w:val="00FF5140"/>
    <w:rsid w:val="00FF5B4E"/>
    <w:rsid w:val="00FF72B7"/>
    <w:rsid w:val="0173BD99"/>
    <w:rsid w:val="01783239"/>
    <w:rsid w:val="01C2AA3D"/>
    <w:rsid w:val="023A6EA7"/>
    <w:rsid w:val="02E81719"/>
    <w:rsid w:val="034F27F4"/>
    <w:rsid w:val="036601F3"/>
    <w:rsid w:val="03B5DFE6"/>
    <w:rsid w:val="041AC9C3"/>
    <w:rsid w:val="0492EBA7"/>
    <w:rsid w:val="05E806F2"/>
    <w:rsid w:val="060310BA"/>
    <w:rsid w:val="067C88F2"/>
    <w:rsid w:val="06E2FF3D"/>
    <w:rsid w:val="075B0E92"/>
    <w:rsid w:val="0785C952"/>
    <w:rsid w:val="0785F06C"/>
    <w:rsid w:val="087234AC"/>
    <w:rsid w:val="08E274C6"/>
    <w:rsid w:val="08EFCCEF"/>
    <w:rsid w:val="094C60D1"/>
    <w:rsid w:val="09BB8563"/>
    <w:rsid w:val="0A923D54"/>
    <w:rsid w:val="0AE711E1"/>
    <w:rsid w:val="0B1DA7FE"/>
    <w:rsid w:val="0B2B6FE9"/>
    <w:rsid w:val="0B3BAF65"/>
    <w:rsid w:val="0C26ECB8"/>
    <w:rsid w:val="0C64B7F6"/>
    <w:rsid w:val="0C9D85A6"/>
    <w:rsid w:val="0CE2A9A0"/>
    <w:rsid w:val="0D21C4D4"/>
    <w:rsid w:val="0D251A6C"/>
    <w:rsid w:val="0D36C3CE"/>
    <w:rsid w:val="0D915F24"/>
    <w:rsid w:val="0D9FB4D2"/>
    <w:rsid w:val="0DB8FE4D"/>
    <w:rsid w:val="0E1A1C0D"/>
    <w:rsid w:val="0F1204CA"/>
    <w:rsid w:val="0FC65BA0"/>
    <w:rsid w:val="10D3C564"/>
    <w:rsid w:val="10DB85D9"/>
    <w:rsid w:val="1105EFB6"/>
    <w:rsid w:val="112AAC61"/>
    <w:rsid w:val="132738E6"/>
    <w:rsid w:val="13782006"/>
    <w:rsid w:val="13D9D150"/>
    <w:rsid w:val="142E8D64"/>
    <w:rsid w:val="1446EFA7"/>
    <w:rsid w:val="14847D15"/>
    <w:rsid w:val="14A02F17"/>
    <w:rsid w:val="14B1D66F"/>
    <w:rsid w:val="14CBD230"/>
    <w:rsid w:val="15AF7C55"/>
    <w:rsid w:val="164A620E"/>
    <w:rsid w:val="16C6FB13"/>
    <w:rsid w:val="171DAA14"/>
    <w:rsid w:val="1723F0E9"/>
    <w:rsid w:val="177BF032"/>
    <w:rsid w:val="17E8EA98"/>
    <w:rsid w:val="1828955B"/>
    <w:rsid w:val="18A05867"/>
    <w:rsid w:val="1957F85D"/>
    <w:rsid w:val="19ACDDED"/>
    <w:rsid w:val="19DD939F"/>
    <w:rsid w:val="1A07F989"/>
    <w:rsid w:val="1A86190B"/>
    <w:rsid w:val="1A9E51F1"/>
    <w:rsid w:val="1BF075A9"/>
    <w:rsid w:val="1BFDF4AC"/>
    <w:rsid w:val="1C60A29E"/>
    <w:rsid w:val="1CACC7B7"/>
    <w:rsid w:val="1CB12C75"/>
    <w:rsid w:val="1CC445F1"/>
    <w:rsid w:val="1CD8C4F7"/>
    <w:rsid w:val="1D4761FE"/>
    <w:rsid w:val="1DC33B5F"/>
    <w:rsid w:val="1DD32B15"/>
    <w:rsid w:val="1DE1AFCD"/>
    <w:rsid w:val="1EC98AFA"/>
    <w:rsid w:val="1F19A1F5"/>
    <w:rsid w:val="1F499F98"/>
    <w:rsid w:val="1F6DC747"/>
    <w:rsid w:val="1F746364"/>
    <w:rsid w:val="1FFD43D2"/>
    <w:rsid w:val="20232207"/>
    <w:rsid w:val="203BDD8C"/>
    <w:rsid w:val="217FE607"/>
    <w:rsid w:val="21D3BEAC"/>
    <w:rsid w:val="21F824F8"/>
    <w:rsid w:val="22644590"/>
    <w:rsid w:val="229B55B9"/>
    <w:rsid w:val="22A47A1F"/>
    <w:rsid w:val="22A61D35"/>
    <w:rsid w:val="22D91708"/>
    <w:rsid w:val="22D97F92"/>
    <w:rsid w:val="22E09AE0"/>
    <w:rsid w:val="23686594"/>
    <w:rsid w:val="23C6C7AD"/>
    <w:rsid w:val="241C8BFF"/>
    <w:rsid w:val="24495D27"/>
    <w:rsid w:val="24AE119F"/>
    <w:rsid w:val="2534DBE7"/>
    <w:rsid w:val="25399804"/>
    <w:rsid w:val="254FDDDF"/>
    <w:rsid w:val="25988651"/>
    <w:rsid w:val="25FA861C"/>
    <w:rsid w:val="2634395A"/>
    <w:rsid w:val="265247AA"/>
    <w:rsid w:val="26AE3695"/>
    <w:rsid w:val="2739F14E"/>
    <w:rsid w:val="28657367"/>
    <w:rsid w:val="2879B2E5"/>
    <w:rsid w:val="28FE5042"/>
    <w:rsid w:val="29608814"/>
    <w:rsid w:val="297F4B13"/>
    <w:rsid w:val="29AD8140"/>
    <w:rsid w:val="29B2FF27"/>
    <w:rsid w:val="2A2486EB"/>
    <w:rsid w:val="2B07D5B5"/>
    <w:rsid w:val="2B3063FF"/>
    <w:rsid w:val="2B44DFA6"/>
    <w:rsid w:val="2BE6B368"/>
    <w:rsid w:val="2C0BEAE4"/>
    <w:rsid w:val="2CA991FA"/>
    <w:rsid w:val="2CBD181C"/>
    <w:rsid w:val="2CD5DEEB"/>
    <w:rsid w:val="2D2D755C"/>
    <w:rsid w:val="2D9E7A5C"/>
    <w:rsid w:val="2DAB00E8"/>
    <w:rsid w:val="2DF72C60"/>
    <w:rsid w:val="2E2263A2"/>
    <w:rsid w:val="2E60B499"/>
    <w:rsid w:val="2E72164D"/>
    <w:rsid w:val="2E89D8C8"/>
    <w:rsid w:val="2F8A947E"/>
    <w:rsid w:val="2FE5E4D5"/>
    <w:rsid w:val="2FF7ED76"/>
    <w:rsid w:val="302CC109"/>
    <w:rsid w:val="304F8985"/>
    <w:rsid w:val="30AB0327"/>
    <w:rsid w:val="314D9304"/>
    <w:rsid w:val="3186D073"/>
    <w:rsid w:val="31CF6091"/>
    <w:rsid w:val="31EB8A29"/>
    <w:rsid w:val="320CB139"/>
    <w:rsid w:val="3230BE9E"/>
    <w:rsid w:val="3241625B"/>
    <w:rsid w:val="326128B6"/>
    <w:rsid w:val="3341A2DE"/>
    <w:rsid w:val="33F10C02"/>
    <w:rsid w:val="34014909"/>
    <w:rsid w:val="34AD3E77"/>
    <w:rsid w:val="34C17F46"/>
    <w:rsid w:val="34D9C71E"/>
    <w:rsid w:val="35200A49"/>
    <w:rsid w:val="358833A8"/>
    <w:rsid w:val="35A71341"/>
    <w:rsid w:val="3602DAC7"/>
    <w:rsid w:val="369D50E5"/>
    <w:rsid w:val="36CB63D8"/>
    <w:rsid w:val="382ECB5C"/>
    <w:rsid w:val="385466AB"/>
    <w:rsid w:val="387BD2FC"/>
    <w:rsid w:val="394BF29C"/>
    <w:rsid w:val="39AF6A33"/>
    <w:rsid w:val="39CFA861"/>
    <w:rsid w:val="3A3E6C1F"/>
    <w:rsid w:val="3A638CDE"/>
    <w:rsid w:val="3AB1BC0D"/>
    <w:rsid w:val="3B234D81"/>
    <w:rsid w:val="3B6AE938"/>
    <w:rsid w:val="3B6E457D"/>
    <w:rsid w:val="3BA7DF72"/>
    <w:rsid w:val="3C80D087"/>
    <w:rsid w:val="3CCB0697"/>
    <w:rsid w:val="3CFD73BA"/>
    <w:rsid w:val="3D1BA9A6"/>
    <w:rsid w:val="3D61E566"/>
    <w:rsid w:val="3D925DC1"/>
    <w:rsid w:val="3DCFD568"/>
    <w:rsid w:val="3E4DCCB2"/>
    <w:rsid w:val="3EAE80CD"/>
    <w:rsid w:val="3EDCA992"/>
    <w:rsid w:val="3EF796B8"/>
    <w:rsid w:val="3EFB3887"/>
    <w:rsid w:val="3F223DF5"/>
    <w:rsid w:val="3F259B73"/>
    <w:rsid w:val="3F89CC36"/>
    <w:rsid w:val="3FED5E38"/>
    <w:rsid w:val="40978BDC"/>
    <w:rsid w:val="41FBE312"/>
    <w:rsid w:val="42020A28"/>
    <w:rsid w:val="4277EE44"/>
    <w:rsid w:val="42D4D647"/>
    <w:rsid w:val="42F14BF5"/>
    <w:rsid w:val="43765C9A"/>
    <w:rsid w:val="4483B6E8"/>
    <w:rsid w:val="44AD4932"/>
    <w:rsid w:val="44DAFE91"/>
    <w:rsid w:val="44EBE01D"/>
    <w:rsid w:val="45167C36"/>
    <w:rsid w:val="45D707C9"/>
    <w:rsid w:val="468D539D"/>
    <w:rsid w:val="472B4875"/>
    <w:rsid w:val="47B83E29"/>
    <w:rsid w:val="4863B310"/>
    <w:rsid w:val="4886C313"/>
    <w:rsid w:val="48A59BB7"/>
    <w:rsid w:val="48D4402A"/>
    <w:rsid w:val="48EC264A"/>
    <w:rsid w:val="495D19E7"/>
    <w:rsid w:val="497682A6"/>
    <w:rsid w:val="49B30591"/>
    <w:rsid w:val="4AD445D1"/>
    <w:rsid w:val="4AEECB86"/>
    <w:rsid w:val="4B12689D"/>
    <w:rsid w:val="4BA7757D"/>
    <w:rsid w:val="4BD40B75"/>
    <w:rsid w:val="4C04D446"/>
    <w:rsid w:val="4C24D2A7"/>
    <w:rsid w:val="4C707389"/>
    <w:rsid w:val="4C92AD75"/>
    <w:rsid w:val="4CAF4900"/>
    <w:rsid w:val="4CC134D9"/>
    <w:rsid w:val="4CF479F2"/>
    <w:rsid w:val="4D18DC94"/>
    <w:rsid w:val="4D1B113A"/>
    <w:rsid w:val="4DCD7E71"/>
    <w:rsid w:val="4E2E5467"/>
    <w:rsid w:val="4E3461A5"/>
    <w:rsid w:val="4E4CA720"/>
    <w:rsid w:val="4E6EF782"/>
    <w:rsid w:val="4E6F2164"/>
    <w:rsid w:val="4ED566E2"/>
    <w:rsid w:val="4F20FE87"/>
    <w:rsid w:val="4F7E2871"/>
    <w:rsid w:val="4F9BFAD4"/>
    <w:rsid w:val="4FDCD2C5"/>
    <w:rsid w:val="4FF3E169"/>
    <w:rsid w:val="4FF3E401"/>
    <w:rsid w:val="50944173"/>
    <w:rsid w:val="509BCA90"/>
    <w:rsid w:val="511DFB65"/>
    <w:rsid w:val="51DC55E0"/>
    <w:rsid w:val="52A35B09"/>
    <w:rsid w:val="53581215"/>
    <w:rsid w:val="5373AD95"/>
    <w:rsid w:val="54453996"/>
    <w:rsid w:val="545EC941"/>
    <w:rsid w:val="54C0D908"/>
    <w:rsid w:val="564A9E49"/>
    <w:rsid w:val="589D9310"/>
    <w:rsid w:val="58DB619D"/>
    <w:rsid w:val="58F0948D"/>
    <w:rsid w:val="593E930B"/>
    <w:rsid w:val="59679B5D"/>
    <w:rsid w:val="59856B79"/>
    <w:rsid w:val="59A26643"/>
    <w:rsid w:val="59BF2A99"/>
    <w:rsid w:val="59EAE119"/>
    <w:rsid w:val="5A1130BC"/>
    <w:rsid w:val="5ACC177A"/>
    <w:rsid w:val="5B0CE349"/>
    <w:rsid w:val="5B155137"/>
    <w:rsid w:val="5B218B9F"/>
    <w:rsid w:val="5BBBAB22"/>
    <w:rsid w:val="5CA8D3C3"/>
    <w:rsid w:val="5CF65301"/>
    <w:rsid w:val="5D101972"/>
    <w:rsid w:val="5D16210B"/>
    <w:rsid w:val="5D2BBD54"/>
    <w:rsid w:val="5DBDC769"/>
    <w:rsid w:val="5E35AEB7"/>
    <w:rsid w:val="5E9FE7C5"/>
    <w:rsid w:val="5ED3F4C4"/>
    <w:rsid w:val="5F408460"/>
    <w:rsid w:val="5F5DDC1E"/>
    <w:rsid w:val="5FB646D8"/>
    <w:rsid w:val="606D531A"/>
    <w:rsid w:val="60832B56"/>
    <w:rsid w:val="618C1E0A"/>
    <w:rsid w:val="623505D9"/>
    <w:rsid w:val="62541992"/>
    <w:rsid w:val="629A6A14"/>
    <w:rsid w:val="62A4542C"/>
    <w:rsid w:val="62B4FBEE"/>
    <w:rsid w:val="62D868DD"/>
    <w:rsid w:val="634912D3"/>
    <w:rsid w:val="63BE7341"/>
    <w:rsid w:val="63C81837"/>
    <w:rsid w:val="640BD0D0"/>
    <w:rsid w:val="64AB7D9E"/>
    <w:rsid w:val="651F0B3E"/>
    <w:rsid w:val="65498DF7"/>
    <w:rsid w:val="66806E07"/>
    <w:rsid w:val="67311E5E"/>
    <w:rsid w:val="67562CF0"/>
    <w:rsid w:val="67B30442"/>
    <w:rsid w:val="67DBCBA5"/>
    <w:rsid w:val="6803C0F3"/>
    <w:rsid w:val="68A8A41A"/>
    <w:rsid w:val="68CE5485"/>
    <w:rsid w:val="695C241E"/>
    <w:rsid w:val="69962630"/>
    <w:rsid w:val="69C18C2A"/>
    <w:rsid w:val="6AF0E7CB"/>
    <w:rsid w:val="6B1119C0"/>
    <w:rsid w:val="6B3985BA"/>
    <w:rsid w:val="6B59FADD"/>
    <w:rsid w:val="6B868540"/>
    <w:rsid w:val="6BA13BBA"/>
    <w:rsid w:val="6C1C64FB"/>
    <w:rsid w:val="6C1F8807"/>
    <w:rsid w:val="6D174841"/>
    <w:rsid w:val="6D379058"/>
    <w:rsid w:val="6DE527A8"/>
    <w:rsid w:val="6DE6773C"/>
    <w:rsid w:val="6DF0A547"/>
    <w:rsid w:val="6E89F1AA"/>
    <w:rsid w:val="6E973CC5"/>
    <w:rsid w:val="6EB4F7B2"/>
    <w:rsid w:val="6ED3CED1"/>
    <w:rsid w:val="6EFE4B71"/>
    <w:rsid w:val="6F582AAA"/>
    <w:rsid w:val="6FF1B1FB"/>
    <w:rsid w:val="6FFDFD0A"/>
    <w:rsid w:val="70112FA1"/>
    <w:rsid w:val="70159747"/>
    <w:rsid w:val="702CEA57"/>
    <w:rsid w:val="703B0D79"/>
    <w:rsid w:val="707AA034"/>
    <w:rsid w:val="70A74362"/>
    <w:rsid w:val="713CC08D"/>
    <w:rsid w:val="717E7307"/>
    <w:rsid w:val="71867F84"/>
    <w:rsid w:val="724D159E"/>
    <w:rsid w:val="72537B5F"/>
    <w:rsid w:val="72B7D3E1"/>
    <w:rsid w:val="72CF53EB"/>
    <w:rsid w:val="7380BDAC"/>
    <w:rsid w:val="73B8B98C"/>
    <w:rsid w:val="73F80091"/>
    <w:rsid w:val="74679899"/>
    <w:rsid w:val="74FE9213"/>
    <w:rsid w:val="75176977"/>
    <w:rsid w:val="7521A03B"/>
    <w:rsid w:val="7550741A"/>
    <w:rsid w:val="756297FC"/>
    <w:rsid w:val="7631B82E"/>
    <w:rsid w:val="76461AD5"/>
    <w:rsid w:val="7685BA55"/>
    <w:rsid w:val="7713A7FB"/>
    <w:rsid w:val="7724C077"/>
    <w:rsid w:val="779ED4CB"/>
    <w:rsid w:val="78508D5F"/>
    <w:rsid w:val="78BF6DC7"/>
    <w:rsid w:val="78C6F6A6"/>
    <w:rsid w:val="78E510EF"/>
    <w:rsid w:val="78F4D318"/>
    <w:rsid w:val="79103BAA"/>
    <w:rsid w:val="7958D751"/>
    <w:rsid w:val="79916BAC"/>
    <w:rsid w:val="7A1E749D"/>
    <w:rsid w:val="7A743C5D"/>
    <w:rsid w:val="7A7D8431"/>
    <w:rsid w:val="7B3AC247"/>
    <w:rsid w:val="7B9CF5C9"/>
    <w:rsid w:val="7BA74673"/>
    <w:rsid w:val="7BEDEA5B"/>
    <w:rsid w:val="7C079716"/>
    <w:rsid w:val="7C844D36"/>
    <w:rsid w:val="7CAF4D8E"/>
    <w:rsid w:val="7CC065FF"/>
    <w:rsid w:val="7D2A3B9C"/>
    <w:rsid w:val="7D923228"/>
    <w:rsid w:val="7E8DA9C4"/>
    <w:rsid w:val="7EA4706A"/>
    <w:rsid w:val="7F6D67F1"/>
    <w:rsid w:val="7FFB1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E0C580"/>
  <w15:docId w15:val="{0A344C6D-2065-4D94-B39B-41F8FEF6B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7F85"/>
    <w:rPr>
      <w:rFonts w:ascii="Arial" w:hAnsi="Arial"/>
      <w:sz w:val="20"/>
    </w:rPr>
  </w:style>
  <w:style w:type="paragraph" w:styleId="Heading1">
    <w:name w:val="heading 1"/>
    <w:aliases w:val="Heading"/>
    <w:basedOn w:val="Normal"/>
    <w:next w:val="Normal"/>
    <w:link w:val="Heading1Char"/>
    <w:uiPriority w:val="9"/>
    <w:rsid w:val="00BF231A"/>
    <w:pPr>
      <w:keepNext/>
      <w:keepLines/>
      <w:numPr>
        <w:numId w:val="2"/>
      </w:numPr>
      <w:spacing w:before="240" w:after="120"/>
      <w:outlineLvl w:val="0"/>
    </w:pPr>
    <w:rPr>
      <w:rFonts w:eastAsiaTheme="majorEastAsia" w:cstheme="majorBidi"/>
      <w:b/>
      <w:bCs/>
      <w:color w:val="004B87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49B30591"/>
    <w:pPr>
      <w:keepNext/>
      <w:keepLines/>
      <w:spacing w:before="240" w:after="120"/>
      <w:ind w:hanging="576"/>
      <w:outlineLvl w:val="1"/>
    </w:pPr>
    <w:rPr>
      <w:rFonts w:asciiTheme="minorHAnsi" w:eastAsiaTheme="majorEastAsia" w:hAnsiTheme="minorHAnsi" w:cstheme="majorBidi"/>
      <w:b/>
      <w:bCs/>
      <w:color w:val="004B87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6A55AF"/>
    <w:pPr>
      <w:keepNext/>
      <w:keepLines/>
      <w:numPr>
        <w:ilvl w:val="2"/>
        <w:numId w:val="2"/>
      </w:numPr>
      <w:spacing w:before="240" w:after="120"/>
      <w:outlineLvl w:val="2"/>
    </w:pPr>
    <w:rPr>
      <w:rFonts w:eastAsiaTheme="majorEastAsia" w:cs="Arial"/>
      <w:b/>
      <w:bCs/>
      <w:color w:val="004B87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55AF"/>
    <w:pPr>
      <w:keepNext/>
      <w:keepLines/>
      <w:numPr>
        <w:ilvl w:val="3"/>
        <w:numId w:val="2"/>
      </w:numPr>
      <w:spacing w:before="240" w:after="120"/>
      <w:outlineLvl w:val="3"/>
    </w:pPr>
    <w:rPr>
      <w:rFonts w:eastAsiaTheme="majorEastAsia" w:cstheme="majorBidi"/>
      <w:b/>
      <w:bCs/>
      <w:iCs/>
      <w:color w:val="1F497D" w:themeColor="text2"/>
      <w:sz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D109A"/>
    <w:pPr>
      <w:keepNext/>
      <w:keepLines/>
      <w:numPr>
        <w:ilvl w:val="4"/>
        <w:numId w:val="2"/>
      </w:numPr>
      <w:spacing w:before="240" w:after="120"/>
      <w:outlineLvl w:val="4"/>
    </w:pPr>
    <w:rPr>
      <w:rFonts w:eastAsiaTheme="majorEastAsia" w:cstheme="majorBidi"/>
      <w:b/>
      <w:color w:val="1F497D" w:themeColor="text2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D109A"/>
    <w:pPr>
      <w:keepNext/>
      <w:keepLines/>
      <w:numPr>
        <w:ilvl w:val="5"/>
        <w:numId w:val="2"/>
      </w:numPr>
      <w:spacing w:before="240" w:after="120"/>
      <w:outlineLvl w:val="5"/>
    </w:pPr>
    <w:rPr>
      <w:rFonts w:eastAsiaTheme="majorEastAsia" w:cstheme="majorBidi"/>
      <w:b/>
      <w:iCs/>
      <w:color w:val="1F497D" w:themeColor="text2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F59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F59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F59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166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166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54FA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4FAA"/>
    <w:rPr>
      <w:rFonts w:ascii="Arial" w:hAnsi="Arial"/>
      <w:sz w:val="20"/>
    </w:rPr>
  </w:style>
  <w:style w:type="paragraph" w:styleId="Footer">
    <w:name w:val="footer"/>
    <w:link w:val="FooterChar"/>
    <w:uiPriority w:val="99"/>
    <w:unhideWhenUsed/>
    <w:rsid w:val="00BB1DF9"/>
    <w:pPr>
      <w:tabs>
        <w:tab w:val="center" w:pos="4320"/>
        <w:tab w:val="right" w:pos="8640"/>
      </w:tabs>
    </w:pPr>
    <w:rPr>
      <w:rFonts w:ascii="Arial" w:hAnsi="Arial"/>
      <w:sz w:val="16"/>
      <w:szCs w:val="16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BB1DF9"/>
    <w:rPr>
      <w:rFonts w:ascii="Arial" w:hAnsi="Arial"/>
      <w:sz w:val="16"/>
      <w:szCs w:val="16"/>
      <w:lang w:val="en-GB"/>
    </w:rPr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BF231A"/>
    <w:rPr>
      <w:rFonts w:ascii="Arial" w:eastAsiaTheme="majorEastAsia" w:hAnsi="Arial" w:cstheme="majorBidi"/>
      <w:b/>
      <w:bCs/>
      <w:color w:val="004B87"/>
      <w:sz w:val="28"/>
      <w:szCs w:val="32"/>
    </w:rPr>
  </w:style>
  <w:style w:type="paragraph" w:styleId="NoSpacing">
    <w:name w:val="No Spacing"/>
    <w:uiPriority w:val="1"/>
    <w:rsid w:val="00D84DAD"/>
    <w:rPr>
      <w:rFonts w:ascii="Arial" w:hAnsi="Arial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49B30591"/>
    <w:rPr>
      <w:rFonts w:asciiTheme="minorHAnsi" w:eastAsiaTheme="majorEastAsia" w:hAnsiTheme="minorHAnsi" w:cstheme="majorBidi"/>
      <w:b/>
      <w:bCs/>
      <w:color w:val="004B87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BE1F5F"/>
    <w:rPr>
      <w:rFonts w:ascii="Arial" w:hAnsi="Arial"/>
      <w:b/>
      <w:bCs/>
      <w:i/>
      <w:iCs/>
      <w:color w:val="auto"/>
      <w:sz w:val="22"/>
      <w:szCs w:val="22"/>
    </w:rPr>
  </w:style>
  <w:style w:type="character" w:styleId="Strong">
    <w:name w:val="Strong"/>
    <w:aliases w:val="Body Copy Headline"/>
    <w:basedOn w:val="DefaultParagraphFont"/>
    <w:uiPriority w:val="22"/>
    <w:qFormat/>
    <w:rsid w:val="00BE1F5F"/>
    <w:rPr>
      <w:rFonts w:ascii="Arial" w:hAnsi="Arial"/>
      <w:b/>
      <w:bCs/>
      <w:sz w:val="24"/>
    </w:rPr>
  </w:style>
  <w:style w:type="paragraph" w:styleId="Quote">
    <w:name w:val="Quote"/>
    <w:basedOn w:val="Normal"/>
    <w:next w:val="Normal"/>
    <w:link w:val="QuoteChar"/>
    <w:uiPriority w:val="29"/>
    <w:qFormat/>
    <w:rsid w:val="00BE1F5F"/>
    <w:pPr>
      <w:spacing w:before="480" w:after="480" w:line="380" w:lineRule="exact"/>
    </w:pPr>
    <w:rPr>
      <w:i/>
      <w:iCs/>
      <w:color w:val="004B87"/>
      <w:sz w:val="32"/>
    </w:rPr>
  </w:style>
  <w:style w:type="character" w:customStyle="1" w:styleId="QuoteChar">
    <w:name w:val="Quote Char"/>
    <w:basedOn w:val="DefaultParagraphFont"/>
    <w:link w:val="Quote"/>
    <w:uiPriority w:val="29"/>
    <w:rsid w:val="00BE1F5F"/>
    <w:rPr>
      <w:rFonts w:ascii="Arial" w:hAnsi="Arial"/>
      <w:i/>
      <w:iCs/>
      <w:color w:val="004B87"/>
      <w:sz w:val="32"/>
    </w:rPr>
  </w:style>
  <w:style w:type="paragraph" w:styleId="Title">
    <w:name w:val="Title"/>
    <w:aliases w:val="Body Bold"/>
    <w:basedOn w:val="Normal"/>
    <w:next w:val="Normal"/>
    <w:link w:val="TitleChar"/>
    <w:uiPriority w:val="10"/>
    <w:qFormat/>
    <w:rsid w:val="00A82BCC"/>
    <w:pPr>
      <w:ind w:left="142"/>
    </w:pPr>
    <w:rPr>
      <w:b/>
      <w:sz w:val="36"/>
    </w:rPr>
  </w:style>
  <w:style w:type="character" w:customStyle="1" w:styleId="TitleChar">
    <w:name w:val="Title Char"/>
    <w:aliases w:val="Body Bold Char"/>
    <w:basedOn w:val="DefaultParagraphFont"/>
    <w:link w:val="Title"/>
    <w:uiPriority w:val="10"/>
    <w:rsid w:val="00A82BCC"/>
    <w:rPr>
      <w:rFonts w:ascii="Arial" w:hAnsi="Arial"/>
      <w:b/>
      <w:sz w:val="36"/>
    </w:rPr>
  </w:style>
  <w:style w:type="paragraph" w:styleId="ListParagraph">
    <w:name w:val="List Paragraph"/>
    <w:basedOn w:val="Normal"/>
    <w:uiPriority w:val="34"/>
    <w:qFormat/>
    <w:rsid w:val="002B2F69"/>
    <w:pPr>
      <w:numPr>
        <w:numId w:val="1"/>
      </w:numPr>
      <w:contextualSpacing/>
    </w:pPr>
  </w:style>
  <w:style w:type="table" w:styleId="TableGrid">
    <w:name w:val="Table Grid"/>
    <w:basedOn w:val="TableNormal"/>
    <w:uiPriority w:val="59"/>
    <w:rsid w:val="001656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1">
    <w:name w:val="Light List Accent 1"/>
    <w:basedOn w:val="TableNormal"/>
    <w:uiPriority w:val="61"/>
    <w:rsid w:val="00955401"/>
    <w:rPr>
      <w:rFonts w:ascii="Arial" w:hAnsi="Arial"/>
      <w:sz w:val="20"/>
    </w:rPr>
    <w:tblPr>
      <w:tblStyleRowBandSize w:val="1"/>
      <w:tblStyleColBandSize w:val="1"/>
      <w:tblBorders>
        <w:top w:val="single" w:sz="4" w:space="0" w:color="548DD4" w:themeColor="text2" w:themeTint="99"/>
        <w:left w:val="single" w:sz="4" w:space="0" w:color="548DD4" w:themeColor="text2" w:themeTint="99"/>
        <w:bottom w:val="single" w:sz="4" w:space="0" w:color="548DD4" w:themeColor="text2" w:themeTint="99"/>
        <w:right w:val="single" w:sz="4" w:space="0" w:color="548DD4" w:themeColor="text2" w:themeTint="99"/>
        <w:insideV w:val="single" w:sz="4" w:space="0" w:color="548DD4" w:themeColor="text2" w:themeTint="99"/>
      </w:tblBorders>
      <w:tblCellMar>
        <w:top w:w="28" w:type="dxa"/>
        <w:bottom w:w="28" w:type="dxa"/>
      </w:tblCellMar>
    </w:tblPr>
    <w:tblStylePr w:type="firstRow">
      <w:pPr>
        <w:spacing w:before="0" w:after="0" w:line="240" w:lineRule="auto"/>
      </w:pPr>
      <w:rPr>
        <w:rFonts w:ascii="Arial" w:hAnsi="Arial"/>
        <w:b/>
        <w:bCs/>
        <w:color w:val="FFFFFF" w:themeColor="background1"/>
        <w:sz w:val="20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rFonts w:ascii="Arial" w:hAnsi="Arial"/>
        <w:b w:val="0"/>
        <w:bCs/>
        <w:sz w:val="20"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rFonts w:ascii="Arial" w:hAnsi="Arial"/>
        <w:b w:val="0"/>
        <w:bCs/>
        <w:sz w:val="20"/>
      </w:rPr>
    </w:tblStylePr>
    <w:tblStylePr w:type="lastCol">
      <w:rPr>
        <w:rFonts w:ascii="Arial" w:hAnsi="Arial"/>
        <w:b w:val="0"/>
        <w:bCs/>
        <w:sz w:val="20"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6A55AF"/>
    <w:rPr>
      <w:rFonts w:ascii="Arial" w:eastAsiaTheme="majorEastAsia" w:hAnsi="Arial" w:cs="Arial"/>
      <w:b/>
      <w:bCs/>
      <w:color w:val="004B87"/>
    </w:rPr>
  </w:style>
  <w:style w:type="character" w:customStyle="1" w:styleId="Heading4Char">
    <w:name w:val="Heading 4 Char"/>
    <w:basedOn w:val="DefaultParagraphFont"/>
    <w:link w:val="Heading4"/>
    <w:uiPriority w:val="9"/>
    <w:rsid w:val="006A55AF"/>
    <w:rPr>
      <w:rFonts w:ascii="Arial" w:eastAsiaTheme="majorEastAsia" w:hAnsi="Arial" w:cstheme="majorBidi"/>
      <w:b/>
      <w:bCs/>
      <w:iCs/>
      <w:color w:val="1F497D" w:themeColor="text2"/>
      <w:sz w:val="22"/>
    </w:rPr>
  </w:style>
  <w:style w:type="character" w:styleId="SubtleEmphasis">
    <w:name w:val="Subtle Emphasis"/>
    <w:basedOn w:val="DefaultParagraphFont"/>
    <w:uiPriority w:val="19"/>
    <w:rsid w:val="00AB1193"/>
    <w:rPr>
      <w:i/>
      <w:iCs/>
      <w:color w:val="808080" w:themeColor="text1" w:themeTint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DED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74491"/>
    <w:pPr>
      <w:tabs>
        <w:tab w:val="left" w:pos="851"/>
        <w:tab w:val="right" w:leader="dot" w:pos="9781"/>
      </w:tabs>
      <w:outlineLvl w:val="0"/>
    </w:pPr>
    <w:rPr>
      <w:noProof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AB2CE9"/>
    <w:pPr>
      <w:tabs>
        <w:tab w:val="left" w:pos="851"/>
        <w:tab w:val="right" w:leader="dot" w:pos="9781"/>
      </w:tabs>
    </w:pPr>
  </w:style>
  <w:style w:type="character" w:styleId="Hyperlink">
    <w:name w:val="Hyperlink"/>
    <w:basedOn w:val="DefaultParagraphFont"/>
    <w:uiPriority w:val="99"/>
    <w:unhideWhenUsed/>
    <w:rsid w:val="00A41DED"/>
    <w:rPr>
      <w:color w:val="0000FF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3D109A"/>
    <w:rPr>
      <w:rFonts w:ascii="Arial" w:eastAsiaTheme="majorEastAsia" w:hAnsi="Arial" w:cstheme="majorBidi"/>
      <w:b/>
      <w:color w:val="1F497D" w:themeColor="text2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903995"/>
    <w:pPr>
      <w:spacing w:after="100"/>
      <w:ind w:left="440"/>
    </w:pPr>
  </w:style>
  <w:style w:type="paragraph" w:customStyle="1" w:styleId="Contentsheading">
    <w:name w:val="Contents heading"/>
    <w:basedOn w:val="Normal"/>
    <w:autoRedefine/>
    <w:qFormat/>
    <w:rsid w:val="003C69B9"/>
    <w:pPr>
      <w:pBdr>
        <w:bottom w:val="single" w:sz="18" w:space="2" w:color="000000"/>
      </w:pBdr>
    </w:pPr>
    <w:rPr>
      <w:rFonts w:eastAsia="SimSun" w:cs="Arial"/>
      <w:b/>
      <w:bCs/>
      <w:sz w:val="28"/>
      <w:szCs w:val="16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4A2F59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9"/>
    <w:rsid w:val="003D109A"/>
    <w:rPr>
      <w:rFonts w:ascii="Arial" w:eastAsiaTheme="majorEastAsia" w:hAnsi="Arial" w:cstheme="majorBidi"/>
      <w:b/>
      <w:iCs/>
      <w:color w:val="1F497D" w:themeColor="text2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F59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F5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F5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B335A"/>
    <w:pPr>
      <w:spacing w:after="200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B335A"/>
  </w:style>
  <w:style w:type="character" w:styleId="CommentReference">
    <w:name w:val="annotation reference"/>
    <w:basedOn w:val="DefaultParagraphFont"/>
    <w:uiPriority w:val="99"/>
    <w:semiHidden/>
    <w:unhideWhenUsed/>
    <w:rsid w:val="006C41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C414F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C414F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41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414F"/>
    <w:rPr>
      <w:rFonts w:ascii="Arial" w:hAnsi="Arial"/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87074"/>
    <w:rPr>
      <w:color w:val="605E5C"/>
      <w:shd w:val="clear" w:color="auto" w:fill="E1DFDD"/>
    </w:rPr>
  </w:style>
  <w:style w:type="character" w:customStyle="1" w:styleId="SubtitleChar">
    <w:name w:val="Subtitle Char"/>
    <w:basedOn w:val="DefaultParagraphFont"/>
    <w:uiPriority w:val="11"/>
    <w:rsid w:val="49B30591"/>
    <w:rPr>
      <w:rFonts w:eastAsiaTheme="majorEastAsia" w:cstheme="majorBidi"/>
      <w:color w:val="595959" w:themeColor="text1" w:themeTint="A6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4D18DC94"/>
    <w:rPr>
      <w:b/>
      <w:bCs/>
      <w:smallCaps/>
      <w:color w:val="365F91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0277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0277"/>
    <w:rPr>
      <w:rFonts w:ascii="Consolas" w:hAnsi="Consolas"/>
      <w:sz w:val="20"/>
      <w:szCs w:val="20"/>
    </w:rPr>
  </w:style>
  <w:style w:type="character" w:customStyle="1" w:styleId="normaltextrun">
    <w:name w:val="normaltextrun"/>
    <w:basedOn w:val="DefaultParagraphFont"/>
    <w:rsid w:val="00C75D50"/>
  </w:style>
  <w:style w:type="character" w:customStyle="1" w:styleId="eop">
    <w:name w:val="eop"/>
    <w:basedOn w:val="DefaultParagraphFont"/>
    <w:rsid w:val="00C75D50"/>
  </w:style>
  <w:style w:type="paragraph" w:customStyle="1" w:styleId="paragraph">
    <w:name w:val="paragraph"/>
    <w:basedOn w:val="Normal"/>
    <w:rsid w:val="00550A9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NormalWeb">
    <w:name w:val="Normal (Web)"/>
    <w:basedOn w:val="Normal"/>
    <w:uiPriority w:val="99"/>
    <w:unhideWhenUsed/>
    <w:rsid w:val="00C043E4"/>
    <w:pPr>
      <w:spacing w:before="100" w:beforeAutospacing="1" w:after="100" w:afterAutospacing="1"/>
    </w:pPr>
    <w:rPr>
      <w:rFonts w:ascii="Times New Roman" w:hAnsi="Times New Roman" w:cs="Times New Roman"/>
      <w:sz w:val="24"/>
    </w:rPr>
  </w:style>
  <w:style w:type="character" w:styleId="Mention">
    <w:name w:val="Mention"/>
    <w:basedOn w:val="DefaultParagraphFont"/>
    <w:uiPriority w:val="99"/>
    <w:unhideWhenUsed/>
    <w:rsid w:val="001F17FE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2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14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01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2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7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4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0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7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4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7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3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1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4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34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89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3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33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7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8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4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0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0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5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0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8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5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0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8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7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30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1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5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07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9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72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1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2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7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13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12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2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3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94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9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28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6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9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61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59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7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031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8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29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1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73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4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64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4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2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6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6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8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3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2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71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6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8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9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6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3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58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8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96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5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3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8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2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6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2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0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0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84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6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8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0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3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32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91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06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50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048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02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41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98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68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95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705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65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77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92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34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8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7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13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9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4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9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5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52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56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3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8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0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3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0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8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5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1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8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3770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86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56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36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0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7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8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3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1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6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4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0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1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4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2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1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00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94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66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4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23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0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3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0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5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4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2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1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0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8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1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3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17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5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5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2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8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7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2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9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3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9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8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2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5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1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4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6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23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7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5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74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6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9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43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4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56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0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etapp.github.io/trident-protect-helm-chart" TargetMode="External"/><Relationship Id="rId21" Type="http://schemas.openxmlformats.org/officeDocument/2006/relationships/comments" Target="comments.xml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5.png"/><Relationship Id="rId11" Type="http://schemas.openxmlformats.org/officeDocument/2006/relationships/hyperlink" Target="https://access.redhat.com/bounce/?externalURL=https%3A%2F%2Fdell.github.io%2Fcsm-docs%2Fdocs%2Fsupportmatrix%2F%23storage-platforms" TargetMode="External"/><Relationship Id="rId24" Type="http://schemas.microsoft.com/office/2018/08/relationships/commentsExtensible" Target="commentsExtensible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microsoft.com/office/2011/relationships/commentsExtended" Target="commentsExtended.xml"/><Relationship Id="rId27" Type="http://schemas.openxmlformats.org/officeDocument/2006/relationships/hyperlink" Target="https://github.com/NetApp/tridentctl-protect/releases/download/25.10.0/tridentctl-protect-linux-amd64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header" Target="header1.xml"/><Relationship Id="rId77" Type="http://schemas.microsoft.com/office/2020/10/relationships/intelligence" Target="intelligence2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github.com/NetApp/trident/releases/download/v25.10.0/trident-installer-25.10.0.tar.gz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mirror.openshift.com/pub/openshift-v4/clients/ocp/latest/openshift-client-linux.tar.gz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hyperlink" Target="https://console-openshift-console.apps.ocp4test.ad.diebold.com/dashboards" TargetMode="External"/><Relationship Id="rId55" Type="http://schemas.openxmlformats.org/officeDocument/2006/relationships/image" Target="media/image35.png"/><Relationship Id="rId76" Type="http://schemas.microsoft.com/office/2019/05/relationships/documenttasks" Target="documenttasks/documenttasks1.xml"/><Relationship Id="rId7" Type="http://schemas.openxmlformats.org/officeDocument/2006/relationships/settings" Target="setting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jpeg"/><Relationship Id="rId1" Type="http://schemas.openxmlformats.org/officeDocument/2006/relationships/image" Target="media/image4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f.niggemeier\Desktop\GPP00-01%20(Policy%20Document%20Template)%20(draft).dotx" TargetMode="External"/></Relationships>
</file>

<file path=word/documenttasks/documenttasks1.xml><?xml version="1.0" encoding="utf-8"?>
<t:Tasks xmlns:t="http://schemas.microsoft.com/office/tasks/2019/documenttasks" xmlns:oel="http://schemas.microsoft.com/office/2019/extlst">
  <t:Task id="{2BA6AD0E-6F41-4D1F-8FA5-F9A4DC550D14}">
    <t:Anchor>
      <t:Comment id="531538373"/>
    </t:Anchor>
    <t:History>
      <t:Event id="{1B6D044D-2D31-4099-9A60-7A54D5827AB2}" time="2026-02-20T13:17:21.633Z">
        <t:Attribution userId="S::Miroslav.Chromco@dieboldnixdorf.com::7b358bca-7466-44c3-9c7a-97099877f574" userProvider="AD" userName="Chromco, Miroslav"/>
        <t:Anchor>
          <t:Comment id="1588128773"/>
        </t:Anchor>
        <t:Create/>
      </t:Event>
      <t:Event id="{73A18474-02B6-4197-8CBB-CA6FB480E317}" time="2026-02-20T13:17:21.633Z">
        <t:Attribution userId="S::Miroslav.Chromco@dieboldnixdorf.com::7b358bca-7466-44c3-9c7a-97099877f574" userProvider="AD" userName="Chromco, Miroslav"/>
        <t:Anchor>
          <t:Comment id="1588128773"/>
        </t:Anchor>
        <t:Assign userId="S::Naresh.Gandham@dieboldnixdorf.com::4ee3fcb5-80c1-4c43-a426-2fc0d1f9ec6b" userProvider="AD" userName="Gandham, Naresh"/>
      </t:Event>
      <t:Event id="{0843330B-7935-4CEC-BE9D-CC6AD8E93C94}" time="2026-02-20T13:17:21.633Z">
        <t:Attribution userId="S::Miroslav.Chromco@dieboldnixdorf.com::7b358bca-7466-44c3-9c7a-97099877f574" userProvider="AD" userName="Chromco, Miroslav"/>
        <t:Anchor>
          <t:Comment id="1588128773"/>
        </t:Anchor>
        <t:SetTitle title="@Gandham, Naresh provide yamls related to AMR DR setup"/>
      </t:Event>
    </t:History>
  </t:Task>
  <t:Task id="{9347CB77-C05A-4C0C-BAB3-822D0721F868}">
    <t:Anchor>
      <t:Comment id="485470398"/>
    </t:Anchor>
    <t:History>
      <t:Event id="{FABB0437-7F54-4026-9AA6-C9CE821FEA66}" time="2026-02-20T13:42:51.605Z">
        <t:Attribution userId="S::Miroslav.Chromco@dieboldnixdorf.com::7b358bca-7466-44c3-9c7a-97099877f574" userProvider="AD" userName="Chromco, Miroslav"/>
        <t:Anchor>
          <t:Comment id="1393587078"/>
        </t:Anchor>
        <t:Create/>
      </t:Event>
      <t:Event id="{06DFE0F1-2FC3-4597-A10B-D8B82DD45E5C}" time="2026-02-20T13:42:51.605Z">
        <t:Attribution userId="S::Miroslav.Chromco@dieboldnixdorf.com::7b358bca-7466-44c3-9c7a-97099877f574" userProvider="AD" userName="Chromco, Miroslav"/>
        <t:Anchor>
          <t:Comment id="1393587078"/>
        </t:Anchor>
        <t:Assign userId="S::Naresh.Gandham@dieboldnixdorf.com::4ee3fcb5-80c1-4c43-a426-2fc0d1f9ec6b" userProvider="AD" userName="Gandham, Naresh"/>
      </t:Event>
      <t:Event id="{1EE98C29-1E6D-4F41-B636-C7AE630015D6}" time="2026-02-20T13:42:51.605Z">
        <t:Attribution userId="S::Miroslav.Chromco@dieboldnixdorf.com::7b358bca-7466-44c3-9c7a-97099877f574" userProvider="AD" userName="Chromco, Miroslav"/>
        <t:Anchor>
          <t:Comment id="1393587078"/>
        </t:Anchor>
        <t:SetTitle title="@Gandham, Naresh could you please confirm?"/>
      </t:Event>
    </t:History>
  </t:Task>
</t:Task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4A1F828A91C476CAF268DE001FED1A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FD0701F-B0EB-4AD1-998E-A9BEB86A2CAF}"/>
      </w:docPartPr>
      <w:docPartBody>
        <w:p w:rsidR="00824FD0" w:rsidRDefault="004C3FE4" w:rsidP="004C3FE4">
          <w:pPr>
            <w:pStyle w:val="A4A1F828A91C476CAF268DE001FED1AC"/>
          </w:pPr>
          <w:r w:rsidRPr="00EB227A">
            <w:rPr>
              <w:rStyle w:val="PlaceholderText"/>
            </w:rPr>
            <w:t>[Document Status]</w:t>
          </w:r>
        </w:p>
      </w:docPartBody>
    </w:docPart>
    <w:docPart>
      <w:docPartPr>
        <w:name w:val="8DC7BF5879634E70B992DC0817ED326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52B2FB9-0334-45FE-BAAF-BBBAD9394EDB}"/>
      </w:docPartPr>
      <w:docPartBody>
        <w:p w:rsidR="00824FD0" w:rsidRDefault="004C3FE4" w:rsidP="004C3FE4">
          <w:pPr>
            <w:pStyle w:val="8DC7BF5879634E70B992DC0817ED326F"/>
          </w:pPr>
          <w:r w:rsidRPr="00EB227A">
            <w:rPr>
              <w:rStyle w:val="PlaceholderText"/>
            </w:rPr>
            <w:t>[Effective From]</w:t>
          </w:r>
        </w:p>
      </w:docPartBody>
    </w:docPart>
    <w:docPart>
      <w:docPartPr>
        <w:name w:val="6353B1A2DE0D40D1B37F04F55E03C2F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81D5400-483A-4F69-BDF1-6B196BCB2CF9}"/>
      </w:docPartPr>
      <w:docPartBody>
        <w:p w:rsidR="00824FD0" w:rsidRDefault="001E31BD">
          <w:r w:rsidRPr="00EB227A">
            <w:rPr>
              <w:rStyle w:val="PlaceholderText"/>
            </w:rPr>
            <w:t>[Document Type]</w:t>
          </w:r>
        </w:p>
      </w:docPartBody>
    </w:docPart>
    <w:docPart>
      <w:docPartPr>
        <w:name w:val="4F3B8C4E3C7F4E4BB9D5ADA7648550D4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C3CE850-12B3-4288-A0DF-3C2ED12582BF}"/>
      </w:docPartPr>
      <w:docPartBody>
        <w:p w:rsidR="00824FD0" w:rsidRDefault="001E31BD">
          <w:r w:rsidRPr="00EB227A">
            <w:rPr>
              <w:rStyle w:val="PlaceholderText"/>
            </w:rPr>
            <w:t>[Revision]</w:t>
          </w:r>
        </w:p>
      </w:docPartBody>
    </w:docPart>
    <w:docPart>
      <w:docPartPr>
        <w:name w:val="A0C29E1DC4CD482F98025EFAFAFF16E4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8A63903-4726-4C00-82EE-59B236F4D17C}"/>
      </w:docPartPr>
      <w:docPartBody>
        <w:p w:rsidR="00824FD0" w:rsidRDefault="001E31BD">
          <w:r w:rsidRPr="00EB227A">
            <w:rPr>
              <w:rStyle w:val="PlaceholderText"/>
            </w:rPr>
            <w:t>[Revision]</w:t>
          </w:r>
        </w:p>
      </w:docPartBody>
    </w:docPart>
    <w:docPart>
      <w:docPartPr>
        <w:name w:val="DefaultPlaceholder_108186857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EC5173D-E108-41FA-BE84-83BD4880959E}"/>
      </w:docPartPr>
      <w:docPartBody>
        <w:p w:rsidR="006659DE" w:rsidRDefault="003D46BA">
          <w:r w:rsidRPr="00A8103B">
            <w:rPr>
              <w:rStyle w:val="PlaceholderText"/>
            </w:rPr>
            <w:t>Wählen Sie ein Element aus.</w:t>
          </w:r>
        </w:p>
      </w:docPartBody>
    </w:docPart>
    <w:docPart>
      <w:docPartPr>
        <w:name w:val="148FF14B0A0D4796BBE43FF18B84DB8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0AA9195-05AA-44D8-A54F-7AAE2EFAC292}"/>
      </w:docPartPr>
      <w:docPartBody>
        <w:p w:rsidR="00501C89" w:rsidRDefault="00C7294B" w:rsidP="00C7294B">
          <w:pPr>
            <w:pStyle w:val="148FF14B0A0D4796BBE43FF18B84DB8B"/>
          </w:pPr>
          <w:r w:rsidRPr="004B1211">
            <w:rPr>
              <w:rStyle w:val="PlaceholderText"/>
            </w:rPr>
            <w:t>[Unique ID]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Times New Roman"/>
    <w:charset w:val="00"/>
    <w:family w:val="swiss"/>
    <w:pitch w:val="variable"/>
    <w:sig w:usb0="E1000AEF" w:usb1="5000A1FF" w:usb2="00000000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913"/>
    <w:rsid w:val="00005B65"/>
    <w:rsid w:val="0000761F"/>
    <w:rsid w:val="000313A5"/>
    <w:rsid w:val="0003313B"/>
    <w:rsid w:val="0003580C"/>
    <w:rsid w:val="00046D1E"/>
    <w:rsid w:val="00072491"/>
    <w:rsid w:val="00072CA9"/>
    <w:rsid w:val="000765B2"/>
    <w:rsid w:val="00082002"/>
    <w:rsid w:val="000921B4"/>
    <w:rsid w:val="000B3A65"/>
    <w:rsid w:val="000B597B"/>
    <w:rsid w:val="000D1F25"/>
    <w:rsid w:val="000D2647"/>
    <w:rsid w:val="000E3705"/>
    <w:rsid w:val="0010732E"/>
    <w:rsid w:val="00114259"/>
    <w:rsid w:val="001228B7"/>
    <w:rsid w:val="001558E0"/>
    <w:rsid w:val="001836B3"/>
    <w:rsid w:val="001E1060"/>
    <w:rsid w:val="001E31BD"/>
    <w:rsid w:val="001E6C5A"/>
    <w:rsid w:val="00232C0E"/>
    <w:rsid w:val="00234205"/>
    <w:rsid w:val="002360DB"/>
    <w:rsid w:val="002427BC"/>
    <w:rsid w:val="00252E2D"/>
    <w:rsid w:val="00254CAE"/>
    <w:rsid w:val="00263D41"/>
    <w:rsid w:val="00277A7C"/>
    <w:rsid w:val="002A1FBD"/>
    <w:rsid w:val="002D2774"/>
    <w:rsid w:val="002D338E"/>
    <w:rsid w:val="00315B08"/>
    <w:rsid w:val="00355AE7"/>
    <w:rsid w:val="00362488"/>
    <w:rsid w:val="00365200"/>
    <w:rsid w:val="003731A5"/>
    <w:rsid w:val="003B7CF9"/>
    <w:rsid w:val="003C6E46"/>
    <w:rsid w:val="003D1600"/>
    <w:rsid w:val="003D46BA"/>
    <w:rsid w:val="003F6391"/>
    <w:rsid w:val="003F6CC5"/>
    <w:rsid w:val="0041461C"/>
    <w:rsid w:val="00470424"/>
    <w:rsid w:val="004C2D3C"/>
    <w:rsid w:val="004C3FE4"/>
    <w:rsid w:val="004D7805"/>
    <w:rsid w:val="00501C89"/>
    <w:rsid w:val="005070A8"/>
    <w:rsid w:val="005172B0"/>
    <w:rsid w:val="005242F5"/>
    <w:rsid w:val="005A11DE"/>
    <w:rsid w:val="005C3F34"/>
    <w:rsid w:val="005D557B"/>
    <w:rsid w:val="005E3333"/>
    <w:rsid w:val="0062252E"/>
    <w:rsid w:val="00652BE1"/>
    <w:rsid w:val="00664A43"/>
    <w:rsid w:val="006659DE"/>
    <w:rsid w:val="00676DF8"/>
    <w:rsid w:val="006940DF"/>
    <w:rsid w:val="006A5C58"/>
    <w:rsid w:val="006C67C8"/>
    <w:rsid w:val="007055AB"/>
    <w:rsid w:val="007158F9"/>
    <w:rsid w:val="007A22EC"/>
    <w:rsid w:val="007F10D8"/>
    <w:rsid w:val="007F7D16"/>
    <w:rsid w:val="00802E3C"/>
    <w:rsid w:val="00824FD0"/>
    <w:rsid w:val="008653A2"/>
    <w:rsid w:val="00872421"/>
    <w:rsid w:val="0088472F"/>
    <w:rsid w:val="00895E57"/>
    <w:rsid w:val="008F3996"/>
    <w:rsid w:val="00925619"/>
    <w:rsid w:val="0094337B"/>
    <w:rsid w:val="0094450E"/>
    <w:rsid w:val="00946432"/>
    <w:rsid w:val="00966CBC"/>
    <w:rsid w:val="00984EED"/>
    <w:rsid w:val="00995F31"/>
    <w:rsid w:val="009A11AA"/>
    <w:rsid w:val="009C0658"/>
    <w:rsid w:val="009C3032"/>
    <w:rsid w:val="009F6927"/>
    <w:rsid w:val="00A01108"/>
    <w:rsid w:val="00A10136"/>
    <w:rsid w:val="00A40020"/>
    <w:rsid w:val="00A63BF4"/>
    <w:rsid w:val="00A86791"/>
    <w:rsid w:val="00AA1BDB"/>
    <w:rsid w:val="00B05709"/>
    <w:rsid w:val="00B46C03"/>
    <w:rsid w:val="00B54D72"/>
    <w:rsid w:val="00B6606E"/>
    <w:rsid w:val="00B773F1"/>
    <w:rsid w:val="00B873CF"/>
    <w:rsid w:val="00B968AE"/>
    <w:rsid w:val="00BA2B51"/>
    <w:rsid w:val="00C05BE9"/>
    <w:rsid w:val="00C17F72"/>
    <w:rsid w:val="00C256D6"/>
    <w:rsid w:val="00C6276A"/>
    <w:rsid w:val="00C7294B"/>
    <w:rsid w:val="00C770AC"/>
    <w:rsid w:val="00C87013"/>
    <w:rsid w:val="00CB3084"/>
    <w:rsid w:val="00CD3C44"/>
    <w:rsid w:val="00CE6E43"/>
    <w:rsid w:val="00D231FA"/>
    <w:rsid w:val="00D53468"/>
    <w:rsid w:val="00D62DC0"/>
    <w:rsid w:val="00D86E01"/>
    <w:rsid w:val="00DA6606"/>
    <w:rsid w:val="00DC60B4"/>
    <w:rsid w:val="00DF527C"/>
    <w:rsid w:val="00DF52A1"/>
    <w:rsid w:val="00DF5D10"/>
    <w:rsid w:val="00DF6A19"/>
    <w:rsid w:val="00E01970"/>
    <w:rsid w:val="00E03B69"/>
    <w:rsid w:val="00E145F0"/>
    <w:rsid w:val="00E512C9"/>
    <w:rsid w:val="00E54913"/>
    <w:rsid w:val="00E66064"/>
    <w:rsid w:val="00E72102"/>
    <w:rsid w:val="00E72257"/>
    <w:rsid w:val="00E84BE2"/>
    <w:rsid w:val="00E964C8"/>
    <w:rsid w:val="00E97499"/>
    <w:rsid w:val="00EA20F3"/>
    <w:rsid w:val="00EA2C38"/>
    <w:rsid w:val="00EB5FFA"/>
    <w:rsid w:val="00EC340B"/>
    <w:rsid w:val="00ED077D"/>
    <w:rsid w:val="00F34B8C"/>
    <w:rsid w:val="00F46543"/>
    <w:rsid w:val="00F60076"/>
    <w:rsid w:val="00F616F3"/>
    <w:rsid w:val="00FB64B6"/>
    <w:rsid w:val="00FC334A"/>
    <w:rsid w:val="00FF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C3FE4"/>
    <w:rPr>
      <w:color w:val="808080"/>
    </w:rPr>
  </w:style>
  <w:style w:type="paragraph" w:customStyle="1" w:styleId="A4A1F828A91C476CAF268DE001FED1AC">
    <w:name w:val="A4A1F828A91C476CAF268DE001FED1AC"/>
    <w:rsid w:val="004C3FE4"/>
    <w:pPr>
      <w:spacing w:after="0" w:line="240" w:lineRule="auto"/>
    </w:pPr>
    <w:rPr>
      <w:rFonts w:ascii="Arial" w:hAnsi="Arial"/>
      <w:sz w:val="20"/>
      <w:szCs w:val="24"/>
      <w:lang w:val="en-US" w:eastAsia="en-US"/>
    </w:rPr>
  </w:style>
  <w:style w:type="paragraph" w:customStyle="1" w:styleId="8DC7BF5879634E70B992DC0817ED326F">
    <w:name w:val="8DC7BF5879634E70B992DC0817ED326F"/>
    <w:rsid w:val="004C3FE4"/>
    <w:pPr>
      <w:spacing w:after="0" w:line="240" w:lineRule="auto"/>
    </w:pPr>
    <w:rPr>
      <w:rFonts w:ascii="Arial" w:hAnsi="Arial"/>
      <w:sz w:val="20"/>
      <w:szCs w:val="24"/>
      <w:lang w:val="en-US" w:eastAsia="en-US"/>
    </w:rPr>
  </w:style>
  <w:style w:type="paragraph" w:customStyle="1" w:styleId="148FF14B0A0D4796BBE43FF18B84DB8B">
    <w:name w:val="148FF14B0A0D4796BBE43FF18B84DB8B"/>
    <w:rsid w:val="00C7294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4A38A15-30DB-4BB9-9905-1FD63F4D3E9B}">
  <we:reference id="wa104382008" version="1.1.0.2" store="en-US" storeType="OMEX"/>
  <we:alternateReferences>
    <we:reference id="WA104382008" version="1.1.0.2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e5189a7-fc6d-4b7c-a90e-79c69cf94b30" xsi:nil="true"/>
    <lcf76f155ced4ddcb4097134ff3c332f xmlns="38be355c-b979-4502-87a6-6a1a9813b7d6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5E35A435EA9B49914A6FDBBF1BB5C6" ma:contentTypeVersion="11" ma:contentTypeDescription="Create a new document." ma:contentTypeScope="" ma:versionID="ea5a112b14b3db60d56cd07709f3ac31">
  <xsd:schema xmlns:xsd="http://www.w3.org/2001/XMLSchema" xmlns:xs="http://www.w3.org/2001/XMLSchema" xmlns:p="http://schemas.microsoft.com/office/2006/metadata/properties" xmlns:ns2="38be355c-b979-4502-87a6-6a1a9813b7d6" xmlns:ns3="ce5189a7-fc6d-4b7c-a90e-79c69cf94b30" targetNamespace="http://schemas.microsoft.com/office/2006/metadata/properties" ma:root="true" ma:fieldsID="21c0996183bf0c362e4977347ba104a5" ns2:_="" ns3:_="">
    <xsd:import namespace="38be355c-b979-4502-87a6-6a1a9813b7d6"/>
    <xsd:import namespace="ce5189a7-fc6d-4b7c-a90e-79c69cf94b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e355c-b979-4502-87a6-6a1a9813b7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c4071728-171b-4235-88ee-ee9a0513a7b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5189a7-fc6d-4b7c-a90e-79c69cf94b3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416595fd-ca53-4865-8f08-39a29ef34f73}" ma:internalName="TaxCatchAll" ma:showField="CatchAllData" ma:web="ce5189a7-fc6d-4b7c-a90e-79c69cf94b3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B7C89D7-8F1A-46C9-977D-A723D403C4D0}">
  <ds:schemaRefs>
    <ds:schemaRef ds:uri="http://schemas.microsoft.com/office/2006/metadata/properties"/>
    <ds:schemaRef ds:uri="http://schemas.microsoft.com/office/infopath/2007/PartnerControls"/>
    <ds:schemaRef ds:uri="ce5189a7-fc6d-4b7c-a90e-79c69cf94b30"/>
    <ds:schemaRef ds:uri="38be355c-b979-4502-87a6-6a1a9813b7d6"/>
  </ds:schemaRefs>
</ds:datastoreItem>
</file>

<file path=customXml/itemProps2.xml><?xml version="1.0" encoding="utf-8"?>
<ds:datastoreItem xmlns:ds="http://schemas.openxmlformats.org/officeDocument/2006/customXml" ds:itemID="{8B1027FD-6604-4A31-910C-7D1BBA4F0A5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CB6F21-0AA9-4C53-A06E-B5EAE6BFC07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14C4BFA-09D6-463F-9A99-7087366B8E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be355c-b979-4502-87a6-6a1a9813b7d6"/>
    <ds:schemaRef ds:uri="ce5189a7-fc6d-4b7c-a90e-79c69cf94b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GPP00-01 (Policy Document Template) (draft).dotx</Template>
  <TotalTime>86</TotalTime>
  <Pages>74</Pages>
  <Words>14714</Words>
  <Characters>83871</Characters>
  <Application>Microsoft Office Word</Application>
  <DocSecurity>0</DocSecurity>
  <Lines>698</Lines>
  <Paragraphs>196</Paragraphs>
  <ScaleCrop>false</ScaleCrop>
  <Company>Diebold Nixdorf</Company>
  <LinksUpToDate>false</LinksUpToDate>
  <CharactersWithSpaces>98389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 Infrastructure Service Definition</dc:title>
  <dc:subject/>
  <dc:creator>Stuart;Evans</dc:creator>
  <cp:keywords/>
  <cp:lastModifiedBy>Pohancanik, Adrian</cp:lastModifiedBy>
  <cp:revision>827</cp:revision>
  <cp:lastPrinted>2019-12-20T10:42:00Z</cp:lastPrinted>
  <dcterms:created xsi:type="dcterms:W3CDTF">2025-10-23T01:43:00Z</dcterms:created>
  <dcterms:modified xsi:type="dcterms:W3CDTF">2026-02-23T10:47:00Z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d">
    <vt:lpwstr>0</vt:lpwstr>
  </property>
  <property fmtid="{D5CDD505-2E9C-101B-9397-08002B2CF9AE}" pid="3" name="OwnerId">
    <vt:lpwstr>61</vt:lpwstr>
  </property>
  <property fmtid="{D5CDD505-2E9C-101B-9397-08002B2CF9AE}" pid="4" name="UploadSource">
    <vt:lpwstr>New</vt:lpwstr>
  </property>
  <property fmtid="{D5CDD505-2E9C-101B-9397-08002B2CF9AE}" pid="5" name="ContentTypeId">
    <vt:lpwstr>0x0101001B5E35A435EA9B49914A6FDBBF1BB5C6</vt:lpwstr>
  </property>
  <property fmtid="{D5CDD505-2E9C-101B-9397-08002B2CF9AE}" pid="6" name="Responsible">
    <vt:lpwstr/>
  </property>
  <property fmtid="{D5CDD505-2E9C-101B-9397-08002B2CF9AE}" pid="7" name="Document Status">
    <vt:lpwstr>Draft</vt:lpwstr>
  </property>
  <property fmtid="{D5CDD505-2E9C-101B-9397-08002B2CF9AE}" pid="8" name="MediaServiceImageTags">
    <vt:lpwstr/>
  </property>
  <property fmtid="{D5CDD505-2E9C-101B-9397-08002B2CF9AE}" pid="9" name="docLang">
    <vt:lpwstr>en</vt:lpwstr>
  </property>
</Properties>
</file>